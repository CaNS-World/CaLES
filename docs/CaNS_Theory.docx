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11D7D" w14:textId="70010403" w:rsidR="00F8753C" w:rsidRDefault="00060785" w:rsidP="0055330C">
      <w:pPr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CaNS 2.0</w:t>
      </w:r>
      <w:r>
        <w:rPr>
          <w:rFonts w:hint="eastAsia"/>
          <w:b/>
          <w:sz w:val="36"/>
          <w:szCs w:val="36"/>
          <w:lang w:eastAsia="zh-CN"/>
        </w:rPr>
        <w:t xml:space="preserve"> </w:t>
      </w:r>
      <w:r w:rsidR="00396198">
        <w:rPr>
          <w:b/>
          <w:sz w:val="36"/>
          <w:szCs w:val="36"/>
          <w:lang w:eastAsia="zh-CN"/>
        </w:rPr>
        <w:t xml:space="preserve">Theory </w:t>
      </w:r>
      <w:r w:rsidR="0086168E">
        <w:rPr>
          <w:rFonts w:hint="eastAsia"/>
          <w:b/>
          <w:sz w:val="36"/>
          <w:szCs w:val="36"/>
          <w:lang w:eastAsia="zh-CN"/>
        </w:rPr>
        <w:t>Ma</w:t>
      </w:r>
      <w:r w:rsidR="00485B48">
        <w:rPr>
          <w:rFonts w:hint="eastAsia"/>
          <w:b/>
          <w:sz w:val="36"/>
          <w:szCs w:val="36"/>
          <w:lang w:eastAsia="zh-CN"/>
        </w:rPr>
        <w:t>nual</w:t>
      </w:r>
    </w:p>
    <w:p w14:paraId="638ED344" w14:textId="56465E20" w:rsidR="00B01B76" w:rsidRDefault="00B6377B" w:rsidP="00B01B76">
      <w:pPr>
        <w:rPr>
          <w:szCs w:val="24"/>
          <w:lang w:eastAsia="zh-CN"/>
        </w:rPr>
      </w:pPr>
      <w:r w:rsidRPr="00B6377B">
        <w:rPr>
          <w:szCs w:val="24"/>
          <w:lang w:eastAsia="zh-CN"/>
        </w:rPr>
        <w:t xml:space="preserve">This </w:t>
      </w:r>
      <w:r>
        <w:rPr>
          <w:szCs w:val="24"/>
          <w:lang w:eastAsia="zh-CN"/>
        </w:rPr>
        <w:t xml:space="preserve">document </w:t>
      </w:r>
      <w:r w:rsidR="00D1727F">
        <w:rPr>
          <w:rFonts w:hint="eastAsia"/>
          <w:szCs w:val="24"/>
          <w:lang w:eastAsia="zh-CN"/>
        </w:rPr>
        <w:t>introduces</w:t>
      </w:r>
      <w:r>
        <w:rPr>
          <w:szCs w:val="24"/>
          <w:lang w:eastAsia="zh-CN"/>
        </w:rPr>
        <w:t xml:space="preserve"> the </w:t>
      </w:r>
      <w:r w:rsidR="00E0477C">
        <w:rPr>
          <w:szCs w:val="24"/>
          <w:lang w:eastAsia="zh-CN"/>
        </w:rPr>
        <w:t>numeric</w:t>
      </w:r>
      <w:r w:rsidR="00CD3162">
        <w:rPr>
          <w:rFonts w:hint="eastAsia"/>
          <w:szCs w:val="24"/>
          <w:lang w:eastAsia="zh-CN"/>
        </w:rPr>
        <w:t>s</w:t>
      </w:r>
      <w:r>
        <w:rPr>
          <w:szCs w:val="24"/>
          <w:lang w:eastAsia="zh-CN"/>
        </w:rPr>
        <w:t xml:space="preserve"> in CaNS 2.0</w:t>
      </w:r>
      <w:r w:rsidR="00CD3162">
        <w:rPr>
          <w:rFonts w:hint="eastAsia"/>
          <w:szCs w:val="24"/>
          <w:lang w:eastAsia="zh-CN"/>
        </w:rPr>
        <w:t xml:space="preserve">, </w:t>
      </w:r>
      <w:r w:rsidR="00CD3162">
        <w:rPr>
          <w:szCs w:val="24"/>
          <w:lang w:eastAsia="zh-CN"/>
        </w:rPr>
        <w:t>which</w:t>
      </w:r>
      <w:r w:rsidR="00CD3162">
        <w:rPr>
          <w:rFonts w:hint="eastAsia"/>
          <w:szCs w:val="24"/>
          <w:lang w:eastAsia="zh-CN"/>
        </w:rPr>
        <w:t xml:space="preserve"> solves the incompressible NS equations </w:t>
      </w:r>
      <w:r w:rsidR="00E0477C">
        <w:rPr>
          <w:szCs w:val="24"/>
          <w:lang w:eastAsia="zh-CN"/>
        </w:rPr>
        <w:t>us</w:t>
      </w:r>
      <w:r w:rsidR="00CD3162">
        <w:rPr>
          <w:rFonts w:hint="eastAsia"/>
          <w:szCs w:val="24"/>
          <w:lang w:eastAsia="zh-CN"/>
        </w:rPr>
        <w:t>ing</w:t>
      </w:r>
      <w:r w:rsidR="00E0477C">
        <w:rPr>
          <w:szCs w:val="24"/>
          <w:lang w:eastAsia="zh-CN"/>
        </w:rPr>
        <w:t xml:space="preserve"> </w:t>
      </w:r>
      <w:r w:rsidR="00CD3162">
        <w:rPr>
          <w:rFonts w:hint="eastAsia"/>
          <w:szCs w:val="24"/>
          <w:lang w:eastAsia="zh-CN"/>
        </w:rPr>
        <w:t>a</w:t>
      </w:r>
      <w:r w:rsidR="00E0477C">
        <w:rPr>
          <w:szCs w:val="24"/>
          <w:lang w:eastAsia="zh-CN"/>
        </w:rPr>
        <w:t xml:space="preserve"> projection method on staggered </w:t>
      </w:r>
      <w:r w:rsidR="00AD4293">
        <w:rPr>
          <w:rFonts w:hint="eastAsia"/>
          <w:szCs w:val="24"/>
          <w:lang w:eastAsia="zh-CN"/>
        </w:rPr>
        <w:t>grids</w:t>
      </w:r>
      <w:r w:rsidR="00D1727F">
        <w:rPr>
          <w:rFonts w:hint="eastAsia"/>
          <w:szCs w:val="24"/>
          <w:lang w:eastAsia="zh-CN"/>
        </w:rPr>
        <w:t>.</w:t>
      </w:r>
      <w:r w:rsidR="00A7380D">
        <w:rPr>
          <w:rFonts w:hint="eastAsia"/>
          <w:szCs w:val="24"/>
          <w:lang w:eastAsia="zh-CN"/>
        </w:rPr>
        <w:t xml:space="preserve"> LES capabilities have been fully support</w:t>
      </w:r>
      <w:r w:rsidR="00B43C86">
        <w:rPr>
          <w:rFonts w:hint="eastAsia"/>
          <w:szCs w:val="24"/>
          <w:lang w:eastAsia="zh-CN"/>
        </w:rPr>
        <w:t>ed</w:t>
      </w:r>
      <w:r w:rsidR="00AA7076">
        <w:rPr>
          <w:rFonts w:hint="eastAsia"/>
          <w:szCs w:val="24"/>
          <w:lang w:eastAsia="zh-CN"/>
        </w:rPr>
        <w:t xml:space="preserve"> in the extended version</w:t>
      </w:r>
      <w:r w:rsidR="006624EC">
        <w:rPr>
          <w:rFonts w:hint="eastAsia"/>
          <w:szCs w:val="24"/>
          <w:lang w:eastAsia="zh-CN"/>
        </w:rPr>
        <w:t>.</w:t>
      </w:r>
    </w:p>
    <w:p w14:paraId="21E78CCA" w14:textId="53D1F48E" w:rsidR="00B469D4" w:rsidRDefault="0076056B" w:rsidP="0055330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szCs w:val="24"/>
          <w:lang w:eastAsia="zh-CN"/>
        </w:rPr>
        <w:t xml:space="preserve"> </w:t>
      </w:r>
      <w:r w:rsidR="005E6A43">
        <w:rPr>
          <w:b/>
          <w:sz w:val="32"/>
          <w:szCs w:val="32"/>
        </w:rPr>
        <w:t>1.</w:t>
      </w:r>
      <w:r w:rsidR="00B33915">
        <w:rPr>
          <w:b/>
          <w:sz w:val="32"/>
          <w:szCs w:val="32"/>
        </w:rPr>
        <w:t xml:space="preserve"> Staggered </w:t>
      </w:r>
      <w:r w:rsidR="00495C39">
        <w:rPr>
          <w:b/>
          <w:sz w:val="32"/>
          <w:szCs w:val="32"/>
          <w:lang w:eastAsia="zh-CN"/>
        </w:rPr>
        <w:t>grid</w:t>
      </w:r>
    </w:p>
    <w:p w14:paraId="47936C73" w14:textId="727277A4" w:rsidR="006324E4" w:rsidRDefault="00421402" w:rsidP="0055330C">
      <w:pPr>
        <w:spacing w:beforeLines="50" w:before="120" w:afterLines="50" w:after="120"/>
        <w:rPr>
          <w:szCs w:val="24"/>
          <w:lang w:eastAsia="zh-CN"/>
        </w:rPr>
      </w:pPr>
      <w:r w:rsidRPr="00421402">
        <w:rPr>
          <w:szCs w:val="24"/>
          <w:lang w:eastAsia="zh-CN"/>
        </w:rPr>
        <w:t>We</w:t>
      </w:r>
      <w:r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show the calculation of convec</w:t>
      </w:r>
      <w:r w:rsidR="00CB6B8C">
        <w:rPr>
          <w:rFonts w:hint="eastAsia"/>
          <w:szCs w:val="24"/>
          <w:lang w:eastAsia="zh-CN"/>
        </w:rPr>
        <w:t xml:space="preserve">tive </w:t>
      </w:r>
      <w:r w:rsidR="00CB6B8C" w:rsidRPr="00CB6B8C">
        <w:rPr>
          <w:position w:val="-4"/>
          <w:szCs w:val="24"/>
          <w:lang w:eastAsia="zh-CN"/>
        </w:rPr>
        <w:object w:dxaOrig="279" w:dyaOrig="260" w14:anchorId="2DA117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pt;height:12.75pt" o:ole="">
            <v:imagedata r:id="rId8" o:title=""/>
          </v:shape>
          <o:OLEObject Type="Embed" ProgID="Equation.DSMT4" ShapeID="_x0000_i1025" DrawAspect="Content" ObjectID="_1782327433" r:id="rId9"/>
        </w:object>
      </w:r>
      <w:r w:rsidR="00E0477C">
        <w:rPr>
          <w:szCs w:val="24"/>
          <w:lang w:eastAsia="zh-CN"/>
        </w:rPr>
        <w:t xml:space="preserve"> and viscous</w:t>
      </w:r>
      <w:r w:rsidR="00CB6B8C">
        <w:rPr>
          <w:rFonts w:hint="eastAsia"/>
          <w:szCs w:val="24"/>
          <w:lang w:eastAsia="zh-CN"/>
        </w:rPr>
        <w:t xml:space="preserve"> </w:t>
      </w:r>
      <w:r w:rsidR="00CB6B8C" w:rsidRPr="00CB6B8C">
        <w:rPr>
          <w:position w:val="-4"/>
          <w:szCs w:val="24"/>
          <w:lang w:eastAsia="zh-CN"/>
        </w:rPr>
        <w:object w:dxaOrig="220" w:dyaOrig="260" w14:anchorId="771B7868">
          <v:shape id="_x0000_i1026" type="#_x0000_t75" style="width:11.65pt;height:12.75pt" o:ole="">
            <v:imagedata r:id="rId10" o:title=""/>
          </v:shape>
          <o:OLEObject Type="Embed" ProgID="Equation.DSMT4" ShapeID="_x0000_i1026" DrawAspect="Content" ObjectID="_1782327434" r:id="rId11"/>
        </w:object>
      </w:r>
      <w:r w:rsidR="00CB6B8C">
        <w:rPr>
          <w:szCs w:val="24"/>
          <w:lang w:eastAsia="zh-CN"/>
        </w:rPr>
        <w:t xml:space="preserve"> </w:t>
      </w:r>
      <w:r w:rsidR="00E0477C">
        <w:rPr>
          <w:szCs w:val="24"/>
          <w:lang w:eastAsia="zh-CN"/>
        </w:rPr>
        <w:t>terms</w:t>
      </w:r>
      <w:r w:rsidR="00104989">
        <w:rPr>
          <w:szCs w:val="24"/>
          <w:lang w:eastAsia="zh-CN"/>
        </w:rPr>
        <w:t xml:space="preserve"> </w:t>
      </w:r>
      <w:r w:rsidR="00577802">
        <w:rPr>
          <w:szCs w:val="24"/>
          <w:lang w:eastAsia="zh-CN"/>
        </w:rPr>
        <w:t xml:space="preserve">on a staggered </w:t>
      </w:r>
      <w:r w:rsidR="007F273E">
        <w:rPr>
          <w:rFonts w:hint="eastAsia"/>
          <w:szCs w:val="24"/>
          <w:lang w:eastAsia="zh-CN"/>
        </w:rPr>
        <w:t>grid,</w:t>
      </w:r>
    </w:p>
    <w:p w14:paraId="071C898F" w14:textId="47CD999D" w:rsidR="006324E4" w:rsidRDefault="006324E4" w:rsidP="006324E4">
      <w:pPr>
        <w:pStyle w:val="MTDisplayEquation"/>
      </w:pPr>
      <w:r>
        <w:tab/>
      </w:r>
      <w:r w:rsidR="00106A1B" w:rsidRPr="006324E4">
        <w:rPr>
          <w:position w:val="-24"/>
        </w:rPr>
        <w:object w:dxaOrig="3100" w:dyaOrig="680" w14:anchorId="3D13C217">
          <v:shape id="_x0000_i1027" type="#_x0000_t75" style="width:155.65pt;height:34.9pt" o:ole="">
            <v:imagedata r:id="rId12" o:title=""/>
          </v:shape>
          <o:OLEObject Type="Embed" ProgID="Equation.DSMT4" ShapeID="_x0000_i1027" DrawAspect="Content" ObjectID="_1782327435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6CD97AE2" w14:textId="78F97337" w:rsidR="00577802" w:rsidRPr="006E5FF5" w:rsidRDefault="00DB1977" w:rsidP="0055330C">
      <w:pPr>
        <w:spacing w:beforeLines="50" w:before="120" w:afterLines="50" w:after="120"/>
        <w:rPr>
          <w:szCs w:val="24"/>
          <w:lang w:eastAsia="zh-CN"/>
        </w:rPr>
      </w:pPr>
      <w:r>
        <w:rPr>
          <w:szCs w:val="24"/>
          <w:lang w:eastAsia="zh-CN"/>
        </w:rPr>
        <w:t xml:space="preserve">The following scheme can be </w:t>
      </w:r>
      <w:r w:rsidR="00CB6B8C">
        <w:rPr>
          <w:rFonts w:hint="eastAsia"/>
          <w:szCs w:val="24"/>
          <w:lang w:eastAsia="zh-CN"/>
        </w:rPr>
        <w:t>obtained</w:t>
      </w:r>
      <w:r w:rsidR="00D16127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>using</w:t>
      </w:r>
      <w:r>
        <w:rPr>
          <w:szCs w:val="24"/>
          <w:lang w:eastAsia="zh-CN"/>
        </w:rPr>
        <w:t xml:space="preserve"> finite difference/volume</w:t>
      </w:r>
      <w:r w:rsidR="00CB6B8C">
        <w:rPr>
          <w:rFonts w:hint="eastAsia"/>
          <w:szCs w:val="24"/>
          <w:lang w:eastAsia="zh-CN"/>
        </w:rPr>
        <w:t xml:space="preserve"> scheme</w:t>
      </w:r>
      <w:r>
        <w:rPr>
          <w:szCs w:val="24"/>
          <w:lang w:eastAsia="zh-CN"/>
        </w:rPr>
        <w:t>.</w:t>
      </w:r>
      <w:r w:rsidR="00CB6B8C">
        <w:rPr>
          <w:rFonts w:hint="eastAsia"/>
          <w:szCs w:val="24"/>
          <w:lang w:eastAsia="zh-CN"/>
        </w:rPr>
        <w:t xml:space="preserve"> We t</w:t>
      </w:r>
      <w:r w:rsidR="00577802">
        <w:rPr>
          <w:szCs w:val="24"/>
          <w:lang w:eastAsia="zh-CN"/>
        </w:rPr>
        <w:t>ak</w:t>
      </w:r>
      <w:r w:rsidR="00CB6B8C">
        <w:rPr>
          <w:rFonts w:hint="eastAsia"/>
          <w:szCs w:val="24"/>
          <w:lang w:eastAsia="zh-CN"/>
        </w:rPr>
        <w:t>e</w:t>
      </w:r>
      <w:r w:rsidR="00577802">
        <w:rPr>
          <w:szCs w:val="24"/>
          <w:lang w:eastAsia="zh-CN"/>
        </w:rPr>
        <w:t xml:space="preserve"> </w:t>
      </w:r>
      <w:r w:rsidR="00CB6B8C">
        <w:rPr>
          <w:rFonts w:hint="eastAsia"/>
          <w:szCs w:val="24"/>
          <w:lang w:eastAsia="zh-CN"/>
        </w:rPr>
        <w:t xml:space="preserve">a </w:t>
      </w:r>
      <w:r w:rsidR="00577802">
        <w:rPr>
          <w:szCs w:val="24"/>
          <w:lang w:eastAsia="zh-CN"/>
        </w:rPr>
        <w:t xml:space="preserve">2D problem as an example, the </w:t>
      </w:r>
      <w:r w:rsidR="007C4023">
        <w:rPr>
          <w:szCs w:val="24"/>
          <w:lang w:eastAsia="zh-CN"/>
        </w:rPr>
        <w:t xml:space="preserve">two </w:t>
      </w:r>
      <w:r w:rsidR="00577802">
        <w:rPr>
          <w:szCs w:val="24"/>
          <w:lang w:eastAsia="zh-CN"/>
        </w:rPr>
        <w:t xml:space="preserve">terms </w:t>
      </w:r>
      <w:r w:rsidR="006E5FF5">
        <w:rPr>
          <w:rFonts w:hint="eastAsia"/>
          <w:szCs w:val="24"/>
          <w:lang w:eastAsia="zh-CN"/>
        </w:rPr>
        <w:t xml:space="preserve">in the </w:t>
      </w:r>
      <w:r w:rsidR="006E5FF5" w:rsidRPr="006E5FF5">
        <w:rPr>
          <w:rFonts w:hint="eastAsia"/>
          <w:i/>
          <w:iCs/>
          <w:szCs w:val="24"/>
          <w:lang w:eastAsia="zh-CN"/>
        </w:rPr>
        <w:t>u</w:t>
      </w:r>
      <w:r w:rsidR="006E5FF5">
        <w:rPr>
          <w:rFonts w:hint="eastAsia"/>
          <w:szCs w:val="24"/>
          <w:lang w:eastAsia="zh-CN"/>
        </w:rPr>
        <w:t>-</w:t>
      </w:r>
      <w:r w:rsidR="006E5FF5" w:rsidRPr="006E5FF5">
        <w:rPr>
          <w:rFonts w:hint="eastAsia"/>
          <w:szCs w:val="24"/>
          <w:lang w:eastAsia="zh-CN"/>
        </w:rPr>
        <w:t>momentum</w:t>
      </w:r>
      <w:r w:rsidR="006E5FF5">
        <w:rPr>
          <w:rFonts w:hint="eastAsia"/>
          <w:szCs w:val="24"/>
          <w:lang w:eastAsia="zh-CN"/>
        </w:rPr>
        <w:t xml:space="preserve"> </w:t>
      </w:r>
      <w:r w:rsidR="004471C8">
        <w:rPr>
          <w:szCs w:val="24"/>
          <w:lang w:eastAsia="zh-CN"/>
        </w:rPr>
        <w:t>equation,</w:t>
      </w:r>
    </w:p>
    <w:p w14:paraId="204DA0F9" w14:textId="366A30EF" w:rsidR="00E0477C" w:rsidRDefault="007C4023" w:rsidP="007C4023">
      <w:pPr>
        <w:pStyle w:val="MTDisplayEquation"/>
      </w:pPr>
      <w:r>
        <w:tab/>
      </w:r>
      <w:r w:rsidR="00160760" w:rsidRPr="007C4023">
        <w:rPr>
          <w:position w:val="-28"/>
        </w:rPr>
        <w:object w:dxaOrig="7080" w:dyaOrig="740" w14:anchorId="031EFFA3">
          <v:shape id="_x0000_i1028" type="#_x0000_t75" style="width:354.45pt;height:37.65pt" o:ole="">
            <v:imagedata r:id="rId14" o:title=""/>
          </v:shape>
          <o:OLEObject Type="Embed" ProgID="Equation.DSMT4" ShapeID="_x0000_i1028" DrawAspect="Content" ObjectID="_1782327436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04539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</w:instrText>
      </w:r>
      <w:r w:rsidR="006624EC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2A165104" w14:textId="355A1902" w:rsidR="007C4023" w:rsidRDefault="007C4023" w:rsidP="007C4023">
      <w:pPr>
        <w:pStyle w:val="MTDisplayEquation"/>
        <w:spacing w:line="360" w:lineRule="auto"/>
      </w:pPr>
      <w:r>
        <w:tab/>
      </w:r>
      <w:r w:rsidR="00A45C2B" w:rsidRPr="00A45C2B">
        <w:rPr>
          <w:position w:val="-32"/>
        </w:rPr>
        <w:object w:dxaOrig="6300" w:dyaOrig="760" w14:anchorId="564EDA37">
          <v:shape id="_x0000_i1029" type="#_x0000_t75" style="width:313.5pt;height:38.75pt" o:ole="">
            <v:imagedata r:id="rId16" o:title=""/>
          </v:shape>
          <o:OLEObject Type="Embed" ProgID="Equation.DSMT4" ShapeID="_x0000_i1029" DrawAspect="Content" ObjectID="_1782327437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05279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</w:instrText>
      </w:r>
      <w:r w:rsidR="006624EC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E8CD1CD" w14:textId="6543E41C" w:rsidR="00A521CF" w:rsidRPr="00025DBA" w:rsidRDefault="00642DE9" w:rsidP="00A521CF">
      <w:pPr>
        <w:rPr>
          <w:lang w:eastAsia="zh-CN"/>
        </w:rPr>
      </w:pPr>
      <w:r>
        <w:rPr>
          <w:lang w:eastAsia="zh-CN"/>
        </w:rPr>
        <w:t xml:space="preserve">The two terms </w:t>
      </w:r>
      <w:r w:rsidR="006E5FF5">
        <w:rPr>
          <w:rFonts w:hint="eastAsia"/>
          <w:lang w:eastAsia="zh-CN"/>
        </w:rPr>
        <w:t xml:space="preserve">in the </w:t>
      </w:r>
      <w:r w:rsidR="006E5FF5" w:rsidRPr="006E5FF5">
        <w:rPr>
          <w:rFonts w:hint="eastAsia"/>
          <w:i/>
          <w:iCs/>
          <w:lang w:eastAsia="zh-CN"/>
        </w:rPr>
        <w:t>v</w:t>
      </w:r>
      <w:r w:rsidR="006E5FF5">
        <w:rPr>
          <w:rFonts w:hint="eastAsia"/>
          <w:lang w:eastAsia="zh-CN"/>
        </w:rPr>
        <w:t>-momentum</w:t>
      </w:r>
      <w:r w:rsidR="00A521CF">
        <w:rPr>
          <w:lang w:eastAsia="zh-CN"/>
        </w:rPr>
        <w:t xml:space="preserve"> </w:t>
      </w:r>
      <w:r w:rsidR="00081BE0">
        <w:rPr>
          <w:rFonts w:hint="eastAsia"/>
          <w:lang w:eastAsia="zh-CN"/>
        </w:rPr>
        <w:t>direction,</w:t>
      </w:r>
    </w:p>
    <w:p w14:paraId="7A0688D8" w14:textId="715738E7" w:rsidR="004C6E40" w:rsidRDefault="004C6E40" w:rsidP="004C6E40">
      <w:pPr>
        <w:pStyle w:val="MTDisplayEquation"/>
        <w:spacing w:line="360" w:lineRule="auto"/>
      </w:pPr>
      <w:r>
        <w:tab/>
      </w:r>
      <w:r w:rsidR="005F17FD" w:rsidRPr="007671E5">
        <w:rPr>
          <w:position w:val="-28"/>
        </w:rPr>
        <w:object w:dxaOrig="6640" w:dyaOrig="740" w14:anchorId="1BADEA69">
          <v:shape id="_x0000_i1030" type="#_x0000_t75" style="width:334.5pt;height:37.65pt" o:ole="">
            <v:imagedata r:id="rId18" o:title=""/>
          </v:shape>
          <o:OLEObject Type="Embed" ProgID="Equation.DSMT4" ShapeID="_x0000_i1030" DrawAspect="Content" ObjectID="_1782327438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1798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</w:instrText>
      </w:r>
      <w:r w:rsidR="006624EC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0969C891" w14:textId="7713F108" w:rsidR="007671E5" w:rsidRPr="007671E5" w:rsidRDefault="007671E5" w:rsidP="007671E5">
      <w:pPr>
        <w:pStyle w:val="MTDisplayEquation"/>
      </w:pPr>
      <w:r>
        <w:tab/>
      </w:r>
      <w:r w:rsidR="00106A1B" w:rsidRPr="00106A1B">
        <w:rPr>
          <w:position w:val="-32"/>
        </w:rPr>
        <w:object w:dxaOrig="6220" w:dyaOrig="760" w14:anchorId="794D7761">
          <v:shape id="_x0000_i1031" type="#_x0000_t75" style="width:310.7pt;height:38.75pt" o:ole="">
            <v:imagedata r:id="rId20" o:title=""/>
          </v:shape>
          <o:OLEObject Type="Embed" ProgID="Equation.DSMT4" ShapeID="_x0000_i1031" DrawAspect="Content" ObjectID="_1782327439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1936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</w:instrText>
      </w:r>
      <w:r w:rsidR="006624EC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4D732B3E" w14:textId="46748975" w:rsidR="007C4023" w:rsidRDefault="00E660E1" w:rsidP="007C4023">
      <w:pPr>
        <w:rPr>
          <w:lang w:eastAsia="zh-CN"/>
        </w:rPr>
      </w:pPr>
      <w:r>
        <w:rPr>
          <w:lang w:eastAsia="zh-CN"/>
        </w:rPr>
        <w:t xml:space="preserve">In the projection method, we also </w:t>
      </w:r>
      <w:r w:rsidR="00500BE7">
        <w:rPr>
          <w:lang w:eastAsia="zh-CN"/>
        </w:rPr>
        <w:t xml:space="preserve">need the divergence of </w:t>
      </w:r>
      <w:r w:rsidR="002D2A8E">
        <w:rPr>
          <w:lang w:eastAsia="zh-CN"/>
        </w:rPr>
        <w:t>velocity</w:t>
      </w:r>
    </w:p>
    <w:p w14:paraId="5DCDD143" w14:textId="55114D63" w:rsidR="005A5B48" w:rsidRPr="005A5B48" w:rsidRDefault="00500BE7" w:rsidP="005A5B48">
      <w:pPr>
        <w:pStyle w:val="MTDisplayEquation"/>
      </w:pPr>
      <w:r>
        <w:tab/>
      </w:r>
      <w:r w:rsidR="00C37E11" w:rsidRPr="005A5B48">
        <w:rPr>
          <w:position w:val="-28"/>
        </w:rPr>
        <w:object w:dxaOrig="3580" w:dyaOrig="700" w14:anchorId="23047EDE">
          <v:shape id="_x0000_i1032" type="#_x0000_t75" style="width:179.45pt;height:34.9pt" o:ole="">
            <v:imagedata r:id="rId22" o:title=""/>
          </v:shape>
          <o:OLEObject Type="Embed" ProgID="Equation.DSMT4" ShapeID="_x0000_i1032" DrawAspect="Content" ObjectID="_1782327440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901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</w:instrText>
      </w:r>
      <w:r w:rsidR="006624EC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5F719381" w14:textId="22E31EAA" w:rsidR="00D50366" w:rsidRPr="00256271" w:rsidRDefault="002D1F95" w:rsidP="0055330C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_Ref150269304 \h  \* MERGEFORMAT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A13A7">
        <w:t xml:space="preserve">Figure </w:t>
      </w:r>
      <w:r w:rsidR="005A13A7"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stencil</w:t>
      </w:r>
      <w:r w:rsidR="00F03C53">
        <w:rPr>
          <w:lang w:eastAsia="zh-CN"/>
        </w:rPr>
        <w:t xml:space="preserve"> points</w:t>
      </w:r>
      <w:r>
        <w:rPr>
          <w:lang w:eastAsia="zh-CN"/>
        </w:rPr>
        <w:t xml:space="preserve"> for solv</w:t>
      </w:r>
      <w:r w:rsidR="004B49CC">
        <w:rPr>
          <w:lang w:eastAsia="zh-CN"/>
        </w:rPr>
        <w:t>ing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u</w:t>
      </w:r>
      <w:r w:rsidR="00F03C53">
        <w:rPr>
          <w:lang w:eastAsia="zh-CN"/>
        </w:rPr>
        <w:t xml:space="preserve">, </w:t>
      </w:r>
      <w:r w:rsidR="00F03C53" w:rsidRPr="00F03C53">
        <w:rPr>
          <w:i/>
          <w:iCs/>
          <w:lang w:eastAsia="zh-CN"/>
        </w:rPr>
        <w:t>v</w:t>
      </w:r>
      <w:r w:rsidR="00F03C53">
        <w:rPr>
          <w:lang w:eastAsia="zh-CN"/>
        </w:rPr>
        <w:t xml:space="preserve"> </w:t>
      </w:r>
      <w:r w:rsidR="004B49CC">
        <w:rPr>
          <w:lang w:eastAsia="zh-CN"/>
        </w:rPr>
        <w:t>and</w:t>
      </w:r>
      <w:r w:rsidR="00F03C53">
        <w:rPr>
          <w:lang w:eastAsia="zh-CN"/>
        </w:rPr>
        <w:t xml:space="preserve"> </w:t>
      </w:r>
      <w:r w:rsidR="00F03C53" w:rsidRPr="00F03C53">
        <w:rPr>
          <w:i/>
          <w:iCs/>
          <w:lang w:eastAsia="zh-CN"/>
        </w:rPr>
        <w:t>p</w:t>
      </w:r>
      <w:r w:rsidR="009D7CBF">
        <w:rPr>
          <w:rFonts w:hint="eastAsia"/>
          <w:lang w:eastAsia="zh-CN"/>
        </w:rPr>
        <w:t xml:space="preserve">. </w:t>
      </w:r>
      <w:r w:rsidR="00256271">
        <w:rPr>
          <w:rFonts w:hint="eastAsia"/>
          <w:lang w:eastAsia="zh-CN"/>
        </w:rPr>
        <w:t xml:space="preserve">The same stencil points are used </w:t>
      </w:r>
      <w:r w:rsidR="002E3F76">
        <w:rPr>
          <w:rFonts w:hint="eastAsia"/>
          <w:lang w:eastAsia="zh-CN"/>
        </w:rPr>
        <w:t>even if</w:t>
      </w:r>
      <w:r w:rsidR="00256271">
        <w:rPr>
          <w:rFonts w:hint="eastAsia"/>
          <w:lang w:eastAsia="zh-CN"/>
        </w:rPr>
        <w:t xml:space="preserve"> the viscous cross-</w:t>
      </w:r>
      <w:r w:rsidR="002E3F76">
        <w:rPr>
          <w:rFonts w:hint="eastAsia"/>
          <w:lang w:eastAsia="zh-CN"/>
        </w:rPr>
        <w:t>terms are included. The stencil points for calculating eddy viscosity are considered separatedly.</w:t>
      </w:r>
    </w:p>
    <w:p w14:paraId="465B1313" w14:textId="63EDFDCC" w:rsidR="00D45AAC" w:rsidRDefault="00541517" w:rsidP="00D45AAC">
      <w:pPr>
        <w:spacing w:beforeLines="50" w:before="120" w:afterLines="50" w:after="120"/>
        <w:jc w:val="center"/>
        <w:rPr>
          <w:szCs w:val="24"/>
          <w:lang w:eastAsia="zh-CN"/>
        </w:rPr>
      </w:pPr>
      <w:r w:rsidRPr="00541517">
        <w:rPr>
          <w:noProof/>
          <w:szCs w:val="24"/>
          <w:lang w:eastAsia="zh-CN"/>
        </w:rPr>
        <w:lastRenderedPageBreak/>
        <w:drawing>
          <wp:inline distT="0" distB="0" distL="0" distR="0" wp14:anchorId="3C2E6522" wp14:editId="2DBA4385">
            <wp:extent cx="4779745" cy="1685677"/>
            <wp:effectExtent l="0" t="0" r="0" b="0"/>
            <wp:docPr id="119736874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8749" name="Picture 1" descr="A diagram of a gam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2750" cy="17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DF" w14:textId="1FE3BF00" w:rsidR="003C07F7" w:rsidRDefault="00D15F6B" w:rsidP="00733081">
      <w:pPr>
        <w:pStyle w:val="Caption"/>
        <w:jc w:val="center"/>
        <w:rPr>
          <w:lang w:eastAsia="zh-CN"/>
        </w:rPr>
      </w:pPr>
      <w:bookmarkStart w:id="5" w:name="_Ref150269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3A7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</w:t>
      </w:r>
      <w:r w:rsidR="00015C86">
        <w:t xml:space="preserve">Stencil </w:t>
      </w:r>
      <w:r w:rsidR="00AA3B6B">
        <w:t xml:space="preserve">points </w:t>
      </w:r>
      <w:r w:rsidR="00015C86">
        <w:t>for</w:t>
      </w:r>
      <w:r w:rsidR="00874DE1">
        <w:t xml:space="preserve"> the equations of </w:t>
      </w:r>
      <w:r w:rsidR="00874DE1" w:rsidRPr="00874DE1">
        <w:rPr>
          <w:i/>
          <w:iCs/>
        </w:rPr>
        <w:t>u</w:t>
      </w:r>
      <w:r w:rsidR="00D45AAC">
        <w:rPr>
          <w:i/>
          <w:iCs/>
        </w:rPr>
        <w:t xml:space="preserve"> </w:t>
      </w:r>
      <w:r w:rsidR="00D45AAC">
        <w:t>(a)</w:t>
      </w:r>
      <w:r w:rsidR="00874DE1">
        <w:t xml:space="preserve">, </w:t>
      </w:r>
      <w:r w:rsidR="00874DE1" w:rsidRPr="00874DE1">
        <w:rPr>
          <w:i/>
          <w:iCs/>
        </w:rPr>
        <w:t>v</w:t>
      </w:r>
      <w:r w:rsidR="00D45AAC">
        <w:rPr>
          <w:i/>
          <w:iCs/>
        </w:rPr>
        <w:t xml:space="preserve"> </w:t>
      </w:r>
      <w:r w:rsidR="00D45AAC">
        <w:t>(b)</w:t>
      </w:r>
      <w:r w:rsidR="00874DE1">
        <w:t xml:space="preserve"> </w:t>
      </w:r>
      <w:r w:rsidR="004F170C">
        <w:t>and</w:t>
      </w:r>
      <w:r w:rsidR="00874DE1">
        <w:t xml:space="preserve"> </w:t>
      </w:r>
      <w:r w:rsidR="00874DE1" w:rsidRPr="00874DE1">
        <w:rPr>
          <w:i/>
          <w:iCs/>
        </w:rPr>
        <w:t>p</w:t>
      </w:r>
      <w:r w:rsidR="00D45AAC">
        <w:rPr>
          <w:i/>
          <w:iCs/>
        </w:rPr>
        <w:t xml:space="preserve"> </w:t>
      </w:r>
      <w:r w:rsidR="00D45AAC">
        <w:t>(c,d)</w:t>
      </w:r>
    </w:p>
    <w:p w14:paraId="1DB042A1" w14:textId="24BCFD2F" w:rsidR="00F11952" w:rsidRDefault="00F11952" w:rsidP="00F11952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2. Poisson equation </w:t>
      </w:r>
      <w:r w:rsidR="005A13A7">
        <w:rPr>
          <w:rFonts w:hint="eastAsia"/>
          <w:b/>
          <w:sz w:val="32"/>
          <w:szCs w:val="32"/>
          <w:lang w:eastAsia="zh-CN"/>
        </w:rPr>
        <w:t>solver</w:t>
      </w:r>
    </w:p>
    <w:p w14:paraId="31BC9BA2" w14:textId="25FEA7AE" w:rsidR="00D56524" w:rsidRDefault="00061A01" w:rsidP="004F3098">
      <w:pPr>
        <w:spacing w:beforeLines="50" w:before="120" w:afterLines="50" w:after="120"/>
        <w:rPr>
          <w:lang w:eastAsia="zh-CN"/>
        </w:rPr>
      </w:pPr>
      <w:r>
        <w:t>The elliptic Poisson equation</w:t>
      </w:r>
      <w:r w:rsidR="00C8101D">
        <w:rPr>
          <w:rFonts w:hint="eastAsia"/>
          <w:lang w:eastAsia="zh-CN"/>
        </w:rPr>
        <w:t xml:space="preserve"> </w:t>
      </w:r>
      <w:r w:rsidR="00A71473">
        <w:rPr>
          <w:rFonts w:hint="eastAsia"/>
          <w:lang w:eastAsia="zh-CN"/>
        </w:rPr>
        <w:t>is</w:t>
      </w:r>
    </w:p>
    <w:p w14:paraId="49897058" w14:textId="500A6433" w:rsidR="00D56524" w:rsidRDefault="00D56524" w:rsidP="00D56524">
      <w:pPr>
        <w:pStyle w:val="MTDisplayEquation"/>
      </w:pPr>
      <w:r>
        <w:tab/>
      </w:r>
      <w:r w:rsidR="002D144C" w:rsidRPr="00EC2418">
        <w:rPr>
          <w:position w:val="-28"/>
        </w:rPr>
        <w:object w:dxaOrig="2040" w:dyaOrig="700" w14:anchorId="4FDA27F2">
          <v:shape id="_x0000_i1033" type="#_x0000_t75" style="width:101.35pt;height:34.9pt" o:ole="">
            <v:imagedata r:id="rId25" o:title=""/>
          </v:shape>
          <o:OLEObject Type="Embed" ProgID="Equation.DSMT4" ShapeID="_x0000_i1033" DrawAspect="Content" ObjectID="_1782327441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0654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</w:instrText>
      </w:r>
      <w:r w:rsidR="006624EC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3125BBAD" w14:textId="441FF00A" w:rsidR="00C8694A" w:rsidRDefault="00D56524" w:rsidP="004F3098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It</w:t>
      </w:r>
      <w:r w:rsidR="00061A01">
        <w:t xml:space="preserve"> can be solved via iterative methods, </w:t>
      </w:r>
      <w:r w:rsidR="00997392">
        <w:rPr>
          <w:rFonts w:hint="eastAsia"/>
          <w:lang w:eastAsia="zh-CN"/>
        </w:rPr>
        <w:t>such as</w:t>
      </w:r>
      <w:r w:rsidR="00061A01">
        <w:t xml:space="preserve"> Jacobi, Gauss-Sei</w:t>
      </w:r>
      <w:r w:rsidR="002607FC">
        <w:rPr>
          <w:rFonts w:hint="eastAsia"/>
          <w:lang w:eastAsia="zh-CN"/>
        </w:rPr>
        <w:t>del</w:t>
      </w:r>
      <w:r w:rsidR="00061A01">
        <w:t xml:space="preserve"> (with </w:t>
      </w:r>
      <w:r w:rsidR="00061A01" w:rsidRPr="00061A01">
        <w:t>successive overrelaxation</w:t>
      </w:r>
      <w:r w:rsidR="00061A01">
        <w:t>)</w:t>
      </w:r>
      <w:r w:rsidR="00963384">
        <w:t xml:space="preserve">. </w:t>
      </w:r>
      <w:r w:rsidR="000B3CF8">
        <w:t>ADI</w:t>
      </w:r>
      <w:r w:rsidR="00082708">
        <w:rPr>
          <w:rFonts w:hint="eastAsia"/>
          <w:lang w:eastAsia="zh-CN"/>
        </w:rPr>
        <w:t xml:space="preserve"> (AF)</w:t>
      </w:r>
      <w:r w:rsidR="000B3CF8">
        <w:t xml:space="preserve"> can</w:t>
      </w:r>
      <w:r w:rsidR="00082708">
        <w:rPr>
          <w:rFonts w:hint="eastAsia"/>
          <w:lang w:eastAsia="zh-CN"/>
        </w:rPr>
        <w:t xml:space="preserve"> also </w:t>
      </w:r>
      <w:r w:rsidR="000B3CF8">
        <w:t xml:space="preserve">be used, </w:t>
      </w:r>
      <w:r w:rsidR="00082708">
        <w:rPr>
          <w:rFonts w:hint="eastAsia"/>
          <w:lang w:eastAsia="zh-CN"/>
        </w:rPr>
        <w:t xml:space="preserve">but it </w:t>
      </w:r>
      <w:r w:rsidR="00B40B21">
        <w:rPr>
          <w:rFonts w:hint="eastAsia"/>
          <w:lang w:eastAsia="zh-CN"/>
        </w:rPr>
        <w:t xml:space="preserve">can only </w:t>
      </w:r>
      <w:r w:rsidR="00082708">
        <w:rPr>
          <w:rFonts w:hint="eastAsia"/>
          <w:lang w:eastAsia="zh-CN"/>
        </w:rPr>
        <w:t xml:space="preserve">obtain an approximate solution </w:t>
      </w:r>
      <w:r w:rsidR="00E477EA">
        <w:rPr>
          <w:rFonts w:hint="eastAsia"/>
          <w:lang w:eastAsia="zh-CN"/>
        </w:rPr>
        <w:t>of</w:t>
      </w:r>
      <w:r w:rsidR="00082708">
        <w:rPr>
          <w:rFonts w:hint="eastAsia"/>
          <w:lang w:eastAsia="zh-CN"/>
        </w:rPr>
        <w:t xml:space="preserve"> Eq. </w: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GOTOBUTTON ZEqnNum330654  \* MERGEFORMAT </w:instrText>
      </w:r>
      <w:r w:rsidR="00082708">
        <w:rPr>
          <w:iCs/>
          <w:lang w:eastAsia="zh-CN"/>
        </w:rPr>
        <w:fldChar w:fldCharType="begin"/>
      </w:r>
      <w:r w:rsidR="00082708">
        <w:rPr>
          <w:iCs/>
          <w:lang w:eastAsia="zh-CN"/>
        </w:rPr>
        <w:instrText xml:space="preserve"> REF ZEqnNum330654 \* Charformat \! \* MERGEFORMAT </w:instrText>
      </w:r>
      <w:r w:rsidR="00082708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(7)</w:instrText>
      </w:r>
      <w:r w:rsidR="00082708">
        <w:rPr>
          <w:iCs/>
          <w:lang w:eastAsia="zh-CN"/>
        </w:rPr>
        <w:fldChar w:fldCharType="end"/>
      </w:r>
      <w:r w:rsidR="00082708">
        <w:rPr>
          <w:iCs/>
          <w:lang w:eastAsia="zh-CN"/>
        </w:rPr>
        <w:fldChar w:fldCharType="end"/>
      </w:r>
      <w:r w:rsidR="008E25EF">
        <w:rPr>
          <w:rFonts w:hint="eastAsia"/>
          <w:iCs/>
          <w:lang w:eastAsia="zh-CN"/>
        </w:rPr>
        <w:t xml:space="preserve">. </w:t>
      </w:r>
      <w:r w:rsidR="00E477EA">
        <w:rPr>
          <w:rFonts w:hint="eastAsia"/>
          <w:lang w:eastAsia="zh-CN"/>
        </w:rPr>
        <w:t>For</w:t>
      </w:r>
      <w:r w:rsidR="00BC4D1B">
        <w:rPr>
          <w:lang w:eastAsia="zh-CN"/>
        </w:rPr>
        <w:t xml:space="preserve"> 3D problem</w:t>
      </w:r>
      <w:r w:rsidR="00FF76FD">
        <w:rPr>
          <w:rFonts w:hint="eastAsia"/>
          <w:lang w:eastAsia="zh-CN"/>
        </w:rPr>
        <w:t>s</w:t>
      </w:r>
      <w:r w:rsidR="00BC4D1B">
        <w:rPr>
          <w:lang w:eastAsia="zh-CN"/>
        </w:rPr>
        <w:t xml:space="preserve"> with two periodic (homogeneous) directions, namely</w:t>
      </w:r>
      <w:r w:rsidR="00DD6227">
        <w:rPr>
          <w:rFonts w:hint="eastAsia"/>
          <w:lang w:eastAsia="zh-CN"/>
        </w:rPr>
        <w:t xml:space="preserve"> </w:t>
      </w:r>
      <w:r w:rsidR="00DD6227" w:rsidRPr="00DD6227">
        <w:rPr>
          <w:rFonts w:hint="eastAsia"/>
          <w:i/>
          <w:iCs/>
          <w:lang w:eastAsia="zh-CN"/>
        </w:rPr>
        <w:t>x</w:t>
      </w:r>
      <w:r w:rsidR="00BC4D1B">
        <w:rPr>
          <w:lang w:eastAsia="zh-CN"/>
        </w:rPr>
        <w:t xml:space="preserve"> </w:t>
      </w:r>
      <w:r w:rsidR="00DD6227">
        <w:rPr>
          <w:rFonts w:hint="eastAsia"/>
          <w:lang w:eastAsia="zh-CN"/>
        </w:rPr>
        <w:t xml:space="preserve">and </w:t>
      </w:r>
      <w:r w:rsidR="00DD6227" w:rsidRPr="00DD6227">
        <w:rPr>
          <w:rFonts w:hint="eastAsia"/>
          <w:i/>
          <w:iCs/>
          <w:lang w:eastAsia="zh-CN"/>
        </w:rPr>
        <w:t>y</w:t>
      </w:r>
      <w:r w:rsidR="00BC4D1B">
        <w:rPr>
          <w:lang w:eastAsia="zh-CN"/>
        </w:rPr>
        <w:t xml:space="preserve">, and one non-homogeneous direction, </w:t>
      </w:r>
      <w:r w:rsidR="00DD6227" w:rsidRPr="00DD6227">
        <w:rPr>
          <w:rFonts w:hint="eastAsia"/>
          <w:i/>
          <w:iCs/>
          <w:lang w:eastAsia="zh-CN"/>
        </w:rPr>
        <w:t>z</w:t>
      </w:r>
      <w:r w:rsidR="00BC4D1B">
        <w:rPr>
          <w:lang w:eastAsia="zh-CN"/>
        </w:rPr>
        <w:t>, it requires two consecutive FFTs in the homogeneous direc</w:t>
      </w:r>
      <w:r w:rsidR="00581C98">
        <w:rPr>
          <w:lang w:eastAsia="zh-CN"/>
        </w:rPr>
        <w:t>tions.</w:t>
      </w:r>
      <w:r w:rsidR="003613A0">
        <w:rPr>
          <w:lang w:eastAsia="zh-CN"/>
        </w:rPr>
        <w:t xml:space="preserve"> </w:t>
      </w:r>
      <w:r w:rsidR="00FB47D6">
        <w:rPr>
          <w:rFonts w:hint="eastAsia"/>
          <w:lang w:eastAsia="zh-CN"/>
        </w:rPr>
        <w:t xml:space="preserve">We denote </w:t>
      </w:r>
      <w:r w:rsidR="002D1790" w:rsidRPr="002D1790">
        <w:rPr>
          <w:position w:val="-12"/>
        </w:rPr>
        <w:object w:dxaOrig="1200" w:dyaOrig="360" w14:anchorId="265AA16E">
          <v:shape id="_x0000_i1034" type="#_x0000_t75" style="width:59.8pt;height:17.15pt" o:ole="">
            <v:imagedata r:id="rId27" o:title=""/>
          </v:shape>
          <o:OLEObject Type="Embed" ProgID="Equation.DSMT4" ShapeID="_x0000_i1034" DrawAspect="Content" ObjectID="_1782327442" r:id="rId28"/>
        </w:object>
      </w:r>
      <w:r w:rsidR="003A174D">
        <w:t xml:space="preserve"> and </w:t>
      </w:r>
      <w:r w:rsidR="003A174D" w:rsidRPr="003A174D">
        <w:rPr>
          <w:position w:val="-14"/>
        </w:rPr>
        <w:object w:dxaOrig="1240" w:dyaOrig="380" w14:anchorId="2A4227AF">
          <v:shape id="_x0000_i1035" type="#_x0000_t75" style="width:62.05pt;height:19.4pt" o:ole="">
            <v:imagedata r:id="rId29" o:title=""/>
          </v:shape>
          <o:OLEObject Type="Embed" ProgID="Equation.DSMT4" ShapeID="_x0000_i1035" DrawAspect="Content" ObjectID="_1782327443" r:id="rId30"/>
        </w:object>
      </w:r>
      <w:r w:rsidR="00982834">
        <w:rPr>
          <w:rFonts w:hint="eastAsia"/>
          <w:lang w:eastAsia="zh-CN"/>
        </w:rPr>
        <w:t>, where</w:t>
      </w:r>
      <w:r w:rsidR="00FB47D6">
        <w:rPr>
          <w:rFonts w:hint="eastAsia"/>
          <w:lang w:eastAsia="zh-CN"/>
        </w:rPr>
        <w:t xml:space="preserve"> </w:t>
      </w:r>
      <w:r w:rsidR="00961C1D" w:rsidRPr="002D1790">
        <w:rPr>
          <w:position w:val="-12"/>
        </w:rPr>
        <w:object w:dxaOrig="340" w:dyaOrig="360" w14:anchorId="55DA8251">
          <v:shape id="_x0000_i1036" type="#_x0000_t75" style="width:17.15pt;height:17.15pt" o:ole="">
            <v:imagedata r:id="rId31" o:title=""/>
          </v:shape>
          <o:OLEObject Type="Embed" ProgID="Equation.DSMT4" ShapeID="_x0000_i1036" DrawAspect="Content" ObjectID="_1782327444" r:id="rId32"/>
        </w:object>
      </w:r>
      <w:r w:rsidR="00AD3583">
        <w:t xml:space="preserve"> and </w:t>
      </w:r>
      <w:r w:rsidR="00961C1D" w:rsidRPr="00961C1D">
        <w:rPr>
          <w:position w:val="-14"/>
        </w:rPr>
        <w:object w:dxaOrig="340" w:dyaOrig="380" w14:anchorId="094A698C">
          <v:shape id="_x0000_i1037" type="#_x0000_t75" style="width:17.15pt;height:19.4pt" o:ole="">
            <v:imagedata r:id="rId33" o:title=""/>
          </v:shape>
          <o:OLEObject Type="Embed" ProgID="Equation.DSMT4" ShapeID="_x0000_i1037" DrawAspect="Content" ObjectID="_1782327445" r:id="rId34"/>
        </w:object>
      </w:r>
      <w:r w:rsidR="00961C1D">
        <w:t xml:space="preserve"> </w:t>
      </w:r>
      <w:r w:rsidR="00982834">
        <w:rPr>
          <w:rFonts w:hint="eastAsia"/>
          <w:lang w:eastAsia="zh-CN"/>
        </w:rPr>
        <w:t xml:space="preserve">are </w:t>
      </w:r>
      <w:r w:rsidR="00FB47D6">
        <w:rPr>
          <w:rFonts w:hint="eastAsia"/>
          <w:lang w:eastAsia="zh-CN"/>
        </w:rPr>
        <w:t>the</w:t>
      </w:r>
      <w:r w:rsidR="00961C1D">
        <w:t xml:space="preserve"> number</w:t>
      </w:r>
      <w:r w:rsidR="0015021B">
        <w:rPr>
          <w:rFonts w:hint="eastAsia"/>
          <w:lang w:eastAsia="zh-CN"/>
        </w:rPr>
        <w:t>s</w:t>
      </w:r>
      <w:r w:rsidR="00961C1D">
        <w:t xml:space="preserve"> </w:t>
      </w:r>
      <w:r w:rsidR="00120B11">
        <w:rPr>
          <w:rFonts w:hint="eastAsia"/>
          <w:lang w:eastAsia="zh-CN"/>
        </w:rPr>
        <w:t xml:space="preserve">of </w:t>
      </w:r>
      <w:r w:rsidR="009B35C5">
        <w:rPr>
          <w:rFonts w:hint="eastAsia"/>
          <w:lang w:eastAsia="zh-CN"/>
        </w:rPr>
        <w:t>cells</w:t>
      </w:r>
      <w:r w:rsidR="00982834">
        <w:rPr>
          <w:rFonts w:hint="eastAsia"/>
          <w:lang w:eastAsia="zh-CN"/>
        </w:rPr>
        <w:t xml:space="preserve"> in the </w:t>
      </w:r>
      <w:r w:rsidR="00982834" w:rsidRPr="00982834">
        <w:rPr>
          <w:rFonts w:hint="eastAsia"/>
          <w:i/>
          <w:iCs/>
          <w:lang w:eastAsia="zh-CN"/>
        </w:rPr>
        <w:t>x</w:t>
      </w:r>
      <w:r w:rsidR="00982834">
        <w:rPr>
          <w:rFonts w:hint="eastAsia"/>
          <w:lang w:eastAsia="zh-CN"/>
        </w:rPr>
        <w:t xml:space="preserve"> and </w:t>
      </w:r>
      <w:r w:rsidR="00982834" w:rsidRPr="00982834">
        <w:rPr>
          <w:rFonts w:hint="eastAsia"/>
          <w:i/>
          <w:iCs/>
          <w:lang w:eastAsia="zh-CN"/>
        </w:rPr>
        <w:t>y</w:t>
      </w:r>
      <w:r w:rsidR="00982834">
        <w:rPr>
          <w:rFonts w:hint="eastAsia"/>
          <w:lang w:eastAsia="zh-CN"/>
        </w:rPr>
        <w:t xml:space="preserve"> direc</w:t>
      </w:r>
      <w:r w:rsidR="007242D0">
        <w:rPr>
          <w:rFonts w:hint="eastAsia"/>
          <w:lang w:eastAsia="zh-CN"/>
        </w:rPr>
        <w:t>tions,</w:t>
      </w:r>
    </w:p>
    <w:p w14:paraId="345FD359" w14:textId="7CABB027" w:rsidR="00EC2418" w:rsidRDefault="00EC2418" w:rsidP="00EC2418">
      <w:pPr>
        <w:pStyle w:val="MTDisplayEquation"/>
      </w:pPr>
      <w:r>
        <w:tab/>
      </w:r>
      <w:r w:rsidR="00D255FF" w:rsidRPr="00EC2418">
        <w:rPr>
          <w:position w:val="-28"/>
        </w:rPr>
        <w:object w:dxaOrig="7460" w:dyaOrig="700" w14:anchorId="56346DA9">
          <v:shape id="_x0000_i1038" type="#_x0000_t75" style="width:372.75pt;height:34.9pt" o:ole="">
            <v:imagedata r:id="rId35" o:title=""/>
          </v:shape>
          <o:OLEObject Type="Embed" ProgID="Equation.DSMT4" ShapeID="_x0000_i1038" DrawAspect="Content" ObjectID="_1782327446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7570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</w:instrText>
      </w:r>
      <w:r w:rsidR="006624EC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7243EDB" w14:textId="169B153C" w:rsidR="008F7C9A" w:rsidRPr="009710A2" w:rsidRDefault="008F7C9A" w:rsidP="008F7C9A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 w:rsidR="00A33676">
        <w:rPr>
          <w:lang w:eastAsia="zh-CN"/>
        </w:rPr>
        <w:t>direc</w:t>
      </w:r>
      <w:r w:rsidR="0019150D">
        <w:rPr>
          <w:lang w:eastAsia="zh-CN"/>
        </w:rPr>
        <w:t>tion,</w:t>
      </w:r>
    </w:p>
    <w:p w14:paraId="514A1C16" w14:textId="6009DEAE" w:rsidR="008F7C9A" w:rsidRDefault="008F7C9A" w:rsidP="008F7C9A">
      <w:pPr>
        <w:pStyle w:val="MTDisplayEquation"/>
      </w:pPr>
      <w:r>
        <w:tab/>
      </w:r>
      <w:r w:rsidR="00B65A6D" w:rsidRPr="009710A2">
        <w:rPr>
          <w:position w:val="-32"/>
        </w:rPr>
        <w:object w:dxaOrig="2360" w:dyaOrig="780" w14:anchorId="23246ADC">
          <v:shape id="_x0000_i1039" type="#_x0000_t75" style="width:116.85pt;height:39.9pt" o:ole="">
            <v:imagedata r:id="rId37" o:title=""/>
          </v:shape>
          <o:OLEObject Type="Embed" ProgID="Equation.DSMT4" ShapeID="_x0000_i1039" DrawAspect="Content" ObjectID="_1782327447" r:id="rId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1560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</w:instrText>
      </w:r>
      <w:r w:rsidR="006624EC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4C0A0866" w14:textId="685DB42E" w:rsidR="00D30C27" w:rsidRPr="009710A2" w:rsidRDefault="00D30C27" w:rsidP="00D30C27">
      <w:pPr>
        <w:rPr>
          <w:lang w:eastAsia="zh-CN"/>
        </w:rPr>
      </w:pPr>
      <w:r>
        <w:rPr>
          <w:lang w:eastAsia="zh-CN"/>
        </w:rPr>
        <w:t xml:space="preserve">Fourier series in the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 w:rsidR="00FF76FD">
        <w:rPr>
          <w:rFonts w:hint="eastAsia"/>
          <w:lang w:eastAsia="zh-CN"/>
        </w:rPr>
        <w:t>direc</w:t>
      </w:r>
      <w:r w:rsidR="00E32A2B">
        <w:rPr>
          <w:rFonts w:hint="eastAsia"/>
          <w:lang w:eastAsia="zh-CN"/>
        </w:rPr>
        <w:t>tion,</w:t>
      </w:r>
    </w:p>
    <w:p w14:paraId="6F89CE83" w14:textId="1D42A53F" w:rsidR="00D30C27" w:rsidRDefault="00D30C27" w:rsidP="00D30C27">
      <w:pPr>
        <w:pStyle w:val="MTDisplayEquation"/>
      </w:pPr>
      <w:r>
        <w:tab/>
      </w:r>
      <w:r w:rsidR="001E56EC" w:rsidRPr="003E5B09">
        <w:rPr>
          <w:position w:val="-34"/>
        </w:rPr>
        <w:object w:dxaOrig="2640" w:dyaOrig="840" w14:anchorId="14C45BFF">
          <v:shape id="_x0000_i1040" type="#_x0000_t75" style="width:131.25pt;height:42.1pt" o:ole="">
            <v:imagedata r:id="rId39" o:title=""/>
          </v:shape>
          <o:OLEObject Type="Embed" ProgID="Equation.DSMT4" ShapeID="_x0000_i1040" DrawAspect="Content" ObjectID="_1782327448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36BC261" w14:textId="053CFC0C" w:rsidR="002E6516" w:rsidRDefault="001E56EC" w:rsidP="002E6516">
      <w:pPr>
        <w:rPr>
          <w:lang w:eastAsia="zh-CN"/>
        </w:rPr>
      </w:pPr>
      <w:r>
        <w:rPr>
          <w:lang w:eastAsia="zh-CN"/>
        </w:rPr>
        <w:t>Hence,</w:t>
      </w:r>
    </w:p>
    <w:p w14:paraId="02B944B0" w14:textId="2C9F18F6" w:rsidR="002E6516" w:rsidRDefault="002E6516" w:rsidP="002E6516">
      <w:pPr>
        <w:pStyle w:val="MTDisplayEquation"/>
      </w:pPr>
      <w:r>
        <w:lastRenderedPageBreak/>
        <w:tab/>
      </w:r>
      <w:r w:rsidR="001C12C4" w:rsidRPr="002A24D7">
        <w:rPr>
          <w:position w:val="-34"/>
        </w:rPr>
        <w:object w:dxaOrig="3760" w:dyaOrig="880" w14:anchorId="188CB38F">
          <v:shape id="_x0000_i1041" type="#_x0000_t75" style="width:188.3pt;height:44.85pt" o:ole="">
            <v:imagedata r:id="rId41" o:title=""/>
          </v:shape>
          <o:OLEObject Type="Embed" ProgID="Equation.DSMT4" ShapeID="_x0000_i1041" DrawAspect="Content" ObjectID="_1782327449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804714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</w:instrText>
      </w:r>
      <w:r w:rsidR="006624EC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1D9CC230" w14:textId="6D2D22AB" w:rsidR="00F5047D" w:rsidRDefault="00F5047D" w:rsidP="00F5047D">
      <w:pPr>
        <w:rPr>
          <w:lang w:eastAsia="zh-CN"/>
        </w:rPr>
      </w:pPr>
      <w:r>
        <w:rPr>
          <w:lang w:eastAsia="zh-CN"/>
        </w:rPr>
        <w:t xml:space="preserve">A </w:t>
      </w:r>
      <w:r w:rsidR="00173F39">
        <w:rPr>
          <w:lang w:eastAsia="zh-CN"/>
        </w:rPr>
        <w:t>modified</w:t>
      </w:r>
      <w:r>
        <w:rPr>
          <w:lang w:eastAsia="zh-CN"/>
        </w:rPr>
        <w:t xml:space="preserve"> wavenumber is de</w:t>
      </w:r>
      <w:r w:rsidR="00822E9D">
        <w:rPr>
          <w:lang w:eastAsia="zh-CN"/>
        </w:rPr>
        <w:t>fin</w:t>
      </w:r>
      <w:r w:rsidR="00EE2614">
        <w:rPr>
          <w:lang w:eastAsia="zh-CN"/>
        </w:rPr>
        <w:t xml:space="preserve">ed </w:t>
      </w:r>
      <w:r w:rsidR="00FD471A">
        <w:rPr>
          <w:rFonts w:hint="eastAsia"/>
          <w:lang w:eastAsia="zh-CN"/>
        </w:rPr>
        <w:t>as</w:t>
      </w:r>
    </w:p>
    <w:p w14:paraId="3E8261D2" w14:textId="05CCEAFB" w:rsidR="0021540C" w:rsidRDefault="00822E9D" w:rsidP="0021540C">
      <w:pPr>
        <w:pStyle w:val="MTDisplayEquation"/>
      </w:pPr>
      <w:r>
        <w:tab/>
      </w:r>
      <w:r w:rsidR="00962AFF" w:rsidRPr="00962AFF">
        <w:rPr>
          <w:position w:val="-32"/>
        </w:rPr>
        <w:object w:dxaOrig="4940" w:dyaOrig="1140" w14:anchorId="7EA45AA4">
          <v:shape id="_x0000_i1042" type="#_x0000_t75" style="width:247pt;height:57.6pt" o:ole="">
            <v:imagedata r:id="rId43" o:title=""/>
          </v:shape>
          <o:OLEObject Type="Embed" ProgID="Equation.DSMT4" ShapeID="_x0000_i1042" DrawAspect="Content" ObjectID="_1782327450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751676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</w:instrText>
      </w:r>
      <w:r w:rsidR="006624EC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4DDBB2E1" w14:textId="3BACCF36" w:rsidR="00962AFF" w:rsidRDefault="00962AFF" w:rsidP="00962AFF">
      <w:pPr>
        <w:pStyle w:val="MTDisplayEquation"/>
      </w:pPr>
      <w:r>
        <w:tab/>
      </w:r>
      <w:r w:rsidRPr="00962AFF">
        <w:rPr>
          <w:position w:val="-34"/>
        </w:rPr>
        <w:object w:dxaOrig="4959" w:dyaOrig="1219" w14:anchorId="006A32E4">
          <v:shape id="_x0000_i1043" type="#_x0000_t75" style="width:248.1pt;height:61.5pt" o:ole="">
            <v:imagedata r:id="rId45" o:title=""/>
          </v:shape>
          <o:OLEObject Type="Embed" ProgID="Equation.DSMT4" ShapeID="_x0000_i1043" DrawAspect="Content" ObjectID="_1782327451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34AA619" w14:textId="298A41C3" w:rsidR="00B023B3" w:rsidRDefault="00D95C6B" w:rsidP="00B023B3">
      <w:pPr>
        <w:rPr>
          <w:lang w:eastAsia="zh-CN"/>
        </w:rPr>
      </w:pPr>
      <w:r>
        <w:rPr>
          <w:rFonts w:hint="eastAsia"/>
          <w:lang w:eastAsia="zh-CN"/>
        </w:rPr>
        <w:t xml:space="preserve">The eigenvalue </w:t>
      </w:r>
      <w:r w:rsidRPr="00D95C6B">
        <w:rPr>
          <w:position w:val="-12"/>
          <w:lang w:eastAsia="zh-CN"/>
        </w:rPr>
        <w:object w:dxaOrig="279" w:dyaOrig="360" w14:anchorId="68A8CE2C">
          <v:shape id="_x0000_i1044" type="#_x0000_t75" style="width:14.4pt;height:17.7pt" o:ole="">
            <v:imagedata r:id="rId47" o:title=""/>
          </v:shape>
          <o:OLEObject Type="Embed" ProgID="Equation.DSMT4" ShapeID="_x0000_i1044" DrawAspect="Content" ObjectID="_1782327452" r:id="rId48"/>
        </w:object>
      </w:r>
      <w:r>
        <w:rPr>
          <w:rFonts w:hint="eastAsia"/>
          <w:lang w:eastAsia="zh-CN"/>
        </w:rPr>
        <w:t xml:space="preserve"> has no unit</w:t>
      </w:r>
      <w:r w:rsidR="005D3BBA">
        <w:rPr>
          <w:rFonts w:hint="eastAsia"/>
          <w:lang w:eastAsia="zh-CN"/>
        </w:rPr>
        <w:t xml:space="preserve">s, but the wavenumber has unit </w:t>
      </w:r>
      <w:r w:rsidR="005D3BBA" w:rsidRPr="005D3BBA">
        <w:rPr>
          <w:position w:val="-6"/>
        </w:rPr>
        <w:object w:dxaOrig="560" w:dyaOrig="320" w14:anchorId="5521749D">
          <v:shape id="_x0000_i1045" type="#_x0000_t75" style="width:27.7pt;height:16.6pt" o:ole="">
            <v:imagedata r:id="rId49" o:title=""/>
          </v:shape>
          <o:OLEObject Type="Embed" ProgID="Equation.DSMT4" ShapeID="_x0000_i1045" DrawAspect="Content" ObjectID="_1782327453" r:id="rId50"/>
        </w:object>
      </w:r>
      <w:r>
        <w:rPr>
          <w:rFonts w:hint="eastAsia"/>
          <w:lang w:eastAsia="zh-CN"/>
        </w:rPr>
        <w:t>.</w:t>
      </w:r>
      <w:r w:rsidR="008459B3">
        <w:rPr>
          <w:rFonts w:hint="eastAsia"/>
          <w:lang w:eastAsia="zh-CN"/>
        </w:rPr>
        <w:t xml:space="preserve"> </w:t>
      </w:r>
      <w:r w:rsidR="00321D9E">
        <w:rPr>
          <w:rFonts w:hint="eastAsia"/>
          <w:lang w:eastAsia="zh-CN"/>
        </w:rPr>
        <w:t>Hence</w:t>
      </w:r>
      <w:r w:rsidR="008459B3">
        <w:rPr>
          <w:rFonts w:hint="eastAsia"/>
          <w:lang w:eastAsia="zh-CN"/>
        </w:rPr>
        <w:t>,</w:t>
      </w:r>
    </w:p>
    <w:p w14:paraId="1032F9D0" w14:textId="4261DF14" w:rsidR="00564C97" w:rsidRDefault="00667EAC" w:rsidP="00B7502B">
      <w:pPr>
        <w:pStyle w:val="MTDisplayEquation"/>
        <w:ind w:firstLine="0"/>
      </w:pPr>
      <w:r>
        <w:tab/>
      </w:r>
      <w:r w:rsidR="00C41548" w:rsidRPr="00000CED">
        <w:rPr>
          <w:position w:val="-32"/>
        </w:rPr>
        <w:object w:dxaOrig="3220" w:dyaOrig="760" w14:anchorId="1803985D">
          <v:shape id="_x0000_i1046" type="#_x0000_t75" style="width:161.15pt;height:39.3pt" o:ole="">
            <v:imagedata r:id="rId51" o:title=""/>
          </v:shape>
          <o:OLEObject Type="Embed" ProgID="Equation.DSMT4" ShapeID="_x0000_i1046" DrawAspect="Content" ObjectID="_1782327454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868307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14</w:instrText>
      </w:r>
      <w:r w:rsidR="006624EC">
        <w:rPr>
          <w:noProof/>
        </w:rPr>
        <w:fldChar w:fldCharType="end"/>
      </w:r>
      <w:r>
        <w:instrText>)</w:instrText>
      </w:r>
      <w:bookmarkEnd w:id="11"/>
      <w:r>
        <w:fldChar w:fldCharType="end"/>
      </w:r>
    </w:p>
    <w:p w14:paraId="328C2938" w14:textId="7BE9A504" w:rsidR="00CC22F7" w:rsidRPr="00E72DE7" w:rsidRDefault="00D75367" w:rsidP="00CC22F7">
      <w:pPr>
        <w:rPr>
          <w:iCs/>
          <w:lang w:eastAsia="zh-CN"/>
        </w:rPr>
      </w:pPr>
      <w:r>
        <w:rPr>
          <w:rFonts w:hint="eastAsia"/>
          <w:lang w:eastAsia="zh-CN"/>
        </w:rPr>
        <w:t>G</w:t>
      </w:r>
      <w:r w:rsidR="00456E69">
        <w:rPr>
          <w:lang w:eastAsia="zh-CN"/>
        </w:rPr>
        <w:t xml:space="preserve">iven </w:t>
      </w:r>
      <w:r w:rsidR="00456E69" w:rsidRPr="00456E69">
        <w:rPr>
          <w:position w:val="-16"/>
        </w:rPr>
        <w:object w:dxaOrig="780" w:dyaOrig="440" w14:anchorId="1103C96E">
          <v:shape id="_x0000_i1047" type="#_x0000_t75" style="width:39.9pt;height:22.15pt" o:ole="">
            <v:imagedata r:id="rId53" o:title=""/>
          </v:shape>
          <o:OLEObject Type="Embed" ProgID="Equation.DSMT4" ShapeID="_x0000_i1047" DrawAspect="Content" ObjectID="_1782327455" r:id="rId54"/>
        </w:object>
      </w:r>
      <w:r w:rsidR="00CA4CF6">
        <w:t>,</w:t>
      </w:r>
      <w:r w:rsidR="00ED1F3D">
        <w:t xml:space="preserve"> </w:t>
      </w:r>
      <w:r w:rsidR="00EB7E50">
        <w:t xml:space="preserve">Eq. </w: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GOTOBUTTON ZEqnNum868307  \* MERGEFORMAT </w:instrText>
      </w:r>
      <w:r w:rsidR="00EB7E50">
        <w:rPr>
          <w:iCs/>
        </w:rPr>
        <w:fldChar w:fldCharType="begin"/>
      </w:r>
      <w:r w:rsidR="00EB7E50">
        <w:rPr>
          <w:iCs/>
        </w:rPr>
        <w:instrText xml:space="preserve"> REF ZEqnNum868307 \* Charformat \! \* MERGEFORMAT </w:instrText>
      </w:r>
      <w:r w:rsidR="00EB7E50">
        <w:rPr>
          <w:iCs/>
        </w:rPr>
        <w:fldChar w:fldCharType="separate"/>
      </w:r>
      <w:r w:rsidR="005A13A7" w:rsidRPr="005A13A7">
        <w:rPr>
          <w:iCs/>
        </w:rPr>
        <w:instrText>(14)</w:instrText>
      </w:r>
      <w:r w:rsidR="00EB7E50">
        <w:rPr>
          <w:iCs/>
        </w:rPr>
        <w:fldChar w:fldCharType="end"/>
      </w:r>
      <w:r w:rsidR="00EB7E50">
        <w:rPr>
          <w:iCs/>
        </w:rPr>
        <w:fldChar w:fldCharType="end"/>
      </w:r>
      <w:r w:rsidR="00EB7E50">
        <w:rPr>
          <w:iCs/>
        </w:rPr>
        <w:t xml:space="preserve"> is a tridiago</w:t>
      </w:r>
      <w:r w:rsidR="00526F6B">
        <w:rPr>
          <w:iCs/>
        </w:rPr>
        <w:t>nal</w:t>
      </w:r>
      <w:r w:rsidR="00EB7E50">
        <w:rPr>
          <w:iCs/>
        </w:rPr>
        <w:t xml:space="preserve"> sys</w:t>
      </w:r>
      <w:r w:rsidR="00B57884">
        <w:rPr>
          <w:iCs/>
        </w:rPr>
        <w:t>tem</w:t>
      </w:r>
      <w:r w:rsidR="00AE6DBD">
        <w:rPr>
          <w:iCs/>
        </w:rPr>
        <w:t xml:space="preserve"> of equations; there are in </w:t>
      </w:r>
      <w:r w:rsidR="00704F96">
        <w:rPr>
          <w:rFonts w:hint="eastAsia"/>
          <w:iCs/>
          <w:lang w:eastAsia="zh-CN"/>
        </w:rPr>
        <w:t xml:space="preserve">total </w:t>
      </w:r>
      <w:r w:rsidR="00704F96" w:rsidRPr="00704F96">
        <w:rPr>
          <w:iCs/>
          <w:position w:val="-14"/>
          <w:lang w:eastAsia="zh-CN"/>
        </w:rPr>
        <w:object w:dxaOrig="820" w:dyaOrig="380" w14:anchorId="34EA6639">
          <v:shape id="_x0000_i1048" type="#_x0000_t75" style="width:41.55pt;height:19.4pt" o:ole="">
            <v:imagedata r:id="rId55" o:title=""/>
          </v:shape>
          <o:OLEObject Type="Embed" ProgID="Equation.DSMT4" ShapeID="_x0000_i1048" DrawAspect="Content" ObjectID="_1782327456" r:id="rId56"/>
        </w:object>
      </w:r>
      <w:r w:rsidR="00704F96">
        <w:rPr>
          <w:iCs/>
          <w:lang w:eastAsia="zh-CN"/>
        </w:rPr>
        <w:t xml:space="preserve"> </w:t>
      </w:r>
      <w:r w:rsidR="006E6D11">
        <w:rPr>
          <w:rFonts w:hint="eastAsia"/>
          <w:iCs/>
          <w:lang w:eastAsia="zh-CN"/>
        </w:rPr>
        <w:t>systems</w:t>
      </w:r>
      <w:r w:rsidR="006E6D11">
        <w:rPr>
          <w:iCs/>
        </w:rPr>
        <w:t xml:space="preserve"> of equa</w:t>
      </w:r>
      <w:r w:rsidR="009C688B">
        <w:rPr>
          <w:iCs/>
        </w:rPr>
        <w:t>tions.</w:t>
      </w:r>
      <w:r w:rsidR="00456623">
        <w:rPr>
          <w:iCs/>
        </w:rPr>
        <w:t xml:space="preserve"> </w:t>
      </w:r>
      <w:r w:rsidR="00872428">
        <w:rPr>
          <w:rFonts w:hint="eastAsia"/>
          <w:iCs/>
          <w:lang w:eastAsia="zh-CN"/>
        </w:rPr>
        <w:t>For</w:t>
      </w:r>
      <w:r w:rsidR="00C57ACF">
        <w:rPr>
          <w:iCs/>
          <w:lang w:eastAsia="zh-CN"/>
        </w:rPr>
        <w:t xml:space="preserve"> s</w:t>
      </w:r>
      <w:r w:rsidR="00047A7B">
        <w:rPr>
          <w:iCs/>
          <w:lang w:eastAsia="zh-CN"/>
        </w:rPr>
        <w:t>quare duct</w:t>
      </w:r>
      <w:r w:rsidR="000C4CA1">
        <w:rPr>
          <w:rFonts w:hint="eastAsia"/>
          <w:iCs/>
          <w:lang w:eastAsia="zh-CN"/>
        </w:rPr>
        <w:t>s</w:t>
      </w:r>
      <w:r w:rsidR="003743F0">
        <w:rPr>
          <w:iCs/>
          <w:lang w:eastAsia="zh-CN"/>
        </w:rPr>
        <w:t xml:space="preserve">, </w:t>
      </w:r>
      <w:r w:rsidR="001C26E3">
        <w:rPr>
          <w:rFonts w:hint="eastAsia"/>
          <w:iCs/>
          <w:lang w:eastAsia="zh-CN"/>
        </w:rPr>
        <w:t xml:space="preserve">the same form can be obtained by </w:t>
      </w:r>
      <w:r w:rsidR="003516C2">
        <w:rPr>
          <w:rFonts w:hint="eastAsia"/>
          <w:iCs/>
          <w:lang w:eastAsia="zh-CN"/>
        </w:rPr>
        <w:t>p</w:t>
      </w:r>
      <w:r w:rsidR="00DB6AA6">
        <w:rPr>
          <w:iCs/>
          <w:lang w:eastAsia="zh-CN"/>
        </w:rPr>
        <w:t>erform</w:t>
      </w:r>
      <w:r w:rsidR="001C26E3">
        <w:rPr>
          <w:rFonts w:hint="eastAsia"/>
          <w:iCs/>
          <w:lang w:eastAsia="zh-CN"/>
        </w:rPr>
        <w:t>ing</w:t>
      </w:r>
      <w:r w:rsidR="00DB6AA6">
        <w:rPr>
          <w:iCs/>
          <w:lang w:eastAsia="zh-CN"/>
        </w:rPr>
        <w:t xml:space="preserve"> </w:t>
      </w:r>
      <w:r w:rsidR="0095503D">
        <w:rPr>
          <w:rFonts w:hint="eastAsia"/>
          <w:iCs/>
          <w:lang w:eastAsia="zh-CN"/>
        </w:rPr>
        <w:t xml:space="preserve">inverse </w:t>
      </w:r>
      <w:r w:rsidR="003516C2">
        <w:rPr>
          <w:iCs/>
          <w:lang w:eastAsia="zh-CN"/>
        </w:rPr>
        <w:t>DCT-II</w:t>
      </w:r>
      <w:r w:rsidR="00BC5A10">
        <w:rPr>
          <w:iCs/>
          <w:lang w:eastAsia="zh-CN"/>
        </w:rPr>
        <w:t xml:space="preserve"> </w:t>
      </w:r>
      <w:r w:rsidR="00A336B3">
        <w:rPr>
          <w:rFonts w:hint="eastAsia"/>
          <w:iCs/>
          <w:lang w:eastAsia="zh-CN"/>
        </w:rPr>
        <w:t>in</w:t>
      </w:r>
      <w:r w:rsidR="00B31A0E">
        <w:rPr>
          <w:rFonts w:hint="eastAsia"/>
          <w:iCs/>
          <w:lang w:eastAsia="zh-CN"/>
        </w:rPr>
        <w:t xml:space="preserve"> the </w:t>
      </w:r>
      <w:r w:rsidR="00B31A0E" w:rsidRPr="00B31A0E">
        <w:rPr>
          <w:rFonts w:hint="eastAsia"/>
          <w:i/>
          <w:lang w:eastAsia="zh-CN"/>
        </w:rPr>
        <w:t>y</w:t>
      </w:r>
      <w:r w:rsidR="00BC5A10">
        <w:rPr>
          <w:iCs/>
          <w:lang w:eastAsia="zh-CN"/>
        </w:rPr>
        <w:t xml:space="preserve"> direction</w:t>
      </w:r>
      <w:r w:rsidR="003E5B09">
        <w:rPr>
          <w:iCs/>
          <w:lang w:eastAsia="zh-CN"/>
        </w:rPr>
        <w:t xml:space="preserve"> </w:t>
      </w:r>
      <w:r w:rsidR="00F1753B">
        <w:rPr>
          <w:iCs/>
          <w:lang w:eastAsia="zh-CN"/>
        </w:rPr>
        <w:t>after</w:t>
      </w:r>
      <w:r w:rsidR="003E5B09">
        <w:rPr>
          <w:iCs/>
          <w:lang w:eastAsia="zh-CN"/>
        </w:rPr>
        <w:t xml:space="preserve"> </w:t>
      </w:r>
      <w:r w:rsidR="003516C2">
        <w:rPr>
          <w:rFonts w:hint="eastAsia"/>
          <w:lang w:eastAsia="zh-CN"/>
        </w:rPr>
        <w:t>DFT</w:t>
      </w:r>
      <w:r w:rsidR="00114761">
        <w:rPr>
          <w:rFonts w:hint="eastAsia"/>
          <w:lang w:eastAsia="zh-CN"/>
        </w:rPr>
        <w:t xml:space="preserve"> </w:t>
      </w:r>
      <w:r w:rsidR="00B31A0E">
        <w:rPr>
          <w:rFonts w:hint="eastAsia"/>
          <w:lang w:eastAsia="zh-CN"/>
        </w:rPr>
        <w:t xml:space="preserve">in the </w:t>
      </w:r>
      <w:r w:rsidR="00B31A0E" w:rsidRPr="00B31A0E">
        <w:rPr>
          <w:rFonts w:hint="eastAsia"/>
          <w:i/>
          <w:iCs/>
          <w:lang w:eastAsia="zh-CN"/>
        </w:rPr>
        <w:t>x</w:t>
      </w:r>
      <w:r w:rsidR="00AF1189">
        <w:rPr>
          <w:lang w:eastAsia="zh-CN"/>
        </w:rPr>
        <w:t xml:space="preserve"> direc</w:t>
      </w:r>
      <w:r w:rsidR="00F45A30">
        <w:rPr>
          <w:lang w:eastAsia="zh-CN"/>
        </w:rPr>
        <w:t>tion</w:t>
      </w:r>
      <w:r w:rsidR="00445488">
        <w:rPr>
          <w:rFonts w:hint="eastAsia"/>
          <w:lang w:eastAsia="zh-CN"/>
        </w:rPr>
        <w:t>.</w:t>
      </w:r>
      <w:r w:rsidR="001C26E3">
        <w:rPr>
          <w:rFonts w:hint="eastAsia"/>
          <w:iCs/>
          <w:lang w:eastAsia="zh-CN"/>
        </w:rPr>
        <w:t xml:space="preserve"> </w:t>
      </w:r>
      <w:r w:rsidR="00445488">
        <w:rPr>
          <w:rFonts w:hint="eastAsia"/>
          <w:iCs/>
          <w:lang w:eastAsia="zh-CN"/>
        </w:rPr>
        <w:t xml:space="preserve">The modified wavenumber is defined </w:t>
      </w:r>
      <w:r w:rsidR="001731CB">
        <w:rPr>
          <w:rFonts w:hint="eastAsia"/>
          <w:iCs/>
          <w:lang w:eastAsia="zh-CN"/>
        </w:rPr>
        <w:t>as</w:t>
      </w:r>
    </w:p>
    <w:p w14:paraId="08DD2D15" w14:textId="031F4A15" w:rsidR="008030DF" w:rsidRDefault="008030DF" w:rsidP="008030DF">
      <w:pPr>
        <w:pStyle w:val="MTDisplayEquation"/>
      </w:pPr>
      <w:r>
        <w:tab/>
      </w:r>
      <w:r w:rsidR="00000CED" w:rsidRPr="00DB64D5">
        <w:rPr>
          <w:position w:val="-32"/>
        </w:rPr>
        <w:object w:dxaOrig="4940" w:dyaOrig="1140" w14:anchorId="27587DC1">
          <v:shape id="_x0000_i1049" type="#_x0000_t75" style="width:247pt;height:57.6pt" o:ole="">
            <v:imagedata r:id="rId57" o:title=""/>
          </v:shape>
          <o:OLEObject Type="Embed" ProgID="Equation.DSMT4" ShapeID="_x0000_i1049" DrawAspect="Content" ObjectID="_1782327457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166715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15</w:instrText>
      </w:r>
      <w:r w:rsidR="006624EC">
        <w:rPr>
          <w:noProof/>
        </w:rPr>
        <w:fldChar w:fldCharType="end"/>
      </w:r>
      <w:r>
        <w:instrText>)</w:instrText>
      </w:r>
      <w:bookmarkEnd w:id="12"/>
      <w:r>
        <w:fldChar w:fldCharType="end"/>
      </w:r>
    </w:p>
    <w:p w14:paraId="2150EC09" w14:textId="7932E5F2" w:rsidR="002A51FE" w:rsidRDefault="002A51FE" w:rsidP="002A51FE">
      <w:pPr>
        <w:pStyle w:val="MTDisplayEquation"/>
      </w:pPr>
      <w:r>
        <w:tab/>
      </w:r>
      <w:r w:rsidR="00962AFF" w:rsidRPr="00DB64D5">
        <w:rPr>
          <w:position w:val="-34"/>
        </w:rPr>
        <w:object w:dxaOrig="4880" w:dyaOrig="1219" w14:anchorId="26B5A392">
          <v:shape id="_x0000_i1050" type="#_x0000_t75" style="width:243.7pt;height:61.5pt" o:ole="">
            <v:imagedata r:id="rId59" o:title=""/>
          </v:shape>
          <o:OLEObject Type="Embed" ProgID="Equation.DSMT4" ShapeID="_x0000_i1050" DrawAspect="Content" ObjectID="_1782327458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747981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16</w:instrText>
      </w:r>
      <w:r w:rsidR="006624EC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CB81D76" w14:textId="7BABCB0A" w:rsidR="00C0233F" w:rsidRDefault="00393794" w:rsidP="00A91B99">
      <w:pPr>
        <w:spacing w:before="240"/>
        <w:jc w:val="left"/>
        <w:rPr>
          <w:iCs/>
          <w:lang w:eastAsia="zh-CN"/>
        </w:rPr>
      </w:pPr>
      <w:r>
        <w:rPr>
          <w:rFonts w:hint="eastAsia"/>
          <w:iCs/>
          <w:lang w:eastAsia="zh-CN"/>
        </w:rPr>
        <w:t>T</w:t>
      </w:r>
      <w:r w:rsidR="009239E9">
        <w:rPr>
          <w:iCs/>
          <w:lang w:eastAsia="zh-CN"/>
        </w:rPr>
        <w:t xml:space="preserve">he </w:t>
      </w:r>
      <w:r w:rsidR="00BB5FCC">
        <w:rPr>
          <w:rFonts w:hint="eastAsia"/>
          <w:iCs/>
          <w:lang w:eastAsia="zh-CN"/>
        </w:rPr>
        <w:t>wavenumbe</w:t>
      </w:r>
      <w:r w:rsidR="005F5351">
        <w:rPr>
          <w:rFonts w:hint="eastAsia"/>
          <w:iCs/>
          <w:lang w:eastAsia="zh-CN"/>
        </w:rPr>
        <w:t xml:space="preserve">r </w:t>
      </w:r>
      <w:r w:rsidR="005F5351" w:rsidRPr="005F5351">
        <w:rPr>
          <w:iCs/>
          <w:position w:val="-12"/>
          <w:lang w:eastAsia="zh-CN"/>
        </w:rPr>
        <w:object w:dxaOrig="260" w:dyaOrig="360" w14:anchorId="236F9DD8">
          <v:shape id="_x0000_i1051" type="#_x0000_t75" style="width:12.75pt;height:17.7pt" o:ole="">
            <v:imagedata r:id="rId61" o:title=""/>
          </v:shape>
          <o:OLEObject Type="Embed" ProgID="Equation.DSMT4" ShapeID="_x0000_i1051" DrawAspect="Content" ObjectID="_1782327459" r:id="rId62"/>
        </w:object>
      </w:r>
      <w:r w:rsidR="00BB5FCC"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is</w:t>
      </w:r>
      <w:r w:rsidR="00BB5FCC">
        <w:rPr>
          <w:rFonts w:hint="eastAsia"/>
          <w:iCs/>
          <w:lang w:eastAsia="zh-CN"/>
        </w:rPr>
        <w:t xml:space="preserve"> indexed </w:t>
      </w:r>
      <w:r>
        <w:rPr>
          <w:rFonts w:hint="eastAsia"/>
          <w:iCs/>
          <w:lang w:eastAsia="zh-CN"/>
        </w:rPr>
        <w:t>as</w:t>
      </w:r>
      <w:r w:rsidR="009239E9">
        <w:rPr>
          <w:iCs/>
          <w:lang w:eastAsia="zh-CN"/>
        </w:rPr>
        <w:t xml:space="preserve"> 0,</w:t>
      </w:r>
      <w:r>
        <w:rPr>
          <w:rFonts w:hint="eastAsia"/>
          <w:iCs/>
          <w:lang w:eastAsia="zh-CN"/>
        </w:rPr>
        <w:t xml:space="preserve"> </w:t>
      </w:r>
      <w:r w:rsidR="009239E9">
        <w:rPr>
          <w:iCs/>
          <w:lang w:eastAsia="zh-CN"/>
        </w:rPr>
        <w:t>1,</w:t>
      </w:r>
      <w:r>
        <w:rPr>
          <w:rFonts w:hint="eastAsia"/>
          <w:iCs/>
          <w:lang w:eastAsia="zh-CN"/>
        </w:rPr>
        <w:t xml:space="preserve"> </w:t>
      </w:r>
      <w:r w:rsidR="00463F79">
        <w:rPr>
          <w:iCs/>
          <w:lang w:eastAsia="zh-CN"/>
        </w:rPr>
        <w:t>…</w:t>
      </w:r>
      <w:r w:rsidR="009239E9">
        <w:rPr>
          <w:iCs/>
          <w:lang w:eastAsia="zh-CN"/>
        </w:rPr>
        <w:t>,</w:t>
      </w:r>
      <w:r>
        <w:rPr>
          <w:rFonts w:hint="eastAsia"/>
          <w:iCs/>
          <w:lang w:eastAsia="zh-CN"/>
        </w:rPr>
        <w:t xml:space="preserve"> </w:t>
      </w:r>
      <w:r w:rsidRPr="00393794">
        <w:rPr>
          <w:rFonts w:hint="eastAsia"/>
          <w:i/>
          <w:lang w:eastAsia="zh-CN"/>
        </w:rPr>
        <w:t>N</w:t>
      </w:r>
      <w:r>
        <w:rPr>
          <w:rFonts w:hint="eastAsia"/>
          <w:iCs/>
          <w:lang w:eastAsia="zh-CN"/>
        </w:rPr>
        <w:t>-1</w:t>
      </w:r>
      <w:r w:rsidR="0025440C">
        <w:rPr>
          <w:rFonts w:hint="eastAsia"/>
          <w:iCs/>
          <w:lang w:eastAsia="zh-CN"/>
        </w:rPr>
        <w:t>.</w:t>
      </w:r>
      <w:r w:rsidR="00A91B99">
        <w:rPr>
          <w:rFonts w:hint="eastAsia"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The kind of transform is </w:t>
      </w:r>
      <w:r w:rsidR="00273B9C">
        <w:rPr>
          <w:rFonts w:hint="eastAsia"/>
          <w:iCs/>
          <w:lang w:eastAsia="zh-CN"/>
        </w:rPr>
        <w:t xml:space="preserve">completely </w:t>
      </w:r>
      <w:r w:rsidR="005A5179">
        <w:rPr>
          <w:rFonts w:hint="eastAsia"/>
          <w:iCs/>
          <w:lang w:eastAsia="zh-CN"/>
        </w:rPr>
        <w:t>determin</w:t>
      </w:r>
      <w:r w:rsidR="005F5351">
        <w:rPr>
          <w:rFonts w:hint="eastAsia"/>
          <w:iCs/>
          <w:lang w:eastAsia="zh-CN"/>
        </w:rPr>
        <w:t>ed</w:t>
      </w:r>
      <w:r w:rsidR="005A5179">
        <w:rPr>
          <w:rFonts w:hint="eastAsia"/>
          <w:iCs/>
          <w:lang w:eastAsia="zh-CN"/>
        </w:rPr>
        <w:t xml:space="preserve"> </w:t>
      </w:r>
      <w:r w:rsidR="00B80136">
        <w:rPr>
          <w:rFonts w:hint="eastAsia"/>
          <w:iCs/>
          <w:lang w:eastAsia="zh-CN"/>
        </w:rPr>
        <w:t>by</w:t>
      </w:r>
      <w:r w:rsidR="005A5179">
        <w:rPr>
          <w:rFonts w:hint="eastAsia"/>
          <w:iCs/>
          <w:lang w:eastAsia="zh-CN"/>
        </w:rPr>
        <w:t xml:space="preserve"> the</w:t>
      </w:r>
      <w:r w:rsidR="005F5351">
        <w:rPr>
          <w:rFonts w:hint="eastAsia"/>
          <w:iCs/>
          <w:lang w:eastAsia="zh-CN"/>
        </w:rPr>
        <w:t xml:space="preserve"> </w:t>
      </w:r>
      <w:r w:rsidR="005A5179">
        <w:rPr>
          <w:rFonts w:hint="eastAsia"/>
          <w:iCs/>
          <w:lang w:eastAsia="zh-CN"/>
        </w:rPr>
        <w:t xml:space="preserve">boundary conditions </w:t>
      </w:r>
      <w:r w:rsidR="005F5351">
        <w:rPr>
          <w:rFonts w:hint="eastAsia"/>
          <w:iCs/>
          <w:lang w:eastAsia="zh-CN"/>
        </w:rPr>
        <w:t xml:space="preserve">of </w:t>
      </w:r>
      <w:r w:rsidR="005F5351" w:rsidRPr="005F5351">
        <w:rPr>
          <w:iCs/>
          <w:position w:val="-10"/>
          <w:lang w:eastAsia="zh-CN"/>
        </w:rPr>
        <w:object w:dxaOrig="200" w:dyaOrig="320" w14:anchorId="68AA8D8B">
          <v:shape id="_x0000_i1052" type="#_x0000_t75" style="width:9.95pt;height:15.5pt" o:ole="">
            <v:imagedata r:id="rId63" o:title=""/>
          </v:shape>
          <o:OLEObject Type="Embed" ProgID="Equation.DSMT4" ShapeID="_x0000_i1052" DrawAspect="Content" ObjectID="_1782327460" r:id="rId64"/>
        </w:object>
      </w:r>
      <w:r w:rsidR="00605C6F">
        <w:rPr>
          <w:rFonts w:hint="eastAsia"/>
          <w:iCs/>
          <w:lang w:eastAsia="zh-CN"/>
        </w:rPr>
        <w:t>.</w:t>
      </w:r>
    </w:p>
    <w:p w14:paraId="4A2ADB73" w14:textId="77777777" w:rsidR="00BF0A3C" w:rsidRDefault="00C0233F" w:rsidP="00BF0A3C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3.</w:t>
      </w:r>
      <w:r>
        <w:rPr>
          <w:b/>
          <w:sz w:val="32"/>
          <w:szCs w:val="32"/>
        </w:rPr>
        <w:t xml:space="preserve"> </w:t>
      </w:r>
      <w:r w:rsidR="00BD30E2">
        <w:rPr>
          <w:rFonts w:hint="eastAsia"/>
          <w:b/>
          <w:sz w:val="32"/>
          <w:szCs w:val="32"/>
          <w:lang w:eastAsia="zh-CN"/>
        </w:rPr>
        <w:t xml:space="preserve">Boundary </w:t>
      </w:r>
      <w:r w:rsidR="00A27CEC">
        <w:rPr>
          <w:rFonts w:hint="eastAsia"/>
          <w:b/>
          <w:sz w:val="32"/>
          <w:szCs w:val="32"/>
          <w:lang w:eastAsia="zh-CN"/>
        </w:rPr>
        <w:t>condi</w:t>
      </w:r>
      <w:r w:rsidR="00B44CC4">
        <w:rPr>
          <w:rFonts w:hint="eastAsia"/>
          <w:b/>
          <w:sz w:val="32"/>
          <w:szCs w:val="32"/>
          <w:lang w:eastAsia="zh-CN"/>
        </w:rPr>
        <w:t>tio</w:t>
      </w:r>
      <w:r w:rsidR="00DA0A37">
        <w:rPr>
          <w:rFonts w:hint="eastAsia"/>
          <w:b/>
          <w:sz w:val="32"/>
          <w:szCs w:val="32"/>
          <w:lang w:eastAsia="zh-CN"/>
        </w:rPr>
        <w:t>n</w:t>
      </w:r>
    </w:p>
    <w:p w14:paraId="5082EC88" w14:textId="54264FBC" w:rsidR="005E2D9A" w:rsidRDefault="005E2D9A" w:rsidP="00BF0A3C">
      <w:pPr>
        <w:spacing w:beforeLines="50" w:before="120" w:afterLines="50" w:after="120"/>
        <w:rPr>
          <w:iCs/>
          <w:lang w:eastAsia="zh-CN"/>
        </w:rPr>
      </w:pPr>
      <w:r w:rsidRPr="005E2D9A">
        <w:rPr>
          <w:iCs/>
          <w:lang w:eastAsia="zh-CN"/>
        </w:rPr>
        <w:t xml:space="preserve">The Poisson </w:t>
      </w:r>
      <w:r>
        <w:rPr>
          <w:iCs/>
          <w:lang w:eastAsia="zh-CN"/>
        </w:rPr>
        <w:t>equation on nonuniform grids is</w:t>
      </w:r>
    </w:p>
    <w:p w14:paraId="4A34AC84" w14:textId="0FC16A6C" w:rsidR="005E2D9A" w:rsidRDefault="005E2D9A" w:rsidP="005E2D9A">
      <w:pPr>
        <w:pStyle w:val="MTDisplayEquation"/>
      </w:pPr>
      <w:r>
        <w:lastRenderedPageBreak/>
        <w:tab/>
      </w:r>
      <w:r w:rsidR="00332903" w:rsidRPr="00E1179A">
        <w:rPr>
          <w:position w:val="-34"/>
        </w:rPr>
        <w:object w:dxaOrig="8779" w:dyaOrig="800" w14:anchorId="6A7AB778">
          <v:shape id="_x0000_i1053" type="#_x0000_t75" style="width:403.2pt;height:36.55pt" o:ole="">
            <v:imagedata r:id="rId65" o:title=""/>
          </v:shape>
          <o:OLEObject Type="Embed" ProgID="Equation.DSMT4" ShapeID="_x0000_i1053" DrawAspect="Content" ObjectID="_1782327461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370AA16" w14:textId="2963E391" w:rsidR="005E2D9A" w:rsidRPr="005E2D9A" w:rsidRDefault="005E2D9A" w:rsidP="005E2D9A">
      <w:pPr>
        <w:pStyle w:val="MTDisplayEquation"/>
      </w:pPr>
      <w:r>
        <w:tab/>
      </w:r>
      <w:r w:rsidR="00676202" w:rsidRPr="00BF0A3C">
        <w:rPr>
          <w:position w:val="-28"/>
        </w:rPr>
        <w:object w:dxaOrig="1260" w:dyaOrig="700" w14:anchorId="00DD7095">
          <v:shape id="_x0000_i1054" type="#_x0000_t75" style="width:62.6pt;height:34.9pt" o:ole="">
            <v:imagedata r:id="rId67" o:title=""/>
          </v:shape>
          <o:OLEObject Type="Embed" ProgID="Equation.DSMT4" ShapeID="_x0000_i1054" DrawAspect="Content" ObjectID="_1782327462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7A02BA5B" w14:textId="7E29DB1B" w:rsidR="00D46686" w:rsidRPr="00EC4AB7" w:rsidRDefault="00287F39" w:rsidP="00D66F67">
      <w:pPr>
        <w:spacing w:beforeLines="50" w:before="120" w:afterLines="50" w:after="120"/>
        <w:rPr>
          <w:lang w:eastAsia="zh-CN"/>
        </w:rPr>
      </w:pPr>
      <w:r>
        <w:rPr>
          <w:iCs/>
          <w:lang w:eastAsia="zh-CN"/>
        </w:rPr>
        <w:t>F</w:t>
      </w:r>
      <w:r w:rsidR="005E67C4">
        <w:rPr>
          <w:iCs/>
          <w:lang w:eastAsia="zh-CN"/>
        </w:rPr>
        <w:t>or boundary cells,</w:t>
      </w:r>
      <w:r w:rsidR="00CC6AA3">
        <w:rPr>
          <w:iCs/>
          <w:lang w:eastAsia="zh-CN"/>
        </w:rPr>
        <w:t xml:space="preserve"> </w:t>
      </w:r>
      <w:r w:rsidR="00194203">
        <w:rPr>
          <w:rFonts w:hint="eastAsia"/>
          <w:iCs/>
          <w:lang w:eastAsia="zh-CN"/>
        </w:rPr>
        <w:t xml:space="preserve">the calculation of </w:t>
      </w:r>
      <w:r w:rsidR="00CC6AA3" w:rsidRPr="00CC6AA3">
        <w:rPr>
          <w:position w:val="-14"/>
        </w:rPr>
        <w:object w:dxaOrig="499" w:dyaOrig="380" w14:anchorId="740CBAF1">
          <v:shape id="_x0000_i1055" type="#_x0000_t75" style="width:24.9pt;height:19.4pt" o:ole="">
            <v:imagedata r:id="rId69" o:title=""/>
          </v:shape>
          <o:OLEObject Type="Embed" ProgID="Equation.DSMT4" ShapeID="_x0000_i1055" DrawAspect="Content" ObjectID="_1782327463" r:id="rId70"/>
        </w:object>
      </w:r>
      <w:r w:rsidR="00BF0A3C">
        <w:t xml:space="preserve"> in Eq. </w: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GOTOBUTTON ZEqnNum675702  \* MERGEFORMAT </w:instrText>
      </w:r>
      <w:r w:rsidR="00BF0A3C">
        <w:rPr>
          <w:iCs/>
        </w:rPr>
        <w:fldChar w:fldCharType="begin"/>
      </w:r>
      <w:r w:rsidR="00BF0A3C">
        <w:rPr>
          <w:iCs/>
        </w:rPr>
        <w:instrText xml:space="preserve"> REF ZEqnNum675702 \* Charformat \! \* MERGEFORMAT </w:instrText>
      </w:r>
      <w:r w:rsidR="00BF0A3C">
        <w:rPr>
          <w:iCs/>
        </w:rPr>
        <w:fldChar w:fldCharType="separate"/>
      </w:r>
      <w:r w:rsidR="005A13A7" w:rsidRPr="005A13A7">
        <w:rPr>
          <w:iCs/>
        </w:rPr>
        <w:instrText>(8)</w:instrText>
      </w:r>
      <w:r w:rsidR="00BF0A3C">
        <w:rPr>
          <w:iCs/>
        </w:rPr>
        <w:fldChar w:fldCharType="end"/>
      </w:r>
      <w:r w:rsidR="00BF0A3C">
        <w:rPr>
          <w:iCs/>
        </w:rPr>
        <w:fldChar w:fldCharType="end"/>
      </w:r>
      <w:r w:rsidR="005E67C4">
        <w:t xml:space="preserve"> has to consider the boundary conditions </w:t>
      </w:r>
      <w:r w:rsidR="00676202">
        <w:rPr>
          <w:lang w:eastAsia="zh-CN"/>
        </w:rPr>
        <w:t>in</w:t>
      </w:r>
      <w:r w:rsidR="005E67C4">
        <w:t xml:space="preserve"> the implicit directions</w:t>
      </w:r>
      <w:r w:rsidR="004C6509">
        <w:rPr>
          <w:rFonts w:hint="eastAsia"/>
          <w:lang w:eastAsia="zh-CN"/>
        </w:rPr>
        <w:t>.</w:t>
      </w:r>
      <w:r w:rsidR="002D67CE">
        <w:rPr>
          <w:rFonts w:hint="eastAsia"/>
          <w:lang w:eastAsia="zh-CN"/>
        </w:rPr>
        <w:t xml:space="preserve"> </w:t>
      </w:r>
      <w:r w:rsidR="00D46686">
        <w:rPr>
          <w:lang w:eastAsia="zh-CN"/>
        </w:rPr>
        <w:t>We assume</w:t>
      </w:r>
      <w:r w:rsidR="002E29AD">
        <w:rPr>
          <w:iCs/>
          <w:lang w:eastAsia="zh-CN"/>
        </w:rPr>
        <w:t xml:space="preserve"> </w:t>
      </w:r>
      <w:r w:rsidR="002E29AD">
        <w:rPr>
          <w:rFonts w:hint="eastAsia"/>
          <w:iCs/>
          <w:lang w:eastAsia="zh-CN"/>
        </w:rPr>
        <w:t xml:space="preserve">Dirichlet boundary </w:t>
      </w:r>
      <w:r w:rsidR="002E29AD">
        <w:rPr>
          <w:iCs/>
          <w:lang w:eastAsia="zh-CN"/>
        </w:rPr>
        <w:t>condi</w:t>
      </w:r>
      <w:r w:rsidR="00E928B0">
        <w:rPr>
          <w:iCs/>
          <w:lang w:eastAsia="zh-CN"/>
        </w:rPr>
        <w:t>tion</w:t>
      </w:r>
      <w:r w:rsidR="004F79FD">
        <w:rPr>
          <w:iCs/>
          <w:lang w:eastAsia="zh-CN"/>
        </w:rPr>
        <w:t>s</w:t>
      </w:r>
      <w:r w:rsidR="00D46686">
        <w:rPr>
          <w:iCs/>
          <w:lang w:eastAsia="zh-CN"/>
        </w:rPr>
        <w:t xml:space="preserve">, i.e., </w:t>
      </w:r>
      <w:r w:rsidR="00144CD1" w:rsidRPr="00144CD1">
        <w:rPr>
          <w:position w:val="-14"/>
        </w:rPr>
        <w:object w:dxaOrig="940" w:dyaOrig="380" w14:anchorId="2F6E4B3B">
          <v:shape id="_x0000_i1056" type="#_x0000_t75" style="width:47.1pt;height:19.4pt" o:ole="">
            <v:imagedata r:id="rId71" o:title=""/>
          </v:shape>
          <o:OLEObject Type="Embed" ProgID="Equation.DSMT4" ShapeID="_x0000_i1056" DrawAspect="Content" ObjectID="_1782327464" r:id="rId72"/>
        </w:object>
      </w:r>
      <w:r w:rsidR="004F79FD">
        <w:t xml:space="preserve"> and </w:t>
      </w:r>
      <w:r w:rsidR="004F79FD" w:rsidRPr="00144CD1">
        <w:rPr>
          <w:position w:val="-14"/>
        </w:rPr>
        <w:object w:dxaOrig="1200" w:dyaOrig="380" w14:anchorId="0512B0E5">
          <v:shape id="_x0000_i1057" type="#_x0000_t75" style="width:59.8pt;height:19.4pt" o:ole="">
            <v:imagedata r:id="rId73" o:title=""/>
          </v:shape>
          <o:OLEObject Type="Embed" ProgID="Equation.DSMT4" ShapeID="_x0000_i1057" DrawAspect="Content" ObjectID="_1782327465" r:id="rId74"/>
        </w:object>
      </w:r>
      <w:r w:rsidR="00D46686">
        <w:t>.</w:t>
      </w:r>
      <w:r w:rsidR="00A346A4">
        <w:t xml:space="preserve"> </w:t>
      </w:r>
      <w:r w:rsidR="00E03C3E">
        <w:rPr>
          <w:rFonts w:hint="eastAsia"/>
          <w:lang w:eastAsia="zh-CN"/>
        </w:rPr>
        <w:t>For</w:t>
      </w:r>
      <w:r w:rsidR="00D46686">
        <w:t xml:space="preserve"> </w:t>
      </w:r>
      <w:r w:rsidR="00A346A4" w:rsidRPr="00A346A4">
        <w:rPr>
          <w:position w:val="-6"/>
        </w:rPr>
        <w:object w:dxaOrig="520" w:dyaOrig="279" w14:anchorId="4BD66F16">
          <v:shape id="_x0000_i1058" type="#_x0000_t75" style="width:25.5pt;height:14.4pt" o:ole="">
            <v:imagedata r:id="rId75" o:title=""/>
          </v:shape>
          <o:OLEObject Type="Embed" ProgID="Equation.DSMT4" ShapeID="_x0000_i1058" DrawAspect="Content" ObjectID="_1782327466" r:id="rId76"/>
        </w:object>
      </w:r>
      <w:r w:rsidR="00B915BD">
        <w:rPr>
          <w:lang w:eastAsia="zh-CN"/>
        </w:rPr>
        <w:t>,</w:t>
      </w:r>
    </w:p>
    <w:p w14:paraId="25886DF6" w14:textId="45399F19" w:rsidR="002E29AD" w:rsidRDefault="00332903" w:rsidP="002E29AD">
      <w:pPr>
        <w:pStyle w:val="MTDisplayEquation"/>
      </w:pPr>
      <w:r w:rsidRPr="00BF0A3C">
        <w:rPr>
          <w:position w:val="-34"/>
        </w:rPr>
        <w:object w:dxaOrig="9120" w:dyaOrig="800" w14:anchorId="6B3CDA3F">
          <v:shape id="_x0000_i1059" type="#_x0000_t75" style="width:409.3pt;height:35.45pt" o:ole="">
            <v:imagedata r:id="rId77" o:title=""/>
          </v:shape>
          <o:OLEObject Type="Embed" ProgID="Equation.DSMT4" ShapeID="_x0000_i1059" DrawAspect="Content" ObjectID="_1782327467" r:id="rId78"/>
        </w:object>
      </w:r>
      <w:r w:rsidR="002E29AD">
        <w:t xml:space="preserve"> </w:t>
      </w:r>
      <w:r w:rsidR="002E29AD">
        <w:tab/>
      </w:r>
      <w:r w:rsidR="002E29AD">
        <w:fldChar w:fldCharType="begin"/>
      </w:r>
      <w:r w:rsidR="002E29AD">
        <w:instrText xml:space="preserve"> MACROBUTTON MTPlaceRef \* MERGEFORMAT </w:instrText>
      </w:r>
      <w:r w:rsidR="002E29AD">
        <w:fldChar w:fldCharType="begin"/>
      </w:r>
      <w:r w:rsidR="002E29AD">
        <w:instrText xml:space="preserve"> SEQ MTEqn \h \* MERGEFORMAT </w:instrText>
      </w:r>
      <w:r w:rsidR="002E29AD">
        <w:fldChar w:fldCharType="end"/>
      </w:r>
      <w:bookmarkStart w:id="14" w:name="ZEqnNum274604"/>
      <w:r w:rsidR="002E29AD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19</w:instrText>
      </w:r>
      <w:r w:rsidR="006624EC">
        <w:rPr>
          <w:noProof/>
        </w:rPr>
        <w:fldChar w:fldCharType="end"/>
      </w:r>
      <w:r w:rsidR="002E29AD">
        <w:instrText>)</w:instrText>
      </w:r>
      <w:bookmarkEnd w:id="14"/>
      <w:r w:rsidR="002E29AD">
        <w:fldChar w:fldCharType="end"/>
      </w:r>
    </w:p>
    <w:p w14:paraId="67A57215" w14:textId="05BAF794" w:rsidR="00BF0A3C" w:rsidRDefault="00BF0A3C" w:rsidP="00BF0A3C">
      <w:pPr>
        <w:pStyle w:val="MTDisplayEquation"/>
      </w:pPr>
      <w:r>
        <w:tab/>
      </w:r>
      <w:r w:rsidR="005614CA" w:rsidRPr="00BF0A3C">
        <w:rPr>
          <w:position w:val="-32"/>
        </w:rPr>
        <w:object w:dxaOrig="2360" w:dyaOrig="740" w14:anchorId="1D363E45">
          <v:shape id="_x0000_i1060" type="#_x0000_t75" style="width:118.5pt;height:37.1pt" o:ole="">
            <v:imagedata r:id="rId79" o:title=""/>
          </v:shape>
          <o:OLEObject Type="Embed" ProgID="Equation.DSMT4" ShapeID="_x0000_i1060" DrawAspect="Content" ObjectID="_1782327468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21B668A0" w14:textId="2E085EBA" w:rsidR="004F3F69" w:rsidRDefault="00A346A4" w:rsidP="00E928B0">
      <w:pPr>
        <w:rPr>
          <w:lang w:eastAsia="zh-CN"/>
        </w:rPr>
      </w:pPr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78EEAA5F">
          <v:shape id="_x0000_i1061" type="#_x0000_t75" style="width:34.9pt;height:17.7pt" o:ole="">
            <v:imagedata r:id="rId81" o:title=""/>
          </v:shape>
          <o:OLEObject Type="Embed" ProgID="Equation.DSMT4" ShapeID="_x0000_i1061" DrawAspect="Content" ObjectID="_1782327469" r:id="rId82"/>
        </w:object>
      </w:r>
      <w:r w:rsidR="007A10AB">
        <w:t>,</w:t>
      </w:r>
    </w:p>
    <w:p w14:paraId="6AE46120" w14:textId="1D6011E0" w:rsidR="004F3F69" w:rsidRDefault="003D56CB" w:rsidP="00332903">
      <w:pPr>
        <w:pStyle w:val="MTDisplayEquation"/>
        <w:ind w:firstLine="0"/>
      </w:pPr>
      <w:r w:rsidRPr="00FB15CF">
        <w:rPr>
          <w:position w:val="-36"/>
        </w:rPr>
        <w:object w:dxaOrig="11260" w:dyaOrig="840" w14:anchorId="29F303C5">
          <v:shape id="_x0000_i1062" type="#_x0000_t75" style="width:444.75pt;height:32.7pt" o:ole="">
            <v:imagedata r:id="rId83" o:title=""/>
          </v:shape>
          <o:OLEObject Type="Embed" ProgID="Equation.DSMT4" ShapeID="_x0000_i1062" DrawAspect="Content" ObjectID="_1782327470" r:id="rId84"/>
        </w:object>
      </w:r>
      <w:r w:rsidR="004F3F69">
        <w:t xml:space="preserve"> </w:t>
      </w:r>
      <w:r w:rsidR="004F3F69">
        <w:tab/>
      </w:r>
      <w:r w:rsidR="004F3F69">
        <w:fldChar w:fldCharType="begin"/>
      </w:r>
      <w:r w:rsidR="004F3F69">
        <w:instrText xml:space="preserve"> MACROBUTTON MTPlaceRef \* MERGEFORMAT </w:instrText>
      </w:r>
      <w:r w:rsidR="004F3F69">
        <w:fldChar w:fldCharType="begin"/>
      </w:r>
      <w:r w:rsidR="004F3F69">
        <w:instrText xml:space="preserve"> SEQ MTEqn \h \* MERGEFORMAT </w:instrText>
      </w:r>
      <w:r w:rsidR="004F3F69">
        <w:fldChar w:fldCharType="end"/>
      </w:r>
      <w:r w:rsidR="004F3F69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21</w:instrText>
      </w:r>
      <w:r w:rsidR="006624EC">
        <w:rPr>
          <w:noProof/>
        </w:rPr>
        <w:fldChar w:fldCharType="end"/>
      </w:r>
      <w:r w:rsidR="004F3F69">
        <w:instrText>)</w:instrText>
      </w:r>
      <w:r w:rsidR="004F3F69">
        <w:fldChar w:fldCharType="end"/>
      </w:r>
    </w:p>
    <w:p w14:paraId="6D44271B" w14:textId="095C1EAB" w:rsidR="00B51809" w:rsidRPr="00B51809" w:rsidRDefault="00B51809" w:rsidP="00B51809">
      <w:pPr>
        <w:pStyle w:val="MTDisplayEquation"/>
      </w:pPr>
      <w:r>
        <w:tab/>
      </w:r>
      <w:r w:rsidRPr="00B51809">
        <w:rPr>
          <w:position w:val="-34"/>
        </w:rPr>
        <w:object w:dxaOrig="2799" w:dyaOrig="760" w14:anchorId="16921D2F">
          <v:shape id="_x0000_i1063" type="#_x0000_t75" style="width:139.55pt;height:37.65pt" o:ole="">
            <v:imagedata r:id="rId85" o:title=""/>
          </v:shape>
          <o:OLEObject Type="Embed" ProgID="Equation.DSMT4" ShapeID="_x0000_i1063" DrawAspect="Content" ObjectID="_1782327471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57C4F598" w14:textId="4DC38DEE" w:rsidR="006607A9" w:rsidRDefault="00667B02" w:rsidP="00BF0A3C">
      <w:pPr>
        <w:rPr>
          <w:lang w:eastAsia="zh-CN"/>
        </w:rPr>
      </w:pPr>
      <w:r>
        <w:rPr>
          <w:lang w:eastAsia="zh-CN"/>
        </w:rPr>
        <w:t>I</w:t>
      </w:r>
      <w:r w:rsidR="007E0A49">
        <w:rPr>
          <w:rFonts w:hint="eastAsia"/>
          <w:lang w:eastAsia="zh-CN"/>
        </w:rPr>
        <w:t>f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homogenous</w:t>
      </w:r>
      <w:r w:rsidR="008C507D">
        <w:rPr>
          <w:rFonts w:hint="eastAsia"/>
          <w:lang w:eastAsia="zh-CN"/>
        </w:rPr>
        <w:t xml:space="preserve"> </w:t>
      </w:r>
      <w:r w:rsidR="008C507D">
        <w:rPr>
          <w:lang w:eastAsia="zh-CN"/>
        </w:rPr>
        <w:t>boundary</w:t>
      </w:r>
      <w:r w:rsidR="008C507D">
        <w:rPr>
          <w:rFonts w:hint="eastAsia"/>
          <w:lang w:eastAsia="zh-CN"/>
        </w:rPr>
        <w:t xml:space="preserve"> </w:t>
      </w:r>
      <w:r w:rsidR="007C6EBD">
        <w:rPr>
          <w:rFonts w:hint="eastAsia"/>
          <w:lang w:eastAsia="zh-CN"/>
        </w:rPr>
        <w:t>condi</w:t>
      </w:r>
      <w:r>
        <w:rPr>
          <w:lang w:eastAsia="zh-CN"/>
        </w:rPr>
        <w:t>tions,</w:t>
      </w:r>
      <w:r w:rsidR="009C092F">
        <w:rPr>
          <w:lang w:eastAsia="zh-CN"/>
        </w:rPr>
        <w:t xml:space="preserve"> the added term is zero at the right-hand side</w:t>
      </w:r>
      <w:r w:rsidR="00680B0E">
        <w:rPr>
          <w:lang w:eastAsia="zh-CN"/>
        </w:rPr>
        <w:t xml:space="preserve">. In CaNS, both </w:t>
      </w:r>
      <w:r w:rsidR="00680B0E" w:rsidRPr="00680B0E">
        <w:rPr>
          <w:i/>
          <w:iCs/>
          <w:lang w:eastAsia="zh-CN"/>
        </w:rPr>
        <w:t>x</w:t>
      </w:r>
      <w:r w:rsidR="00680B0E">
        <w:rPr>
          <w:lang w:eastAsia="zh-CN"/>
        </w:rPr>
        <w:t xml:space="preserve"> and </w:t>
      </w:r>
      <w:r w:rsidR="00680B0E" w:rsidRPr="00680B0E">
        <w:rPr>
          <w:i/>
          <w:iCs/>
          <w:lang w:eastAsia="zh-CN"/>
        </w:rPr>
        <w:t>y</w:t>
      </w:r>
      <w:r w:rsidR="00680B0E">
        <w:rPr>
          <w:lang w:eastAsia="zh-CN"/>
        </w:rPr>
        <w:t xml:space="preserve"> directions </w:t>
      </w:r>
      <w:r w:rsidR="00E90B1E">
        <w:rPr>
          <w:lang w:eastAsia="zh-CN"/>
        </w:rPr>
        <w:t>must be</w:t>
      </w:r>
      <w:r w:rsidR="00680B0E">
        <w:rPr>
          <w:lang w:eastAsia="zh-CN"/>
        </w:rPr>
        <w:t xml:space="preserve"> homogeneous boundary conditions when the two directions are treated implicitly.</w:t>
      </w:r>
      <w:r w:rsidR="00E90B1E">
        <w:rPr>
          <w:lang w:eastAsia="zh-CN"/>
        </w:rPr>
        <w:t xml:space="preserve"> </w:t>
      </w:r>
      <w:r w:rsidR="009C092F">
        <w:rPr>
          <w:lang w:eastAsia="zh-CN"/>
        </w:rPr>
        <w:t>Consequently</w:t>
      </w:r>
      <w:r w:rsidR="00E90B1E">
        <w:rPr>
          <w:lang w:eastAsia="zh-CN"/>
        </w:rPr>
        <w:t xml:space="preserve">, </w:t>
      </w:r>
      <w:r w:rsidR="00E45E7B">
        <w:rPr>
          <w:lang w:eastAsia="zh-CN"/>
        </w:rPr>
        <w:t xml:space="preserve">only the </w:t>
      </w:r>
      <w:r w:rsidR="00E45E7B" w:rsidRPr="00E45E7B">
        <w:rPr>
          <w:i/>
          <w:iCs/>
          <w:lang w:eastAsia="zh-CN"/>
        </w:rPr>
        <w:t>z</w:t>
      </w:r>
      <w:r w:rsidR="00E45E7B">
        <w:rPr>
          <w:lang w:eastAsia="zh-CN"/>
        </w:rPr>
        <w:t xml:space="preserve"> direction </w:t>
      </w:r>
      <w:r w:rsidR="00475397">
        <w:rPr>
          <w:lang w:eastAsia="zh-CN"/>
        </w:rPr>
        <w:t>is essentially</w:t>
      </w:r>
      <w:r w:rsidR="00E45E7B">
        <w:rPr>
          <w:lang w:eastAsia="zh-CN"/>
        </w:rPr>
        <w:t xml:space="preserve"> considered</w:t>
      </w:r>
      <w:r w:rsidR="00F65720">
        <w:rPr>
          <w:lang w:eastAsia="zh-CN"/>
        </w:rPr>
        <w:t xml:space="preserve"> </w:t>
      </w:r>
      <w:r w:rsidR="00E45E7B">
        <w:rPr>
          <w:lang w:eastAsia="zh-CN"/>
        </w:rPr>
        <w:t xml:space="preserve">in the calculation of the right-hand side </w:t>
      </w:r>
      <w:r w:rsidR="008A3ECD">
        <w:rPr>
          <w:lang w:eastAsia="zh-CN"/>
        </w:rPr>
        <w:t xml:space="preserve">at the </w:t>
      </w:r>
      <w:r w:rsidR="005B7433">
        <w:rPr>
          <w:lang w:eastAsia="zh-CN"/>
        </w:rPr>
        <w:t>boun</w:t>
      </w:r>
      <w:r w:rsidR="00F75C11">
        <w:rPr>
          <w:lang w:eastAsia="zh-CN"/>
        </w:rPr>
        <w:t>dary.</w:t>
      </w:r>
      <w:r w:rsidR="00BD3AF7">
        <w:rPr>
          <w:lang w:eastAsia="zh-CN"/>
        </w:rPr>
        <w:t xml:space="preserve"> </w:t>
      </w:r>
      <w:r w:rsidR="00D429EC">
        <w:rPr>
          <w:lang w:eastAsia="zh-CN"/>
        </w:rPr>
        <w:t>We</w:t>
      </w:r>
      <w:r w:rsidR="00652D49">
        <w:rPr>
          <w:lang w:eastAsia="zh-CN"/>
        </w:rPr>
        <w:t xml:space="preserve"> perform </w:t>
      </w:r>
      <w:r w:rsidR="00B56886">
        <w:rPr>
          <w:lang w:eastAsia="zh-CN"/>
        </w:rPr>
        <w:t xml:space="preserve">transforms </w:t>
      </w:r>
      <w:r w:rsidR="00652D49">
        <w:rPr>
          <w:lang w:eastAsia="zh-CN"/>
        </w:rPr>
        <w:t xml:space="preserve">in the </w:t>
      </w:r>
      <w:r w:rsidR="00652D49" w:rsidRPr="00652D49">
        <w:rPr>
          <w:i/>
          <w:iCs/>
          <w:lang w:eastAsia="zh-CN"/>
        </w:rPr>
        <w:t>x</w:t>
      </w:r>
      <w:r w:rsidR="00652D49">
        <w:rPr>
          <w:lang w:eastAsia="zh-CN"/>
        </w:rPr>
        <w:t xml:space="preserve"> and </w:t>
      </w:r>
      <w:r w:rsidR="00652D49" w:rsidRPr="00652D49">
        <w:rPr>
          <w:i/>
          <w:iCs/>
          <w:lang w:eastAsia="zh-CN"/>
        </w:rPr>
        <w:t>y</w:t>
      </w:r>
      <w:r w:rsidR="00652D49">
        <w:rPr>
          <w:lang w:eastAsia="zh-CN"/>
        </w:rPr>
        <w:t xml:space="preserve"> direc</w:t>
      </w:r>
      <w:r w:rsidR="00EE7761">
        <w:rPr>
          <w:lang w:eastAsia="zh-CN"/>
        </w:rPr>
        <w:t>tions</w:t>
      </w:r>
      <w:r w:rsidR="00A6593E">
        <w:rPr>
          <w:lang w:eastAsia="zh-CN"/>
        </w:rPr>
        <w:t>.</w:t>
      </w:r>
      <w:r w:rsidR="00AE1878">
        <w:rPr>
          <w:lang w:eastAsia="zh-CN"/>
        </w:rPr>
        <w:t xml:space="preserve"> For internal </w:t>
      </w:r>
      <w:r w:rsidR="00E958A7">
        <w:rPr>
          <w:lang w:eastAsia="zh-CN"/>
        </w:rPr>
        <w:t>cell,</w:t>
      </w:r>
    </w:p>
    <w:p w14:paraId="3DD41D4B" w14:textId="30A0F544" w:rsidR="00BF0A3C" w:rsidRDefault="00BF0A3C" w:rsidP="00BF0A3C">
      <w:pPr>
        <w:pStyle w:val="MTDisplayEquation"/>
        <w:ind w:firstLine="0"/>
      </w:pPr>
      <w:r>
        <w:tab/>
      </w:r>
      <w:r w:rsidRPr="007D5DF5">
        <w:rPr>
          <w:position w:val="-44"/>
        </w:rPr>
        <w:object w:dxaOrig="6060" w:dyaOrig="999" w14:anchorId="229E23ED">
          <v:shape id="_x0000_i1064" type="#_x0000_t75" style="width:302.95pt;height:52.05pt" o:ole="">
            <v:imagedata r:id="rId87" o:title=""/>
          </v:shape>
          <o:OLEObject Type="Embed" ProgID="Equation.DSMT4" ShapeID="_x0000_i1064" DrawAspect="Content" ObjectID="_1782327472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C34546D" w14:textId="2AE5683E" w:rsidR="00BF0A3C" w:rsidRDefault="00BF0A3C" w:rsidP="00BF0A3C">
      <w:pPr>
        <w:pStyle w:val="MTDisplayEquation"/>
      </w:pPr>
      <w:r>
        <w:tab/>
      </w:r>
      <w:r w:rsidRPr="008D3094">
        <w:rPr>
          <w:position w:val="-14"/>
        </w:rPr>
        <w:object w:dxaOrig="3019" w:dyaOrig="499" w14:anchorId="27D50847">
          <v:shape id="_x0000_i1065" type="#_x0000_t75" style="width:151.75pt;height:24.9pt" o:ole="">
            <v:imagedata r:id="rId89" o:title=""/>
          </v:shape>
          <o:OLEObject Type="Embed" ProgID="Equation.DSMT4" ShapeID="_x0000_i1065" DrawAspect="Content" ObjectID="_1782327473" r:id="rId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481644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24</w:instrText>
      </w:r>
      <w:r w:rsidR="006624EC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0E97AF65" w14:textId="68C76AE0" w:rsidR="00BF0A3C" w:rsidRDefault="00BF0A3C" w:rsidP="00BF0A3C">
      <w:pPr>
        <w:pStyle w:val="MTDisplayEquation"/>
      </w:pPr>
      <w:r>
        <w:lastRenderedPageBreak/>
        <w:tab/>
      </w:r>
      <w:r w:rsidRPr="00004650">
        <w:rPr>
          <w:position w:val="-32"/>
        </w:rPr>
        <w:object w:dxaOrig="1620" w:dyaOrig="700" w14:anchorId="32AB42B7">
          <v:shape id="_x0000_i1066" type="#_x0000_t75" style="width:81.4pt;height:34.9pt" o:ole="">
            <v:imagedata r:id="rId91" o:title=""/>
          </v:shape>
          <o:OLEObject Type="Embed" ProgID="Equation.DSMT4" ShapeID="_x0000_i1066" DrawAspect="Content" ObjectID="_1782327474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32C6BA0" w14:textId="6FACA366" w:rsidR="006607A9" w:rsidRDefault="006607A9" w:rsidP="006607A9">
      <w:pPr>
        <w:pStyle w:val="MTDisplayEquation"/>
      </w:pPr>
      <w:r>
        <w:tab/>
      </w:r>
      <w:r w:rsidR="00726CAC" w:rsidRPr="008D3094">
        <w:rPr>
          <w:position w:val="-34"/>
        </w:rPr>
        <w:object w:dxaOrig="6460" w:dyaOrig="800" w14:anchorId="3F85FBD0">
          <v:shape id="_x0000_i1067" type="#_x0000_t75" style="width:322.35pt;height:39.9pt" o:ole="">
            <v:imagedata r:id="rId93" o:title=""/>
          </v:shape>
          <o:OLEObject Type="Embed" ProgID="Equation.DSMT4" ShapeID="_x0000_i1067" DrawAspect="Content" ObjectID="_1782327475" r:id="rId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917D0F6" w14:textId="6AFFB90C" w:rsidR="00476557" w:rsidRDefault="006607A9" w:rsidP="006607A9">
      <w:pPr>
        <w:pStyle w:val="MTDisplayEquation"/>
      </w:pPr>
      <w:r>
        <w:tab/>
      </w:r>
      <w:r w:rsidRPr="00004650">
        <w:rPr>
          <w:position w:val="-32"/>
        </w:rPr>
        <w:object w:dxaOrig="1480" w:dyaOrig="700" w14:anchorId="121A39E9">
          <v:shape id="_x0000_i1068" type="#_x0000_t75" style="width:74.75pt;height:34.9pt" o:ole="">
            <v:imagedata r:id="rId95" o:title=""/>
          </v:shape>
          <o:OLEObject Type="Embed" ProgID="Equation.DSMT4" ShapeID="_x0000_i1068" DrawAspect="Content" ObjectID="_1782327476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04B160C" w14:textId="3DE510A3" w:rsidR="00476557" w:rsidRDefault="00C60E41" w:rsidP="00733F7D">
      <w:pPr>
        <w:rPr>
          <w:lang w:eastAsia="zh-CN"/>
        </w:rPr>
      </w:pPr>
      <w:r>
        <w:rPr>
          <w:lang w:eastAsia="zh-CN"/>
        </w:rPr>
        <w:t xml:space="preserve">For </w:t>
      </w:r>
      <w:r w:rsidR="007A10AB" w:rsidRPr="00A346A4">
        <w:rPr>
          <w:position w:val="-6"/>
        </w:rPr>
        <w:object w:dxaOrig="520" w:dyaOrig="279" w14:anchorId="48A07524">
          <v:shape id="_x0000_i1069" type="#_x0000_t75" style="width:25.5pt;height:14.4pt" o:ole="">
            <v:imagedata r:id="rId75" o:title=""/>
          </v:shape>
          <o:OLEObject Type="Embed" ProgID="Equation.DSMT4" ShapeID="_x0000_i1069" DrawAspect="Content" ObjectID="_1782327477" r:id="rId97"/>
        </w:object>
      </w:r>
      <w:r w:rsidR="007A10AB">
        <w:t>,</w:t>
      </w:r>
    </w:p>
    <w:p w14:paraId="4C44E040" w14:textId="0A41884F" w:rsidR="00843AB5" w:rsidRDefault="00733F7D" w:rsidP="00843AB5">
      <w:pPr>
        <w:pStyle w:val="MTDisplayEquation"/>
      </w:pPr>
      <w:r>
        <w:tab/>
      </w:r>
      <w:r w:rsidR="00843AB5" w:rsidRPr="00733F7D">
        <w:rPr>
          <w:position w:val="-36"/>
        </w:rPr>
        <w:object w:dxaOrig="6300" w:dyaOrig="840" w14:anchorId="355D9C16">
          <v:shape id="_x0000_i1070" type="#_x0000_t75" style="width:315.15pt;height:42.1pt" o:ole="">
            <v:imagedata r:id="rId98" o:title=""/>
          </v:shape>
          <o:OLEObject Type="Embed" ProgID="Equation.DSMT4" ShapeID="_x0000_i1070" DrawAspect="Content" ObjectID="_1782327478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23CC05C" w14:textId="462CC798" w:rsidR="00843AB5" w:rsidRDefault="00843AB5" w:rsidP="00843AB5">
      <w:pPr>
        <w:pStyle w:val="MTDisplayEquation"/>
      </w:pPr>
      <w:r>
        <w:tab/>
      </w:r>
      <w:r w:rsidRPr="00843AB5">
        <w:rPr>
          <w:position w:val="-12"/>
        </w:rPr>
        <w:object w:dxaOrig="620" w:dyaOrig="360" w14:anchorId="3FAC4763">
          <v:shape id="_x0000_i1071" type="#_x0000_t75" style="width:31.55pt;height:17.7pt" o:ole="">
            <v:imagedata r:id="rId100" o:title=""/>
          </v:shape>
          <o:OLEObject Type="Embed" ProgID="Equation.DSMT4" ShapeID="_x0000_i1071" DrawAspect="Content" ObjectID="_1782327479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29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B17FF59" w14:textId="0E2B2517" w:rsidR="00843AB5" w:rsidRDefault="00843AB5" w:rsidP="00843AB5">
      <w:pPr>
        <w:pStyle w:val="MTDisplayEquation"/>
      </w:pPr>
      <w:r>
        <w:tab/>
      </w:r>
      <w:r w:rsidR="0015035A" w:rsidRPr="001923E0">
        <w:rPr>
          <w:position w:val="-34"/>
        </w:rPr>
        <w:object w:dxaOrig="4500" w:dyaOrig="800" w14:anchorId="7B02F257">
          <v:shape id="_x0000_i1072" type="#_x0000_t75" style="width:225.4pt;height:39.9pt" o:ole="">
            <v:imagedata r:id="rId102" o:title=""/>
          </v:shape>
          <o:OLEObject Type="Embed" ProgID="Equation.DSMT4" ShapeID="_x0000_i1072" DrawAspect="Content" ObjectID="_1782327480" r:id="rId1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EAA18EB" w14:textId="00FA3E90" w:rsidR="00843AB5" w:rsidRDefault="00843AB5" w:rsidP="00843AB5">
      <w:pPr>
        <w:pStyle w:val="MTDisplayEquation"/>
      </w:pPr>
      <w:r>
        <w:tab/>
      </w:r>
      <w:r w:rsidRPr="00843AB5">
        <w:rPr>
          <w:position w:val="-32"/>
        </w:rPr>
        <w:object w:dxaOrig="1480" w:dyaOrig="700" w14:anchorId="448D0D40">
          <v:shape id="_x0000_i1073" type="#_x0000_t75" style="width:74.75pt;height:34.9pt" o:ole="">
            <v:imagedata r:id="rId104" o:title=""/>
          </v:shape>
          <o:OLEObject Type="Embed" ProgID="Equation.DSMT4" ShapeID="_x0000_i1073" DrawAspect="Content" ObjectID="_1782327481" r:id="rId10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111BE72" w14:textId="6ED9D1B8" w:rsidR="00045563" w:rsidRDefault="00045563" w:rsidP="00045563">
      <w:r>
        <w:rPr>
          <w:lang w:eastAsia="zh-CN"/>
        </w:rPr>
        <w:t xml:space="preserve">For </w:t>
      </w:r>
      <w:r w:rsidRPr="00A346A4">
        <w:rPr>
          <w:position w:val="-12"/>
        </w:rPr>
        <w:object w:dxaOrig="700" w:dyaOrig="360" w14:anchorId="1E444959">
          <v:shape id="_x0000_i1074" type="#_x0000_t75" style="width:34.9pt;height:17.7pt" o:ole="">
            <v:imagedata r:id="rId81" o:title=""/>
          </v:shape>
          <o:OLEObject Type="Embed" ProgID="Equation.DSMT4" ShapeID="_x0000_i1074" DrawAspect="Content" ObjectID="_1782327482" r:id="rId106"/>
        </w:object>
      </w:r>
      <w:r w:rsidR="00C47D1D">
        <w:t>,</w:t>
      </w:r>
    </w:p>
    <w:p w14:paraId="666E428D" w14:textId="04619160" w:rsidR="00045563" w:rsidRDefault="00C75E9C" w:rsidP="00C47D1D">
      <w:pPr>
        <w:pStyle w:val="MTDisplayEquation"/>
      </w:pPr>
      <w:r>
        <w:tab/>
      </w:r>
      <w:r w:rsidR="00C47D1D" w:rsidRPr="00B51809">
        <w:rPr>
          <w:position w:val="-38"/>
        </w:rPr>
        <w:object w:dxaOrig="7520" w:dyaOrig="880" w14:anchorId="4941970A">
          <v:shape id="_x0000_i1075" type="#_x0000_t75" style="width:376.6pt;height:44.3pt" o:ole="">
            <v:imagedata r:id="rId107" o:title=""/>
          </v:shape>
          <o:OLEObject Type="Embed" ProgID="Equation.DSMT4" ShapeID="_x0000_i1075" DrawAspect="Content" ObjectID="_1782327483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98A71AE" w14:textId="4CD671C4" w:rsidR="00195CF2" w:rsidRDefault="00195CF2" w:rsidP="00195CF2">
      <w:pPr>
        <w:pStyle w:val="MTDisplayEquation"/>
      </w:pPr>
      <w:r>
        <w:tab/>
      </w:r>
      <w:r w:rsidRPr="00195CF2">
        <w:rPr>
          <w:position w:val="-34"/>
        </w:rPr>
        <w:object w:dxaOrig="1880" w:dyaOrig="720" w14:anchorId="55CEE39C">
          <v:shape id="_x0000_i1076" type="#_x0000_t75" style="width:94.7pt;height:34.9pt" o:ole="">
            <v:imagedata r:id="rId109" o:title=""/>
          </v:shape>
          <o:OLEObject Type="Embed" ProgID="Equation.DSMT4" ShapeID="_x0000_i1076" DrawAspect="Content" ObjectID="_1782327484" r:id="rId1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6F37E571" w14:textId="01A1D2F4" w:rsidR="00195CF2" w:rsidRDefault="00195CF2" w:rsidP="00195CF2">
      <w:pPr>
        <w:pStyle w:val="MTDisplayEquation"/>
      </w:pPr>
      <w:r>
        <w:tab/>
      </w:r>
      <w:r w:rsidR="00726CAC" w:rsidRPr="00195CF2">
        <w:rPr>
          <w:position w:val="-36"/>
        </w:rPr>
        <w:object w:dxaOrig="4980" w:dyaOrig="840" w14:anchorId="7CFECD02">
          <v:shape id="_x0000_i1077" type="#_x0000_t75" style="width:249.25pt;height:42.1pt" o:ole="">
            <v:imagedata r:id="rId111" o:title=""/>
          </v:shape>
          <o:OLEObject Type="Embed" ProgID="Equation.DSMT4" ShapeID="_x0000_i1077" DrawAspect="Content" ObjectID="_1782327485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96E251B" w14:textId="2089FE63" w:rsidR="00062BFA" w:rsidRPr="00062BFA" w:rsidRDefault="00195CF2" w:rsidP="00195CF2">
      <w:pPr>
        <w:pStyle w:val="MTDisplayEquation"/>
      </w:pPr>
      <w:r>
        <w:tab/>
      </w:r>
      <w:r w:rsidRPr="00195CF2">
        <w:rPr>
          <w:position w:val="-12"/>
        </w:rPr>
        <w:object w:dxaOrig="600" w:dyaOrig="360" w14:anchorId="560BB0CC">
          <v:shape id="_x0000_i1078" type="#_x0000_t75" style="width:29.9pt;height:17.7pt" o:ole="">
            <v:imagedata r:id="rId113" o:title=""/>
          </v:shape>
          <o:OLEObject Type="Embed" ProgID="Equation.DSMT4" ShapeID="_x0000_i1078" DrawAspect="Content" ObjectID="_1782327486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281FE68" w14:textId="3523C498" w:rsidR="001923E0" w:rsidRPr="005E67C4" w:rsidRDefault="00E32462" w:rsidP="001923E0">
      <w:pPr>
        <w:rPr>
          <w:lang w:eastAsia="zh-CN"/>
        </w:rPr>
      </w:pPr>
      <w:r>
        <w:rPr>
          <w:lang w:eastAsia="zh-CN"/>
        </w:rPr>
        <w:t xml:space="preserve">We highlight that all the extra treatments of the boundary conditions are due to the implicit </w:t>
      </w:r>
      <w:r w:rsidRPr="00E32462">
        <w:rPr>
          <w:i/>
          <w:iCs/>
          <w:lang w:eastAsia="zh-CN"/>
        </w:rPr>
        <w:t>z</w:t>
      </w:r>
      <w:r>
        <w:rPr>
          <w:lang w:eastAsia="zh-CN"/>
        </w:rPr>
        <w:t xml:space="preserve"> direction. </w:t>
      </w:r>
      <w:r w:rsidR="004E0C2B">
        <w:rPr>
          <w:lang w:eastAsia="zh-CN"/>
        </w:rPr>
        <w:t>In the following, we</w:t>
      </w:r>
      <w:r w:rsidR="001923E0">
        <w:rPr>
          <w:rFonts w:hint="eastAsia"/>
          <w:lang w:eastAsia="zh-CN"/>
        </w:rPr>
        <w:t xml:space="preserve"> list the calculation of </w:t>
      </w:r>
      <w:r w:rsidR="001923E0" w:rsidRPr="001923E0">
        <w:rPr>
          <w:rFonts w:hint="eastAsia"/>
          <w:i/>
          <w:iCs/>
          <w:lang w:eastAsia="zh-CN"/>
        </w:rPr>
        <w:t>b</w:t>
      </w:r>
      <w:r w:rsidR="001923E0">
        <w:rPr>
          <w:rFonts w:hint="eastAsia"/>
          <w:lang w:eastAsia="zh-CN"/>
        </w:rPr>
        <w:t xml:space="preserve"> and </w:t>
      </w:r>
      <w:r w:rsidR="001923E0" w:rsidRPr="001923E0">
        <w:rPr>
          <w:position w:val="-14"/>
        </w:rPr>
        <w:object w:dxaOrig="499" w:dyaOrig="380" w14:anchorId="11F8353D">
          <v:shape id="_x0000_i1079" type="#_x0000_t75" style="width:24.9pt;height:19.4pt" o:ole="">
            <v:imagedata r:id="rId115" o:title=""/>
          </v:shape>
          <o:OLEObject Type="Embed" ProgID="Equation.DSMT4" ShapeID="_x0000_i1079" DrawAspect="Content" ObjectID="_1782327487" r:id="rId116"/>
        </w:object>
      </w:r>
      <w:r w:rsidR="001923E0">
        <w:rPr>
          <w:rFonts w:hint="eastAsia"/>
          <w:lang w:eastAsia="zh-CN"/>
        </w:rPr>
        <w:t xml:space="preserve"> for various boundary </w:t>
      </w:r>
      <w:r w:rsidR="00111927">
        <w:rPr>
          <w:lang w:eastAsia="zh-CN"/>
        </w:rPr>
        <w:t>condi</w:t>
      </w:r>
      <w:r w:rsidR="00195CF2">
        <w:rPr>
          <w:lang w:eastAsia="zh-CN"/>
        </w:rPr>
        <w:t>tions</w:t>
      </w:r>
      <w:r w:rsidR="00726CAC">
        <w:rPr>
          <w:lang w:eastAsia="zh-CN"/>
        </w:rPr>
        <w:t xml:space="preserve">. </w:t>
      </w:r>
      <w:r w:rsidR="001923E0">
        <w:t>If</w:t>
      </w:r>
      <w:r w:rsidR="001923E0">
        <w:rPr>
          <w:iCs/>
          <w:lang w:eastAsia="zh-CN"/>
        </w:rPr>
        <w:t xml:space="preserve"> </w:t>
      </w:r>
      <w:r w:rsidR="001923E0">
        <w:rPr>
          <w:rFonts w:hint="eastAsia"/>
          <w:iCs/>
          <w:lang w:eastAsia="zh-CN"/>
        </w:rPr>
        <w:t xml:space="preserve">Dirichlet boundary </w:t>
      </w:r>
      <w:r w:rsidR="0013266B">
        <w:rPr>
          <w:iCs/>
          <w:lang w:eastAsia="zh-CN"/>
        </w:rPr>
        <w:t>condi</w:t>
      </w:r>
      <w:r w:rsidR="00156066">
        <w:rPr>
          <w:rFonts w:hint="eastAsia"/>
          <w:iCs/>
          <w:lang w:eastAsia="zh-CN"/>
        </w:rPr>
        <w:t>tion</w:t>
      </w:r>
      <w:r w:rsidR="00726CAC">
        <w:rPr>
          <w:iCs/>
          <w:lang w:eastAsia="zh-CN"/>
        </w:rPr>
        <w:t>s</w:t>
      </w:r>
      <w:r w:rsidR="00156066">
        <w:rPr>
          <w:rFonts w:hint="eastAsia"/>
          <w:iCs/>
          <w:lang w:eastAsia="zh-CN"/>
        </w:rPr>
        <w:t>,</w:t>
      </w:r>
    </w:p>
    <w:p w14:paraId="1009AB49" w14:textId="758AEA7E" w:rsidR="001923E0" w:rsidRDefault="001923E0" w:rsidP="001923E0">
      <w:pPr>
        <w:pStyle w:val="MTDisplayEquation"/>
      </w:pPr>
      <w:r>
        <w:lastRenderedPageBreak/>
        <w:tab/>
      </w:r>
      <w:r w:rsidR="000459E4" w:rsidRPr="00C26A2A">
        <w:rPr>
          <w:position w:val="-32"/>
        </w:rPr>
        <w:object w:dxaOrig="2360" w:dyaOrig="740" w14:anchorId="4DE100C4">
          <v:shape id="_x0000_i1080" type="#_x0000_t75" style="width:117.4pt;height:37.1pt" o:ole="">
            <v:imagedata r:id="rId117" o:title=""/>
          </v:shape>
          <o:OLEObject Type="Embed" ProgID="Equation.DSMT4" ShapeID="_x0000_i1080" DrawAspect="Content" ObjectID="_1782327488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C5A57A1" w14:textId="37F83195" w:rsidR="001923E0" w:rsidRDefault="001923E0" w:rsidP="00F02324">
      <w:pPr>
        <w:pStyle w:val="MTDisplayEquation"/>
      </w:pPr>
      <w:r>
        <w:tab/>
      </w:r>
      <w:r w:rsidR="00001A9B" w:rsidRPr="00001A9B">
        <w:rPr>
          <w:position w:val="-34"/>
        </w:rPr>
        <w:object w:dxaOrig="2720" w:dyaOrig="760" w14:anchorId="4BE74ABA">
          <v:shape id="_x0000_i1081" type="#_x0000_t75" style="width:136.8pt;height:37.65pt" o:ole="">
            <v:imagedata r:id="rId119" o:title=""/>
          </v:shape>
          <o:OLEObject Type="Embed" ProgID="Equation.DSMT4" ShapeID="_x0000_i1081" DrawAspect="Content" ObjectID="_178232748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DD5E2B3" w14:textId="01E661C5" w:rsidR="00F02324" w:rsidRPr="00F02324" w:rsidRDefault="00F02324" w:rsidP="00F02324">
      <w:pPr>
        <w:pStyle w:val="MTDisplayEquation"/>
      </w:pPr>
      <w:r>
        <w:tab/>
      </w:r>
      <w:r w:rsidRPr="00F02324">
        <w:rPr>
          <w:position w:val="-98"/>
        </w:rPr>
        <w:object w:dxaOrig="3660" w:dyaOrig="2079" w14:anchorId="77331F1D">
          <v:shape id="_x0000_i1082" type="#_x0000_t75" style="width:183.3pt;height:104.1pt" o:ole="">
            <v:imagedata r:id="rId121" o:title=""/>
          </v:shape>
          <o:OLEObject Type="Embed" ProgID="Equation.DSMT4" ShapeID="_x0000_i1082" DrawAspect="Content" ObjectID="_1782327490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33674CD" w14:textId="164C4CF2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Neumann boundary </w:t>
      </w:r>
      <w:r w:rsidR="0097793F">
        <w:rPr>
          <w:lang w:eastAsia="zh-CN"/>
        </w:rPr>
        <w:t>condi</w:t>
      </w:r>
      <w:r w:rsidR="005C4182">
        <w:rPr>
          <w:rFonts w:hint="eastAsia"/>
          <w:lang w:eastAsia="zh-CN"/>
        </w:rPr>
        <w:t>tions,</w:t>
      </w:r>
    </w:p>
    <w:p w14:paraId="1B2BC3BA" w14:textId="43B60822" w:rsidR="001923E0" w:rsidRDefault="001923E0" w:rsidP="001923E0">
      <w:pPr>
        <w:pStyle w:val="MTDisplayEquation"/>
      </w:pPr>
      <w:r>
        <w:tab/>
      </w:r>
      <w:r w:rsidR="000459E4" w:rsidRPr="00705EE0">
        <w:rPr>
          <w:position w:val="-32"/>
        </w:rPr>
        <w:object w:dxaOrig="2360" w:dyaOrig="740" w14:anchorId="032A8E27">
          <v:shape id="_x0000_i1083" type="#_x0000_t75" style="width:117.4pt;height:37.1pt" o:ole="">
            <v:imagedata r:id="rId123" o:title=""/>
          </v:shape>
          <o:OLEObject Type="Embed" ProgID="Equation.DSMT4" ShapeID="_x0000_i1083" DrawAspect="Content" ObjectID="_1782327491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39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79007595" w14:textId="3A231396" w:rsidR="001923E0" w:rsidRDefault="001923E0" w:rsidP="001923E0">
      <w:pPr>
        <w:pStyle w:val="MTDisplayEquation"/>
      </w:pPr>
      <w:r>
        <w:tab/>
      </w:r>
      <w:r w:rsidR="002F3CCC" w:rsidRPr="002F3CCC">
        <w:rPr>
          <w:position w:val="-34"/>
        </w:rPr>
        <w:object w:dxaOrig="2720" w:dyaOrig="760" w14:anchorId="129C13B6">
          <v:shape id="_x0000_i1084" type="#_x0000_t75" style="width:136.8pt;height:37.65pt" o:ole="">
            <v:imagedata r:id="rId125" o:title=""/>
          </v:shape>
          <o:OLEObject Type="Embed" ProgID="Equation.DSMT4" ShapeID="_x0000_i1084" DrawAspect="Content" ObjectID="_178232749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581C56E" w14:textId="39302E84" w:rsidR="001923E0" w:rsidRPr="001923E0" w:rsidRDefault="001923E0" w:rsidP="00F02324">
      <w:pPr>
        <w:pStyle w:val="MTDisplayEquation"/>
      </w:pPr>
      <w:r>
        <w:tab/>
      </w:r>
      <w:r w:rsidRPr="00E37372">
        <w:rPr>
          <w:position w:val="-98"/>
        </w:rPr>
        <w:object w:dxaOrig="3680" w:dyaOrig="2079" w14:anchorId="2E7FCA67">
          <v:shape id="_x0000_i1085" type="#_x0000_t75" style="width:183.9pt;height:104.1pt" o:ole="">
            <v:imagedata r:id="rId127" o:title=""/>
          </v:shape>
          <o:OLEObject Type="Embed" ProgID="Equation.DSMT4" ShapeID="_x0000_i1085" DrawAspect="Content" ObjectID="_1782327493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1ABCC1E" w14:textId="0F2CB047" w:rsidR="001923E0" w:rsidRDefault="001923E0" w:rsidP="001923E0">
      <w:pPr>
        <w:rPr>
          <w:lang w:eastAsia="zh-CN"/>
        </w:rPr>
      </w:pPr>
      <w:r>
        <w:rPr>
          <w:rFonts w:hint="eastAsia"/>
          <w:lang w:eastAsia="zh-CN"/>
        </w:rPr>
        <w:t xml:space="preserve">If periodic boundary </w:t>
      </w:r>
      <w:r w:rsidR="009000AC">
        <w:rPr>
          <w:lang w:eastAsia="zh-CN"/>
        </w:rPr>
        <w:t>conditions,</w:t>
      </w:r>
    </w:p>
    <w:p w14:paraId="5D354074" w14:textId="1CD2AD79" w:rsidR="00F268E6" w:rsidRDefault="00F268E6" w:rsidP="00F268E6">
      <w:pPr>
        <w:pStyle w:val="MTDisplayEquation"/>
      </w:pPr>
      <w:r>
        <w:tab/>
      </w:r>
      <w:r w:rsidR="00736F00" w:rsidRPr="00133773">
        <w:rPr>
          <w:position w:val="-28"/>
        </w:rPr>
        <w:object w:dxaOrig="1219" w:dyaOrig="700" w14:anchorId="0556E969">
          <v:shape id="_x0000_i1086" type="#_x0000_t75" style="width:59.8pt;height:34.9pt" o:ole="">
            <v:imagedata r:id="rId129" o:title=""/>
          </v:shape>
          <o:OLEObject Type="Embed" ProgID="Equation.DSMT4" ShapeID="_x0000_i1086" DrawAspect="Content" ObjectID="_1782327494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EF6802D" w14:textId="435FC699" w:rsidR="00F268E6" w:rsidRDefault="00F268E6" w:rsidP="00F268E6">
      <w:pPr>
        <w:pStyle w:val="MTDisplayEquation"/>
      </w:pPr>
      <w:r>
        <w:tab/>
      </w:r>
      <w:r w:rsidR="00A704C5" w:rsidRPr="00133773">
        <w:rPr>
          <w:position w:val="-28"/>
        </w:rPr>
        <w:object w:dxaOrig="1359" w:dyaOrig="700" w14:anchorId="72450748">
          <v:shape id="_x0000_i1087" type="#_x0000_t75" style="width:67.55pt;height:34.9pt" o:ole="">
            <v:imagedata r:id="rId131" o:title=""/>
          </v:shape>
          <o:OLEObject Type="Embed" ProgID="Equation.DSMT4" ShapeID="_x0000_i1087" DrawAspect="Content" ObjectID="_1782327495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441B631" w14:textId="12A60607" w:rsidR="00F52676" w:rsidRDefault="001923E0" w:rsidP="001923E0">
      <w:pPr>
        <w:pStyle w:val="MTDisplayEquation"/>
      </w:pPr>
      <w:r>
        <w:lastRenderedPageBreak/>
        <w:tab/>
      </w:r>
      <w:r w:rsidR="005920C8" w:rsidRPr="005920C8">
        <w:rPr>
          <w:position w:val="-98"/>
        </w:rPr>
        <w:object w:dxaOrig="3040" w:dyaOrig="2079" w14:anchorId="728C850B">
          <v:shape id="_x0000_i1088" type="#_x0000_t75" style="width:151.75pt;height:104.1pt" o:ole="">
            <v:imagedata r:id="rId133" o:title=""/>
          </v:shape>
          <o:OLEObject Type="Embed" ProgID="Equation.DSMT4" ShapeID="_x0000_i1088" DrawAspect="Content" ObjectID="_1782327496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26817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44</w:instrText>
      </w:r>
      <w:r w:rsidR="006624EC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7868C81E" w14:textId="42D42A72" w:rsidR="00B44CC4" w:rsidRDefault="001874F8" w:rsidP="00F02324">
      <w:pPr>
        <w:rPr>
          <w:lang w:eastAsia="zh-CN"/>
        </w:rPr>
      </w:pPr>
      <w:r>
        <w:rPr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ZEqnNum126817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ZEqnNum126817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(44)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 w:rsidR="00DD274A">
        <w:rPr>
          <w:iCs/>
          <w:lang w:eastAsia="zh-CN"/>
        </w:rPr>
        <w:t>is efficiently</w:t>
      </w:r>
      <w:r>
        <w:rPr>
          <w:iCs/>
          <w:lang w:eastAsia="zh-CN"/>
        </w:rPr>
        <w:t xml:space="preserve"> solved using Thomas algorithm for periodic tridiagonal </w:t>
      </w:r>
      <w:r w:rsidR="0000453E">
        <w:rPr>
          <w:iCs/>
          <w:lang w:eastAsia="zh-CN"/>
        </w:rPr>
        <w:t>systems.</w:t>
      </w:r>
    </w:p>
    <w:p w14:paraId="68A7B672" w14:textId="0C58CB7F" w:rsidR="00253A4F" w:rsidRPr="00AD2D92" w:rsidRDefault="001432A6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 w:rsidRPr="00AD2D92">
        <w:rPr>
          <w:b/>
          <w:sz w:val="32"/>
          <w:szCs w:val="32"/>
        </w:rPr>
        <w:t>4</w:t>
      </w:r>
      <w:r w:rsidR="00253A4F" w:rsidRPr="00AD2D92">
        <w:rPr>
          <w:b/>
          <w:sz w:val="32"/>
          <w:szCs w:val="32"/>
        </w:rPr>
        <w:t xml:space="preserve">. Low-storage Runge-Kutta </w:t>
      </w:r>
      <w:r w:rsidR="0091629E" w:rsidRPr="00AD2D92">
        <w:rPr>
          <w:b/>
          <w:sz w:val="32"/>
          <w:szCs w:val="32"/>
          <w:lang w:eastAsia="zh-CN"/>
        </w:rPr>
        <w:t>scheme</w:t>
      </w:r>
    </w:p>
    <w:p w14:paraId="4E007AC5" w14:textId="6F757BF5" w:rsidR="00303E6F" w:rsidRDefault="006D1164" w:rsidP="00253A4F">
      <w:pPr>
        <w:spacing w:beforeLines="50" w:before="120" w:afterLines="50" w:after="120"/>
        <w:rPr>
          <w:lang w:eastAsia="zh-CN"/>
        </w:rPr>
      </w:pPr>
      <w:r>
        <w:rPr>
          <w:lang w:eastAsia="zh-CN"/>
        </w:rPr>
        <w:t>In CaNS, the</w:t>
      </w:r>
      <w:r w:rsidR="00253A4F">
        <w:rPr>
          <w:lang w:eastAsia="zh-CN"/>
        </w:rPr>
        <w:t xml:space="preserve"> low-storage Runge-Kutta scheme</w:t>
      </w:r>
      <w:r w:rsidR="00AB36A4">
        <w:rPr>
          <w:lang w:eastAsia="zh-CN"/>
        </w:rPr>
        <w:t xml:space="preserve"> </w:t>
      </w:r>
      <w:r w:rsidR="00E62808">
        <w:rPr>
          <w:lang w:eastAsia="zh-CN"/>
        </w:rPr>
        <w:t>is</w:t>
      </w:r>
      <w:r>
        <w:rPr>
          <w:lang w:eastAsia="zh-CN"/>
        </w:rPr>
        <w:t xml:space="preserve"> </w:t>
      </w:r>
      <w:r w:rsidR="00592E08">
        <w:rPr>
          <w:lang w:eastAsia="zh-CN"/>
        </w:rPr>
        <w:t xml:space="preserve">combined </w:t>
      </w:r>
      <w:r w:rsidR="009F6630">
        <w:rPr>
          <w:lang w:eastAsia="zh-CN"/>
        </w:rPr>
        <w:t>with</w:t>
      </w:r>
      <w:r w:rsidR="00592E08">
        <w:rPr>
          <w:lang w:eastAsia="zh-CN"/>
        </w:rPr>
        <w:t xml:space="preserve"> </w:t>
      </w:r>
      <w:r w:rsidR="000E7A67">
        <w:rPr>
          <w:lang w:eastAsia="zh-CN"/>
        </w:rPr>
        <w:t>the</w:t>
      </w:r>
      <w:r w:rsidR="00592E08">
        <w:rPr>
          <w:lang w:eastAsia="zh-CN"/>
        </w:rPr>
        <w:t xml:space="preserve"> projection</w:t>
      </w:r>
      <w:r w:rsidR="00592E08" w:rsidRPr="00592E08">
        <w:rPr>
          <w:lang w:eastAsia="zh-CN"/>
        </w:rPr>
        <w:t xml:space="preserve"> </w:t>
      </w:r>
      <w:r w:rsidR="00A04CA2">
        <w:rPr>
          <w:lang w:eastAsia="zh-CN"/>
        </w:rPr>
        <w:t>method</w:t>
      </w:r>
      <w:r w:rsidR="00303E6F">
        <w:rPr>
          <w:lang w:eastAsia="zh-CN"/>
        </w:rPr>
        <w:t xml:space="preserve"> </w:t>
      </w:r>
      <w:r w:rsidR="00D72741">
        <w:rPr>
          <w:lang w:eastAsia="zh-CN"/>
        </w:rPr>
        <w:fldChar w:fldCharType="begin"/>
      </w:r>
      <w:r w:rsidR="00E62808">
        <w:rPr>
          <w:lang w:eastAsia="zh-CN"/>
        </w:rPr>
        <w:instrText xml:space="preserve"> ADDIN ZOTERO_ITEM CSL_CITATION {"citationID":"d9wzdmmb","properties":{"formattedCitation":"(Chorin 1968; Harlow &amp; Welch 1965; Kim &amp; Moin 1985)","plainCitation":"(Chorin 1968; Harlow &amp; Welch 1965; Kim &amp; Moin 1985)","noteIndex":0},"citationItems":[{"id":5993,"uris":["http://zotero.org/users/14492247/items/BAIP9TEE"],"itemData":{"id":5993,"type":"article-journal","title":"Numerical Solution of the Navier-Stokes Equations","author":[{"family":"Chorin","given":"Alexandre Joel"}],"issued":{"date-parts":[["1968"]]}}},{"id":5121,"uris":["http://zotero.org/users/14492247/items/QRAUC66L"],"itemData":{"id":5121,"type":"article-journal","container-title":"Physics of Fluids","DOI":"10.1063/1.1761178","ISSN":"00319171","issue":"12","note":"section: 2182","page":"2182-2189","title":"Numerical Calculation of Time-Dependent Viscous Incompressible Flow of Fluid with Free Surface","volume":"8","author":[{"family":"Harlow","given":"Francis H."},{"family":"Welch","given":"J. Eddie"}],"issued":{"date-parts":[["1965"]]}}},{"id":5112,"uris":["http://zotero.org/users/14492247/items/4QJSB7AS"],"itemData":{"id":5112,"type":"article-journal","container-title":"Journal of Computational Physics","issue":"2","page":"308-323","title":"Application of a fractional-step method to incompressible Navier-Stokes equations","volume":"59","author":[{"family":"Kim","given":"J."},{"family":"Moin","given":"P."}],"issued":{"date-parts":[["1985"]]}}}],"schema":"https://github.com/citation-style-language/schema/raw/master/csl-citation.json"} </w:instrText>
      </w:r>
      <w:r w:rsidR="00D72741">
        <w:rPr>
          <w:lang w:eastAsia="zh-CN"/>
        </w:rPr>
        <w:fldChar w:fldCharType="separate"/>
      </w:r>
      <w:r w:rsidR="00E62808" w:rsidRPr="00E62808">
        <w:t>(Chorin 1968; Harlow &amp; Welch 1965; Kim &amp; Moin 1985)</w:t>
      </w:r>
      <w:r w:rsidR="00D72741">
        <w:rPr>
          <w:lang w:eastAsia="zh-CN"/>
        </w:rPr>
        <w:fldChar w:fldCharType="end"/>
      </w:r>
    </w:p>
    <w:p w14:paraId="2FE92C5A" w14:textId="070A4164" w:rsidR="00253A4F" w:rsidRDefault="00253A4F" w:rsidP="00253A4F">
      <w:pPr>
        <w:pStyle w:val="MTDisplayEquation"/>
        <w:spacing w:line="360" w:lineRule="auto"/>
      </w:pPr>
      <w:r>
        <w:tab/>
      </w:r>
      <w:r w:rsidR="00C14283" w:rsidRPr="00275E3A">
        <w:rPr>
          <w:position w:val="-30"/>
        </w:rPr>
        <w:object w:dxaOrig="7140" w:dyaOrig="720" w14:anchorId="2BEBC16F">
          <v:shape id="_x0000_i1089" type="#_x0000_t75" style="width:355pt;height:37.1pt" o:ole="">
            <v:imagedata r:id="rId135" o:title=""/>
          </v:shape>
          <o:OLEObject Type="Embed" ProgID="Equation.DSMT4" ShapeID="_x0000_i1089" DrawAspect="Content" ObjectID="_1782327497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632490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45</w:instrText>
      </w:r>
      <w:r w:rsidR="006624EC">
        <w:rPr>
          <w:noProof/>
        </w:rPr>
        <w:fldChar w:fldCharType="end"/>
      </w:r>
      <w:r>
        <w:instrText>)</w:instrText>
      </w:r>
      <w:bookmarkEnd w:id="17"/>
      <w:r>
        <w:fldChar w:fldCharType="end"/>
      </w:r>
    </w:p>
    <w:p w14:paraId="52F79453" w14:textId="07466EBD" w:rsidR="001127D4" w:rsidRDefault="001127D4" w:rsidP="001127D4">
      <w:pPr>
        <w:pStyle w:val="MTDisplayEquation"/>
        <w:spacing w:line="360" w:lineRule="auto"/>
      </w:pPr>
      <w:r>
        <w:tab/>
      </w:r>
      <w:r w:rsidRPr="00275E3A">
        <w:rPr>
          <w:position w:val="-12"/>
        </w:rPr>
        <w:object w:dxaOrig="1740" w:dyaOrig="380" w14:anchorId="7F022344">
          <v:shape id="_x0000_i1090" type="#_x0000_t75" style="width:86.95pt;height:19.4pt" o:ole="">
            <v:imagedata r:id="rId137" o:title=""/>
          </v:shape>
          <o:OLEObject Type="Embed" ProgID="Equation.DSMT4" ShapeID="_x0000_i1090" DrawAspect="Content" ObjectID="_1782327498" r:id="rId1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14:paraId="0BF143DC" w14:textId="1C85D596" w:rsidR="001127D4" w:rsidRPr="001127D4" w:rsidRDefault="001127D4" w:rsidP="001127D4">
      <w:pPr>
        <w:pStyle w:val="MTDisplayEquation"/>
        <w:spacing w:line="360" w:lineRule="auto"/>
        <w:ind w:firstLine="0"/>
      </w:pPr>
      <w:r>
        <w:tab/>
      </w:r>
      <w:r w:rsidRPr="00275E3A">
        <w:rPr>
          <w:position w:val="-10"/>
        </w:rPr>
        <w:object w:dxaOrig="1320" w:dyaOrig="360" w14:anchorId="41C4F79C">
          <v:shape id="_x0000_i1091" type="#_x0000_t75" style="width:66.45pt;height:17.7pt" o:ole="">
            <v:imagedata r:id="rId139" o:title=""/>
          </v:shape>
          <o:OLEObject Type="Embed" ProgID="Equation.DSMT4" ShapeID="_x0000_i1091" DrawAspect="Content" ObjectID="_1782327499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14:paraId="42688F01" w14:textId="10643679" w:rsidR="00275E3A" w:rsidRDefault="00275E3A" w:rsidP="00275E3A">
      <w:pPr>
        <w:pStyle w:val="MTDisplayEquation"/>
        <w:spacing w:line="360" w:lineRule="auto"/>
      </w:pPr>
      <w:r>
        <w:tab/>
      </w:r>
      <w:r w:rsidR="00F073C4" w:rsidRPr="00275E3A">
        <w:rPr>
          <w:position w:val="-28"/>
        </w:rPr>
        <w:object w:dxaOrig="1180" w:dyaOrig="700" w14:anchorId="18FE127C">
          <v:shape id="_x0000_i1092" type="#_x0000_t75" style="width:59.25pt;height:34.9pt" o:ole="">
            <v:imagedata r:id="rId141" o:title=""/>
          </v:shape>
          <o:OLEObject Type="Embed" ProgID="Equation.DSMT4" ShapeID="_x0000_i1092" DrawAspect="Content" ObjectID="_1782327500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4D6BBE6" w14:textId="45AB1DA9" w:rsidR="004553ED" w:rsidRDefault="00253A4F" w:rsidP="00253A4F">
      <w:r>
        <w:rPr>
          <w:lang w:eastAsia="zh-CN"/>
        </w:rPr>
        <w:t>where</w:t>
      </w:r>
      <w:r w:rsidRPr="00B71CA3">
        <w:rPr>
          <w:iCs/>
          <w:position w:val="-10"/>
          <w:lang w:eastAsia="zh-CN"/>
        </w:rPr>
        <w:object w:dxaOrig="920" w:dyaOrig="320" w14:anchorId="0E68975E">
          <v:shape id="_x0000_i1093" type="#_x0000_t75" style="width:44.3pt;height:15.5pt" o:ole="">
            <v:imagedata r:id="rId143" o:title=""/>
          </v:shape>
          <o:OLEObject Type="Embed" ProgID="Equation.DSMT4" ShapeID="_x0000_i1093" DrawAspect="Content" ObjectID="_1782327501" r:id="rId144"/>
        </w:object>
      </w:r>
      <w:r>
        <w:rPr>
          <w:iCs/>
          <w:lang w:eastAsia="zh-CN"/>
        </w:rPr>
        <w:t xml:space="preserve">, </w:t>
      </w:r>
      <w:r w:rsidRPr="007903B5">
        <w:rPr>
          <w:position w:val="-12"/>
        </w:rPr>
        <w:object w:dxaOrig="740" w:dyaOrig="380" w14:anchorId="5D83B508">
          <v:shape id="_x0000_i1094" type="#_x0000_t75" style="width:37.65pt;height:19.4pt" o:ole="">
            <v:imagedata r:id="rId145" o:title=""/>
          </v:shape>
          <o:OLEObject Type="Embed" ProgID="Equation.DSMT4" ShapeID="_x0000_i1094" DrawAspect="Content" ObjectID="_1782327502" r:id="rId146"/>
        </w:object>
      </w:r>
      <w:r>
        <w:t xml:space="preserve"> and  </w:t>
      </w:r>
      <w:r w:rsidRPr="007903B5">
        <w:rPr>
          <w:position w:val="-12"/>
        </w:rPr>
        <w:object w:dxaOrig="880" w:dyaOrig="380" w14:anchorId="20C4E37A">
          <v:shape id="_x0000_i1095" type="#_x0000_t75" style="width:44.85pt;height:19.4pt" o:ole="">
            <v:imagedata r:id="rId147" o:title=""/>
          </v:shape>
          <o:OLEObject Type="Embed" ProgID="Equation.DSMT4" ShapeID="_x0000_i1095" DrawAspect="Content" ObjectID="_1782327503" r:id="rId148"/>
        </w:object>
      </w:r>
      <w:r>
        <w:t xml:space="preserve">. </w:t>
      </w:r>
      <w:r w:rsidR="00AA3B49">
        <w:t>The</w:t>
      </w:r>
      <w:r>
        <w:t xml:space="preserve"> variable </w:t>
      </w:r>
      <w:r w:rsidRPr="002830DA">
        <w:rPr>
          <w:position w:val="-12"/>
        </w:rPr>
        <w:object w:dxaOrig="340" w:dyaOrig="380" w14:anchorId="3C57848E">
          <v:shape id="_x0000_i1096" type="#_x0000_t75" style="width:17.15pt;height:19.4pt" o:ole="">
            <v:imagedata r:id="rId149" o:title=""/>
          </v:shape>
          <o:OLEObject Type="Embed" ProgID="Equation.DSMT4" ShapeID="_x0000_i1096" DrawAspect="Content" ObjectID="_1782327504" r:id="rId150"/>
        </w:object>
      </w:r>
      <w:r>
        <w:t xml:space="preserve"> is not needed due to </w:t>
      </w:r>
      <w:r w:rsidRPr="00875E53">
        <w:rPr>
          <w:position w:val="-12"/>
        </w:rPr>
        <w:object w:dxaOrig="639" w:dyaOrig="360" w14:anchorId="04850F23">
          <v:shape id="_x0000_i1097" type="#_x0000_t75" style="width:34.35pt;height:17.15pt" o:ole="">
            <v:imagedata r:id="rId151" o:title=""/>
          </v:shape>
          <o:OLEObject Type="Embed" ProgID="Equation.DSMT4" ShapeID="_x0000_i1097" DrawAspect="Content" ObjectID="_1782327505" r:id="rId152"/>
        </w:object>
      </w:r>
      <w:r>
        <w:t xml:space="preserve">. </w:t>
      </w:r>
      <w:r w:rsidR="00C54372">
        <w:t>The</w:t>
      </w:r>
      <w:r>
        <w:t xml:space="preserve"> operator </w:t>
      </w:r>
      <w:r w:rsidRPr="00843E9D">
        <w:rPr>
          <w:position w:val="-12"/>
        </w:rPr>
        <w:object w:dxaOrig="320" w:dyaOrig="360" w14:anchorId="7FA25321">
          <v:shape id="_x0000_i1098" type="#_x0000_t75" style="width:15.5pt;height:17.15pt" o:ole="">
            <v:imagedata r:id="rId153" o:title=""/>
          </v:shape>
          <o:OLEObject Type="Embed" ProgID="Equation.DSMT4" ShapeID="_x0000_i1098" DrawAspect="Content" ObjectID="_1782327506" r:id="rId154"/>
        </w:object>
      </w:r>
      <w:r>
        <w:t xml:space="preserve"> denotes </w:t>
      </w:r>
      <w:r w:rsidR="00CB0B87">
        <w:t xml:space="preserve">nonlinear terms, including convective and modelled stress </w:t>
      </w:r>
      <w:r w:rsidR="00A45C2B">
        <w:t>terms,</w:t>
      </w:r>
    </w:p>
    <w:p w14:paraId="457F735E" w14:textId="6C180AD9" w:rsidR="00CB0B87" w:rsidRDefault="00CB0B87" w:rsidP="00CB0B87">
      <w:pPr>
        <w:pStyle w:val="MTDisplayEquation"/>
        <w:spacing w:line="360" w:lineRule="auto"/>
      </w:pPr>
      <w:r>
        <w:tab/>
      </w:r>
      <w:r w:rsidR="00B549A5" w:rsidRPr="00126464">
        <w:rPr>
          <w:position w:val="-32"/>
        </w:rPr>
        <w:object w:dxaOrig="1780" w:dyaOrig="740" w14:anchorId="5995964D">
          <v:shape id="_x0000_i1099" type="#_x0000_t75" style="width:89.15pt;height:37.1pt" o:ole="">
            <v:imagedata r:id="rId155" o:title=""/>
          </v:shape>
          <o:OLEObject Type="Embed" ProgID="Equation.DSMT4" ShapeID="_x0000_i1099" DrawAspect="Content" ObjectID="_1782327507" r:id="rId1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49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08C8E7E" w14:textId="484D911A" w:rsidR="005B408B" w:rsidRDefault="00CB0B87" w:rsidP="00253A4F">
      <w:r>
        <w:t xml:space="preserve">The operator </w:t>
      </w:r>
      <w:r w:rsidR="005B408B" w:rsidRPr="005B408B">
        <w:rPr>
          <w:position w:val="-14"/>
        </w:rPr>
        <w:object w:dxaOrig="300" w:dyaOrig="380" w14:anchorId="115C19A5">
          <v:shape id="_x0000_i1100" type="#_x0000_t75" style="width:15.5pt;height:19.4pt" o:ole="">
            <v:imagedata r:id="rId157" o:title=""/>
          </v:shape>
          <o:OLEObject Type="Embed" ProgID="Equation.DSMT4" ShapeID="_x0000_i1100" DrawAspect="Content" ObjectID="_1782327508" r:id="rId158"/>
        </w:object>
      </w:r>
      <w:r w:rsidR="00253A4F">
        <w:t xml:space="preserve"> </w:t>
      </w:r>
      <w:r w:rsidR="006C0E95">
        <w:t>denotes</w:t>
      </w:r>
      <w:r w:rsidR="00253A4F">
        <w:t xml:space="preserve"> second-order </w:t>
      </w:r>
      <w:r w:rsidR="004507A5">
        <w:t>derivative,</w:t>
      </w:r>
    </w:p>
    <w:p w14:paraId="6EB05BF3" w14:textId="38B12299" w:rsidR="005B408B" w:rsidRDefault="005B408B" w:rsidP="005B408B">
      <w:pPr>
        <w:pStyle w:val="MTDisplayEquation"/>
      </w:pPr>
      <w:r>
        <w:tab/>
      </w:r>
      <w:r w:rsidRPr="005B408B">
        <w:rPr>
          <w:position w:val="-32"/>
        </w:rPr>
        <w:object w:dxaOrig="1120" w:dyaOrig="740" w14:anchorId="734D6860">
          <v:shape id="_x0000_i1101" type="#_x0000_t75" style="width:56.5pt;height:37.1pt" o:ole="">
            <v:imagedata r:id="rId159" o:title=""/>
          </v:shape>
          <o:OLEObject Type="Embed" ProgID="Equation.DSMT4" ShapeID="_x0000_i1101" DrawAspect="Content" ObjectID="_1782327509" r:id="rId1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14:paraId="6491FEBA" w14:textId="4B4344B9" w:rsidR="005B408B" w:rsidRPr="00B549A5" w:rsidRDefault="00253A4F" w:rsidP="00253A4F">
      <w:pPr>
        <w:rPr>
          <w:lang w:eastAsia="zh-CN"/>
        </w:rPr>
      </w:pPr>
      <w:r>
        <w:rPr>
          <w:lang w:eastAsia="zh-CN"/>
        </w:rPr>
        <w:t>The coeffi</w:t>
      </w:r>
      <w:r w:rsidR="00442335">
        <w:rPr>
          <w:lang w:eastAsia="zh-CN"/>
        </w:rPr>
        <w:t>cients</w:t>
      </w:r>
    </w:p>
    <w:p w14:paraId="72C9F1AA" w14:textId="10DC925F" w:rsidR="00253A4F" w:rsidRDefault="00253A4F" w:rsidP="00253A4F">
      <w:pPr>
        <w:pStyle w:val="MTDisplayEquation"/>
        <w:spacing w:line="360" w:lineRule="auto"/>
      </w:pPr>
      <w:r>
        <w:lastRenderedPageBreak/>
        <w:tab/>
      </w:r>
      <w:r w:rsidRPr="00614811">
        <w:rPr>
          <w:position w:val="-88"/>
        </w:rPr>
        <w:object w:dxaOrig="2659" w:dyaOrig="1920" w14:anchorId="15507DC6">
          <v:shape id="_x0000_i1102" type="#_x0000_t75" style="width:133.5pt;height:96.35pt" o:ole="">
            <v:imagedata r:id="rId161" o:title=""/>
          </v:shape>
          <o:OLEObject Type="Embed" ProgID="Equation.DSMT4" ShapeID="_x0000_i1102" DrawAspect="Content" ObjectID="_1782327510" r:id="rId1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394E753" w14:textId="7B4CB147" w:rsidR="001414B0" w:rsidRDefault="001414B0" w:rsidP="00253A4F">
      <w:r>
        <w:t>The stability condition</w:t>
      </w:r>
      <w:r w:rsidR="009B1D11">
        <w:t xml:space="preserve"> </w:t>
      </w:r>
      <w:r w:rsidR="00D70186">
        <w:t>is</w:t>
      </w:r>
    </w:p>
    <w:p w14:paraId="60C4DDB3" w14:textId="351F9A47" w:rsidR="003C1BC6" w:rsidRDefault="001414B0" w:rsidP="00F4601B">
      <w:pPr>
        <w:pStyle w:val="MTDisplayEquation"/>
      </w:pPr>
      <w:r>
        <w:tab/>
      </w:r>
      <w:r w:rsidR="00F4601B" w:rsidRPr="00F4601B">
        <w:rPr>
          <w:position w:val="-70"/>
        </w:rPr>
        <w:object w:dxaOrig="5920" w:dyaOrig="1520" w14:anchorId="38E0E104">
          <v:shape id="_x0000_i1103" type="#_x0000_t75" style="width:296.85pt;height:76.45pt" o:ole="">
            <v:imagedata r:id="rId163" o:title=""/>
          </v:shape>
          <o:OLEObject Type="Embed" ProgID="Equation.DSMT4" ShapeID="_x0000_i1103" DrawAspect="Content" ObjectID="_1782327511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85953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52</w:instrText>
      </w:r>
      <w:r w:rsidR="006624EC">
        <w:rPr>
          <w:noProof/>
        </w:rPr>
        <w:fldChar w:fldCharType="end"/>
      </w:r>
      <w:r>
        <w:instrText>)</w:instrText>
      </w:r>
      <w:bookmarkEnd w:id="18"/>
      <w:r>
        <w:fldChar w:fldCharType="end"/>
      </w:r>
    </w:p>
    <w:p w14:paraId="404AE805" w14:textId="16165629" w:rsidR="00F4601B" w:rsidRPr="00F4601B" w:rsidRDefault="00F4601B" w:rsidP="00F4601B">
      <w:pPr>
        <w:rPr>
          <w:lang w:eastAsia="zh-CN"/>
        </w:rPr>
      </w:pPr>
      <w:r>
        <w:rPr>
          <w:rFonts w:hint="eastAsia"/>
          <w:lang w:eastAsia="zh-CN"/>
        </w:rPr>
        <w:t xml:space="preserve">Its implementation </w:t>
      </w:r>
      <w:r w:rsidR="00E47386">
        <w:rPr>
          <w:lang w:eastAsia="zh-CN"/>
        </w:rPr>
        <w:t>is</w:t>
      </w:r>
    </w:p>
    <w:p w14:paraId="279F76FF" w14:textId="7213118C" w:rsidR="00F4601B" w:rsidRDefault="00F4601B" w:rsidP="00F4601B">
      <w:pPr>
        <w:pStyle w:val="MTDisplayEquation"/>
      </w:pPr>
      <w:r>
        <w:tab/>
      </w:r>
      <w:r w:rsidR="00D70186" w:rsidRPr="00D70186">
        <w:rPr>
          <w:position w:val="-70"/>
        </w:rPr>
        <w:object w:dxaOrig="8220" w:dyaOrig="1520" w14:anchorId="38606199">
          <v:shape id="_x0000_i1104" type="#_x0000_t75" style="width:411.5pt;height:76.45pt" o:ole="">
            <v:imagedata r:id="rId165" o:title=""/>
          </v:shape>
          <o:OLEObject Type="Embed" ProgID="Equation.DSMT4" ShapeID="_x0000_i1104" DrawAspect="Content" ObjectID="_1782327512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732FDAA7" w14:textId="72857561" w:rsidR="00D70186" w:rsidRDefault="00D70186" w:rsidP="00D70186">
      <w:pPr>
        <w:pStyle w:val="MTDisplayEquation"/>
        <w:ind w:firstLine="0"/>
      </w:pPr>
      <w:r>
        <w:tab/>
      </w:r>
      <w:r w:rsidRPr="00D70186">
        <w:rPr>
          <w:position w:val="-70"/>
        </w:rPr>
        <w:object w:dxaOrig="7400" w:dyaOrig="1520" w14:anchorId="44CB84E9">
          <v:shape id="_x0000_i1105" type="#_x0000_t75" style="width:369.95pt;height:76.45pt" o:ole="">
            <v:imagedata r:id="rId167" o:title=""/>
          </v:shape>
          <o:OLEObject Type="Embed" ProgID="Equation.DSMT4" ShapeID="_x0000_i1105" DrawAspect="Content" ObjectID="_1782327513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14:paraId="4E7A2486" w14:textId="11BFE493" w:rsidR="00D70186" w:rsidRPr="00D70186" w:rsidRDefault="00D70186" w:rsidP="00D70186">
      <w:pPr>
        <w:pStyle w:val="MTDisplayEquation"/>
      </w:pPr>
      <w:r>
        <w:tab/>
      </w:r>
      <w:r w:rsidRPr="00D70186">
        <w:rPr>
          <w:position w:val="-70"/>
        </w:rPr>
        <w:object w:dxaOrig="5620" w:dyaOrig="1520" w14:anchorId="3ED7F854">
          <v:shape id="_x0000_i1106" type="#_x0000_t75" style="width:280.25pt;height:76.45pt" o:ole="">
            <v:imagedata r:id="rId169" o:title=""/>
          </v:shape>
          <o:OLEObject Type="Embed" ProgID="Equation.DSMT4" ShapeID="_x0000_i1106" DrawAspect="Content" ObjectID="_1782327514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EC4B1EC" w14:textId="2E1A0B31" w:rsidR="005F0312" w:rsidRDefault="00153E8F" w:rsidP="005F0312">
      <w:pPr>
        <w:rPr>
          <w:lang w:eastAsia="zh-CN"/>
        </w:rPr>
      </w:pPr>
      <w:r>
        <w:t xml:space="preserve">The eddy viscosity part is typically </w:t>
      </w:r>
      <w:r w:rsidR="00D70186">
        <w:t>less</w:t>
      </w:r>
      <w:r>
        <w:t xml:space="preserve"> than the </w:t>
      </w:r>
      <w:r w:rsidR="00693C00">
        <w:t xml:space="preserve">laminar </w:t>
      </w:r>
      <w:r>
        <w:t>viscous part, so it can be neglect</w:t>
      </w:r>
      <w:r w:rsidR="00596F06">
        <w:t>ed</w:t>
      </w:r>
      <w:r>
        <w:t>. As the Reynolds number increases, the inviscid part dominates the stabi</w:t>
      </w:r>
      <w:r w:rsidR="00924BF9">
        <w:t>lity</w:t>
      </w:r>
      <w:r>
        <w:t xml:space="preserve"> condition. </w:t>
      </w:r>
      <w:r w:rsidR="005F0312">
        <w:t xml:space="preserve">If the viscous term is treated implicitly only in the </w:t>
      </w:r>
      <m:oMath>
        <m:r>
          <w:rPr>
            <w:rFonts w:ascii="Cambria Math" w:hAnsi="Cambria Math"/>
          </w:rPr>
          <m:t>z</m:t>
        </m:r>
      </m:oMath>
      <w:r w:rsidR="005F0312">
        <w:t xml:space="preserve"> direc</w:t>
      </w:r>
      <w:r w:rsidR="00FE6DDC">
        <w:rPr>
          <w:rFonts w:hint="eastAsia"/>
          <w:lang w:eastAsia="zh-CN"/>
        </w:rPr>
        <w:t>tion,</w:t>
      </w:r>
    </w:p>
    <w:p w14:paraId="1AEA7E95" w14:textId="75BFD970" w:rsidR="005F0312" w:rsidRDefault="005F0312" w:rsidP="005F0312">
      <w:pPr>
        <w:pStyle w:val="MTDisplayEquation"/>
      </w:pPr>
      <w:r>
        <w:tab/>
      </w:r>
      <w:r w:rsidRPr="005971E6">
        <w:rPr>
          <w:position w:val="-64"/>
        </w:rPr>
        <w:object w:dxaOrig="8540" w:dyaOrig="1400" w14:anchorId="0AA5843F">
          <v:shape id="_x0000_i1107" type="#_x0000_t75" style="width:424.25pt;height:69.8pt" o:ole="">
            <v:imagedata r:id="rId171" o:title=""/>
          </v:shape>
          <o:OLEObject Type="Embed" ProgID="Equation.DSMT4" ShapeID="_x0000_i1107" DrawAspect="Content" ObjectID="_1782327515" r:id="rId1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106D76C" w14:textId="77777777" w:rsidR="005F0312" w:rsidRDefault="005F0312" w:rsidP="005F0312">
      <w:r>
        <w:rPr>
          <w:rFonts w:hint="eastAsia"/>
          <w:lang w:eastAsia="zh-CN"/>
        </w:rPr>
        <w:lastRenderedPageBreak/>
        <w:t>Let</w:t>
      </w:r>
      <w:r>
        <w:rPr>
          <w:lang w:eastAsia="zh-CN"/>
        </w:rPr>
        <w:t xml:space="preserve"> </w:t>
      </w:r>
      <w:r w:rsidRPr="001106FD">
        <w:rPr>
          <w:position w:val="-12"/>
        </w:rPr>
        <w:object w:dxaOrig="1480" w:dyaOrig="380" w14:anchorId="0ACF1AEA">
          <v:shape id="_x0000_i1108" type="#_x0000_t75" style="width:74.75pt;height:19.4pt" o:ole="">
            <v:imagedata r:id="rId173" o:title=""/>
          </v:shape>
          <o:OLEObject Type="Embed" ProgID="Equation.DSMT4" ShapeID="_x0000_i1108" DrawAspect="Content" ObjectID="_1782327516" r:id="rId174"/>
        </w:object>
      </w:r>
      <w:r>
        <w:rPr>
          <w:lang w:eastAsia="zh-CN"/>
        </w:rPr>
        <w:t>,</w:t>
      </w:r>
    </w:p>
    <w:p w14:paraId="6E831409" w14:textId="6E1F9142" w:rsidR="005F0312" w:rsidRDefault="004C4EF6" w:rsidP="005F0312">
      <w:pPr>
        <w:pStyle w:val="MTDisplayEquation"/>
        <w:ind w:firstLine="0"/>
      </w:pPr>
      <w:r w:rsidRPr="005971E6">
        <w:rPr>
          <w:position w:val="-64"/>
        </w:rPr>
        <w:object w:dxaOrig="9499" w:dyaOrig="1400" w14:anchorId="4648350F">
          <v:shape id="_x0000_i1109" type="#_x0000_t75" style="width:441.95pt;height:64.8pt" o:ole="">
            <v:imagedata r:id="rId175" o:title=""/>
          </v:shape>
          <o:OLEObject Type="Embed" ProgID="Equation.DSMT4" ShapeID="_x0000_i1109" DrawAspect="Content" ObjectID="_1782327517" r:id="rId176"/>
        </w:objec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bookmarkStart w:id="19" w:name="ZEqnNum492216"/>
      <w:r w:rsidR="005F0312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57</w:instrText>
      </w:r>
      <w:r w:rsidR="006624EC">
        <w:rPr>
          <w:noProof/>
        </w:rPr>
        <w:fldChar w:fldCharType="end"/>
      </w:r>
      <w:r w:rsidR="005F0312">
        <w:instrText>)</w:instrText>
      </w:r>
      <w:bookmarkEnd w:id="19"/>
      <w:r w:rsidR="005F0312">
        <w:fldChar w:fldCharType="end"/>
      </w:r>
    </w:p>
    <w:p w14:paraId="169E94B7" w14:textId="12A4E4FB" w:rsidR="004C4EF6" w:rsidRDefault="005F0312" w:rsidP="005F0312">
      <w:r>
        <w:rPr>
          <w:lang w:eastAsia="zh-CN"/>
        </w:rPr>
        <w:t xml:space="preserve">Let </w:t>
      </w:r>
      <w:r w:rsidRPr="00B64C8E">
        <w:rPr>
          <w:position w:val="-24"/>
        </w:rPr>
        <w:object w:dxaOrig="1120" w:dyaOrig="660" w14:anchorId="5B28672D">
          <v:shape id="_x0000_i1110" type="#_x0000_t75" style="width:57.6pt;height:32.7pt" o:ole="">
            <v:imagedata r:id="rId177" o:title=""/>
          </v:shape>
          <o:OLEObject Type="Embed" ProgID="Equation.DSMT4" ShapeID="_x0000_i1110" DrawAspect="Content" ObjectID="_1782327518" r:id="rId178"/>
        </w:object>
      </w:r>
      <w:r w:rsidR="004C4EF6">
        <w:t>,</w:t>
      </w:r>
    </w:p>
    <w:p w14:paraId="338BCCFB" w14:textId="42EB82AA" w:rsidR="004C4EF6" w:rsidRDefault="004C4EF6" w:rsidP="004C4EF6">
      <w:pPr>
        <w:pStyle w:val="MTDisplayEquation"/>
      </w:pPr>
      <w:r>
        <w:tab/>
      </w:r>
      <w:r w:rsidRPr="004C4EF6">
        <w:rPr>
          <w:position w:val="-66"/>
        </w:rPr>
        <w:object w:dxaOrig="8059" w:dyaOrig="1440" w14:anchorId="3BEBF022">
          <v:shape id="_x0000_i1111" type="#_x0000_t75" style="width:403.2pt;height:1in" o:ole="">
            <v:imagedata r:id="rId179" o:title=""/>
          </v:shape>
          <o:OLEObject Type="Embed" ProgID="Equation.DSMT4" ShapeID="_x0000_i1111" DrawAspect="Content" ObjectID="_1782327519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14:paraId="50C9BC94" w14:textId="5BB9E6DE" w:rsidR="005F0312" w:rsidRDefault="005F0312" w:rsidP="005F0312">
      <w:r>
        <w:rPr>
          <w:rFonts w:hint="eastAsia"/>
          <w:lang w:eastAsia="zh-CN"/>
        </w:rPr>
        <w:t xml:space="preserve">Expand </w:t>
      </w:r>
      <w:r>
        <w:rPr>
          <w:lang w:eastAsia="zh-CN"/>
        </w:rPr>
        <w:t>it.</w:t>
      </w:r>
    </w:p>
    <w:p w14:paraId="4C991355" w14:textId="4E8E2E10" w:rsidR="005F0312" w:rsidRDefault="005F0312" w:rsidP="005F0312">
      <w:pPr>
        <w:pStyle w:val="MTDisplayEquation"/>
        <w:spacing w:line="360" w:lineRule="auto"/>
      </w:pPr>
      <w:r>
        <w:tab/>
      </w:r>
      <w:r w:rsidRPr="003C4481">
        <w:rPr>
          <w:position w:val="-16"/>
        </w:rPr>
        <w:object w:dxaOrig="2280" w:dyaOrig="440" w14:anchorId="19B1382C">
          <v:shape id="_x0000_i1112" type="#_x0000_t75" style="width:114.65pt;height:22.15pt" o:ole="">
            <v:imagedata r:id="rId181" o:title=""/>
          </v:shape>
          <o:OLEObject Type="Embed" ProgID="Equation.DSMT4" ShapeID="_x0000_i1112" DrawAspect="Content" ObjectID="_1782327520" r:id="rId1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940015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59</w:instrText>
      </w:r>
      <w:r w:rsidR="006624EC">
        <w:rPr>
          <w:noProof/>
        </w:rPr>
        <w:fldChar w:fldCharType="end"/>
      </w:r>
      <w:r>
        <w:instrText>)</w:instrText>
      </w:r>
      <w:bookmarkEnd w:id="20"/>
      <w:r>
        <w:fldChar w:fldCharType="end"/>
      </w:r>
    </w:p>
    <w:p w14:paraId="4848FF78" w14:textId="54BC7536" w:rsidR="00253A4F" w:rsidRDefault="00153E8F" w:rsidP="00253A4F">
      <w:r>
        <w:t>If</w:t>
      </w:r>
      <w:r w:rsidR="00253A4F">
        <w:t xml:space="preserve"> the viscous term is </w:t>
      </w:r>
      <w:r w:rsidR="003A594F">
        <w:t>treated</w:t>
      </w:r>
      <w:r w:rsidR="00253A4F">
        <w:t xml:space="preserve"> implicitly</w:t>
      </w:r>
      <w:r w:rsidR="00931977">
        <w:t xml:space="preserve"> in all the three </w:t>
      </w:r>
      <w:r w:rsidR="00493240">
        <w:rPr>
          <w:lang w:eastAsia="zh-CN"/>
        </w:rPr>
        <w:t>directions,</w:t>
      </w:r>
    </w:p>
    <w:p w14:paraId="337D6A0C" w14:textId="7571D656" w:rsidR="00253A4F" w:rsidRDefault="00253A4F" w:rsidP="00253A4F">
      <w:pPr>
        <w:pStyle w:val="MTDisplayEquation"/>
        <w:spacing w:line="360" w:lineRule="auto"/>
      </w:pPr>
      <w:r>
        <w:tab/>
      </w:r>
      <w:r w:rsidR="00745078" w:rsidRPr="00745078">
        <w:rPr>
          <w:position w:val="-32"/>
        </w:rPr>
        <w:object w:dxaOrig="6200" w:dyaOrig="760" w14:anchorId="4BF5DC90">
          <v:shape id="_x0000_i1113" type="#_x0000_t75" style="width:310.15pt;height:39.3pt" o:ole="">
            <v:imagedata r:id="rId183" o:title=""/>
          </v:shape>
          <o:OLEObject Type="Embed" ProgID="Equation.DSMT4" ShapeID="_x0000_i1113" DrawAspect="Content" ObjectID="_1782327521" r:id="rId1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294674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60</w:instrText>
      </w:r>
      <w:r w:rsidR="006624EC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14:paraId="6D5A24D3" w14:textId="6653524F" w:rsidR="00253A4F" w:rsidRPr="00CF5C9D" w:rsidRDefault="00493DAF" w:rsidP="00253A4F">
      <w:pPr>
        <w:rPr>
          <w:lang w:eastAsia="zh-CN"/>
        </w:rPr>
      </w:pPr>
      <w:r>
        <w:rPr>
          <w:rFonts w:hint="eastAsia"/>
          <w:lang w:eastAsia="zh-CN"/>
        </w:rPr>
        <w:t xml:space="preserve">Let </w:t>
      </w:r>
      <w:r w:rsidR="00253A4F" w:rsidRPr="001106FD">
        <w:rPr>
          <w:position w:val="-12"/>
        </w:rPr>
        <w:object w:dxaOrig="1480" w:dyaOrig="380" w14:anchorId="321B4CAA">
          <v:shape id="_x0000_i1114" type="#_x0000_t75" style="width:74.75pt;height:19.4pt" o:ole="">
            <v:imagedata r:id="rId173" o:title=""/>
          </v:shape>
          <o:OLEObject Type="Embed" ProgID="Equation.DSMT4" ShapeID="_x0000_i1114" DrawAspect="Content" ObjectID="_1782327522" r:id="rId185"/>
        </w:object>
      </w:r>
      <w:r w:rsidR="00E46BFA">
        <w:t>,</w:t>
      </w:r>
    </w:p>
    <w:p w14:paraId="11448963" w14:textId="6DC9A6AF" w:rsidR="00760F65" w:rsidRPr="00760F65" w:rsidRDefault="00253A4F" w:rsidP="00760F65">
      <w:pPr>
        <w:pStyle w:val="MTDisplayEquation"/>
        <w:spacing w:line="360" w:lineRule="auto"/>
      </w:pPr>
      <w:r>
        <w:tab/>
      </w:r>
      <w:r w:rsidR="00C14283" w:rsidRPr="00760F65">
        <w:rPr>
          <w:position w:val="-32"/>
        </w:rPr>
        <w:object w:dxaOrig="6440" w:dyaOrig="760" w14:anchorId="5C58F31E">
          <v:shape id="_x0000_i1115" type="#_x0000_t75" style="width:321.25pt;height:39.3pt" o:ole="">
            <v:imagedata r:id="rId186" o:title=""/>
          </v:shape>
          <o:OLEObject Type="Embed" ProgID="Equation.DSMT4" ShapeID="_x0000_i1115" DrawAspect="Content" ObjectID="_1782327523" r:id="rId18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36819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61</w:instrText>
      </w:r>
      <w:r w:rsidR="006624EC">
        <w:rPr>
          <w:noProof/>
        </w:rPr>
        <w:fldChar w:fldCharType="end"/>
      </w:r>
      <w:r>
        <w:instrText>)</w:instrText>
      </w:r>
      <w:bookmarkEnd w:id="22"/>
      <w:r>
        <w:fldChar w:fldCharType="end"/>
      </w:r>
    </w:p>
    <w:p w14:paraId="5BF826E9" w14:textId="14DDFE85" w:rsidR="00253A4F" w:rsidRDefault="00F36C90" w:rsidP="00253A4F">
      <w:r>
        <w:t>Let</w:t>
      </w:r>
      <w:r w:rsidR="00253A4F">
        <w:t xml:space="preserve"> </w:t>
      </w:r>
      <w:r w:rsidR="00253A4F" w:rsidRPr="00B64C8E">
        <w:rPr>
          <w:position w:val="-24"/>
        </w:rPr>
        <w:object w:dxaOrig="1120" w:dyaOrig="660" w14:anchorId="5B73AC2D">
          <v:shape id="_x0000_i1116" type="#_x0000_t75" style="width:57.6pt;height:32.7pt" o:ole="">
            <v:imagedata r:id="rId177" o:title=""/>
          </v:shape>
          <o:OLEObject Type="Embed" ProgID="Equation.DSMT4" ShapeID="_x0000_i1116" DrawAspect="Content" ObjectID="_1782327524" r:id="rId188"/>
        </w:object>
      </w:r>
      <w:r w:rsidR="00924A9A">
        <w:t>,</w:t>
      </w:r>
    </w:p>
    <w:p w14:paraId="59F9A357" w14:textId="793408ED" w:rsidR="00253A4F" w:rsidRDefault="00253A4F" w:rsidP="00253A4F">
      <w:pPr>
        <w:pStyle w:val="MTDisplayEquation"/>
        <w:spacing w:line="360" w:lineRule="auto"/>
      </w:pPr>
      <w:r>
        <w:tab/>
      </w:r>
      <w:r w:rsidR="00C14283" w:rsidRPr="003C4481">
        <w:rPr>
          <w:position w:val="-16"/>
        </w:rPr>
        <w:object w:dxaOrig="6020" w:dyaOrig="440" w14:anchorId="7FA111DC">
          <v:shape id="_x0000_i1117" type="#_x0000_t75" style="width:302.4pt;height:22.15pt" o:ole="">
            <v:imagedata r:id="rId189" o:title=""/>
          </v:shape>
          <o:OLEObject Type="Embed" ProgID="Equation.DSMT4" ShapeID="_x0000_i1117" DrawAspect="Content" ObjectID="_1782327525" r:id="rId1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8FC339F" w14:textId="2DAE1AE6" w:rsidR="00253A4F" w:rsidRDefault="009B4223" w:rsidP="00253A4F">
      <w:pPr>
        <w:rPr>
          <w:lang w:eastAsia="zh-CN"/>
        </w:rPr>
      </w:pPr>
      <w:r>
        <w:rPr>
          <w:lang w:eastAsia="zh-CN"/>
        </w:rPr>
        <w:t>Expand it,</w:t>
      </w:r>
    </w:p>
    <w:p w14:paraId="5E552DA2" w14:textId="375093A4" w:rsidR="00253A4F" w:rsidRDefault="00253A4F" w:rsidP="00253A4F">
      <w:pPr>
        <w:pStyle w:val="MTDisplayEquation"/>
        <w:spacing w:line="360" w:lineRule="auto"/>
      </w:pPr>
      <w:r>
        <w:tab/>
      </w:r>
      <w:r w:rsidR="00D15AC7" w:rsidRPr="003C4481">
        <w:rPr>
          <w:position w:val="-16"/>
        </w:rPr>
        <w:object w:dxaOrig="3360" w:dyaOrig="440" w14:anchorId="61372B1E">
          <v:shape id="_x0000_i1118" type="#_x0000_t75" style="width:171.15pt;height:22.15pt" o:ole="">
            <v:imagedata r:id="rId191" o:title=""/>
          </v:shape>
          <o:OLEObject Type="Embed" ProgID="Equation.DSMT4" ShapeID="_x0000_i1118" DrawAspect="Content" ObjectID="_1782327526" r:id="rId1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109809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63</w:instrText>
      </w:r>
      <w:r w:rsidR="006624EC">
        <w:rPr>
          <w:noProof/>
        </w:rPr>
        <w:fldChar w:fldCharType="end"/>
      </w:r>
      <w:r>
        <w:instrText>)</w:instrText>
      </w:r>
      <w:bookmarkEnd w:id="23"/>
      <w:r>
        <w:fldChar w:fldCharType="end"/>
      </w:r>
    </w:p>
    <w:p w14:paraId="06999695" w14:textId="06E9AED6" w:rsidR="001E09CC" w:rsidRDefault="00253A4F" w:rsidP="001E09CC">
      <w:r>
        <w:rPr>
          <w:lang w:eastAsia="zh-CN"/>
        </w:rPr>
        <w:t xml:space="preserve">If </w:t>
      </w:r>
      <w:r w:rsidR="00C14283" w:rsidRPr="0001522E">
        <w:rPr>
          <w:position w:val="-14"/>
        </w:rPr>
        <w:object w:dxaOrig="320" w:dyaOrig="380" w14:anchorId="1C7E0407">
          <v:shape id="_x0000_i1119" type="#_x0000_t75" style="width:16.6pt;height:19.4pt" o:ole="">
            <v:imagedata r:id="rId193" o:title=""/>
          </v:shape>
          <o:OLEObject Type="Embed" ProgID="Equation.DSMT4" ShapeID="_x0000_i1119" DrawAspect="Content" ObjectID="_1782327527" r:id="rId194"/>
        </w:object>
      </w:r>
      <w:r>
        <w:t xml:space="preserve"> is discretized via second-order cen</w:t>
      </w:r>
      <w:r w:rsidR="00C3025F">
        <w:t>tral</w:t>
      </w:r>
      <w:r>
        <w:t xml:space="preserve"> differenc</w:t>
      </w:r>
      <w:r w:rsidR="001B3526">
        <w:t>ing</w:t>
      </w:r>
      <w:r>
        <w:t xml:space="preserve">, </w:t>
      </w:r>
      <w:r w:rsidR="00C61121">
        <w:t>the</w:t>
      </w:r>
      <w:r>
        <w:t xml:space="preserve"> left-hand side of Eq. </w:t>
      </w:r>
      <w:r>
        <w:rPr>
          <w:iCs/>
        </w:rPr>
        <w:fldChar w:fldCharType="begin"/>
      </w:r>
      <w:r>
        <w:rPr>
          <w:iCs/>
        </w:rPr>
        <w:instrText xml:space="preserve"> GOTOBUTTON ZEqnNum109809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ZEqnNum109809 \* Charformat \! \* MERGEFORMAT </w:instrText>
      </w:r>
      <w:r>
        <w:rPr>
          <w:iCs/>
        </w:rPr>
        <w:fldChar w:fldCharType="separate"/>
      </w:r>
      <w:r w:rsidR="005A13A7" w:rsidRPr="005A13A7">
        <w:rPr>
          <w:iCs/>
        </w:rPr>
        <w:instrText>(63)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is a h</w:t>
      </w:r>
      <w:r w:rsidRPr="006B51F6">
        <w:rPr>
          <w:iCs/>
        </w:rPr>
        <w:t xml:space="preserve">eptadiagonal </w:t>
      </w:r>
      <w:r>
        <w:rPr>
          <w:iCs/>
        </w:rPr>
        <w:t>matrix.</w:t>
      </w:r>
      <w:r w:rsidR="00CF6195">
        <w:rPr>
          <w:iCs/>
        </w:rPr>
        <w:t xml:space="preserve"> </w:t>
      </w:r>
      <w:r w:rsidR="009D5F00">
        <w:rPr>
          <w:iCs/>
        </w:rPr>
        <w:t>The</w:t>
      </w:r>
      <w:r w:rsidR="00CF6195">
        <w:rPr>
          <w:iCs/>
        </w:rPr>
        <w:t xml:space="preserve"> modified Helmholtz equation Eq. </w:t>
      </w:r>
      <w:r w:rsidR="00ED674F">
        <w:fldChar w:fldCharType="begin"/>
      </w:r>
      <w:r w:rsidR="00ED674F"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 w:rsidR="00ED674F">
        <w:fldChar w:fldCharType="end"/>
      </w:r>
      <w:r w:rsidR="00ED674F">
        <w:t xml:space="preserve"> can be solved </w:t>
      </w:r>
      <w:r w:rsidR="0016554F">
        <w:t>via</w:t>
      </w:r>
      <w:r w:rsidR="00ED674F">
        <w:t xml:space="preserve"> approximate factorization (AF) </w:t>
      </w:r>
      <w:r w:rsidR="003E2951">
        <w:t>or</w:t>
      </w:r>
      <w:r w:rsidR="003D79C5">
        <w:t xml:space="preserve"> transform </w:t>
      </w:r>
      <w:r w:rsidR="00605687">
        <w:rPr>
          <w:rFonts w:hint="eastAsia"/>
          <w:lang w:eastAsia="zh-CN"/>
        </w:rPr>
        <w:t>method.</w:t>
      </w:r>
      <w:r w:rsidR="005F0312">
        <w:t xml:space="preserve"> </w:t>
      </w:r>
      <w:r w:rsidR="00BF2833">
        <w:rPr>
          <w:lang w:eastAsia="zh-CN"/>
        </w:rPr>
        <w:t>Hence,</w:t>
      </w:r>
      <w:r w:rsidR="00D15AC7">
        <w:rPr>
          <w:lang w:eastAsia="zh-CN"/>
        </w:rPr>
        <w:t xml:space="preserve"> the </w:t>
      </w:r>
      <w:r w:rsidR="00CD0698">
        <w:rPr>
          <w:lang w:eastAsia="zh-CN"/>
        </w:rPr>
        <w:t>right-hand sides</w:t>
      </w:r>
      <w:r w:rsidR="00D15AC7">
        <w:rPr>
          <w:lang w:eastAsia="zh-CN"/>
        </w:rPr>
        <w:t xml:space="preserve"> of Eq. </w: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GOTOBUTTON ZEqnNum632490  \* MERGEFORMAT </w:instrText>
      </w:r>
      <w:r w:rsidR="00D15AC7">
        <w:rPr>
          <w:iCs/>
          <w:lang w:eastAsia="zh-CN"/>
        </w:rPr>
        <w:fldChar w:fldCharType="begin"/>
      </w:r>
      <w:r w:rsidR="00D15AC7">
        <w:rPr>
          <w:iCs/>
          <w:lang w:eastAsia="zh-CN"/>
        </w:rPr>
        <w:instrText xml:space="preserve"> REF ZEqnNum632490 \* Charformat \! \* MERGEFORMAT </w:instrText>
      </w:r>
      <w:r w:rsidR="00D15AC7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(45)</w:instrText>
      </w:r>
      <w:r w:rsidR="00D15AC7">
        <w:rPr>
          <w:iCs/>
          <w:lang w:eastAsia="zh-CN"/>
        </w:rPr>
        <w:fldChar w:fldCharType="end"/>
      </w:r>
      <w:r w:rsidR="00D15AC7">
        <w:rPr>
          <w:iCs/>
          <w:lang w:eastAsia="zh-CN"/>
        </w:rPr>
        <w:fldChar w:fldCharType="end"/>
      </w:r>
      <w:r w:rsidR="0099093B">
        <w:rPr>
          <w:rFonts w:hint="eastAsia"/>
          <w:iCs/>
          <w:lang w:eastAsia="zh-CN"/>
        </w:rPr>
        <w:t>,</w:t>
      </w:r>
      <w:r w:rsidR="0099093B">
        <w:rPr>
          <w:rFonts w:hint="eastAsia"/>
          <w:lang w:eastAsia="zh-CN"/>
        </w:rPr>
        <w:t xml:space="preserve"> </w: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GOTOBUTTON ZEqnNum492216  \* MERGEFORMAT </w:instrText>
      </w:r>
      <w:r w:rsidR="0099093B">
        <w:rPr>
          <w:iCs/>
          <w:lang w:eastAsia="zh-CN"/>
        </w:rPr>
        <w:fldChar w:fldCharType="begin"/>
      </w:r>
      <w:r w:rsidR="0099093B">
        <w:rPr>
          <w:iCs/>
          <w:lang w:eastAsia="zh-CN"/>
        </w:rPr>
        <w:instrText xml:space="preserve"> REF ZEqnNum492216 \* Charformat \! \* MERGEFORMAT </w:instrText>
      </w:r>
      <w:r w:rsidR="0099093B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99093B">
        <w:rPr>
          <w:iCs/>
          <w:lang w:eastAsia="zh-CN"/>
        </w:rPr>
        <w:fldChar w:fldCharType="end"/>
      </w:r>
      <w:r w:rsidR="0099093B">
        <w:rPr>
          <w:iCs/>
          <w:lang w:eastAsia="zh-CN"/>
        </w:rPr>
        <w:fldChar w:fldCharType="end"/>
      </w:r>
      <w:r w:rsidR="005F0312">
        <w:rPr>
          <w:iCs/>
          <w:lang w:eastAsia="zh-CN"/>
        </w:rPr>
        <w:t xml:space="preserve"> </w:t>
      </w:r>
      <w:r w:rsidR="00447119">
        <w:rPr>
          <w:iCs/>
          <w:lang w:eastAsia="zh-CN"/>
        </w:rPr>
        <w:t>and</w:t>
      </w:r>
      <w:r w:rsidR="005F0312">
        <w:rPr>
          <w:iCs/>
          <w:lang w:eastAsia="zh-CN"/>
        </w:rPr>
        <w:t xml:space="preserve"> </w: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GOTOBUTTON ZEqnNum436819  \* MERGEFORMAT </w:instrText>
      </w:r>
      <w:r w:rsidR="005F0312">
        <w:rPr>
          <w:lang w:eastAsia="zh-CN"/>
        </w:rPr>
        <w:fldChar w:fldCharType="begin"/>
      </w:r>
      <w:r w:rsidR="005F0312">
        <w:rPr>
          <w:lang w:eastAsia="zh-CN"/>
        </w:rPr>
        <w:instrText xml:space="preserve"> REF ZEqnNum436819 \* Charformat \! \* MERGEFORMAT </w:instrText>
      </w:r>
      <w:r w:rsidR="005F0312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5F0312">
        <w:rPr>
          <w:lang w:eastAsia="zh-CN"/>
        </w:rPr>
        <w:fldChar w:fldCharType="end"/>
      </w:r>
      <w:r w:rsidR="005F0312">
        <w:rPr>
          <w:lang w:eastAsia="zh-CN"/>
        </w:rPr>
        <w:fldChar w:fldCharType="end"/>
      </w:r>
    </w:p>
    <w:p w14:paraId="03516318" w14:textId="1F5DFC62" w:rsidR="00FE66BD" w:rsidRDefault="00FE66BD" w:rsidP="00FE66BD">
      <w:pPr>
        <w:pStyle w:val="MTDisplayEquation"/>
      </w:pPr>
      <w:r>
        <w:tab/>
      </w:r>
      <w:r w:rsidRPr="00FE66BD">
        <w:rPr>
          <w:position w:val="-30"/>
        </w:rPr>
        <w:object w:dxaOrig="6800" w:dyaOrig="720" w14:anchorId="074253F2">
          <v:shape id="_x0000_i1120" type="#_x0000_t75" style="width:340.05pt;height:36.55pt" o:ole="">
            <v:imagedata r:id="rId195" o:title=""/>
          </v:shape>
          <o:OLEObject Type="Embed" ProgID="Equation.DSMT4" ShapeID="_x0000_i1120" DrawAspect="Content" ObjectID="_1782327528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14:paraId="61BAECF2" w14:textId="313B27E4" w:rsidR="005F0312" w:rsidRDefault="00AC40E7" w:rsidP="00FE66BD">
      <w:pPr>
        <w:pStyle w:val="MTDisplayEquation"/>
        <w:ind w:firstLine="0"/>
      </w:pPr>
      <w:r w:rsidRPr="005F0312">
        <w:rPr>
          <w:position w:val="-32"/>
        </w:rPr>
        <w:object w:dxaOrig="10579" w:dyaOrig="760" w14:anchorId="29490E45">
          <v:shape id="_x0000_i1121" type="#_x0000_t75" style="width:437pt;height:31.55pt" o:ole="">
            <v:imagedata r:id="rId197" o:title=""/>
          </v:shape>
          <o:OLEObject Type="Embed" ProgID="Equation.DSMT4" ShapeID="_x0000_i1121" DrawAspect="Content" ObjectID="_1782327529" r:id="rId198"/>
        </w:object>
      </w:r>
      <w:r w:rsidR="005F0312">
        <w:t xml:space="preserve"> </w:t>
      </w:r>
      <w:r w:rsidR="005F0312">
        <w:tab/>
      </w:r>
      <w:r w:rsidR="005F0312">
        <w:fldChar w:fldCharType="begin"/>
      </w:r>
      <w:r w:rsidR="005F0312">
        <w:instrText xml:space="preserve"> MACROBUTTON MTPlaceRef \* MERGEFORMAT </w:instrText>
      </w:r>
      <w:r w:rsidR="005F0312">
        <w:fldChar w:fldCharType="begin"/>
      </w:r>
      <w:r w:rsidR="005F0312">
        <w:instrText xml:space="preserve"> SEQ MTEqn \h \* MERGEFORMAT </w:instrText>
      </w:r>
      <w:r w:rsidR="005F0312">
        <w:fldChar w:fldCharType="end"/>
      </w:r>
      <w:r w:rsidR="005F0312">
        <w:instrText>(</w:instrText>
      </w:r>
      <w:fldSimple w:instr=" SEQ MTEqn \c \* Arabic \* MERGEFORMAT ">
        <w:r w:rsidR="005A13A7">
          <w:rPr>
            <w:noProof/>
          </w:rPr>
          <w:instrText>65</w:instrText>
        </w:r>
      </w:fldSimple>
      <w:r w:rsidR="005F0312">
        <w:instrText>)</w:instrText>
      </w:r>
      <w:r w:rsidR="005F0312">
        <w:fldChar w:fldCharType="end"/>
      </w:r>
    </w:p>
    <w:p w14:paraId="0943E3B3" w14:textId="7C0B5EEF" w:rsidR="005F0312" w:rsidRPr="005F0312" w:rsidRDefault="005F0312" w:rsidP="005F0312">
      <w:pPr>
        <w:pStyle w:val="MTDisplayEquation"/>
      </w:pPr>
      <w:r>
        <w:tab/>
      </w:r>
      <w:r w:rsidRPr="005F0312">
        <w:rPr>
          <w:position w:val="-32"/>
        </w:rPr>
        <w:object w:dxaOrig="5060" w:dyaOrig="760" w14:anchorId="0C83097F">
          <v:shape id="_x0000_i1122" type="#_x0000_t75" style="width:253.1pt;height:37.65pt" o:ole="">
            <v:imagedata r:id="rId199" o:title=""/>
          </v:shape>
          <o:OLEObject Type="Embed" ProgID="Equation.DSMT4" ShapeID="_x0000_i1122" DrawAspect="Content" ObjectID="_1782327530" r:id="rId20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24B896B" w14:textId="0F0BF5B9" w:rsidR="00F230A3" w:rsidRDefault="00F230A3" w:rsidP="00173717">
      <w:pPr>
        <w:rPr>
          <w:iCs/>
          <w:lang w:eastAsia="zh-CN"/>
        </w:rPr>
      </w:pPr>
      <w:r>
        <w:rPr>
          <w:iCs/>
          <w:lang w:eastAsia="zh-CN"/>
        </w:rPr>
        <w:t>In computer code</w:t>
      </w:r>
      <w:r w:rsidR="00AC40E7">
        <w:rPr>
          <w:iCs/>
          <w:lang w:eastAsia="zh-CN"/>
        </w:rPr>
        <w:t>s</w:t>
      </w:r>
      <w:r>
        <w:rPr>
          <w:iCs/>
          <w:lang w:eastAsia="zh-CN"/>
        </w:rPr>
        <w:t>, the explicit</w:t>
      </w:r>
      <w:r w:rsidR="00944FD5">
        <w:rPr>
          <w:iCs/>
          <w:lang w:eastAsia="zh-CN"/>
        </w:rPr>
        <w:t>ly</w:t>
      </w:r>
      <w:r>
        <w:rPr>
          <w:iCs/>
          <w:lang w:eastAsia="zh-CN"/>
        </w:rPr>
        <w:t xml:space="preserve"> treated terms are lumped together, and the implicit terms are </w:t>
      </w:r>
      <w:r w:rsidR="00AC40E7">
        <w:rPr>
          <w:iCs/>
          <w:lang w:eastAsia="zh-CN"/>
        </w:rPr>
        <w:t>lumped</w:t>
      </w:r>
      <w:r>
        <w:rPr>
          <w:iCs/>
          <w:lang w:eastAsia="zh-CN"/>
        </w:rPr>
        <w:t xml:space="preserve"> toge</w:t>
      </w:r>
      <w:r w:rsidR="00E31434">
        <w:rPr>
          <w:rFonts w:hint="eastAsia"/>
          <w:iCs/>
          <w:lang w:eastAsia="zh-CN"/>
        </w:rPr>
        <w:t>ther.</w:t>
      </w:r>
      <w:r w:rsidR="00DD3314">
        <w:rPr>
          <w:rFonts w:hint="eastAsia"/>
          <w:iCs/>
          <w:lang w:eastAsia="zh-CN"/>
        </w:rPr>
        <w:t xml:space="preserve"> </w:t>
      </w:r>
      <w:r w:rsidR="009C2056">
        <w:rPr>
          <w:iCs/>
          <w:lang w:eastAsia="zh-CN"/>
        </w:rPr>
        <w:t>In</w:t>
      </w:r>
      <w:r w:rsidR="00DD3314">
        <w:rPr>
          <w:rFonts w:hint="eastAsia"/>
          <w:iCs/>
          <w:lang w:eastAsia="zh-CN"/>
        </w:rPr>
        <w:t xml:space="preserve"> CaNS,</w:t>
      </w:r>
      <w:r w:rsidR="00493DAF">
        <w:rPr>
          <w:rFonts w:hint="eastAsia"/>
          <w:iCs/>
          <w:lang w:eastAsia="zh-CN"/>
        </w:rPr>
        <w:t xml:space="preserve"> the implementation of Eq. </w: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GOTOBUTTON ZEqnNum492216  \* MERGEFORMAT </w:instrText>
      </w:r>
      <w:r w:rsidR="00493DAF">
        <w:rPr>
          <w:iCs/>
          <w:lang w:eastAsia="zh-CN"/>
        </w:rPr>
        <w:fldChar w:fldCharType="begin"/>
      </w:r>
      <w:r w:rsidR="00493DAF">
        <w:rPr>
          <w:iCs/>
          <w:lang w:eastAsia="zh-CN"/>
        </w:rPr>
        <w:instrText xml:space="preserve"> REF ZEqnNum492216 \* Charformat \! \* MERGEFORMAT </w:instrText>
      </w:r>
      <w:r w:rsidR="00493DAF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(57)</w:instrText>
      </w:r>
      <w:r w:rsidR="00493DAF">
        <w:rPr>
          <w:iCs/>
          <w:lang w:eastAsia="zh-CN"/>
        </w:rPr>
        <w:fldChar w:fldCharType="end"/>
      </w:r>
      <w:r w:rsidR="00493DAF">
        <w:rPr>
          <w:iCs/>
          <w:lang w:eastAsia="zh-CN"/>
        </w:rPr>
        <w:fldChar w:fldCharType="end"/>
      </w:r>
      <w:r w:rsidR="009116FC">
        <w:rPr>
          <w:iCs/>
          <w:lang w:eastAsia="zh-CN"/>
        </w:rPr>
        <w:t xml:space="preserve"> </w:t>
      </w:r>
      <w:r w:rsidR="004C4EF6">
        <w:rPr>
          <w:iCs/>
          <w:lang w:eastAsia="zh-CN"/>
        </w:rPr>
        <w:t xml:space="preserve">and </w: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GOTOBUTTON ZEqnNum436819  \* MERGEFORMAT </w:instrText>
      </w:r>
      <w:r w:rsidR="004C4EF6">
        <w:rPr>
          <w:lang w:eastAsia="zh-CN"/>
        </w:rPr>
        <w:fldChar w:fldCharType="begin"/>
      </w:r>
      <w:r w:rsidR="004C4EF6">
        <w:rPr>
          <w:lang w:eastAsia="zh-CN"/>
        </w:rPr>
        <w:instrText xml:space="preserve"> REF ZEqnNum436819 \* Charformat \! \* MERGEFORMAT </w:instrText>
      </w:r>
      <w:r w:rsidR="004C4EF6">
        <w:rPr>
          <w:lang w:eastAsia="zh-CN"/>
        </w:rPr>
        <w:fldChar w:fldCharType="separate"/>
      </w:r>
      <w:r w:rsidR="005A13A7">
        <w:rPr>
          <w:lang w:eastAsia="zh-CN"/>
        </w:rPr>
        <w:instrText>(61)</w:instrText>
      </w:r>
      <w:r w:rsidR="004C4EF6">
        <w:rPr>
          <w:lang w:eastAsia="zh-CN"/>
        </w:rPr>
        <w:fldChar w:fldCharType="end"/>
      </w:r>
      <w:r w:rsidR="004C4EF6">
        <w:rPr>
          <w:lang w:eastAsia="zh-CN"/>
        </w:rPr>
        <w:fldChar w:fldCharType="end"/>
      </w:r>
      <w:r w:rsidR="004C4EF6">
        <w:rPr>
          <w:rFonts w:hint="eastAsia"/>
          <w:lang w:eastAsia="zh-CN"/>
        </w:rPr>
        <w:t xml:space="preserve"> </w:t>
      </w:r>
      <w:r w:rsidR="009116FC">
        <w:rPr>
          <w:iCs/>
          <w:lang w:eastAsia="zh-CN"/>
        </w:rPr>
        <w:t>is</w:t>
      </w:r>
    </w:p>
    <w:p w14:paraId="3574A612" w14:textId="22235AD9" w:rsidR="00493DAF" w:rsidRDefault="00493DAF" w:rsidP="00493DAF">
      <w:pPr>
        <w:pStyle w:val="MTDisplayEquation"/>
      </w:pPr>
      <w:r>
        <w:tab/>
      </w:r>
      <w:r w:rsidRPr="00493DAF">
        <w:rPr>
          <w:position w:val="-32"/>
        </w:rPr>
        <w:object w:dxaOrig="8559" w:dyaOrig="760" w14:anchorId="0F20BB53">
          <v:shape id="_x0000_i1123" type="#_x0000_t75" style="width:429.8pt;height:37.65pt" o:ole="">
            <v:imagedata r:id="rId201" o:title=""/>
          </v:shape>
          <o:OLEObject Type="Embed" ProgID="Equation.DSMT4" ShapeID="_x0000_i1123" DrawAspect="Content" ObjectID="_1782327531" r:id="rId2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7B1D5112" w14:textId="721B3C2A" w:rsidR="00E75B21" w:rsidRDefault="00493DAF" w:rsidP="00516852">
      <w:pPr>
        <w:pStyle w:val="MTDisplayEquation"/>
        <w:spacing w:line="360" w:lineRule="auto"/>
        <w:ind w:firstLine="0"/>
      </w:pPr>
      <w:r>
        <w:rPr>
          <w:rFonts w:hint="eastAsia"/>
        </w:rPr>
        <w:t xml:space="preserve">The solved variable </w:t>
      </w:r>
      <w:r w:rsidR="006C4613">
        <w:t>is</w:t>
      </w:r>
      <w:r w:rsidR="00A40A31">
        <w:rPr>
          <w:rFonts w:hint="eastAsia"/>
        </w:rPr>
        <w:t xml:space="preserve"> </w:t>
      </w:r>
      <w:r w:rsidR="006C4613" w:rsidRPr="00A40A31">
        <w:rPr>
          <w:position w:val="-12"/>
        </w:rPr>
        <w:object w:dxaOrig="279" w:dyaOrig="380" w14:anchorId="44112F32">
          <v:shape id="_x0000_i1124" type="#_x0000_t75" style="width:14.4pt;height:19.4pt" o:ole="">
            <v:imagedata r:id="rId203" o:title=""/>
          </v:shape>
          <o:OLEObject Type="Embed" ProgID="Equation.DSMT4" ShapeID="_x0000_i1124" DrawAspect="Content" ObjectID="_1782327532" r:id="rId204"/>
        </w:object>
      </w:r>
      <w:r w:rsidR="00A40A31">
        <w:rPr>
          <w:rFonts w:hint="eastAsia"/>
        </w:rPr>
        <w:t xml:space="preserve"> direct</w:t>
      </w:r>
      <w:r w:rsidR="00C11ABE">
        <w:t>ly</w:t>
      </w:r>
      <w:r w:rsidR="00763579">
        <w:t>.</w:t>
      </w:r>
      <w:r w:rsidR="00765CDD">
        <w:t xml:space="preserve"> </w:t>
      </w:r>
      <w:r w:rsidR="00425721">
        <w:t>Then</w:t>
      </w:r>
      <w:r w:rsidR="001906FD">
        <w:t>,</w:t>
      </w:r>
      <w:r w:rsidR="007054ED">
        <w:t xml:space="preserve"> the Po</w:t>
      </w:r>
      <w:r w:rsidR="00B90B70">
        <w:t>isson</w:t>
      </w:r>
      <w:r w:rsidR="007054ED">
        <w:t xml:space="preserve"> equation </w:t>
      </w:r>
      <w:r w:rsidR="00810F0A">
        <w:rPr>
          <w:rFonts w:hint="eastAsia"/>
        </w:rPr>
        <w:t xml:space="preserve">can be solved to obtain </w:t>
      </w:r>
      <w:r w:rsidR="007054ED" w:rsidRPr="007054ED">
        <w:rPr>
          <w:position w:val="-10"/>
        </w:rPr>
        <w:object w:dxaOrig="200" w:dyaOrig="320" w14:anchorId="17D923DA">
          <v:shape id="_x0000_i1125" type="#_x0000_t75" style="width:9.95pt;height:15.5pt" o:ole="">
            <v:imagedata r:id="rId205" o:title=""/>
          </v:shape>
          <o:OLEObject Type="Embed" ProgID="Equation.DSMT4" ShapeID="_x0000_i1125" DrawAspect="Content" ObjectID="_1782327533" r:id="rId206"/>
        </w:object>
      </w:r>
      <w:r w:rsidR="007054ED">
        <w:t xml:space="preserve"> for the interior cells, </w:t>
      </w:r>
      <w:r w:rsidR="00810F0A">
        <w:rPr>
          <w:rFonts w:hint="eastAsia"/>
        </w:rPr>
        <w:t>and</w:t>
      </w:r>
      <w:r w:rsidR="007054ED">
        <w:t xml:space="preserve"> the </w:t>
      </w:r>
      <w:r w:rsidR="00811AEA">
        <w:t xml:space="preserve">implementation of the </w:t>
      </w:r>
      <w:r w:rsidR="007054ED">
        <w:t>boundary condition</w:t>
      </w:r>
      <w:r w:rsidR="00811AEA">
        <w:t>s</w:t>
      </w:r>
      <w:r w:rsidR="007054ED">
        <w:t xml:space="preserve"> assigns values </w:t>
      </w:r>
      <w:r w:rsidR="00811AEA">
        <w:t>to</w:t>
      </w:r>
      <w:r w:rsidR="007054ED">
        <w:t xml:space="preserve"> the ghost cells. These value</w:t>
      </w:r>
      <w:r w:rsidR="007A35C8">
        <w:t>s</w:t>
      </w:r>
      <w:r w:rsidR="007054ED">
        <w:t xml:space="preserve"> are used to correct the velocity field.</w:t>
      </w:r>
      <w:r w:rsidR="00BE7113">
        <w:t xml:space="preserve"> </w:t>
      </w:r>
      <w:r w:rsidR="00810F0A">
        <w:rPr>
          <w:rFonts w:hint="eastAsia"/>
        </w:rPr>
        <w:t>Note</w:t>
      </w:r>
      <w:r w:rsidR="007A35C8">
        <w:t xml:space="preserve"> that the correction essentially does not correct the ghost cell wall-parallel velocities, although the wall-normal velocity </w:t>
      </w:r>
      <w:r w:rsidR="00F23D6E">
        <w:rPr>
          <w:rFonts w:hint="eastAsia"/>
        </w:rPr>
        <w:t>at</w:t>
      </w:r>
      <w:r w:rsidR="007A35C8">
        <w:t xml:space="preserve"> a wall can be corrected. If </w:t>
      </w:r>
      <w:r w:rsidR="00976314">
        <w:rPr>
          <w:rFonts w:hint="eastAsia"/>
        </w:rPr>
        <w:t xml:space="preserve">there is a </w:t>
      </w:r>
      <w:r w:rsidR="007A35C8">
        <w:t xml:space="preserve">homogeneous pressure boundary condition, the wall-normal velocity at </w:t>
      </w:r>
      <w:r w:rsidR="00976314">
        <w:rPr>
          <w:rFonts w:hint="eastAsia"/>
        </w:rPr>
        <w:t>the</w:t>
      </w:r>
      <w:r w:rsidR="007A35C8">
        <w:t xml:space="preserve"> wall is not corrected </w:t>
      </w:r>
      <w:r w:rsidR="00976314">
        <w:rPr>
          <w:rFonts w:hint="eastAsia"/>
        </w:rPr>
        <w:t>either</w:t>
      </w:r>
      <w:r w:rsidR="00B9079B">
        <w:rPr>
          <w:rFonts w:hint="eastAsia"/>
        </w:rPr>
        <w:t>.</w:t>
      </w:r>
    </w:p>
    <w:p w14:paraId="38AFCE98" w14:textId="41587C97" w:rsidR="00FF3E3C" w:rsidRDefault="00D57A47" w:rsidP="00FF3E3C">
      <w:r>
        <w:t>When implicit 1D/3D are used,</w:t>
      </w:r>
      <w:r w:rsidR="00685AD9">
        <w:t xml:space="preserve"> </w:t>
      </w:r>
      <w:r w:rsidR="00CD137A">
        <w:t>the</w:t>
      </w:r>
      <w:r w:rsidR="00685AD9">
        <w:t xml:space="preserve"> added term to the </w:t>
      </w:r>
      <w:r w:rsidR="004B3101">
        <w:t>right</w:t>
      </w:r>
      <w:r w:rsidR="001470C8">
        <w:rPr>
          <w:rFonts w:hint="eastAsia"/>
          <w:lang w:eastAsia="zh-CN"/>
        </w:rPr>
        <w:t>-</w:t>
      </w:r>
      <w:r w:rsidR="00685AD9">
        <w:t xml:space="preserve">hand side </w:t>
      </w:r>
      <w:r w:rsidR="00CD137A">
        <w:t xml:space="preserve">at the boundary </w:t>
      </w:r>
      <w:r w:rsidR="00685AD9">
        <w:t xml:space="preserve">is determined by </w:t>
      </w:r>
      <w:r w:rsidR="006D1B6A">
        <w:t>the</w:t>
      </w:r>
      <w:r w:rsidR="00685AD9">
        <w:t xml:space="preserve"> boundary condition</w:t>
      </w:r>
      <w:r w:rsidR="00594219">
        <w:t xml:space="preserve">. </w:t>
      </w:r>
      <w:r w:rsidR="003E150E">
        <w:t>T</w:t>
      </w:r>
      <w:r w:rsidR="00EC031A">
        <w:t>he</w:t>
      </w:r>
      <w:r w:rsidR="00685AD9">
        <w:t xml:space="preserve"> left-hand </w:t>
      </w:r>
      <w:r w:rsidR="00EC031A">
        <w:t>side</w:t>
      </w:r>
      <w:r w:rsidR="00685AD9">
        <w:t xml:space="preserve"> </w:t>
      </w:r>
      <w:r w:rsidR="001470C8">
        <w:rPr>
          <w:rFonts w:hint="eastAsia"/>
          <w:lang w:eastAsia="zh-CN"/>
        </w:rPr>
        <w:t>terms</w:t>
      </w:r>
      <w:r w:rsidR="00685AD9">
        <w:t xml:space="preserve"> </w:t>
      </w:r>
      <w:r w:rsidR="00C302B5">
        <w:t>are</w:t>
      </w:r>
      <w:r w:rsidR="00685AD9">
        <w:t xml:space="preserve"> </w:t>
      </w:r>
      <w:r w:rsidR="00C302B5">
        <w:t>due to</w:t>
      </w:r>
      <w:r w:rsidR="00685AD9">
        <w:t xml:space="preserve"> the viscous term </w:t>
      </w:r>
      <w:r w:rsidR="00685AD9" w:rsidRPr="00C37EE0">
        <w:rPr>
          <w:position w:val="-16"/>
        </w:rPr>
        <w:object w:dxaOrig="780" w:dyaOrig="440" w14:anchorId="2C0262C9">
          <v:shape id="_x0000_i1126" type="#_x0000_t75" style="width:39.3pt;height:22.15pt" o:ole="">
            <v:imagedata r:id="rId207" o:title=""/>
          </v:shape>
          <o:OLEObject Type="Embed" ProgID="Equation.DSMT4" ShapeID="_x0000_i1126" DrawAspect="Content" ObjectID="_1782327534" r:id="rId208"/>
        </w:object>
      </w:r>
      <w:r w:rsidR="00B2355D">
        <w:t>,</w:t>
      </w:r>
      <w:r w:rsidR="00955525">
        <w:t xml:space="preserve"> so</w:t>
      </w:r>
      <w:r w:rsidR="003925E2">
        <w:t xml:space="preserve"> </w:t>
      </w:r>
      <w:r w:rsidR="00EC031A">
        <w:t xml:space="preserve">the wall-normal </w:t>
      </w:r>
      <w:r w:rsidR="003B5B99">
        <w:rPr>
          <w:rFonts w:hint="eastAsia"/>
          <w:lang w:eastAsia="zh-CN"/>
        </w:rPr>
        <w:t xml:space="preserve">velocity </w:t>
      </w:r>
      <w:r w:rsidR="00EC031A">
        <w:t>gradient</w:t>
      </w:r>
      <w:r w:rsidR="001470C8">
        <w:rPr>
          <w:rFonts w:hint="eastAsia"/>
          <w:lang w:eastAsia="zh-CN"/>
        </w:rPr>
        <w:t xml:space="preserve"> (Neumann </w:t>
      </w:r>
      <w:r w:rsidR="00A37270">
        <w:rPr>
          <w:rFonts w:hint="eastAsia"/>
          <w:lang w:eastAsia="zh-CN"/>
        </w:rPr>
        <w:t>boundary condition</w:t>
      </w:r>
      <w:r w:rsidR="001470C8">
        <w:rPr>
          <w:rFonts w:hint="eastAsia"/>
          <w:lang w:eastAsia="zh-CN"/>
        </w:rPr>
        <w:t>)</w:t>
      </w:r>
      <w:r w:rsidR="00EC031A">
        <w:t xml:space="preserve"> </w:t>
      </w:r>
      <w:r w:rsidR="00AA0EB3">
        <w:rPr>
          <w:rFonts w:hint="eastAsia"/>
          <w:lang w:eastAsia="zh-CN"/>
        </w:rPr>
        <w:t>should</w:t>
      </w:r>
      <w:r w:rsidR="00EC031A">
        <w:t xml:space="preserve"> be used to compute</w:t>
      </w:r>
      <w:r w:rsidR="001470C8">
        <w:rPr>
          <w:rFonts w:hint="eastAsia"/>
          <w:lang w:eastAsia="zh-CN"/>
        </w:rPr>
        <w:t xml:space="preserve"> the extra</w:t>
      </w:r>
      <w:r w:rsidR="00EC031A">
        <w:t xml:space="preserve"> </w:t>
      </w:r>
      <w:r w:rsidR="001470C8">
        <w:rPr>
          <w:rFonts w:hint="eastAsia"/>
          <w:lang w:eastAsia="zh-CN"/>
        </w:rPr>
        <w:t>terms</w:t>
      </w:r>
      <w:r w:rsidR="00EC031A">
        <w:t xml:space="preserve"> add</w:t>
      </w:r>
      <w:r w:rsidR="001470C8">
        <w:rPr>
          <w:rFonts w:hint="eastAsia"/>
          <w:lang w:eastAsia="zh-CN"/>
        </w:rPr>
        <w:t>ed</w:t>
      </w:r>
      <w:r w:rsidR="00EC031A">
        <w:t xml:space="preserve"> to the left</w:t>
      </w:r>
      <w:r w:rsidR="00CD0550">
        <w:rPr>
          <w:rFonts w:hint="eastAsia"/>
          <w:lang w:eastAsia="zh-CN"/>
        </w:rPr>
        <w:t>-</w:t>
      </w:r>
      <w:r w:rsidR="00EC031A">
        <w:t xml:space="preserve">hand side, rather than no-slip boundary </w:t>
      </w:r>
      <w:r w:rsidR="009B2FA3">
        <w:t>condi</w:t>
      </w:r>
      <w:r w:rsidR="00682EE9">
        <w:t>tion</w:t>
      </w:r>
      <w:r w:rsidR="009B2FA3">
        <w:t>.</w:t>
      </w:r>
      <w:r w:rsidR="00FD1D67">
        <w:t xml:space="preserve"> Hence, the only correct approach for coupling a wall model with an implicit scheme is to modify the boundary condition from no-slip to Neumann boundary condition.</w:t>
      </w:r>
      <w:r w:rsidR="007A7578">
        <w:t xml:space="preserve"> </w:t>
      </w:r>
      <w:r w:rsidR="00A37270">
        <w:rPr>
          <w:rFonts w:hint="eastAsia"/>
          <w:lang w:eastAsia="zh-CN"/>
        </w:rPr>
        <w:t>Hence</w:t>
      </w:r>
      <w:r w:rsidR="007A7578">
        <w:t>, the correct implementation of wall model is to completely change the boundary condition for both the left</w:t>
      </w:r>
      <w:r w:rsidR="00CD0550">
        <w:rPr>
          <w:rFonts w:hint="eastAsia"/>
          <w:lang w:eastAsia="zh-CN"/>
        </w:rPr>
        <w:t xml:space="preserve">- </w:t>
      </w:r>
      <w:r w:rsidR="007A7578">
        <w:t>and right</w:t>
      </w:r>
      <w:r w:rsidR="00CD0550">
        <w:rPr>
          <w:rFonts w:hint="eastAsia"/>
          <w:lang w:eastAsia="zh-CN"/>
        </w:rPr>
        <w:t>-</w:t>
      </w:r>
      <w:r w:rsidR="007A7578">
        <w:t>hand sides</w:t>
      </w:r>
      <w:r w:rsidR="00401A1A">
        <w:t xml:space="preserve">, rather than </w:t>
      </w:r>
      <w:r w:rsidR="00CD0550">
        <w:rPr>
          <w:rFonts w:hint="eastAsia"/>
          <w:lang w:eastAsia="zh-CN"/>
        </w:rPr>
        <w:t xml:space="preserve">to </w:t>
      </w:r>
      <w:r w:rsidR="00401A1A">
        <w:t>just modify the right</w:t>
      </w:r>
      <w:r w:rsidR="00CD0550">
        <w:rPr>
          <w:rFonts w:hint="eastAsia"/>
          <w:lang w:eastAsia="zh-CN"/>
        </w:rPr>
        <w:t>-</w:t>
      </w:r>
      <w:r w:rsidR="00401A1A">
        <w:t xml:space="preserve">hand </w:t>
      </w:r>
      <w:r w:rsidR="009B2052">
        <w:t>side.</w:t>
      </w:r>
    </w:p>
    <w:p w14:paraId="12598C26" w14:textId="0E042003" w:rsidR="00253A4F" w:rsidRDefault="003D79C5" w:rsidP="00253A4F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5</w:t>
      </w:r>
      <w:r w:rsidR="00253A4F">
        <w:rPr>
          <w:b/>
          <w:sz w:val="32"/>
          <w:szCs w:val="32"/>
        </w:rPr>
        <w:t xml:space="preserve">. </w:t>
      </w:r>
      <w:r w:rsidR="00782DC4">
        <w:rPr>
          <w:b/>
          <w:sz w:val="32"/>
          <w:szCs w:val="32"/>
        </w:rPr>
        <w:t xml:space="preserve">Transform </w:t>
      </w:r>
      <w:r w:rsidR="00512AF2">
        <w:rPr>
          <w:rFonts w:hint="eastAsia"/>
          <w:b/>
          <w:sz w:val="32"/>
          <w:szCs w:val="32"/>
          <w:lang w:eastAsia="zh-CN"/>
        </w:rPr>
        <w:t>method</w:t>
      </w:r>
    </w:p>
    <w:p w14:paraId="5A9A2295" w14:textId="7B99A100" w:rsidR="00813449" w:rsidRDefault="00026A10" w:rsidP="00F1753B">
      <w:pPr>
        <w:rPr>
          <w:iCs/>
          <w:lang w:eastAsia="zh-CN"/>
        </w:rPr>
      </w:pPr>
      <w:r>
        <w:rPr>
          <w:iCs/>
        </w:rPr>
        <w:t xml:space="preserve">Equation </w:t>
      </w:r>
      <w:r>
        <w:fldChar w:fldCharType="begin"/>
      </w:r>
      <w:r>
        <w:instrText xml:space="preserve"> GOTOBUTTON ZEqnNum109809  \* MERGEFORMAT </w:instrText>
      </w:r>
      <w:r>
        <w:fldChar w:fldCharType="begin"/>
      </w:r>
      <w:r>
        <w:instrText xml:space="preserve"> REF ZEqnNum109809 \* Charformat \! \* MERGEFORMAT </w:instrText>
      </w:r>
      <w:r>
        <w:fldChar w:fldCharType="separate"/>
      </w:r>
      <w:r w:rsidR="005A13A7">
        <w:instrText>(63)</w:instrText>
      </w:r>
      <w:r>
        <w:fldChar w:fldCharType="end"/>
      </w:r>
      <w:r>
        <w:fldChar w:fldCharType="end"/>
      </w:r>
      <w:r>
        <w:rPr>
          <w:iCs/>
        </w:rPr>
        <w:t xml:space="preserve"> </w:t>
      </w:r>
      <w:r w:rsidR="00A667FB">
        <w:rPr>
          <w:iCs/>
        </w:rPr>
        <w:t>with</w:t>
      </w:r>
      <w:r>
        <w:rPr>
          <w:iCs/>
        </w:rPr>
        <w:t xml:space="preserve"> 3D implicit viscous diffu</w:t>
      </w:r>
      <w:r w:rsidR="009D5B57">
        <w:rPr>
          <w:iCs/>
        </w:rPr>
        <w:t>sion</w:t>
      </w:r>
      <w:r>
        <w:rPr>
          <w:iCs/>
        </w:rPr>
        <w:t xml:space="preserve"> </w:t>
      </w:r>
      <w:r w:rsidR="00672B7B">
        <w:rPr>
          <w:iCs/>
        </w:rPr>
        <w:t>can be</w:t>
      </w:r>
      <w:r>
        <w:rPr>
          <w:iCs/>
        </w:rPr>
        <w:t xml:space="preserve"> solved via </w:t>
      </w:r>
      <w:r w:rsidR="00567A3C">
        <w:rPr>
          <w:iCs/>
        </w:rPr>
        <w:t xml:space="preserve">transform </w:t>
      </w:r>
      <w:r w:rsidR="00B72C22">
        <w:rPr>
          <w:rFonts w:hint="eastAsia"/>
          <w:iCs/>
          <w:lang w:eastAsia="zh-CN"/>
        </w:rPr>
        <w:t>method,</w:t>
      </w:r>
    </w:p>
    <w:p w14:paraId="1A7E37BF" w14:textId="6602D426" w:rsidR="00D72C5A" w:rsidRDefault="00705A59" w:rsidP="00D72C5A">
      <w:pPr>
        <w:pStyle w:val="MTDisplayEquation"/>
        <w:spacing w:line="360" w:lineRule="auto"/>
      </w:pPr>
      <w:r>
        <w:tab/>
      </w:r>
      <w:r w:rsidR="00955A88" w:rsidRPr="00E94AB9">
        <w:rPr>
          <w:position w:val="-34"/>
        </w:rPr>
        <w:object w:dxaOrig="4099" w:dyaOrig="800" w14:anchorId="16EDEC8D">
          <v:shape id="_x0000_i1127" type="#_x0000_t75" style="width:206.05pt;height:39.9pt" o:ole="">
            <v:imagedata r:id="rId209" o:title=""/>
          </v:shape>
          <o:OLEObject Type="Embed" ProgID="Equation.DSMT4" ShapeID="_x0000_i1127" DrawAspect="Content" ObjectID="_1782327535" r:id="rId2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173118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68</w:instrText>
      </w:r>
      <w:r w:rsidR="006624EC">
        <w:rPr>
          <w:noProof/>
        </w:rPr>
        <w:fldChar w:fldCharType="end"/>
      </w:r>
      <w:r>
        <w:instrText>)</w:instrText>
      </w:r>
      <w:bookmarkEnd w:id="24"/>
      <w:r>
        <w:fldChar w:fldCharType="end"/>
      </w:r>
    </w:p>
    <w:p w14:paraId="5E68A03F" w14:textId="7BC552CE" w:rsidR="00D80460" w:rsidRPr="00AE1C33" w:rsidRDefault="008726ED" w:rsidP="00D80460">
      <w:pPr>
        <w:rPr>
          <w:lang w:eastAsia="zh-CN"/>
        </w:rPr>
      </w:pPr>
      <w:r>
        <w:rPr>
          <w:lang w:eastAsia="zh-CN"/>
        </w:rPr>
        <w:lastRenderedPageBreak/>
        <w:t>The transform needs b</w:t>
      </w:r>
      <w:r w:rsidR="003B5C8C">
        <w:rPr>
          <w:lang w:eastAsia="zh-CN"/>
        </w:rPr>
        <w:t xml:space="preserve">oth staggered and non-staggered </w:t>
      </w:r>
      <w:r>
        <w:rPr>
          <w:lang w:eastAsia="zh-CN"/>
        </w:rPr>
        <w:t>forms</w:t>
      </w:r>
      <w:r w:rsidR="003B5C8C">
        <w:rPr>
          <w:lang w:eastAsia="zh-CN"/>
        </w:rPr>
        <w:t xml:space="preserve">. </w:t>
      </w:r>
      <w:r>
        <w:rPr>
          <w:lang w:eastAsia="zh-CN"/>
        </w:rPr>
        <w:t>For example</w:t>
      </w:r>
      <w:r w:rsidR="003B5C8C">
        <w:rPr>
          <w:lang w:eastAsia="zh-CN"/>
        </w:rPr>
        <w:t xml:space="preserve">, </w:t>
      </w:r>
      <w:r w:rsidRPr="008726ED">
        <w:rPr>
          <w:i/>
          <w:iCs/>
          <w:lang w:eastAsia="zh-CN"/>
        </w:rPr>
        <w:t>u</w:t>
      </w:r>
      <w:r w:rsidR="003B5C8C">
        <w:rPr>
          <w:lang w:eastAsia="zh-CN"/>
        </w:rPr>
        <w:t xml:space="preserve"> </w:t>
      </w:r>
      <w:r>
        <w:rPr>
          <w:lang w:eastAsia="zh-CN"/>
        </w:rPr>
        <w:t xml:space="preserve">and </w:t>
      </w:r>
      <w:r w:rsidRPr="008726ED">
        <w:rPr>
          <w:i/>
          <w:iCs/>
          <w:lang w:eastAsia="zh-CN"/>
        </w:rPr>
        <w:t>v</w:t>
      </w:r>
      <w:r w:rsidR="003B5C8C">
        <w:rPr>
          <w:lang w:eastAsia="zh-CN"/>
        </w:rPr>
        <w:t xml:space="preserve"> use staggered and non-staggered transforms in the </w:t>
      </w:r>
      <m:oMath>
        <m:r>
          <w:rPr>
            <w:rFonts w:ascii="Cambria Math" w:hAnsi="Cambria Math"/>
            <w:lang w:eastAsia="zh-CN"/>
          </w:rPr>
          <m:t>y</m:t>
        </m:r>
      </m:oMath>
      <w:r w:rsidR="003B5C8C">
        <w:rPr>
          <w:lang w:eastAsia="zh-CN"/>
        </w:rPr>
        <w:t xml:space="preserve"> direction, respective</w:t>
      </w:r>
      <w:r w:rsidR="00882D7D">
        <w:rPr>
          <w:lang w:eastAsia="zh-CN"/>
        </w:rPr>
        <w:t>ly.</w:t>
      </w:r>
      <w:r w:rsidR="00184E0A">
        <w:rPr>
          <w:lang w:eastAsia="zh-CN"/>
        </w:rPr>
        <w:t xml:space="preserve">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_Ref152057567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1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</w:t>
      </w:r>
      <w:r w:rsidR="0030277C">
        <w:rPr>
          <w:lang w:eastAsia="zh-CN"/>
        </w:rPr>
        <w:t>li</w:t>
      </w:r>
      <w:r w:rsidR="00D80460">
        <w:rPr>
          <w:lang w:eastAsia="zh-CN"/>
        </w:rPr>
        <w:t xml:space="preserve">mitations </w:t>
      </w:r>
      <w:r w:rsidR="00292601">
        <w:rPr>
          <w:lang w:eastAsia="zh-CN"/>
        </w:rPr>
        <w:t>of the transform method</w:t>
      </w:r>
      <w:r w:rsidR="00D80460">
        <w:rPr>
          <w:lang w:eastAsia="zh-CN"/>
        </w:rPr>
        <w:t xml:space="preserve">, and </w:t>
      </w:r>
      <w:r w:rsidR="00D80460">
        <w:rPr>
          <w:lang w:eastAsia="zh-CN"/>
        </w:rPr>
        <w:fldChar w:fldCharType="begin"/>
      </w:r>
      <w:r w:rsidR="00D80460">
        <w:rPr>
          <w:lang w:eastAsia="zh-CN"/>
        </w:rPr>
        <w:instrText xml:space="preserve"> REF _Ref152057670 \h </w:instrText>
      </w:r>
      <w:r w:rsidR="00D80460">
        <w:rPr>
          <w:lang w:eastAsia="zh-CN"/>
        </w:rPr>
      </w:r>
      <w:r w:rsidR="00D80460">
        <w:rPr>
          <w:lang w:eastAsia="zh-CN"/>
        </w:rPr>
        <w:fldChar w:fldCharType="separate"/>
      </w:r>
      <w:r w:rsidR="005A13A7">
        <w:rPr>
          <w:lang w:eastAsia="zh-CN"/>
        </w:rPr>
        <w:t xml:space="preserve">Table </w:t>
      </w:r>
      <w:r w:rsidR="005A13A7">
        <w:rPr>
          <w:noProof/>
          <w:lang w:eastAsia="zh-CN"/>
        </w:rPr>
        <w:t>2</w:t>
      </w:r>
      <w:r w:rsidR="00D80460">
        <w:rPr>
          <w:lang w:eastAsia="zh-CN"/>
        </w:rPr>
        <w:fldChar w:fldCharType="end"/>
      </w:r>
      <w:r w:rsidR="00D80460">
        <w:rPr>
          <w:lang w:eastAsia="zh-CN"/>
        </w:rPr>
        <w:t xml:space="preserve"> lists the actual limitations</w:t>
      </w:r>
      <w:r w:rsidR="00292601">
        <w:rPr>
          <w:lang w:eastAsia="zh-CN"/>
        </w:rPr>
        <w:t xml:space="preserve"> of </w:t>
      </w:r>
      <w:r w:rsidR="00832951">
        <w:rPr>
          <w:lang w:eastAsia="zh-CN"/>
        </w:rPr>
        <w:t>CaNS.</w:t>
      </w:r>
    </w:p>
    <w:p w14:paraId="6ED88B2B" w14:textId="29F86908" w:rsidR="00D80460" w:rsidRDefault="00D80460" w:rsidP="00D80460">
      <w:pPr>
        <w:pStyle w:val="Caption"/>
        <w:jc w:val="center"/>
        <w:rPr>
          <w:lang w:eastAsia="zh-CN"/>
        </w:rPr>
      </w:pPr>
      <w:bookmarkStart w:id="25" w:name="_Ref152057567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1</w:t>
      </w:r>
      <w:r>
        <w:rPr>
          <w:lang w:eastAsia="zh-CN"/>
        </w:rPr>
        <w:fldChar w:fldCharType="end"/>
      </w:r>
      <w:bookmarkEnd w:id="25"/>
      <w:r>
        <w:rPr>
          <w:lang w:eastAsia="zh-CN"/>
        </w:rPr>
        <w:t xml:space="preserve"> </w:t>
      </w:r>
      <w:r w:rsidR="001F2A81">
        <w:rPr>
          <w:lang w:eastAsia="zh-CN"/>
        </w:rPr>
        <w:t>Boundary conditions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26CC95A3" w14:textId="77777777" w:rsidTr="00E318BA">
        <w:trPr>
          <w:jc w:val="center"/>
        </w:trPr>
        <w:tc>
          <w:tcPr>
            <w:tcW w:w="620" w:type="pct"/>
          </w:tcPr>
          <w:p w14:paraId="045FDB3F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6C6AC5A4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572D28E7" w14:textId="1E8B4DBE" w:rsidR="00D80460" w:rsidRPr="004652C6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7A86F75D" w14:textId="75968104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</w:t>
            </w:r>
            <w:r w:rsidR="007F3A24" w:rsidRPr="00F3427D">
              <w:rPr>
                <w:lang w:val="nl-NL" w:eastAsia="zh-CN"/>
              </w:rPr>
              <w:t xml:space="preserve"> (1D)</w:t>
            </w:r>
          </w:p>
        </w:tc>
      </w:tr>
      <w:tr w:rsidR="00D80460" w14:paraId="7EC73FA0" w14:textId="77777777" w:rsidTr="00E318BA">
        <w:trPr>
          <w:jc w:val="center"/>
        </w:trPr>
        <w:tc>
          <w:tcPr>
            <w:tcW w:w="620" w:type="pct"/>
          </w:tcPr>
          <w:p w14:paraId="11954298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628736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78E0C488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61E08E7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1841B637" w14:textId="77777777" w:rsidTr="00E318BA">
        <w:trPr>
          <w:jc w:val="center"/>
        </w:trPr>
        <w:tc>
          <w:tcPr>
            <w:tcW w:w="620" w:type="pct"/>
          </w:tcPr>
          <w:p w14:paraId="3CE0E4B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B4448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10B60AB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2C7061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FAA255B" w14:textId="77777777" w:rsidTr="00E318BA">
        <w:trPr>
          <w:jc w:val="center"/>
        </w:trPr>
        <w:tc>
          <w:tcPr>
            <w:tcW w:w="620" w:type="pct"/>
          </w:tcPr>
          <w:p w14:paraId="2BF81A3F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813BA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57E8A0F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12750E1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</w:tr>
      <w:tr w:rsidR="00D80460" w14:paraId="69D57444" w14:textId="77777777" w:rsidTr="00E318BA">
        <w:trPr>
          <w:jc w:val="center"/>
        </w:trPr>
        <w:tc>
          <w:tcPr>
            <w:tcW w:w="620" w:type="pct"/>
          </w:tcPr>
          <w:p w14:paraId="2D67D2DA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0310B0EB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325FD1EE" w14:textId="0D72EAF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</w:t>
            </w:r>
            <w:r w:rsidR="004A4222">
              <w:rPr>
                <w:lang w:eastAsia="zh-CN"/>
              </w:rPr>
              <w:t>N0</w:t>
            </w:r>
          </w:p>
        </w:tc>
        <w:tc>
          <w:tcPr>
            <w:tcW w:w="1772" w:type="pct"/>
          </w:tcPr>
          <w:p w14:paraId="210577E6" w14:textId="1F20E2D9" w:rsidR="00D80460" w:rsidRDefault="004A4222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</w:t>
            </w:r>
            <w:r w:rsidR="00D80460">
              <w:rPr>
                <w:lang w:eastAsia="zh-CN"/>
              </w:rPr>
              <w:t xml:space="preserve">, DD, NN, </w:t>
            </w:r>
            <w:r w:rsidR="00055528">
              <w:rPr>
                <w:lang w:eastAsia="zh-CN"/>
              </w:rPr>
              <w:t>DN</w:t>
            </w:r>
          </w:p>
        </w:tc>
      </w:tr>
      <w:tr w:rsidR="00D80460" w14:paraId="2C2EF2A3" w14:textId="77777777" w:rsidTr="00E318BA">
        <w:trPr>
          <w:jc w:val="center"/>
        </w:trPr>
        <w:tc>
          <w:tcPr>
            <w:tcW w:w="620" w:type="pct"/>
          </w:tcPr>
          <w:p w14:paraId="3CDA3A02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1AF02862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0A4A004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D0D0, N0N0, D0N0</w:t>
            </w:r>
          </w:p>
        </w:tc>
        <w:tc>
          <w:tcPr>
            <w:tcW w:w="1772" w:type="pct"/>
          </w:tcPr>
          <w:p w14:paraId="53F9AB56" w14:textId="0BF5C189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95371A">
              <w:rPr>
                <w:lang w:eastAsia="zh-CN"/>
              </w:rPr>
              <w:t>DN</w:t>
            </w:r>
          </w:p>
        </w:tc>
      </w:tr>
      <w:tr w:rsidR="00D80460" w14:paraId="39DFCB49" w14:textId="77777777" w:rsidTr="00E318BA">
        <w:trPr>
          <w:jc w:val="center"/>
        </w:trPr>
        <w:tc>
          <w:tcPr>
            <w:tcW w:w="620" w:type="pct"/>
          </w:tcPr>
          <w:p w14:paraId="201F1C6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64905B73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11113D0C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5D5FA8E9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</w:tr>
    </w:tbl>
    <w:p w14:paraId="598684C9" w14:textId="1F3BB6E8" w:rsidR="00D80460" w:rsidRDefault="00D80460" w:rsidP="00D80460">
      <w:pPr>
        <w:pStyle w:val="Caption"/>
        <w:jc w:val="center"/>
        <w:rPr>
          <w:lang w:eastAsia="zh-CN"/>
        </w:rPr>
      </w:pPr>
      <w:bookmarkStart w:id="26" w:name="_Ref152057670"/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2</w:t>
      </w:r>
      <w:r>
        <w:rPr>
          <w:lang w:eastAsia="zh-CN"/>
        </w:rPr>
        <w:fldChar w:fldCharType="end"/>
      </w:r>
      <w:bookmarkEnd w:id="26"/>
      <w:r w:rsidR="001F2A81">
        <w:rPr>
          <w:lang w:eastAsia="zh-CN"/>
        </w:rPr>
        <w:t xml:space="preserve"> Boundary conditions in</w:t>
      </w:r>
      <w:r w:rsidR="00F3427D">
        <w:rPr>
          <w:lang w:eastAsia="zh-CN"/>
        </w:rPr>
        <w:t xml:space="preserve"> </w:t>
      </w:r>
      <w:r w:rsidR="001F0369">
        <w:rPr>
          <w:lang w:eastAsia="zh-CN"/>
        </w:rPr>
        <w:t>CaNS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8"/>
        <w:gridCol w:w="2228"/>
        <w:gridCol w:w="2766"/>
        <w:gridCol w:w="3394"/>
      </w:tblGrid>
      <w:tr w:rsidR="00D80460" w:rsidRPr="00997392" w14:paraId="03F59DD5" w14:textId="77777777" w:rsidTr="00E318BA">
        <w:trPr>
          <w:jc w:val="center"/>
        </w:trPr>
        <w:tc>
          <w:tcPr>
            <w:tcW w:w="620" w:type="pct"/>
          </w:tcPr>
          <w:p w14:paraId="18A107FC" w14:textId="77777777" w:rsidR="00D80460" w:rsidRDefault="00D80460" w:rsidP="00E318BA">
            <w:pPr>
              <w:jc w:val="center"/>
              <w:rPr>
                <w:lang w:eastAsia="zh-CN"/>
              </w:rPr>
            </w:pPr>
          </w:p>
        </w:tc>
        <w:tc>
          <w:tcPr>
            <w:tcW w:w="1163" w:type="pct"/>
          </w:tcPr>
          <w:p w14:paraId="74BC16C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Explicit RK</w:t>
            </w:r>
          </w:p>
        </w:tc>
        <w:tc>
          <w:tcPr>
            <w:tcW w:w="1444" w:type="pct"/>
          </w:tcPr>
          <w:p w14:paraId="6EC2AE0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Hybrid RK/CN</w:t>
            </w:r>
          </w:p>
        </w:tc>
        <w:tc>
          <w:tcPr>
            <w:tcW w:w="1772" w:type="pct"/>
          </w:tcPr>
          <w:p w14:paraId="3D9B2560" w14:textId="57332C1F" w:rsidR="00D80460" w:rsidRPr="00F3427D" w:rsidRDefault="00D80460" w:rsidP="00E318BA">
            <w:pPr>
              <w:jc w:val="center"/>
              <w:rPr>
                <w:lang w:val="nl-NL" w:eastAsia="zh-CN"/>
              </w:rPr>
            </w:pPr>
            <w:r w:rsidRPr="00F3427D">
              <w:rPr>
                <w:lang w:val="nl-NL" w:eastAsia="zh-CN"/>
              </w:rPr>
              <w:t>Hybrid RK/CN (</w:t>
            </w:r>
            <w:r w:rsidR="00272591">
              <w:rPr>
                <w:lang w:val="nl-NL" w:eastAsia="zh-CN"/>
              </w:rPr>
              <w:t>1D</w:t>
            </w:r>
            <w:r w:rsidRPr="00F3427D">
              <w:rPr>
                <w:lang w:val="nl-NL" w:eastAsia="zh-CN"/>
              </w:rPr>
              <w:t>)</w:t>
            </w:r>
          </w:p>
        </w:tc>
      </w:tr>
      <w:tr w:rsidR="00D80460" w14:paraId="09CBFF72" w14:textId="77777777" w:rsidTr="00E318BA">
        <w:trPr>
          <w:jc w:val="center"/>
        </w:trPr>
        <w:tc>
          <w:tcPr>
            <w:tcW w:w="620" w:type="pct"/>
          </w:tcPr>
          <w:p w14:paraId="00B4B293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2F335BB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60532D3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71F9735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0A644626" w14:textId="77777777" w:rsidTr="00E318BA">
        <w:trPr>
          <w:jc w:val="center"/>
        </w:trPr>
        <w:tc>
          <w:tcPr>
            <w:tcW w:w="620" w:type="pct"/>
          </w:tcPr>
          <w:p w14:paraId="72137CA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70A2BE87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444" w:type="pct"/>
          </w:tcPr>
          <w:p w14:paraId="2E743E8D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  <w:tc>
          <w:tcPr>
            <w:tcW w:w="1772" w:type="pct"/>
          </w:tcPr>
          <w:p w14:paraId="3C90644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Uniform</w:t>
            </w:r>
          </w:p>
        </w:tc>
      </w:tr>
      <w:tr w:rsidR="00D80460" w14:paraId="2CFC67A6" w14:textId="77777777" w:rsidTr="00E318BA">
        <w:trPr>
          <w:jc w:val="center"/>
        </w:trPr>
        <w:tc>
          <w:tcPr>
            <w:tcW w:w="620" w:type="pct"/>
          </w:tcPr>
          <w:p w14:paraId="43E3DC6C" w14:textId="77777777" w:rsidR="00D80460" w:rsidRPr="00481DDC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Mesh-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178BF30E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444" w:type="pct"/>
          </w:tcPr>
          <w:p w14:paraId="6EF80F1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Non-uniform</w:t>
            </w:r>
          </w:p>
        </w:tc>
        <w:tc>
          <w:tcPr>
            <w:tcW w:w="1772" w:type="pct"/>
          </w:tcPr>
          <w:p w14:paraId="3D66D4BF" w14:textId="1A25BD03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Non-uni</w:t>
            </w:r>
            <w:r w:rsidR="00953AD4">
              <w:rPr>
                <w:lang w:eastAsia="zh-CN"/>
              </w:rPr>
              <w:t>form</w:t>
            </w:r>
          </w:p>
        </w:tc>
      </w:tr>
      <w:tr w:rsidR="00D80460" w:rsidRPr="00997392" w14:paraId="537336A5" w14:textId="77777777" w:rsidTr="00E318BA">
        <w:trPr>
          <w:jc w:val="center"/>
        </w:trPr>
        <w:tc>
          <w:tcPr>
            <w:tcW w:w="620" w:type="pct"/>
          </w:tcPr>
          <w:p w14:paraId="6A2110FC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x</m:t>
              </m:r>
            </m:oMath>
          </w:p>
        </w:tc>
        <w:tc>
          <w:tcPr>
            <w:tcW w:w="1163" w:type="pct"/>
          </w:tcPr>
          <w:p w14:paraId="119590E8" w14:textId="74EDD07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603D16">
              <w:rPr>
                <w:lang w:eastAsia="zh-CN"/>
              </w:rPr>
              <w:t>DN</w:t>
            </w:r>
          </w:p>
        </w:tc>
        <w:tc>
          <w:tcPr>
            <w:tcW w:w="1444" w:type="pct"/>
          </w:tcPr>
          <w:p w14:paraId="31E4C356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302696C8" w14:textId="2B21E14E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</w:t>
            </w:r>
            <w:r w:rsidR="002A116F" w:rsidRPr="00F3427D">
              <w:rPr>
                <w:lang w:val="de-DE" w:eastAsia="zh-CN"/>
              </w:rPr>
              <w:t>NN</w:t>
            </w:r>
            <w:r w:rsidRPr="00F3427D">
              <w:rPr>
                <w:lang w:val="de-DE" w:eastAsia="zh-CN"/>
              </w:rPr>
              <w:t xml:space="preserve">, </w:t>
            </w:r>
            <w:r w:rsidR="007C63C2">
              <w:rPr>
                <w:lang w:val="de-DE" w:eastAsia="zh-CN"/>
              </w:rPr>
              <w:t>DN</w:t>
            </w:r>
          </w:p>
        </w:tc>
      </w:tr>
      <w:tr w:rsidR="00D80460" w:rsidRPr="00997392" w14:paraId="31BC93DC" w14:textId="77777777" w:rsidTr="002E34D2">
        <w:trPr>
          <w:trHeight w:val="67"/>
          <w:jc w:val="center"/>
        </w:trPr>
        <w:tc>
          <w:tcPr>
            <w:tcW w:w="620" w:type="pct"/>
          </w:tcPr>
          <w:p w14:paraId="0604366E" w14:textId="77777777" w:rsidR="00D80460" w:rsidRPr="0000002D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y</m:t>
              </m:r>
            </m:oMath>
          </w:p>
        </w:tc>
        <w:tc>
          <w:tcPr>
            <w:tcW w:w="1163" w:type="pct"/>
          </w:tcPr>
          <w:p w14:paraId="6AA8CF4F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6925F02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D0D0</w:t>
            </w:r>
          </w:p>
        </w:tc>
        <w:tc>
          <w:tcPr>
            <w:tcW w:w="1772" w:type="pct"/>
          </w:tcPr>
          <w:p w14:paraId="6F79E113" w14:textId="6A3A323F" w:rsidR="00D80460" w:rsidRPr="00F3427D" w:rsidRDefault="004A4222" w:rsidP="00E318BA">
            <w:pPr>
              <w:jc w:val="center"/>
              <w:rPr>
                <w:lang w:val="de-DE" w:eastAsia="zh-CN"/>
              </w:rPr>
            </w:pPr>
            <w:r w:rsidRPr="00F3427D">
              <w:rPr>
                <w:lang w:val="de-DE" w:eastAsia="zh-CN"/>
              </w:rPr>
              <w:t xml:space="preserve">PP, DD, NN, </w:t>
            </w:r>
            <w:r w:rsidR="00DB706B">
              <w:rPr>
                <w:lang w:val="de-DE" w:eastAsia="zh-CN"/>
              </w:rPr>
              <w:t>DN</w:t>
            </w:r>
          </w:p>
        </w:tc>
      </w:tr>
      <w:tr w:rsidR="00D80460" w14:paraId="532DC02D" w14:textId="77777777" w:rsidTr="00E318BA">
        <w:trPr>
          <w:jc w:val="center"/>
        </w:trPr>
        <w:tc>
          <w:tcPr>
            <w:tcW w:w="620" w:type="pct"/>
          </w:tcPr>
          <w:p w14:paraId="2A811F70" w14:textId="77777777" w:rsidR="00D80460" w:rsidRPr="00877CE5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bcvel-</w:t>
            </w:r>
            <m:oMath>
              <m:r>
                <w:rPr>
                  <w:rFonts w:ascii="Cambria Math" w:hAnsi="Cambria Math"/>
                  <w:lang w:eastAsia="zh-CN"/>
                </w:rPr>
                <m:t>z</m:t>
              </m:r>
            </m:oMath>
          </w:p>
        </w:tc>
        <w:tc>
          <w:tcPr>
            <w:tcW w:w="1163" w:type="pct"/>
          </w:tcPr>
          <w:p w14:paraId="369FCE3A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444" w:type="pct"/>
          </w:tcPr>
          <w:p w14:paraId="2BB745F0" w14:textId="77777777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PP, DD, NN, DN</w:t>
            </w:r>
          </w:p>
        </w:tc>
        <w:tc>
          <w:tcPr>
            <w:tcW w:w="1772" w:type="pct"/>
          </w:tcPr>
          <w:p w14:paraId="3102CAE0" w14:textId="5038AE3C" w:rsidR="00D80460" w:rsidRDefault="00D80460" w:rsidP="00E318B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PP, DD, NN, </w:t>
            </w:r>
            <w:r w:rsidR="00AE3A64">
              <w:rPr>
                <w:lang w:eastAsia="zh-CN"/>
              </w:rPr>
              <w:t>DN</w:t>
            </w:r>
          </w:p>
        </w:tc>
      </w:tr>
    </w:tbl>
    <w:p w14:paraId="3D50C37E" w14:textId="77777777" w:rsidR="00D80460" w:rsidRPr="003B5C8C" w:rsidRDefault="00D80460" w:rsidP="003B5C8C">
      <w:pPr>
        <w:rPr>
          <w:lang w:eastAsia="zh-CN"/>
        </w:rPr>
      </w:pPr>
    </w:p>
    <w:p w14:paraId="2083F178" w14:textId="0BB8AA23" w:rsidR="005B0495" w:rsidRDefault="000A5B9B" w:rsidP="0055330C">
      <w:pPr>
        <w:spacing w:beforeLines="50" w:before="120" w:afterLines="50" w:after="120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B0495">
        <w:rPr>
          <w:b/>
          <w:sz w:val="32"/>
          <w:szCs w:val="32"/>
        </w:rPr>
        <w:t xml:space="preserve">. </w:t>
      </w:r>
      <w:r w:rsidR="003A4FFB">
        <w:rPr>
          <w:b/>
          <w:sz w:val="32"/>
          <w:szCs w:val="32"/>
        </w:rPr>
        <w:t>LES</w:t>
      </w:r>
    </w:p>
    <w:p w14:paraId="2D2B05DE" w14:textId="083C6E6A" w:rsidR="00BA655B" w:rsidRDefault="0046369F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The filtered NS equations </w:t>
      </w:r>
      <w:r w:rsidR="00CB2683">
        <w:rPr>
          <w:rFonts w:hint="eastAsia"/>
          <w:lang w:eastAsia="zh-CN"/>
        </w:rPr>
        <w:t xml:space="preserve">obtained </w:t>
      </w:r>
      <w:r w:rsidR="00CE2BD9">
        <w:rPr>
          <w:rFonts w:hint="eastAsia"/>
          <w:lang w:eastAsia="zh-CN"/>
        </w:rPr>
        <w:t>using</w:t>
      </w:r>
      <w:r w:rsidR="00CB2683">
        <w:rPr>
          <w:rFonts w:hint="eastAsia"/>
          <w:lang w:eastAsia="zh-CN"/>
        </w:rPr>
        <w:t xml:space="preserve"> a</w:t>
      </w:r>
      <w:r w:rsidR="00BA655B">
        <w:rPr>
          <w:rFonts w:hint="eastAsia"/>
          <w:lang w:eastAsia="zh-CN"/>
        </w:rPr>
        <w:t xml:space="preserve"> uniform </w:t>
      </w:r>
      <w:r w:rsidR="00CB2683">
        <w:rPr>
          <w:rFonts w:hint="eastAsia"/>
          <w:lang w:eastAsia="zh-CN"/>
        </w:rPr>
        <w:t>filter,</w:t>
      </w:r>
    </w:p>
    <w:p w14:paraId="668CD94F" w14:textId="36B657A5" w:rsidR="00BA655B" w:rsidRDefault="00BA655B" w:rsidP="00BA655B">
      <w:pPr>
        <w:pStyle w:val="MTDisplayEquation"/>
      </w:pPr>
      <w:r>
        <w:rPr>
          <w:rFonts w:hint="eastAsia"/>
        </w:rPr>
        <w:t xml:space="preserve"> </w:t>
      </w:r>
      <w:r>
        <w:tab/>
      </w:r>
      <w:r w:rsidR="00430766" w:rsidRPr="000568B5">
        <w:rPr>
          <w:position w:val="-30"/>
        </w:rPr>
        <w:object w:dxaOrig="760" w:dyaOrig="680" w14:anchorId="38BA6136">
          <v:shape id="_x0000_i1128" type="#_x0000_t75" style="width:37.65pt;height:34.35pt" o:ole="">
            <v:imagedata r:id="rId211" o:title=""/>
          </v:shape>
          <o:OLEObject Type="Embed" ProgID="Equation.DSMT4" ShapeID="_x0000_i1128" DrawAspect="Content" ObjectID="_1782327536" r:id="rId2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69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479865D" w14:textId="5EADF293" w:rsidR="00BA655B" w:rsidRDefault="00BA655B" w:rsidP="00BA655B">
      <w:pPr>
        <w:pStyle w:val="MTDisplayEquation"/>
      </w:pPr>
      <w:r>
        <w:tab/>
      </w:r>
      <w:r w:rsidR="00430766" w:rsidRPr="00274A56">
        <w:rPr>
          <w:position w:val="-32"/>
        </w:rPr>
        <w:object w:dxaOrig="3140" w:dyaOrig="780" w14:anchorId="61303520">
          <v:shape id="_x0000_i1129" type="#_x0000_t75" style="width:156.75pt;height:39.3pt" o:ole="">
            <v:imagedata r:id="rId213" o:title=""/>
          </v:shape>
          <o:OLEObject Type="Embed" ProgID="Equation.DSMT4" ShapeID="_x0000_i1129" DrawAspect="Content" ObjectID="_1782327537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5246F63" w14:textId="6F68033C" w:rsidR="00BA655B" w:rsidRDefault="00BA655B" w:rsidP="00BA655B">
      <w:pPr>
        <w:rPr>
          <w:lang w:eastAsia="zh-CN"/>
        </w:rPr>
      </w:pPr>
      <w:r>
        <w:rPr>
          <w:rFonts w:hint="eastAsia"/>
          <w:lang w:eastAsia="zh-CN"/>
        </w:rPr>
        <w:t xml:space="preserve">It </w:t>
      </w:r>
      <w:r w:rsidR="00CE2BD9">
        <w:rPr>
          <w:rFonts w:hint="eastAsia"/>
          <w:lang w:eastAsia="zh-CN"/>
        </w:rPr>
        <w:t>is</w:t>
      </w:r>
      <w:r>
        <w:rPr>
          <w:rFonts w:hint="eastAsia"/>
          <w:lang w:eastAsia="zh-CN"/>
        </w:rPr>
        <w:t xml:space="preserve"> written as</w:t>
      </w:r>
    </w:p>
    <w:p w14:paraId="61D1D505" w14:textId="62546B99" w:rsidR="00BA655B" w:rsidRDefault="00BA655B" w:rsidP="00BA655B">
      <w:pPr>
        <w:pStyle w:val="MTDisplayEquation"/>
      </w:pPr>
      <w:r>
        <w:lastRenderedPageBreak/>
        <w:tab/>
      </w:r>
      <w:r w:rsidR="00231AB8" w:rsidRPr="00274A56">
        <w:rPr>
          <w:position w:val="-32"/>
        </w:rPr>
        <w:object w:dxaOrig="3800" w:dyaOrig="740" w14:anchorId="1172E4AB">
          <v:shape id="_x0000_i1130" type="#_x0000_t75" style="width:191.1pt;height:36.55pt" o:ole="">
            <v:imagedata r:id="rId215" o:title=""/>
          </v:shape>
          <o:OLEObject Type="Embed" ProgID="Equation.DSMT4" ShapeID="_x0000_i1130" DrawAspect="Content" ObjectID="_1782327538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86680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71</w:instrText>
      </w:r>
      <w:r w:rsidR="006624EC">
        <w:rPr>
          <w:noProof/>
        </w:rPr>
        <w:fldChar w:fldCharType="end"/>
      </w:r>
      <w:r>
        <w:instrText>)</w:instrText>
      </w:r>
      <w:bookmarkEnd w:id="27"/>
      <w:r>
        <w:fldChar w:fldCharType="end"/>
      </w:r>
    </w:p>
    <w:p w14:paraId="49E61987" w14:textId="68241BED" w:rsidR="00BA655B" w:rsidRDefault="00BA655B" w:rsidP="00BA655B">
      <w:pPr>
        <w:pStyle w:val="MTDisplayEquation"/>
      </w:pPr>
      <w:r>
        <w:tab/>
      </w:r>
      <w:r w:rsidR="00231AB8" w:rsidRPr="005744AE">
        <w:rPr>
          <w:position w:val="-14"/>
        </w:rPr>
        <w:object w:dxaOrig="1480" w:dyaOrig="420" w14:anchorId="7FBB3801">
          <v:shape id="_x0000_i1131" type="#_x0000_t75" style="width:74.2pt;height:20.5pt" o:ole="">
            <v:imagedata r:id="rId217" o:title=""/>
          </v:shape>
          <o:OLEObject Type="Embed" ProgID="Equation.DSMT4" ShapeID="_x0000_i1131" DrawAspect="Content" ObjectID="_1782327539" r:id="rId2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28635F7" w14:textId="75CB08B0" w:rsidR="00BA655B" w:rsidRDefault="00CE2BD9" w:rsidP="00BA655B">
      <w:pPr>
        <w:rPr>
          <w:lang w:eastAsia="zh-CN"/>
        </w:rPr>
      </w:pPr>
      <w:r>
        <w:rPr>
          <w:rFonts w:hint="eastAsia"/>
          <w:lang w:eastAsia="zh-CN"/>
        </w:rPr>
        <w:t>W</w:t>
      </w:r>
      <w:r w:rsidR="00BA655B">
        <w:rPr>
          <w:rFonts w:hint="eastAsia"/>
          <w:lang w:eastAsia="zh-CN"/>
        </w:rPr>
        <w:t xml:space="preserve">e need a subgrid model to compute </w:t>
      </w:r>
      <w:r w:rsidR="00BA655B" w:rsidRPr="005744AE">
        <w:rPr>
          <w:position w:val="-14"/>
        </w:rPr>
        <w:object w:dxaOrig="260" w:dyaOrig="380" w14:anchorId="4C606DEE">
          <v:shape id="_x0000_i1132" type="#_x0000_t75" style="width:12.75pt;height:19.4pt" o:ole="">
            <v:imagedata r:id="rId219" o:title=""/>
          </v:shape>
          <o:OLEObject Type="Embed" ProgID="Equation.DSMT4" ShapeID="_x0000_i1132" DrawAspect="Content" ObjectID="_1782327540" r:id="rId220"/>
        </w:object>
      </w:r>
      <w:r w:rsidR="00BA655B">
        <w:rPr>
          <w:rFonts w:hint="eastAsia"/>
          <w:lang w:eastAsia="zh-CN"/>
        </w:rPr>
        <w:t xml:space="preserve">, since </w:t>
      </w:r>
      <w:r w:rsidR="004C7353" w:rsidRPr="00763104">
        <w:rPr>
          <w:position w:val="-14"/>
        </w:rPr>
        <w:object w:dxaOrig="460" w:dyaOrig="420" w14:anchorId="2A662F22">
          <v:shape id="_x0000_i1133" type="#_x0000_t75" style="width:22.7pt;height:20.5pt" o:ole="">
            <v:imagedata r:id="rId221" o:title=""/>
          </v:shape>
          <o:OLEObject Type="Embed" ProgID="Equation.DSMT4" ShapeID="_x0000_i1133" DrawAspect="Content" ObjectID="_1782327541" r:id="rId222"/>
        </w:object>
      </w:r>
      <w:r w:rsidR="00BA655B">
        <w:rPr>
          <w:rFonts w:hint="eastAsia"/>
          <w:lang w:eastAsia="zh-CN"/>
        </w:rPr>
        <w:t xml:space="preserve"> is </w:t>
      </w:r>
      <w:r w:rsidR="005264B9">
        <w:rPr>
          <w:rFonts w:hint="eastAsia"/>
          <w:lang w:eastAsia="zh-CN"/>
        </w:rPr>
        <w:t>un</w:t>
      </w:r>
      <w:r w:rsidR="00E80CF9">
        <w:rPr>
          <w:rFonts w:hint="eastAsia"/>
          <w:lang w:eastAsia="zh-CN"/>
        </w:rPr>
        <w:t>known</w:t>
      </w:r>
      <w:r w:rsidR="00BA655B">
        <w:rPr>
          <w:rFonts w:hint="eastAsia"/>
          <w:lang w:eastAsia="zh-CN"/>
        </w:rPr>
        <w:t xml:space="preserve">. </w:t>
      </w:r>
      <w:r w:rsidR="0050464F">
        <w:rPr>
          <w:rFonts w:hint="eastAsia"/>
          <w:lang w:eastAsia="zh-CN"/>
        </w:rPr>
        <w:t>In</w:t>
      </w:r>
      <w:r w:rsidR="00BA655B">
        <w:rPr>
          <w:rFonts w:hint="eastAsia"/>
          <w:lang w:eastAsia="zh-CN"/>
        </w:rPr>
        <w:t xml:space="preserve"> practi</w:t>
      </w:r>
      <w:r w:rsidR="00874714">
        <w:rPr>
          <w:rFonts w:hint="eastAsia"/>
          <w:lang w:eastAsia="zh-CN"/>
        </w:rPr>
        <w:t>cal</w:t>
      </w:r>
      <w:r w:rsidR="00BA655B">
        <w:rPr>
          <w:rFonts w:hint="eastAsia"/>
          <w:lang w:eastAsia="zh-CN"/>
        </w:rPr>
        <w:t xml:space="preserve"> simulations, the filtering is </w:t>
      </w:r>
      <w:r w:rsidR="001D50AD">
        <w:rPr>
          <w:rFonts w:hint="eastAsia"/>
          <w:lang w:eastAsia="zh-CN"/>
        </w:rPr>
        <w:t xml:space="preserve">implicitly </w:t>
      </w:r>
      <w:r w:rsidR="00BA655B">
        <w:rPr>
          <w:rFonts w:hint="eastAsia"/>
          <w:lang w:eastAsia="zh-CN"/>
        </w:rPr>
        <w:t xml:space="preserve">achieved in the finite-volume </w:t>
      </w:r>
      <w:r w:rsidR="00BA655B">
        <w:rPr>
          <w:lang w:eastAsia="zh-CN"/>
        </w:rPr>
        <w:t>discretization</w:t>
      </w:r>
      <w:r w:rsidR="00BA655B">
        <w:rPr>
          <w:rFonts w:hint="eastAsia"/>
          <w:lang w:eastAsia="zh-CN"/>
        </w:rPr>
        <w:t xml:space="preserve"> process. </w:t>
      </w:r>
      <w:r w:rsidR="00BE400D">
        <w:rPr>
          <w:rFonts w:hint="eastAsia"/>
          <w:lang w:eastAsia="zh-CN"/>
        </w:rPr>
        <w:t>It</w:t>
      </w:r>
      <w:r w:rsidR="00BA655B">
        <w:rPr>
          <w:rFonts w:hint="eastAsia"/>
          <w:lang w:eastAsia="zh-CN"/>
        </w:rPr>
        <w:t xml:space="preserve"> can be </w:t>
      </w:r>
      <w:r w:rsidR="002545A9">
        <w:rPr>
          <w:rFonts w:hint="eastAsia"/>
          <w:lang w:eastAsia="zh-CN"/>
        </w:rPr>
        <w:t>un</w:t>
      </w:r>
      <w:r w:rsidR="00875081">
        <w:rPr>
          <w:rFonts w:hint="eastAsia"/>
          <w:lang w:eastAsia="zh-CN"/>
        </w:rPr>
        <w:t>der</w:t>
      </w:r>
      <w:r w:rsidR="002A49BC">
        <w:rPr>
          <w:rFonts w:hint="eastAsia"/>
          <w:lang w:eastAsia="zh-CN"/>
        </w:rPr>
        <w:t>stood</w:t>
      </w:r>
      <w:r w:rsidR="00BA655B">
        <w:rPr>
          <w:rFonts w:hint="eastAsia"/>
          <w:lang w:eastAsia="zh-CN"/>
        </w:rPr>
        <w:t xml:space="preserve"> </w:t>
      </w:r>
      <w:r w:rsidR="006D7DE3">
        <w:rPr>
          <w:rFonts w:hint="eastAsia"/>
          <w:lang w:eastAsia="zh-CN"/>
        </w:rPr>
        <w:t>as follows.</w:t>
      </w:r>
      <w:r w:rsidR="001D50AD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 xml:space="preserve">We have a </w:t>
      </w:r>
      <w:r w:rsidR="009D7DC4">
        <w:rPr>
          <w:rFonts w:hint="eastAsia"/>
          <w:lang w:eastAsia="zh-CN"/>
        </w:rPr>
        <w:t>DNS</w:t>
      </w:r>
      <w:r w:rsidR="00BA655B">
        <w:rPr>
          <w:rFonts w:hint="eastAsia"/>
          <w:lang w:eastAsia="zh-CN"/>
        </w:rPr>
        <w:t xml:space="preserve"> turbulent </w:t>
      </w:r>
      <w:r w:rsidR="00C84936">
        <w:rPr>
          <w:rFonts w:hint="eastAsia"/>
          <w:lang w:eastAsia="zh-CN"/>
        </w:rPr>
        <w:t xml:space="preserve">flow </w:t>
      </w:r>
      <w:r w:rsidR="00BA655B">
        <w:rPr>
          <w:rFonts w:hint="eastAsia"/>
          <w:lang w:eastAsia="zh-CN"/>
        </w:rPr>
        <w:t xml:space="preserve">field, and we initialize </w:t>
      </w:r>
      <w:r w:rsidR="006A2E50">
        <w:rPr>
          <w:rFonts w:hint="eastAsia"/>
          <w:lang w:eastAsia="zh-CN"/>
        </w:rPr>
        <w:t>FVM</w:t>
      </w:r>
      <w:r w:rsidR="00BA655B">
        <w:rPr>
          <w:rFonts w:hint="eastAsia"/>
          <w:lang w:eastAsia="zh-CN"/>
        </w:rPr>
        <w:t xml:space="preserve"> </w:t>
      </w:r>
      <w:r w:rsidR="0019333E">
        <w:rPr>
          <w:rFonts w:hint="eastAsia"/>
          <w:lang w:eastAsia="zh-CN"/>
        </w:rPr>
        <w:t>by</w:t>
      </w:r>
      <w:r w:rsidR="00BA655B">
        <w:rPr>
          <w:rFonts w:hint="eastAsia"/>
          <w:lang w:eastAsia="zh-CN"/>
        </w:rPr>
        <w:t xml:space="preserve"> average flow quanti</w:t>
      </w:r>
      <w:r w:rsidR="008A228B">
        <w:rPr>
          <w:rFonts w:hint="eastAsia"/>
          <w:lang w:eastAsia="zh-CN"/>
        </w:rPr>
        <w:t>ties</w:t>
      </w:r>
      <w:r w:rsidR="00BA655B">
        <w:rPr>
          <w:rFonts w:hint="eastAsia"/>
          <w:lang w:eastAsia="zh-CN"/>
        </w:rPr>
        <w:t xml:space="preserve"> over each cell.</w:t>
      </w:r>
      <w:r w:rsidR="00630D5E">
        <w:rPr>
          <w:rFonts w:hint="eastAsia"/>
          <w:lang w:eastAsia="zh-CN"/>
        </w:rPr>
        <w:t xml:space="preserve"> Then, we</w:t>
      </w:r>
      <w:r w:rsidR="00B95640">
        <w:rPr>
          <w:rFonts w:hint="eastAsia"/>
          <w:lang w:eastAsia="zh-CN"/>
        </w:rPr>
        <w:t xml:space="preserve"> can do the first time </w:t>
      </w:r>
      <w:r w:rsidR="00566CD6">
        <w:rPr>
          <w:rFonts w:hint="eastAsia"/>
          <w:lang w:eastAsia="zh-CN"/>
        </w:rPr>
        <w:t>step (</w:t>
      </w:r>
      <w:r w:rsidR="00566CD6">
        <w:rPr>
          <w:lang w:eastAsia="zh-CN"/>
        </w:rPr>
        <w:t>infinitesimal</w:t>
      </w:r>
      <w:r w:rsidR="00566CD6">
        <w:rPr>
          <w:rFonts w:hint="eastAsia"/>
          <w:lang w:eastAsia="zh-CN"/>
        </w:rPr>
        <w:t xml:space="preserve">), </w:t>
      </w:r>
      <w:r w:rsidR="00874714">
        <w:rPr>
          <w:rFonts w:hint="eastAsia"/>
          <w:lang w:eastAsia="zh-CN"/>
        </w:rPr>
        <w:t>using</w:t>
      </w:r>
      <w:r w:rsidR="00BA655B">
        <w:rPr>
          <w:rFonts w:hint="eastAsia"/>
          <w:lang w:eastAsia="zh-CN"/>
        </w:rPr>
        <w:t xml:space="preserve"> accurate </w:t>
      </w:r>
      <w:r w:rsidR="00677AE6">
        <w:rPr>
          <w:rFonts w:hint="eastAsia"/>
          <w:lang w:eastAsia="zh-CN"/>
        </w:rPr>
        <w:t>subgrid stress</w:t>
      </w:r>
      <w:r w:rsidR="00523838">
        <w:rPr>
          <w:rFonts w:hint="eastAsia"/>
          <w:lang w:eastAsia="zh-CN"/>
        </w:rPr>
        <w:t xml:space="preserve"> and </w:t>
      </w:r>
      <w:r w:rsidR="00BA655B">
        <w:rPr>
          <w:rFonts w:hint="eastAsia"/>
          <w:lang w:eastAsia="zh-CN"/>
        </w:rPr>
        <w:t xml:space="preserve">numerical </w:t>
      </w:r>
      <w:r w:rsidR="003C7CF7">
        <w:rPr>
          <w:rFonts w:hint="eastAsia"/>
          <w:lang w:eastAsia="zh-CN"/>
        </w:rPr>
        <w:t>flux</w:t>
      </w:r>
      <w:r w:rsidR="00301346">
        <w:rPr>
          <w:rFonts w:hint="eastAsia"/>
          <w:lang w:eastAsia="zh-CN"/>
        </w:rPr>
        <w:t xml:space="preserve">. </w:t>
      </w:r>
      <w:r w:rsidR="00BA655B">
        <w:rPr>
          <w:rFonts w:hint="eastAsia"/>
          <w:lang w:eastAsia="zh-CN"/>
        </w:rPr>
        <w:t xml:space="preserve">The </w:t>
      </w:r>
      <w:r w:rsidR="005B400B">
        <w:rPr>
          <w:rFonts w:hint="eastAsia"/>
          <w:lang w:eastAsia="zh-CN"/>
        </w:rPr>
        <w:t>quantities</w:t>
      </w:r>
      <w:r w:rsidR="00BA655B">
        <w:rPr>
          <w:rFonts w:hint="eastAsia"/>
          <w:lang w:eastAsia="zh-CN"/>
        </w:rPr>
        <w:t xml:space="preserve"> are cell-average </w:t>
      </w:r>
      <w:r w:rsidR="001051D2">
        <w:rPr>
          <w:rFonts w:hint="eastAsia"/>
          <w:lang w:eastAsia="zh-CN"/>
        </w:rPr>
        <w:t>values</w:t>
      </w:r>
      <w:r w:rsidR="00BA655B">
        <w:rPr>
          <w:rFonts w:hint="eastAsia"/>
          <w:lang w:eastAsia="zh-CN"/>
        </w:rPr>
        <w:t xml:space="preserve">, </w:t>
      </w:r>
      <w:r w:rsidR="00FE4A1F">
        <w:rPr>
          <w:rFonts w:hint="eastAsia"/>
          <w:lang w:eastAsia="zh-CN"/>
        </w:rPr>
        <w:t>equivalent to</w:t>
      </w:r>
      <w:r w:rsidR="00BA655B">
        <w:rPr>
          <w:rFonts w:hint="eastAsia"/>
          <w:lang w:eastAsia="zh-CN"/>
        </w:rPr>
        <w:t xml:space="preserve"> box-filtered quantities. In practical simula</w:t>
      </w:r>
      <w:r w:rsidR="00F53963">
        <w:rPr>
          <w:rFonts w:hint="eastAsia"/>
          <w:lang w:eastAsia="zh-CN"/>
        </w:rPr>
        <w:t>tions</w:t>
      </w:r>
      <w:r w:rsidR="00BA655B">
        <w:rPr>
          <w:rFonts w:hint="eastAsia"/>
          <w:lang w:eastAsia="zh-CN"/>
        </w:rPr>
        <w:t>, we must have spatial/temporal discretization errors</w:t>
      </w:r>
      <w:r w:rsidR="00FE4A1F">
        <w:rPr>
          <w:rFonts w:hint="eastAsia"/>
          <w:lang w:eastAsia="zh-CN"/>
        </w:rPr>
        <w:t xml:space="preserve"> and</w:t>
      </w:r>
      <w:r w:rsidR="00BA655B">
        <w:rPr>
          <w:rFonts w:hint="eastAsia"/>
          <w:lang w:eastAsia="zh-CN"/>
        </w:rPr>
        <w:t xml:space="preserve"> SGS errors. If </w:t>
      </w:r>
      <w:r w:rsidR="00AA413A">
        <w:rPr>
          <w:rFonts w:hint="eastAsia"/>
          <w:lang w:eastAsia="zh-CN"/>
        </w:rPr>
        <w:t>cen</w:t>
      </w:r>
      <w:r w:rsidR="00E66712">
        <w:rPr>
          <w:rFonts w:hint="eastAsia"/>
          <w:lang w:eastAsia="zh-CN"/>
        </w:rPr>
        <w:t>tral</w:t>
      </w:r>
      <w:r w:rsidR="00F3169F">
        <w:rPr>
          <w:rFonts w:hint="eastAsia"/>
          <w:lang w:eastAsia="zh-CN"/>
        </w:rPr>
        <w:t xml:space="preserve"> </w:t>
      </w:r>
      <w:r w:rsidR="00BA655B">
        <w:rPr>
          <w:rFonts w:hint="eastAsia"/>
          <w:lang w:eastAsia="zh-CN"/>
        </w:rPr>
        <w:t>sche</w:t>
      </w:r>
      <w:r w:rsidR="00AA413A">
        <w:rPr>
          <w:rFonts w:hint="eastAsia"/>
          <w:lang w:eastAsia="zh-CN"/>
        </w:rPr>
        <w:t>me</w:t>
      </w:r>
      <w:r w:rsidR="00BA655B">
        <w:rPr>
          <w:rFonts w:hint="eastAsia"/>
          <w:lang w:eastAsia="zh-CN"/>
        </w:rPr>
        <w:t xml:space="preserve"> is applied, we only have numerical </w:t>
      </w:r>
      <w:r w:rsidR="00BA655B">
        <w:rPr>
          <w:lang w:eastAsia="zh-CN"/>
        </w:rPr>
        <w:t>dispersion</w:t>
      </w:r>
      <w:r w:rsidR="00BA655B">
        <w:rPr>
          <w:rFonts w:hint="eastAsia"/>
          <w:lang w:eastAsia="zh-CN"/>
        </w:rPr>
        <w:t xml:space="preserve"> errors and SGS dissipation </w:t>
      </w:r>
      <w:r w:rsidR="0097393B">
        <w:rPr>
          <w:rFonts w:hint="eastAsia"/>
          <w:lang w:eastAsia="zh-CN"/>
        </w:rPr>
        <w:t>errors.</w:t>
      </w:r>
      <w:r w:rsidR="00D2765F">
        <w:rPr>
          <w:rFonts w:hint="eastAsia"/>
          <w:lang w:eastAsia="zh-CN"/>
        </w:rPr>
        <w:t xml:space="preserve"> The</w:t>
      </w:r>
      <w:r w:rsidR="00BA655B">
        <w:t xml:space="preserve"> </w:t>
      </w:r>
      <w:r w:rsidR="00D2765F">
        <w:rPr>
          <w:rFonts w:hint="eastAsia"/>
          <w:lang w:eastAsia="zh-CN"/>
        </w:rPr>
        <w:t xml:space="preserve">subgrid </w:t>
      </w:r>
      <w:r w:rsidR="00BA655B">
        <w:t>stress</w:t>
      </w:r>
      <w:r w:rsidR="00D2765F">
        <w:rPr>
          <w:rFonts w:hint="eastAsia"/>
          <w:lang w:eastAsia="zh-CN"/>
        </w:rPr>
        <w:t xml:space="preserve"> is modelled </w:t>
      </w:r>
      <w:r w:rsidR="00E85A16">
        <w:rPr>
          <w:rFonts w:hint="eastAsia"/>
          <w:lang w:eastAsia="zh-CN"/>
        </w:rPr>
        <w:t>as</w:t>
      </w:r>
    </w:p>
    <w:p w14:paraId="31D11056" w14:textId="00669A4C" w:rsidR="00BA655B" w:rsidRDefault="00BA655B" w:rsidP="00BA655B">
      <w:pPr>
        <w:pStyle w:val="MTDisplayEquation"/>
      </w:pPr>
      <w:r>
        <w:tab/>
      </w:r>
      <w:r w:rsidR="00C46343" w:rsidRPr="0005469B">
        <w:rPr>
          <w:position w:val="-24"/>
        </w:rPr>
        <w:object w:dxaOrig="1900" w:dyaOrig="620" w14:anchorId="43878F03">
          <v:shape id="_x0000_i1134" type="#_x0000_t75" style="width:94.7pt;height:30.45pt" o:ole="">
            <v:imagedata r:id="rId223" o:title=""/>
          </v:shape>
          <o:OLEObject Type="Embed" ProgID="Equation.DSMT4" ShapeID="_x0000_i1134" DrawAspect="Content" ObjectID="_1782327542" r:id="rId2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649730C6" w14:textId="4BC9480E" w:rsidR="00243D23" w:rsidRDefault="00BA655B" w:rsidP="00D2765F">
      <w:pPr>
        <w:spacing w:beforeLines="50" w:before="120" w:afterLines="50" w:after="120"/>
      </w:pPr>
      <w:r>
        <w:rPr>
          <w:rFonts w:hint="eastAsia"/>
          <w:lang w:eastAsia="zh-CN"/>
        </w:rPr>
        <w:t>T</w:t>
      </w:r>
      <w:r>
        <w:t xml:space="preserve">he isotropic part </w:t>
      </w:r>
      <w:r>
        <w:rPr>
          <w:rFonts w:hint="eastAsia"/>
          <w:lang w:eastAsia="zh-CN"/>
        </w:rPr>
        <w:t xml:space="preserve">is </w:t>
      </w:r>
      <w:r>
        <w:t>ignored</w:t>
      </w:r>
      <w:r>
        <w:rPr>
          <w:rFonts w:hint="eastAsia"/>
          <w:lang w:eastAsia="zh-CN"/>
        </w:rPr>
        <w:t xml:space="preserve"> </w:t>
      </w:r>
      <w:r w:rsidR="00570440">
        <w:rPr>
          <w:rFonts w:hint="eastAsia"/>
          <w:lang w:eastAsia="zh-CN"/>
        </w:rPr>
        <w:t>in CaNS.</w:t>
      </w:r>
      <w:r w:rsidR="00D2765F">
        <w:rPr>
          <w:rFonts w:hint="eastAsia"/>
          <w:lang w:eastAsia="zh-CN"/>
        </w:rPr>
        <w:t xml:space="preserve"> Consequently, </w:t>
      </w:r>
      <w:r w:rsidR="004F05C3">
        <w:t xml:space="preserve">the viscous </w:t>
      </w:r>
      <w:r w:rsidR="00F86434">
        <w:rPr>
          <w:rFonts w:hint="eastAsia"/>
          <w:lang w:eastAsia="zh-CN"/>
        </w:rPr>
        <w:t>term</w:t>
      </w:r>
      <w:r w:rsidR="006F4CD7">
        <w:rPr>
          <w:lang w:eastAsia="zh-CN"/>
        </w:rPr>
        <w:t xml:space="preserve"> </w:t>
      </w:r>
      <w:r w:rsidR="00B737D4">
        <w:rPr>
          <w:rFonts w:hint="eastAsia"/>
          <w:lang w:eastAsia="zh-CN"/>
        </w:rPr>
        <w:t>becomes</w:t>
      </w:r>
    </w:p>
    <w:p w14:paraId="392A9D44" w14:textId="52C96ACA" w:rsidR="00F230A3" w:rsidRDefault="00AD18DC" w:rsidP="00F230A3">
      <w:pPr>
        <w:pStyle w:val="MTDisplayEquation"/>
        <w:ind w:firstLine="0"/>
      </w:pPr>
      <w:r w:rsidRPr="00C3224B">
        <w:rPr>
          <w:position w:val="-32"/>
        </w:rPr>
        <w:object w:dxaOrig="10060" w:dyaOrig="760" w14:anchorId="32D8CB0C">
          <v:shape id="_x0000_i1135" type="#_x0000_t75" style="width:503.45pt;height:37.65pt" o:ole="">
            <v:imagedata r:id="rId225" o:title=""/>
          </v:shape>
          <o:OLEObject Type="Embed" ProgID="Equation.DSMT4" ShapeID="_x0000_i1135" DrawAspect="Content" ObjectID="_1782327543" r:id="rId226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8" w:name="ZEqnNum786020"/>
      <w:r w:rsidR="00F230A3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74</w:instrText>
      </w:r>
      <w:r w:rsidR="006624EC">
        <w:rPr>
          <w:noProof/>
        </w:rPr>
        <w:fldChar w:fldCharType="end"/>
      </w:r>
      <w:r w:rsidR="00F230A3">
        <w:instrText>)</w:instrText>
      </w:r>
      <w:bookmarkEnd w:id="28"/>
      <w:r w:rsidR="00F230A3">
        <w:fldChar w:fldCharType="end"/>
      </w:r>
    </w:p>
    <w:p w14:paraId="32DFFBCA" w14:textId="73954D35" w:rsidR="00F230A3" w:rsidRDefault="00AD18DC" w:rsidP="00F230A3">
      <w:pPr>
        <w:pStyle w:val="MTDisplayEquation"/>
        <w:ind w:firstLine="0"/>
      </w:pPr>
      <w:r w:rsidRPr="003A0867">
        <w:rPr>
          <w:position w:val="-32"/>
        </w:rPr>
        <w:object w:dxaOrig="9999" w:dyaOrig="760" w14:anchorId="41F26A72">
          <v:shape id="_x0000_i1136" type="#_x0000_t75" style="width:500.7pt;height:37.65pt" o:ole="">
            <v:imagedata r:id="rId227" o:title=""/>
          </v:shape>
          <o:OLEObject Type="Embed" ProgID="Equation.DSMT4" ShapeID="_x0000_i1136" DrawAspect="Content" ObjectID="_1782327544" r:id="rId228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29" w:name="ZEqnNum590530"/>
      <w:r w:rsidR="00F230A3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75</w:instrText>
      </w:r>
      <w:r w:rsidR="006624EC">
        <w:rPr>
          <w:noProof/>
        </w:rPr>
        <w:fldChar w:fldCharType="end"/>
      </w:r>
      <w:r w:rsidR="00F230A3">
        <w:instrText>)</w:instrText>
      </w:r>
      <w:bookmarkEnd w:id="29"/>
      <w:r w:rsidR="00F230A3">
        <w:fldChar w:fldCharType="end"/>
      </w:r>
    </w:p>
    <w:p w14:paraId="55CB562A" w14:textId="27BA74D7" w:rsidR="00F230A3" w:rsidRDefault="00BF2FE6" w:rsidP="00F230A3">
      <w:pPr>
        <w:pStyle w:val="MTDisplayEquation"/>
        <w:ind w:firstLine="0"/>
      </w:pPr>
      <w:r w:rsidRPr="0074301D">
        <w:rPr>
          <w:position w:val="-32"/>
        </w:rPr>
        <w:object w:dxaOrig="10100" w:dyaOrig="760" w14:anchorId="0BEA5E26">
          <v:shape id="_x0000_i1137" type="#_x0000_t75" style="width:504.55pt;height:37.65pt" o:ole="">
            <v:imagedata r:id="rId229" o:title=""/>
          </v:shape>
          <o:OLEObject Type="Embed" ProgID="Equation.DSMT4" ShapeID="_x0000_i1137" DrawAspect="Content" ObjectID="_1782327545" r:id="rId230"/>
        </w:object>
      </w:r>
      <w:r w:rsidR="00F230A3">
        <w:t xml:space="preserve"> </w:t>
      </w:r>
      <w:r w:rsidR="00F230A3">
        <w:tab/>
      </w:r>
      <w:r w:rsidR="00F230A3">
        <w:fldChar w:fldCharType="begin"/>
      </w:r>
      <w:r w:rsidR="00F230A3">
        <w:instrText xml:space="preserve"> MACROBUTTON MTPlaceRef \* MERGEFORMAT </w:instrText>
      </w:r>
      <w:r w:rsidR="00F230A3">
        <w:fldChar w:fldCharType="begin"/>
      </w:r>
      <w:r w:rsidR="00F230A3">
        <w:instrText xml:space="preserve"> SEQ MTEqn \h \* MERGEFORMAT </w:instrText>
      </w:r>
      <w:r w:rsidR="00F230A3">
        <w:fldChar w:fldCharType="end"/>
      </w:r>
      <w:bookmarkStart w:id="30" w:name="ZEqnNum167370"/>
      <w:r w:rsidR="00F230A3"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76</w:instrText>
      </w:r>
      <w:r w:rsidR="006624EC">
        <w:rPr>
          <w:noProof/>
        </w:rPr>
        <w:fldChar w:fldCharType="end"/>
      </w:r>
      <w:r w:rsidR="00F230A3">
        <w:instrText>)</w:instrText>
      </w:r>
      <w:bookmarkEnd w:id="30"/>
      <w:r w:rsidR="00F230A3">
        <w:fldChar w:fldCharType="end"/>
      </w:r>
    </w:p>
    <w:p w14:paraId="665CBB14" w14:textId="517190C9" w:rsidR="009F6540" w:rsidRPr="00061545" w:rsidRDefault="005A1DDC" w:rsidP="001E7365">
      <w:pPr>
        <w:rPr>
          <w:lang w:eastAsia="zh-CN"/>
        </w:rPr>
      </w:pPr>
      <w:r>
        <w:rPr>
          <w:lang w:eastAsia="zh-CN"/>
        </w:rPr>
        <w:t xml:space="preserve">The resolved </w:t>
      </w:r>
      <w:r w:rsidR="00BE63F4">
        <w:rPr>
          <w:rFonts w:hint="eastAsia"/>
          <w:lang w:eastAsia="zh-CN"/>
        </w:rPr>
        <w:t>viscous</w:t>
      </w:r>
      <w:r>
        <w:rPr>
          <w:lang w:eastAsia="zh-CN"/>
        </w:rPr>
        <w:t xml:space="preserve"> terms can be </w:t>
      </w:r>
      <w:r w:rsidR="00CE533C">
        <w:rPr>
          <w:lang w:eastAsia="zh-CN"/>
        </w:rPr>
        <w:t>explicitly</w:t>
      </w:r>
      <w:r w:rsidR="00CE533C">
        <w:rPr>
          <w:rFonts w:hint="eastAsia"/>
          <w:lang w:eastAsia="zh-CN"/>
        </w:rPr>
        <w:t>/</w:t>
      </w:r>
      <w:r w:rsidR="00CE533C">
        <w:rPr>
          <w:lang w:eastAsia="zh-CN"/>
        </w:rPr>
        <w:t xml:space="preserve">implicitly </w:t>
      </w:r>
      <w:r w:rsidR="00BF2FE6">
        <w:rPr>
          <w:rFonts w:hint="eastAsia"/>
          <w:lang w:eastAsia="zh-CN"/>
        </w:rPr>
        <w:t>treated</w:t>
      </w:r>
      <w:r w:rsidR="00296159">
        <w:rPr>
          <w:rFonts w:hint="eastAsia"/>
          <w:lang w:eastAsia="zh-CN"/>
        </w:rPr>
        <w:t xml:space="preserve">, </w:t>
      </w:r>
      <w:r w:rsidR="00061545">
        <w:rPr>
          <w:rFonts w:hint="eastAsia"/>
          <w:lang w:eastAsia="zh-CN"/>
        </w:rPr>
        <w:t>while</w:t>
      </w:r>
      <w:r w:rsidR="00296159">
        <w:rPr>
          <w:rFonts w:hint="eastAsia"/>
          <w:lang w:eastAsia="zh-CN"/>
        </w:rPr>
        <w:t xml:space="preserve"> t</w:t>
      </w:r>
      <w:r>
        <w:rPr>
          <w:lang w:eastAsia="zh-CN"/>
        </w:rPr>
        <w:t>he modelled</w:t>
      </w:r>
      <w:r w:rsidR="009C35BF">
        <w:rPr>
          <w:lang w:eastAsia="zh-CN"/>
        </w:rPr>
        <w:t xml:space="preserve"> </w:t>
      </w:r>
      <w:r>
        <w:rPr>
          <w:lang w:eastAsia="zh-CN"/>
        </w:rPr>
        <w:t>terms</w:t>
      </w:r>
      <w:r w:rsidR="00F86434">
        <w:rPr>
          <w:rFonts w:hint="eastAsia"/>
          <w:lang w:eastAsia="zh-CN"/>
        </w:rPr>
        <w:t xml:space="preserve"> </w:t>
      </w:r>
      <w:r w:rsidR="00290717">
        <w:rPr>
          <w:rFonts w:hint="eastAsia"/>
          <w:lang w:eastAsia="zh-CN"/>
        </w:rPr>
        <w:t>are</w:t>
      </w:r>
      <w:r>
        <w:rPr>
          <w:lang w:eastAsia="zh-CN"/>
        </w:rPr>
        <w:t xml:space="preserve"> </w:t>
      </w:r>
      <w:r w:rsidR="00296159">
        <w:rPr>
          <w:rFonts w:hint="eastAsia"/>
          <w:lang w:eastAsia="zh-CN"/>
        </w:rPr>
        <w:t xml:space="preserve">always </w:t>
      </w:r>
      <w:r w:rsidR="00CE533C">
        <w:rPr>
          <w:rFonts w:hint="eastAsia"/>
          <w:lang w:eastAsia="zh-CN"/>
        </w:rPr>
        <w:t xml:space="preserve">explicitly </w:t>
      </w:r>
      <w:r w:rsidR="00A96944">
        <w:rPr>
          <w:rFonts w:hint="eastAsia"/>
          <w:lang w:eastAsia="zh-CN"/>
        </w:rPr>
        <w:t>treated.</w:t>
      </w:r>
      <w:r w:rsidR="00A96944">
        <w:rPr>
          <w:rFonts w:hint="eastAsia"/>
          <w:iCs/>
          <w:color w:val="FF0000"/>
          <w:lang w:eastAsia="zh-CN"/>
        </w:rPr>
        <w:t xml:space="preserve"> </w:t>
      </w:r>
      <w:r w:rsidR="002310AC">
        <w:rPr>
          <w:rFonts w:hint="eastAsia"/>
          <w:lang w:eastAsia="zh-CN"/>
        </w:rPr>
        <w:t>Ne</w:t>
      </w:r>
      <w:r w:rsidR="005D233F">
        <w:rPr>
          <w:rFonts w:hint="eastAsia"/>
          <w:lang w:eastAsia="zh-CN"/>
        </w:rPr>
        <w:t>xt</w:t>
      </w:r>
      <w:r w:rsidR="002310AC">
        <w:rPr>
          <w:rFonts w:hint="eastAsia"/>
          <w:lang w:eastAsia="zh-CN"/>
        </w:rPr>
        <w:t xml:space="preserve">, we </w:t>
      </w:r>
      <w:r w:rsidR="005D233F">
        <w:rPr>
          <w:rFonts w:hint="eastAsia"/>
          <w:lang w:eastAsia="zh-CN"/>
        </w:rPr>
        <w:t>discu</w:t>
      </w:r>
      <w:r w:rsidR="00400795">
        <w:rPr>
          <w:lang w:eastAsia="zh-CN"/>
        </w:rPr>
        <w:t>ss</w:t>
      </w:r>
      <w:r w:rsidR="005D233F">
        <w:rPr>
          <w:rFonts w:hint="eastAsia"/>
          <w:lang w:eastAsia="zh-CN"/>
        </w:rPr>
        <w:t xml:space="preserve"> </w:t>
      </w:r>
      <w:r w:rsidR="00A96944">
        <w:rPr>
          <w:rFonts w:hint="eastAsia"/>
          <w:lang w:eastAsia="zh-CN"/>
        </w:rPr>
        <w:t>the Smagorinsky models</w:t>
      </w:r>
      <w:r w:rsidR="005D233F">
        <w:rPr>
          <w:rFonts w:hint="eastAsia"/>
          <w:lang w:eastAsia="zh-CN"/>
        </w:rPr>
        <w:t xml:space="preserve">. </w:t>
      </w:r>
      <w:r w:rsidR="001E7365">
        <w:rPr>
          <w:lang w:eastAsia="zh-CN"/>
        </w:rPr>
        <w:t xml:space="preserve">The </w:t>
      </w:r>
      <w:r w:rsidR="00A96944">
        <w:rPr>
          <w:rFonts w:hint="eastAsia"/>
          <w:lang w:eastAsia="zh-CN"/>
        </w:rPr>
        <w:t>static</w:t>
      </w:r>
      <w:r w:rsidR="001E7365">
        <w:rPr>
          <w:lang w:eastAsia="zh-CN"/>
        </w:rPr>
        <w:t xml:space="preserve"> Smagorinsky model </w:t>
      </w:r>
      <w:r w:rsidR="005A035A">
        <w:rPr>
          <w:lang w:eastAsia="zh-CN"/>
        </w:rPr>
        <w:t>read</w:t>
      </w:r>
      <w:r w:rsidR="00A96944">
        <w:rPr>
          <w:rFonts w:hint="eastAsia"/>
          <w:lang w:eastAsia="zh-CN"/>
        </w:rPr>
        <w:t>s</w:t>
      </w:r>
      <w:r w:rsidR="005A035A">
        <w:rPr>
          <w:lang w:eastAsia="zh-CN"/>
        </w:rPr>
        <w:t xml:space="preserve"> </w:t>
      </w:r>
      <w:r w:rsidR="00717FC5">
        <w:rPr>
          <w:rFonts w:hint="eastAsia"/>
          <w:lang w:eastAsia="zh-CN"/>
        </w:rPr>
        <w:t>as</w:t>
      </w:r>
    </w:p>
    <w:p w14:paraId="342C0FD7" w14:textId="3083217A" w:rsidR="00D120E2" w:rsidRDefault="00D120E2" w:rsidP="00D120E2">
      <w:pPr>
        <w:pStyle w:val="MTDisplayEquation"/>
      </w:pPr>
      <w:r>
        <w:tab/>
      </w:r>
      <w:r w:rsidR="00207ED4" w:rsidRPr="00D120E2">
        <w:rPr>
          <w:position w:val="-14"/>
        </w:rPr>
        <w:object w:dxaOrig="1880" w:dyaOrig="460" w14:anchorId="21A23E5E">
          <v:shape id="_x0000_i1138" type="#_x0000_t75" style="width:94.15pt;height:22.7pt" o:ole="">
            <v:imagedata r:id="rId231" o:title=""/>
          </v:shape>
          <o:OLEObject Type="Embed" ProgID="Equation.DSMT4" ShapeID="_x0000_i1138" DrawAspect="Content" ObjectID="_1782327546" r:id="rId232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14:paraId="1EA06AAA" w14:textId="3A0664E1" w:rsidR="001E7365" w:rsidRDefault="00D120E2" w:rsidP="001E7365">
      <w:pPr>
        <w:rPr>
          <w:lang w:eastAsia="zh-CN"/>
        </w:rPr>
      </w:pPr>
      <w:r w:rsidRPr="00D120E2">
        <w:rPr>
          <w:rFonts w:hint="eastAsia"/>
          <w:lang w:eastAsia="zh-CN"/>
        </w:rPr>
        <w:lastRenderedPageBreak/>
        <w:t>w</w:t>
      </w:r>
      <w:r w:rsidR="001E7365" w:rsidRPr="00D120E2">
        <w:rPr>
          <w:lang w:eastAsia="zh-CN"/>
        </w:rPr>
        <w:t>here</w:t>
      </w:r>
      <w:r w:rsidRPr="00D120E2">
        <w:rPr>
          <w:rFonts w:hint="eastAsia"/>
          <w:lang w:eastAsia="zh-CN"/>
        </w:rPr>
        <w:t xml:space="preserve"> </w:t>
      </w:r>
      <w:r w:rsidRPr="00D120E2">
        <w:rPr>
          <w:position w:val="-16"/>
          <w:lang w:eastAsia="zh-CN"/>
        </w:rPr>
        <w:object w:dxaOrig="1240" w:dyaOrig="480" w14:anchorId="7BD5115B">
          <v:shape id="_x0000_i1139" type="#_x0000_t75" style="width:62.05pt;height:24.35pt" o:ole="">
            <v:imagedata r:id="rId233" o:title=""/>
          </v:shape>
          <o:OLEObject Type="Embed" ProgID="Equation.DSMT4" ShapeID="_x0000_i1139" DrawAspect="Content" ObjectID="_1782327547" r:id="rId234"/>
        </w:object>
      </w:r>
      <w:r>
        <w:rPr>
          <w:rFonts w:hint="eastAsia"/>
          <w:lang w:eastAsia="zh-CN"/>
        </w:rPr>
        <w:t xml:space="preserve">, </w:t>
      </w:r>
      <w:r w:rsidR="001E7365" w:rsidRPr="00D120E2">
        <w:t xml:space="preserve">and van Driest damping </w:t>
      </w:r>
      <w:r w:rsidR="00A92C48" w:rsidRPr="00D120E2">
        <w:rPr>
          <w:rFonts w:hint="eastAsia"/>
          <w:lang w:eastAsia="zh-CN"/>
        </w:rPr>
        <w:t>func</w:t>
      </w:r>
      <w:r w:rsidR="00A96944">
        <w:rPr>
          <w:rFonts w:hint="eastAsia"/>
          <w:lang w:eastAsia="zh-CN"/>
        </w:rPr>
        <w:t>tion,</w:t>
      </w:r>
    </w:p>
    <w:p w14:paraId="3B6B15A7" w14:textId="52AF81B2" w:rsidR="001E1113" w:rsidRPr="00D120E2" w:rsidRDefault="001E1113" w:rsidP="001E1113">
      <w:pPr>
        <w:pStyle w:val="MTDisplayEquation"/>
      </w:pPr>
      <w:r>
        <w:tab/>
      </w:r>
      <w:r w:rsidRPr="001E1113">
        <w:rPr>
          <w:position w:val="-32"/>
        </w:rPr>
        <w:object w:dxaOrig="2200" w:dyaOrig="760" w14:anchorId="4219F696">
          <v:shape id="_x0000_i1140" type="#_x0000_t75" style="width:109.65pt;height:37.65pt" o:ole="">
            <v:imagedata r:id="rId235" o:title=""/>
          </v:shape>
          <o:OLEObject Type="Embed" ProgID="Equation.DSMT4" ShapeID="_x0000_i1140" DrawAspect="Content" ObjectID="_1782327548" r:id="rId2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14:paraId="562D908D" w14:textId="60389C56" w:rsidR="001E7365" w:rsidRDefault="001E7365" w:rsidP="001E7365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A96944">
        <w:rPr>
          <w:rFonts w:hint="eastAsia"/>
          <w:lang w:eastAsia="zh-CN"/>
        </w:rPr>
        <w:t xml:space="preserve"> </w:t>
      </w:r>
      <w:r w:rsidR="007652E0">
        <w:rPr>
          <w:rFonts w:hint="eastAsia"/>
          <w:lang w:eastAsia="zh-CN"/>
        </w:rPr>
        <w:t>channel</w:t>
      </w:r>
      <w:r w:rsidR="00A96944">
        <w:rPr>
          <w:rFonts w:hint="eastAsia"/>
          <w:lang w:eastAsia="zh-CN"/>
        </w:rPr>
        <w:t xml:space="preserve"> test case </w:t>
      </w:r>
      <w:r>
        <w:rPr>
          <w:lang w:eastAsia="zh-CN"/>
        </w:rPr>
        <w:t>demons</w:t>
      </w:r>
      <w:r>
        <w:rPr>
          <w:rFonts w:hint="eastAsia"/>
          <w:lang w:eastAsia="zh-CN"/>
        </w:rPr>
        <w:t>trate</w:t>
      </w:r>
      <w:r w:rsidR="00A96944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that the </w:t>
      </w:r>
      <w:r>
        <w:rPr>
          <w:lang w:eastAsia="zh-CN"/>
        </w:rPr>
        <w:t>performance</w:t>
      </w:r>
      <w:r>
        <w:rPr>
          <w:rFonts w:hint="eastAsia"/>
          <w:lang w:eastAsia="zh-CN"/>
        </w:rPr>
        <w:t xml:space="preserve"> of the model is sensitive to grid resolutions, grid anisotropy and model </w:t>
      </w:r>
      <w:r>
        <w:rPr>
          <w:lang w:eastAsia="zh-CN"/>
        </w:rPr>
        <w:t>constant</w:t>
      </w:r>
      <w:r w:rsidR="00070B28">
        <w:rPr>
          <w:lang w:eastAsia="zh-CN"/>
        </w:rPr>
        <w:t xml:space="preserve">. </w:t>
      </w:r>
      <w:r w:rsidR="001F7C2E">
        <w:rPr>
          <w:rFonts w:hint="eastAsia"/>
          <w:lang w:eastAsia="zh-CN"/>
        </w:rPr>
        <w:t xml:space="preserve">The dynamic Smagorinsky model </w:t>
      </w:r>
      <w:r w:rsidR="00752B17">
        <w:rPr>
          <w:rFonts w:hint="eastAsia"/>
          <w:lang w:eastAsia="zh-CN"/>
        </w:rPr>
        <w:t>is</w:t>
      </w:r>
      <w:r w:rsidR="005E6E6D">
        <w:rPr>
          <w:rFonts w:hint="eastAsia"/>
          <w:lang w:eastAsia="zh-CN"/>
        </w:rPr>
        <w:t xml:space="preserve"> </w:t>
      </w:r>
      <w:r w:rsidR="005E6E6D">
        <w:rPr>
          <w:lang w:eastAsia="zh-CN"/>
        </w:rPr>
        <w:fldChar w:fldCharType="begin"/>
      </w:r>
      <w:r w:rsidR="005E6E6D">
        <w:rPr>
          <w:lang w:eastAsia="zh-CN"/>
        </w:rPr>
        <w:instrText xml:space="preserve"> ADDIN ZOTERO_ITEM CSL_CITATION {"citationID":"4gSD2azU","properties":{"formattedCitation":"(Pope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5E6E6D">
        <w:rPr>
          <w:lang w:eastAsia="zh-CN"/>
        </w:rPr>
        <w:fldChar w:fldCharType="separate"/>
      </w:r>
      <w:r w:rsidR="005E6E6D" w:rsidRPr="005E6E6D">
        <w:t>(Pope 2020)</w:t>
      </w:r>
      <w:r w:rsidR="005E6E6D">
        <w:rPr>
          <w:lang w:eastAsia="zh-CN"/>
        </w:rPr>
        <w:fldChar w:fldCharType="end"/>
      </w:r>
    </w:p>
    <w:p w14:paraId="29FC678F" w14:textId="0BB4E674" w:rsidR="00A71EFD" w:rsidRDefault="00A71EFD" w:rsidP="00A71EFD">
      <w:pPr>
        <w:pStyle w:val="MTDisplayEquation"/>
        <w:spacing w:line="360" w:lineRule="auto"/>
      </w:pPr>
      <w:r>
        <w:tab/>
      </w:r>
      <w:r w:rsidR="006146A0" w:rsidRPr="00A71EFD">
        <w:rPr>
          <w:position w:val="-12"/>
        </w:rPr>
        <w:object w:dxaOrig="1080" w:dyaOrig="380" w14:anchorId="531D9364">
          <v:shape id="_x0000_i1141" type="#_x0000_t75" style="width:54.3pt;height:22.15pt" o:ole="">
            <v:imagedata r:id="rId237" o:title=""/>
          </v:shape>
          <o:OLEObject Type="Embed" ProgID="Equation.DSMT4" ShapeID="_x0000_i1141" DrawAspect="Content" ObjectID="_1782327549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79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B8F9AC4" w14:textId="6373BC44" w:rsidR="008A5F41" w:rsidRDefault="00A71EFD" w:rsidP="00A71EFD">
      <w:pPr>
        <w:pStyle w:val="MTDisplayEquation"/>
      </w:pPr>
      <w:r>
        <w:tab/>
      </w:r>
      <w:r w:rsidR="005E6E6D" w:rsidRPr="00A71EFD">
        <w:rPr>
          <w:position w:val="-32"/>
        </w:rPr>
        <w:object w:dxaOrig="1700" w:dyaOrig="740" w14:anchorId="0557B067">
          <v:shape id="_x0000_i1142" type="#_x0000_t75" style="width:84.75pt;height:37.1pt" o:ole="">
            <v:imagedata r:id="rId239" o:title=""/>
          </v:shape>
          <o:OLEObject Type="Embed" ProgID="Equation.DSMT4" ShapeID="_x0000_i1142" DrawAspect="Content" ObjectID="_1782327550" r:id="rId2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A141520" w14:textId="39F7BEA0" w:rsidR="00A71EFD" w:rsidRDefault="00A71EFD" w:rsidP="00A71EFD">
      <w:pPr>
        <w:pStyle w:val="MTDisplayEquation"/>
      </w:pPr>
      <w:r>
        <w:tab/>
      </w:r>
      <w:r w:rsidR="00491DDA" w:rsidRPr="00A71EFD">
        <w:rPr>
          <w:position w:val="-14"/>
        </w:rPr>
        <w:object w:dxaOrig="1500" w:dyaOrig="420" w14:anchorId="6177C02B">
          <v:shape id="_x0000_i1143" type="#_x0000_t75" style="width:74.75pt;height:20.5pt" o:ole="">
            <v:imagedata r:id="rId241" o:title=""/>
          </v:shape>
          <o:OLEObject Type="Embed" ProgID="Equation.DSMT4" ShapeID="_x0000_i1143" DrawAspect="Content" ObjectID="_1782327551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7B8A250" w14:textId="78B957E0" w:rsidR="00A71EFD" w:rsidRDefault="00A71EFD" w:rsidP="00A71EFD">
      <w:pPr>
        <w:pStyle w:val="MTDisplayEquation"/>
      </w:pPr>
      <w:r>
        <w:tab/>
      </w:r>
      <w:r w:rsidR="00882C0A" w:rsidRPr="009F6540">
        <w:rPr>
          <w:position w:val="-14"/>
        </w:rPr>
        <w:object w:dxaOrig="2860" w:dyaOrig="460" w14:anchorId="3B416B28">
          <v:shape id="_x0000_i1144" type="#_x0000_t75" style="width:143.45pt;height:22.7pt" o:ole="">
            <v:imagedata r:id="rId243" o:title=""/>
          </v:shape>
          <o:OLEObject Type="Embed" ProgID="Equation.DSMT4" ShapeID="_x0000_i1144" DrawAspect="Content" ObjectID="_1782327552" r:id="rId2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6FFA00FD" w14:textId="32866620" w:rsidR="00B841DA" w:rsidRPr="00092927" w:rsidRDefault="00935FB7" w:rsidP="00B841DA">
      <w:r>
        <w:rPr>
          <w:rFonts w:hint="eastAsia"/>
          <w:lang w:eastAsia="zh-CN"/>
        </w:rPr>
        <w:t>where the</w:t>
      </w:r>
      <w:r>
        <w:rPr>
          <w:lang w:eastAsia="zh-CN"/>
        </w:rPr>
        <w:t xml:space="preserve"> bar denotes the first filter, and the </w:t>
      </w:r>
      <w:r w:rsidRPr="00E95EED">
        <w:rPr>
          <w:lang w:eastAsia="zh-CN"/>
        </w:rPr>
        <w:t>tilde</w:t>
      </w:r>
      <w:r>
        <w:rPr>
          <w:rFonts w:hint="eastAsia"/>
          <w:lang w:eastAsia="zh-CN"/>
        </w:rPr>
        <w:t xml:space="preserve"> denotes the second filter. </w:t>
      </w:r>
      <w:r w:rsidR="002B3AD3">
        <w:rPr>
          <w:lang w:eastAsia="zh-CN"/>
        </w:rPr>
        <w:t>In</w:t>
      </w:r>
      <w:r w:rsidR="002B3AD3">
        <w:rPr>
          <w:rFonts w:hint="eastAsia"/>
          <w:lang w:eastAsia="zh-CN"/>
        </w:rPr>
        <w:t xml:space="preserve"> </w:t>
      </w:r>
      <w:r w:rsidR="003175B4">
        <w:rPr>
          <w:rFonts w:hint="eastAsia"/>
          <w:lang w:eastAsia="zh-CN"/>
        </w:rPr>
        <w:t>the following</w:t>
      </w:r>
      <w:r w:rsidR="002B3AD3">
        <w:rPr>
          <w:rFonts w:hint="eastAsia"/>
          <w:lang w:eastAsia="zh-CN"/>
        </w:rPr>
        <w:t>, we</w:t>
      </w:r>
      <w:r w:rsidR="004A3833">
        <w:rPr>
          <w:lang w:eastAsia="zh-CN"/>
        </w:rPr>
        <w:t xml:space="preserve"> first discuss </w:t>
      </w:r>
      <w:r w:rsidR="004F34B3">
        <w:rPr>
          <w:rFonts w:hint="eastAsia"/>
          <w:lang w:eastAsia="zh-CN"/>
        </w:rPr>
        <w:t>its</w:t>
      </w:r>
      <w:r w:rsidR="004A3833">
        <w:rPr>
          <w:lang w:eastAsia="zh-CN"/>
        </w:rPr>
        <w:t xml:space="preserve"> derivation, then the</w:t>
      </w:r>
      <w:r w:rsidR="004F34B3">
        <w:rPr>
          <w:rFonts w:hint="eastAsia"/>
          <w:lang w:eastAsia="zh-CN"/>
        </w:rPr>
        <w:t xml:space="preserve"> implementation</w:t>
      </w:r>
      <w:r w:rsidR="004A3833">
        <w:rPr>
          <w:lang w:eastAsia="zh-CN"/>
        </w:rPr>
        <w:t xml:space="preserve"> details</w:t>
      </w:r>
      <w:r w:rsidR="004A3833">
        <w:rPr>
          <w:rFonts w:hint="eastAsia"/>
          <w:lang w:eastAsia="zh-CN"/>
        </w:rPr>
        <w:t xml:space="preserve">. </w:t>
      </w:r>
      <w:r w:rsidR="00B841DA">
        <w:rPr>
          <w:rFonts w:hint="eastAsia"/>
          <w:lang w:eastAsia="zh-CN"/>
        </w:rPr>
        <w:t xml:space="preserve">We </w:t>
      </w:r>
      <w:r w:rsidR="00ED2BAD">
        <w:rPr>
          <w:rFonts w:hint="eastAsia"/>
          <w:lang w:eastAsia="zh-CN"/>
        </w:rPr>
        <w:t>do</w:t>
      </w:r>
      <w:r w:rsidR="00B841DA">
        <w:rPr>
          <w:rFonts w:hint="eastAsia"/>
          <w:lang w:eastAsia="zh-CN"/>
        </w:rPr>
        <w:t xml:space="preserve"> a </w:t>
      </w:r>
      <w:r w:rsidR="0085640B">
        <w:rPr>
          <w:rFonts w:hint="eastAsia"/>
          <w:lang w:eastAsia="zh-CN"/>
        </w:rPr>
        <w:t xml:space="preserve">second </w:t>
      </w:r>
      <w:r w:rsidR="00B841DA">
        <w:rPr>
          <w:rFonts w:hint="eastAsia"/>
          <w:lang w:eastAsia="zh-CN"/>
        </w:rPr>
        <w:t>filtering operation</w:t>
      </w:r>
      <w:r w:rsidR="00DA32D9">
        <w:rPr>
          <w:rFonts w:hint="eastAsia"/>
          <w:lang w:eastAsia="zh-CN"/>
        </w:rPr>
        <w:t xml:space="preserve"> </w:t>
      </w:r>
      <w:r w:rsidR="00AC2342">
        <w:rPr>
          <w:lang w:eastAsia="zh-CN"/>
        </w:rPr>
        <w:t>on</w:t>
      </w:r>
      <w:r w:rsidR="00B841DA">
        <w:rPr>
          <w:rFonts w:hint="eastAsia"/>
          <w:lang w:eastAsia="zh-CN"/>
        </w:rPr>
        <w:t xml:space="preserve"> </w:t>
      </w:r>
      <w:r w:rsidR="0085640B">
        <w:rPr>
          <w:rFonts w:hint="eastAsia"/>
          <w:lang w:eastAsia="zh-CN"/>
        </w:rPr>
        <w:t>Eq.</w:t>
      </w:r>
      <w:r w:rsidR="0085640B">
        <w:rPr>
          <w:rFonts w:hint="eastAsia"/>
          <w:iCs/>
          <w:lang w:eastAsia="zh-CN"/>
        </w:rPr>
        <w:t xml:space="preserve"> </w: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GOTOBUTTON ZEqnNum686680  \* MERGEFORMAT </w:instrText>
      </w:r>
      <w:r w:rsidR="00FD14D5">
        <w:rPr>
          <w:lang w:eastAsia="zh-CN"/>
        </w:rPr>
        <w:fldChar w:fldCharType="begin"/>
      </w:r>
      <w:r w:rsidR="00FD14D5">
        <w:rPr>
          <w:lang w:eastAsia="zh-CN"/>
        </w:rPr>
        <w:instrText xml:space="preserve"> REF ZEqnNum686680 \* Charformat \! \* MERGEFORMAT </w:instrText>
      </w:r>
      <w:r w:rsidR="00FD14D5">
        <w:rPr>
          <w:lang w:eastAsia="zh-CN"/>
        </w:rPr>
        <w:fldChar w:fldCharType="separate"/>
      </w:r>
      <w:r w:rsidR="005A13A7">
        <w:rPr>
          <w:lang w:eastAsia="zh-CN"/>
        </w:rPr>
        <w:instrText>(71)</w:instrText>
      </w:r>
      <w:r w:rsidR="00FD14D5">
        <w:rPr>
          <w:lang w:eastAsia="zh-CN"/>
        </w:rPr>
        <w:fldChar w:fldCharType="end"/>
      </w:r>
      <w:r w:rsidR="00FD14D5">
        <w:rPr>
          <w:lang w:eastAsia="zh-CN"/>
        </w:rPr>
        <w:fldChar w:fldCharType="end"/>
      </w:r>
      <w:r w:rsidR="009C13B7">
        <w:rPr>
          <w:rFonts w:hint="eastAsia"/>
          <w:lang w:eastAsia="zh-CN"/>
        </w:rPr>
        <w:t>,</w:t>
      </w:r>
    </w:p>
    <w:p w14:paraId="40D9BDE5" w14:textId="52264976" w:rsidR="003350CA" w:rsidRDefault="00B841DA" w:rsidP="003350CA">
      <w:pPr>
        <w:pStyle w:val="MTDisplayEquation"/>
      </w:pPr>
      <w:r>
        <w:tab/>
      </w:r>
      <w:r w:rsidR="00C430BB" w:rsidRPr="00C430BB">
        <w:rPr>
          <w:position w:val="-32"/>
        </w:rPr>
        <w:object w:dxaOrig="3780" w:dyaOrig="740" w14:anchorId="6021139B">
          <v:shape id="_x0000_i1145" type="#_x0000_t75" style="width:190.5pt;height:37.1pt" o:ole="">
            <v:imagedata r:id="rId245" o:title=""/>
          </v:shape>
          <o:OLEObject Type="Embed" ProgID="Equation.DSMT4" ShapeID="_x0000_i1145" DrawAspect="Content" ObjectID="_1782327553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26035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83</w:instrText>
      </w:r>
      <w:r w:rsidR="006624EC">
        <w:rPr>
          <w:noProof/>
        </w:rPr>
        <w:fldChar w:fldCharType="end"/>
      </w:r>
      <w:r>
        <w:instrText>)</w:instrText>
      </w:r>
      <w:bookmarkEnd w:id="31"/>
      <w:r>
        <w:fldChar w:fldCharType="end"/>
      </w:r>
    </w:p>
    <w:p w14:paraId="721940EC" w14:textId="5F6CCE50" w:rsidR="003350CA" w:rsidRPr="003350CA" w:rsidRDefault="003350CA" w:rsidP="003350CA">
      <w:pPr>
        <w:pStyle w:val="MTDisplayEquation"/>
      </w:pPr>
      <w:r>
        <w:tab/>
      </w:r>
      <w:r w:rsidR="00ED2BAD" w:rsidRPr="00AC0ADC">
        <w:rPr>
          <w:position w:val="-14"/>
        </w:rPr>
        <w:object w:dxaOrig="3100" w:dyaOrig="460" w14:anchorId="26574197">
          <v:shape id="_x0000_i1146" type="#_x0000_t75" style="width:154.5pt;height:22.7pt" o:ole="">
            <v:imagedata r:id="rId247" o:title=""/>
          </v:shape>
          <o:OLEObject Type="Embed" ProgID="Equation.DSMT4" ShapeID="_x0000_i1146" DrawAspect="Content" ObjectID="_1782327554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4240AFB" w14:textId="3DF1A071" w:rsidR="005A2A0E" w:rsidRDefault="005A2A0E" w:rsidP="005A2A0E">
      <w:pPr>
        <w:rPr>
          <w:lang w:eastAsia="zh-CN"/>
        </w:rPr>
      </w:pPr>
      <w:r>
        <w:rPr>
          <w:rFonts w:hint="eastAsia"/>
          <w:lang w:eastAsia="zh-CN"/>
        </w:rPr>
        <w:t>Con</w:t>
      </w:r>
      <w:r w:rsidR="003350CA">
        <w:rPr>
          <w:rFonts w:hint="eastAsia"/>
          <w:lang w:eastAsia="zh-CN"/>
        </w:rPr>
        <w:t>se</w:t>
      </w:r>
      <w:r w:rsidR="00C430BB">
        <w:rPr>
          <w:lang w:eastAsia="zh-CN"/>
        </w:rPr>
        <w:t>quently,</w:t>
      </w:r>
    </w:p>
    <w:p w14:paraId="61156F06" w14:textId="2A1E9A5A" w:rsidR="00FD5872" w:rsidRDefault="00FD5872" w:rsidP="00FD5872">
      <w:pPr>
        <w:pStyle w:val="MTDisplayEquation"/>
      </w:pPr>
      <w:r>
        <w:tab/>
      </w:r>
      <w:r w:rsidR="009C59D7" w:rsidRPr="009C59D7">
        <w:rPr>
          <w:position w:val="-14"/>
        </w:rPr>
        <w:object w:dxaOrig="2380" w:dyaOrig="420" w14:anchorId="470D3775">
          <v:shape id="_x0000_i1147" type="#_x0000_t75" style="width:118.5pt;height:20.5pt" o:ole="">
            <v:imagedata r:id="rId249" o:title=""/>
          </v:shape>
          <o:OLEObject Type="Embed" ProgID="Equation.DSMT4" ShapeID="_x0000_i1147" DrawAspect="Content" ObjectID="_1782327555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2" w:name="ZEqnNum722703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85</w:instrText>
      </w:r>
      <w:r w:rsidR="006624EC">
        <w:rPr>
          <w:noProof/>
        </w:rPr>
        <w:fldChar w:fldCharType="end"/>
      </w:r>
      <w:r>
        <w:instrText>)</w:instrText>
      </w:r>
      <w:bookmarkEnd w:id="32"/>
      <w:r>
        <w:fldChar w:fldCharType="end"/>
      </w:r>
    </w:p>
    <w:p w14:paraId="1837192A" w14:textId="0145C658" w:rsidR="00554B24" w:rsidRDefault="005A11A3" w:rsidP="00554B24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98297C">
        <w:rPr>
          <w:rFonts w:hint="eastAsia"/>
          <w:lang w:eastAsia="zh-CN"/>
        </w:rPr>
        <w:t xml:space="preserve"> derivation of Germano</w:t>
      </w:r>
      <w:r w:rsidR="0098297C">
        <w:rPr>
          <w:lang w:eastAsia="zh-CN"/>
        </w:rPr>
        <w:t>’</w:t>
      </w:r>
      <w:r w:rsidR="0098297C">
        <w:rPr>
          <w:rFonts w:hint="eastAsia"/>
          <w:lang w:eastAsia="zh-CN"/>
        </w:rPr>
        <w:t xml:space="preserve">s identity </w:t>
      </w:r>
      <w:r>
        <w:rPr>
          <w:rFonts w:hint="eastAsia"/>
          <w:lang w:eastAsia="zh-CN"/>
        </w:rPr>
        <w:t>assumes</w:t>
      </w:r>
      <w:r w:rsidR="00B62C3D">
        <w:rPr>
          <w:rFonts w:hint="eastAsia"/>
          <w:lang w:eastAsia="zh-CN"/>
        </w:rPr>
        <w:t xml:space="preserve"> </w:t>
      </w:r>
      <w:r w:rsidR="00DA422C">
        <w:rPr>
          <w:rFonts w:hint="eastAsia"/>
          <w:lang w:eastAsia="zh-CN"/>
        </w:rPr>
        <w:t xml:space="preserve">uniform </w:t>
      </w:r>
      <w:r w:rsidR="004F449C">
        <w:rPr>
          <w:rFonts w:hint="eastAsia"/>
          <w:lang w:eastAsia="zh-CN"/>
        </w:rPr>
        <w:t>grids</w:t>
      </w:r>
      <w:r w:rsidR="00491CB2">
        <w:rPr>
          <w:rFonts w:hint="eastAsia"/>
          <w:lang w:eastAsia="zh-CN"/>
        </w:rPr>
        <w:t>.</w:t>
      </w:r>
      <w:r w:rsidR="00404E8B">
        <w:rPr>
          <w:rFonts w:hint="eastAsia"/>
          <w:lang w:eastAsia="zh-CN"/>
        </w:rPr>
        <w:t xml:space="preserve"> </w:t>
      </w:r>
      <w:r w:rsidR="00D659F1">
        <w:rPr>
          <w:rFonts w:hint="eastAsia"/>
          <w:lang w:eastAsia="zh-CN"/>
        </w:rPr>
        <w:t xml:space="preserve">It is </w:t>
      </w:r>
      <w:r w:rsidR="004F449C">
        <w:rPr>
          <w:rFonts w:hint="eastAsia"/>
          <w:lang w:eastAsia="zh-CN"/>
        </w:rPr>
        <w:t>used</w:t>
      </w:r>
      <w:r w:rsidR="00D659F1">
        <w:rPr>
          <w:rFonts w:hint="eastAsia"/>
          <w:lang w:eastAsia="zh-CN"/>
        </w:rPr>
        <w:t xml:space="preserve"> to determine the coefficient of SGS models</w:t>
      </w:r>
      <w:r w:rsidR="00116E46">
        <w:rPr>
          <w:rFonts w:hint="eastAsia"/>
          <w:lang w:eastAsia="zh-CN"/>
        </w:rPr>
        <w:t>.</w:t>
      </w:r>
      <w:r w:rsidR="00202D43">
        <w:rPr>
          <w:rFonts w:hint="eastAsia"/>
          <w:lang w:eastAsia="zh-CN"/>
        </w:rPr>
        <w:t xml:space="preserve"> </w:t>
      </w:r>
      <w:r w:rsidR="007713AD">
        <w:rPr>
          <w:rFonts w:hint="eastAsia"/>
          <w:lang w:eastAsia="zh-CN"/>
        </w:rPr>
        <w:t xml:space="preserve">In the following, we assume </w:t>
      </w:r>
      <w:r w:rsidR="00C54D37" w:rsidRPr="00C54D37">
        <w:rPr>
          <w:position w:val="-14"/>
        </w:rPr>
        <w:object w:dxaOrig="760" w:dyaOrig="400" w14:anchorId="30CEB179">
          <v:shape id="_x0000_i1148" type="#_x0000_t75" style="width:37.65pt;height:19.95pt" o:ole="">
            <v:imagedata r:id="rId251" o:title=""/>
          </v:shape>
          <o:OLEObject Type="Embed" ProgID="Equation.DSMT4" ShapeID="_x0000_i1148" DrawAspect="Content" ObjectID="_1782327556" r:id="rId252"/>
        </w:object>
      </w:r>
      <w:r w:rsidR="007713AD">
        <w:rPr>
          <w:rFonts w:hint="eastAsia"/>
          <w:lang w:eastAsia="zh-CN"/>
        </w:rPr>
        <w:t xml:space="preserve"> is constant within </w:t>
      </w:r>
      <w:r w:rsidR="00EE017C">
        <w:rPr>
          <w:rFonts w:hint="eastAsia"/>
          <w:lang w:eastAsia="zh-CN"/>
        </w:rPr>
        <w:t xml:space="preserve">a filter </w:t>
      </w:r>
      <w:r w:rsidR="003E4D5D">
        <w:rPr>
          <w:lang w:eastAsia="zh-CN"/>
        </w:rPr>
        <w:t>width</w:t>
      </w:r>
      <w:r w:rsidR="00F51914">
        <w:rPr>
          <w:lang w:eastAsia="zh-CN"/>
        </w:rPr>
        <w:t xml:space="preserve"> </w:t>
      </w:r>
      <w:r w:rsidR="00EE017C">
        <w:rPr>
          <w:rFonts w:hint="eastAsia"/>
          <w:lang w:eastAsia="zh-CN"/>
        </w:rPr>
        <w:t>and that</w:t>
      </w:r>
      <w:r w:rsidR="00540B83">
        <w:rPr>
          <w:rFonts w:hint="eastAsia"/>
          <w:lang w:eastAsia="zh-CN"/>
        </w:rPr>
        <w:t xml:space="preserve"> </w:t>
      </w:r>
      <w:r w:rsidR="00EE017C">
        <w:rPr>
          <w:rFonts w:hint="eastAsia"/>
          <w:lang w:eastAsia="zh-CN"/>
        </w:rPr>
        <w:t xml:space="preserve">it is </w:t>
      </w:r>
      <w:r w:rsidR="00540B83">
        <w:rPr>
          <w:rFonts w:hint="eastAsia"/>
          <w:lang w:eastAsia="zh-CN"/>
        </w:rPr>
        <w:t xml:space="preserve">the same for the </w:t>
      </w:r>
      <w:r w:rsidR="004F449C">
        <w:rPr>
          <w:rFonts w:hint="eastAsia"/>
          <w:lang w:eastAsia="zh-CN"/>
        </w:rPr>
        <w:t>two</w:t>
      </w:r>
      <w:r w:rsidR="00540B83">
        <w:rPr>
          <w:rFonts w:hint="eastAsia"/>
          <w:lang w:eastAsia="zh-CN"/>
        </w:rPr>
        <w:t xml:space="preserve"> filter</w:t>
      </w:r>
      <w:r w:rsidR="004718E5">
        <w:rPr>
          <w:lang w:eastAsia="zh-CN"/>
        </w:rPr>
        <w:t>ing</w:t>
      </w:r>
      <w:r w:rsidR="00540B83">
        <w:rPr>
          <w:rFonts w:hint="eastAsia"/>
          <w:lang w:eastAsia="zh-CN"/>
        </w:rPr>
        <w:t xml:space="preserve"> operation</w:t>
      </w:r>
      <w:r w:rsidR="00EE017C">
        <w:rPr>
          <w:rFonts w:hint="eastAsia"/>
          <w:lang w:eastAsia="zh-CN"/>
        </w:rPr>
        <w:t>s</w:t>
      </w:r>
      <w:r w:rsidR="00540B83">
        <w:rPr>
          <w:rFonts w:hint="eastAsia"/>
          <w:lang w:eastAsia="zh-CN"/>
        </w:rPr>
        <w:t>.</w:t>
      </w:r>
      <w:r w:rsidR="007713AD">
        <w:rPr>
          <w:rFonts w:hint="eastAsia"/>
          <w:lang w:eastAsia="zh-CN"/>
        </w:rPr>
        <w:t xml:space="preserve"> </w:t>
      </w:r>
      <w:r w:rsidR="00FD20BE">
        <w:rPr>
          <w:rFonts w:hint="eastAsia"/>
          <w:lang w:eastAsia="zh-CN"/>
        </w:rPr>
        <w:t>In</w:t>
      </w:r>
      <w:r w:rsidR="00F51914">
        <w:rPr>
          <w:lang w:eastAsia="zh-CN"/>
        </w:rPr>
        <w:t xml:space="preserve"> practice, this is satisfied when averaging is applied in the homogeneous (or temporal) </w:t>
      </w:r>
      <w:r w:rsidR="004F449C">
        <w:rPr>
          <w:rFonts w:hint="eastAsia"/>
          <w:lang w:eastAsia="zh-CN"/>
        </w:rPr>
        <w:t>directions.</w:t>
      </w:r>
      <w:r w:rsidR="00092927">
        <w:rPr>
          <w:rFonts w:hint="eastAsia"/>
          <w:lang w:eastAsia="zh-CN"/>
        </w:rPr>
        <w:t xml:space="preserve"> The </w:t>
      </w:r>
      <w:r w:rsidR="00092927">
        <w:rPr>
          <w:lang w:eastAsia="zh-CN"/>
        </w:rPr>
        <w:t>Smagorinsky</w:t>
      </w:r>
      <w:r w:rsidR="00092927">
        <w:rPr>
          <w:rFonts w:hint="eastAsia"/>
          <w:lang w:eastAsia="zh-CN"/>
        </w:rPr>
        <w:t xml:space="preserve"> model</w:t>
      </w:r>
      <w:r w:rsidR="00C605F5">
        <w:rPr>
          <w:rFonts w:hint="eastAsia"/>
          <w:lang w:eastAsia="zh-CN"/>
        </w:rPr>
        <w:t xml:space="preserve"> is</w:t>
      </w:r>
    </w:p>
    <w:p w14:paraId="62DAF528" w14:textId="4E2B438F" w:rsidR="00147C8F" w:rsidRDefault="00147C8F" w:rsidP="00147C8F">
      <w:pPr>
        <w:pStyle w:val="MTDisplayEquation"/>
      </w:pPr>
      <w:r>
        <w:tab/>
      </w:r>
      <w:r w:rsidR="002956B0" w:rsidRPr="005B150A">
        <w:rPr>
          <w:position w:val="-24"/>
        </w:rPr>
        <w:object w:dxaOrig="2420" w:dyaOrig="620" w14:anchorId="6A914A44">
          <v:shape id="_x0000_i1149" type="#_x0000_t75" style="width:120.75pt;height:31.55pt" o:ole="">
            <v:imagedata r:id="rId253" o:title=""/>
          </v:shape>
          <o:OLEObject Type="Embed" ProgID="Equation.DSMT4" ShapeID="_x0000_i1149" DrawAspect="Content" ObjectID="_1782327557" r:id="rId2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632260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86</w:instrText>
      </w:r>
      <w:r w:rsidR="006624EC">
        <w:rPr>
          <w:noProof/>
        </w:rPr>
        <w:fldChar w:fldCharType="end"/>
      </w:r>
      <w:r>
        <w:instrText>)</w:instrText>
      </w:r>
      <w:bookmarkEnd w:id="33"/>
      <w:r>
        <w:fldChar w:fldCharType="end"/>
      </w:r>
    </w:p>
    <w:p w14:paraId="39876BEE" w14:textId="7C102F38" w:rsidR="00092927" w:rsidRDefault="00092927" w:rsidP="00410173">
      <w:pPr>
        <w:rPr>
          <w:lang w:eastAsia="zh-CN"/>
        </w:rPr>
      </w:pPr>
      <w:r>
        <w:rPr>
          <w:rFonts w:hint="eastAsia"/>
          <w:lang w:eastAsia="zh-CN"/>
        </w:rPr>
        <w:lastRenderedPageBreak/>
        <w:t>If</w:t>
      </w:r>
      <w:r w:rsidR="00410173">
        <w:rPr>
          <w:rFonts w:hint="eastAsia"/>
          <w:lang w:eastAsia="zh-CN"/>
        </w:rPr>
        <w:t xml:space="preserve"> </w:t>
      </w:r>
      <w:r w:rsidR="00356BEC">
        <w:rPr>
          <w:rFonts w:hint="eastAsia"/>
          <w:lang w:eastAsia="zh-CN"/>
        </w:rPr>
        <w:t xml:space="preserve">the </w:t>
      </w:r>
      <w:r w:rsidR="003A6308">
        <w:rPr>
          <w:lang w:eastAsia="zh-CN"/>
        </w:rPr>
        <w:t xml:space="preserve">two </w:t>
      </w:r>
      <w:r w:rsidR="00356BEC">
        <w:rPr>
          <w:rFonts w:hint="eastAsia"/>
          <w:lang w:eastAsia="zh-CN"/>
        </w:rPr>
        <w:t xml:space="preserve">filtering </w:t>
      </w:r>
      <w:r w:rsidR="00356BEC">
        <w:rPr>
          <w:lang w:eastAsia="zh-CN"/>
        </w:rPr>
        <w:t>operation</w:t>
      </w:r>
      <w:r w:rsidR="003A6308">
        <w:rPr>
          <w:lang w:eastAsia="zh-CN"/>
        </w:rPr>
        <w:t>s are</w:t>
      </w:r>
      <w:r w:rsidR="00356BEC">
        <w:rPr>
          <w:rFonts w:hint="eastAsia"/>
          <w:lang w:eastAsia="zh-CN"/>
        </w:rPr>
        <w:t xml:space="preserve"> low-</w:t>
      </w:r>
      <w:r w:rsidR="00F4759B">
        <w:rPr>
          <w:lang w:eastAsia="zh-CN"/>
        </w:rPr>
        <w:t>pass</w:t>
      </w:r>
      <w:r w:rsidR="00356BEC">
        <w:rPr>
          <w:rFonts w:hint="eastAsia"/>
          <w:lang w:eastAsia="zh-CN"/>
        </w:rPr>
        <w:t xml:space="preserve"> spectral </w:t>
      </w:r>
      <w:r w:rsidR="001927C7">
        <w:rPr>
          <w:rFonts w:hint="eastAsia"/>
          <w:lang w:eastAsia="zh-CN"/>
        </w:rPr>
        <w:t>filters</w:t>
      </w:r>
      <w:r>
        <w:rPr>
          <w:rFonts w:hint="eastAsia"/>
          <w:lang w:eastAsia="zh-CN"/>
        </w:rPr>
        <w:t xml:space="preserve">, </w:t>
      </w:r>
      <w:r w:rsidR="0091347E">
        <w:rPr>
          <w:lang w:eastAsia="zh-CN"/>
        </w:rPr>
        <w:t>we have</w:t>
      </w:r>
    </w:p>
    <w:p w14:paraId="2C4AC948" w14:textId="334501DD" w:rsidR="00410173" w:rsidRPr="00410173" w:rsidRDefault="00092927" w:rsidP="00547BE0">
      <w:pPr>
        <w:pStyle w:val="MTDisplayEquation"/>
      </w:pPr>
      <w:r>
        <w:tab/>
      </w:r>
      <w:r w:rsidR="00F53C39" w:rsidRPr="00092927">
        <w:rPr>
          <w:position w:val="-14"/>
        </w:rPr>
        <w:object w:dxaOrig="2680" w:dyaOrig="460" w14:anchorId="124B8BF6">
          <v:shape id="_x0000_i1150" type="#_x0000_t75" style="width:134.05pt;height:22.7pt" o:ole="">
            <v:imagedata r:id="rId255" o:title=""/>
          </v:shape>
          <o:OLEObject Type="Embed" ProgID="Equation.DSMT4" ShapeID="_x0000_i1150" DrawAspect="Content" ObjectID="_1782327558" r:id="rId2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14:paraId="04DAB193" w14:textId="66B9E480" w:rsidR="00FD63B9" w:rsidRDefault="00F41EC3" w:rsidP="00410173">
      <w:pPr>
        <w:pStyle w:val="MTDisplayEquation"/>
      </w:pPr>
      <w:r>
        <w:tab/>
      </w:r>
      <w:r w:rsidR="00EA490B" w:rsidRPr="00404E8B">
        <w:rPr>
          <w:position w:val="-24"/>
        </w:rPr>
        <w:object w:dxaOrig="3680" w:dyaOrig="620" w14:anchorId="0646155C">
          <v:shape id="_x0000_i1151" type="#_x0000_t75" style="width:183.9pt;height:31.55pt" o:ole="">
            <v:imagedata r:id="rId257" o:title=""/>
          </v:shape>
          <o:OLEObject Type="Embed" ProgID="Equation.DSMT4" ShapeID="_x0000_i1151" DrawAspect="Content" ObjectID="_1782327559" r:id="rId2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80635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88</w:instrText>
      </w:r>
      <w:r w:rsidR="006624EC">
        <w:rPr>
          <w:noProof/>
        </w:rPr>
        <w:fldChar w:fldCharType="end"/>
      </w:r>
      <w:r>
        <w:instrText>)</w:instrText>
      </w:r>
      <w:bookmarkEnd w:id="34"/>
      <w:r>
        <w:fldChar w:fldCharType="end"/>
      </w:r>
    </w:p>
    <w:p w14:paraId="19D4A6F5" w14:textId="106DFAA9" w:rsidR="00D46454" w:rsidRDefault="008F5656" w:rsidP="006727E7">
      <w:pPr>
        <w:rPr>
          <w:iCs/>
          <w:lang w:eastAsia="zh-CN"/>
        </w:rPr>
      </w:pPr>
      <w:r>
        <w:rPr>
          <w:lang w:eastAsia="zh-CN"/>
        </w:rPr>
        <w:t xml:space="preserve">Substituting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ZEqnNum632260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ZEqnNum632260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(86)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t xml:space="preserve"> </w:t>
      </w:r>
      <w:r w:rsidR="0007018B">
        <w:rPr>
          <w:rFonts w:hint="eastAsia"/>
          <w:iCs/>
          <w:lang w:eastAsia="zh-CN"/>
        </w:rPr>
        <w:t>and</w:t>
      </w:r>
      <w:r w:rsidR="00D46454">
        <w:rPr>
          <w:iCs/>
          <w:lang w:eastAsia="zh-CN"/>
        </w:rPr>
        <w:t xml:space="preserve"> </w: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GOTOBUTTON ZEqnNum680635  \* MERGEFORMAT </w:instrText>
      </w:r>
      <w:r w:rsidR="00D46454">
        <w:rPr>
          <w:lang w:eastAsia="zh-CN"/>
        </w:rPr>
        <w:fldChar w:fldCharType="begin"/>
      </w:r>
      <w:r w:rsidR="00D46454">
        <w:rPr>
          <w:lang w:eastAsia="zh-CN"/>
        </w:rPr>
        <w:instrText xml:space="preserve"> REF ZEqnNum680635 \* Charformat \! \* MERGEFORMAT </w:instrText>
      </w:r>
      <w:r w:rsidR="00D46454">
        <w:rPr>
          <w:lang w:eastAsia="zh-CN"/>
        </w:rPr>
        <w:fldChar w:fldCharType="separate"/>
      </w:r>
      <w:r w:rsidR="005A13A7">
        <w:rPr>
          <w:lang w:eastAsia="zh-CN"/>
        </w:rPr>
        <w:instrText>(88)</w:instrText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fldChar w:fldCharType="end"/>
      </w:r>
      <w:r w:rsidR="00D46454">
        <w:rPr>
          <w:lang w:eastAsia="zh-CN"/>
        </w:rPr>
        <w:t xml:space="preserve"> into Eq. </w: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GOTOBUTTON ZEqnNum722703  \* MERGEFORMAT </w:instrText>
      </w:r>
      <w:r w:rsidR="00D46454">
        <w:rPr>
          <w:iCs/>
          <w:lang w:eastAsia="zh-CN"/>
        </w:rPr>
        <w:fldChar w:fldCharType="begin"/>
      </w:r>
      <w:r w:rsidR="00D46454">
        <w:rPr>
          <w:iCs/>
          <w:lang w:eastAsia="zh-CN"/>
        </w:rPr>
        <w:instrText xml:space="preserve"> REF ZEqnNum722703 \* Charformat \! \* MERGEFORMAT </w:instrText>
      </w:r>
      <w:r w:rsidR="00D46454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(85)</w:instrText>
      </w:r>
      <w:r w:rsidR="00D46454">
        <w:rPr>
          <w:iCs/>
          <w:lang w:eastAsia="zh-CN"/>
        </w:rPr>
        <w:fldChar w:fldCharType="end"/>
      </w:r>
      <w:r w:rsidR="00D46454">
        <w:rPr>
          <w:iCs/>
          <w:lang w:eastAsia="zh-CN"/>
        </w:rPr>
        <w:fldChar w:fldCharType="end"/>
      </w:r>
      <w:r w:rsidR="0027037E">
        <w:rPr>
          <w:rFonts w:hint="eastAsia"/>
          <w:iCs/>
          <w:lang w:eastAsia="zh-CN"/>
        </w:rPr>
        <w:t>,</w:t>
      </w:r>
    </w:p>
    <w:p w14:paraId="20E3E70F" w14:textId="71769CA2" w:rsidR="00D46454" w:rsidRDefault="00D46454" w:rsidP="00D46454">
      <w:pPr>
        <w:pStyle w:val="MTDisplayEquation"/>
      </w:pPr>
      <w:r>
        <w:tab/>
      </w:r>
      <w:r w:rsidR="00EA490B" w:rsidRPr="00562757">
        <w:rPr>
          <w:position w:val="-24"/>
        </w:rPr>
        <w:object w:dxaOrig="4459" w:dyaOrig="620" w14:anchorId="68C67784">
          <v:shape id="_x0000_i1152" type="#_x0000_t75" style="width:223.2pt;height:31.55pt" o:ole="">
            <v:imagedata r:id="rId259" o:title=""/>
          </v:shape>
          <o:OLEObject Type="Embed" ProgID="Equation.DSMT4" ShapeID="_x0000_i1152" DrawAspect="Content" ObjectID="_1782327560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534853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89</w:instrText>
      </w:r>
      <w:r w:rsidR="006624EC">
        <w:rPr>
          <w:noProof/>
        </w:rPr>
        <w:fldChar w:fldCharType="end"/>
      </w:r>
      <w:r>
        <w:instrText>)</w:instrText>
      </w:r>
      <w:bookmarkEnd w:id="35"/>
      <w:r>
        <w:fldChar w:fldCharType="end"/>
      </w:r>
    </w:p>
    <w:p w14:paraId="0AFD4854" w14:textId="17ACEFCD" w:rsidR="00D46E48" w:rsidRDefault="007713AD" w:rsidP="00D46E48">
      <w:pPr>
        <w:rPr>
          <w:lang w:eastAsia="zh-CN"/>
        </w:rPr>
      </w:pPr>
      <w:r>
        <w:rPr>
          <w:rFonts w:hint="eastAsia"/>
          <w:lang w:eastAsia="zh-CN"/>
        </w:rPr>
        <w:t xml:space="preserve">It is further </w:t>
      </w:r>
      <w:r w:rsidR="00C80E2E">
        <w:rPr>
          <w:rFonts w:hint="eastAsia"/>
          <w:lang w:eastAsia="zh-CN"/>
        </w:rPr>
        <w:t xml:space="preserve">written </w:t>
      </w:r>
      <w:r w:rsidR="00A54B6B">
        <w:rPr>
          <w:lang w:eastAsia="zh-CN"/>
        </w:rPr>
        <w:t>that</w:t>
      </w:r>
    </w:p>
    <w:p w14:paraId="4B974EF2" w14:textId="405BA35E" w:rsidR="00B05B86" w:rsidRDefault="00D46E48" w:rsidP="00B05B86">
      <w:pPr>
        <w:pStyle w:val="MTDisplayEquation"/>
      </w:pPr>
      <w:r>
        <w:tab/>
      </w:r>
      <w:r w:rsidR="00B009B1" w:rsidRPr="00562757">
        <w:rPr>
          <w:position w:val="-24"/>
        </w:rPr>
        <w:object w:dxaOrig="4160" w:dyaOrig="620" w14:anchorId="3B36E893">
          <v:shape id="_x0000_i1153" type="#_x0000_t75" style="width:208.25pt;height:31.55pt" o:ole="">
            <v:imagedata r:id="rId261" o:title=""/>
          </v:shape>
          <o:OLEObject Type="Embed" ProgID="Equation.DSMT4" ShapeID="_x0000_i1153" DrawAspect="Content" ObjectID="_1782327561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67665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90</w:instrText>
      </w:r>
      <w:r w:rsidR="006624EC">
        <w:rPr>
          <w:noProof/>
        </w:rPr>
        <w:fldChar w:fldCharType="end"/>
      </w:r>
      <w:r>
        <w:instrText>)</w:instrText>
      </w:r>
      <w:bookmarkEnd w:id="36"/>
      <w:r>
        <w:fldChar w:fldCharType="end"/>
      </w:r>
    </w:p>
    <w:p w14:paraId="05E466B8" w14:textId="5B47DB62" w:rsidR="00432808" w:rsidRDefault="00B009B1" w:rsidP="00432808">
      <w:pPr>
        <w:rPr>
          <w:lang w:eastAsia="zh-CN"/>
        </w:rPr>
      </w:pPr>
      <w:r>
        <w:rPr>
          <w:lang w:eastAsia="zh-CN"/>
        </w:rPr>
        <w:t>Since</w:t>
      </w:r>
    </w:p>
    <w:p w14:paraId="29B1E4FF" w14:textId="7B62C284" w:rsidR="00432808" w:rsidRDefault="00432808" w:rsidP="00432808">
      <w:pPr>
        <w:pStyle w:val="MTDisplayEquation"/>
      </w:pPr>
      <w:r>
        <w:tab/>
      </w:r>
      <w:r w:rsidR="00B009B1" w:rsidRPr="00432808">
        <w:rPr>
          <w:position w:val="-12"/>
        </w:rPr>
        <w:object w:dxaOrig="1320" w:dyaOrig="360" w14:anchorId="2477F9AB">
          <v:shape id="_x0000_i1154" type="#_x0000_t75" style="width:66.45pt;height:17.7pt" o:ole="">
            <v:imagedata r:id="rId263" o:title=""/>
          </v:shape>
          <o:OLEObject Type="Embed" ProgID="Equation.DSMT4" ShapeID="_x0000_i1154" DrawAspect="Content" ObjectID="_1782327562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2AF938D" w14:textId="3BC8696F" w:rsidR="00432808" w:rsidRDefault="00432808" w:rsidP="00432808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ZEqnNum676652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ZEqnNum676652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(90)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</w:t>
      </w:r>
      <w:r w:rsidR="009E60DB">
        <w:rPr>
          <w:rFonts w:hint="eastAsia"/>
          <w:iCs/>
          <w:lang w:eastAsia="zh-CN"/>
        </w:rPr>
        <w:t>becomes</w:t>
      </w:r>
    </w:p>
    <w:p w14:paraId="308DA897" w14:textId="72C59B91" w:rsidR="00432808" w:rsidRDefault="00432808" w:rsidP="00432808">
      <w:pPr>
        <w:pStyle w:val="MTDisplayEquation"/>
      </w:pPr>
      <w:r>
        <w:tab/>
      </w:r>
      <w:r w:rsidR="00FE0D34" w:rsidRPr="00562757">
        <w:rPr>
          <w:position w:val="-24"/>
        </w:rPr>
        <w:object w:dxaOrig="3640" w:dyaOrig="620" w14:anchorId="67CFF8EE">
          <v:shape id="_x0000_i1155" type="#_x0000_t75" style="width:181.65pt;height:31.55pt" o:ole="">
            <v:imagedata r:id="rId265" o:title=""/>
          </v:shape>
          <o:OLEObject Type="Embed" ProgID="Equation.DSMT4" ShapeID="_x0000_i1155" DrawAspect="Content" ObjectID="_1782327563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13A4B8C" w14:textId="0A91D565" w:rsidR="00C07597" w:rsidRDefault="00B84265" w:rsidP="00C07597">
      <w:pPr>
        <w:rPr>
          <w:lang w:eastAsia="zh-CN"/>
        </w:rPr>
      </w:pPr>
      <w:r>
        <w:rPr>
          <w:lang w:eastAsia="zh-CN"/>
        </w:rPr>
        <w:t>De</w:t>
      </w:r>
      <w:r w:rsidR="004B6EBC">
        <w:rPr>
          <w:lang w:eastAsia="zh-CN"/>
        </w:rPr>
        <w:t>fine</w:t>
      </w:r>
    </w:p>
    <w:p w14:paraId="593A8E06" w14:textId="6CBA5374" w:rsidR="005D6DDA" w:rsidRDefault="00C07597" w:rsidP="005D6DDA">
      <w:pPr>
        <w:pStyle w:val="MTDisplayEquation"/>
      </w:pPr>
      <w:r>
        <w:tab/>
      </w:r>
      <w:r w:rsidR="004950F9" w:rsidRPr="00C07597">
        <w:rPr>
          <w:position w:val="-14"/>
        </w:rPr>
        <w:object w:dxaOrig="2360" w:dyaOrig="460" w14:anchorId="35DDE810">
          <v:shape id="_x0000_i1156" type="#_x0000_t75" style="width:118.5pt;height:22.7pt" o:ole="">
            <v:imagedata r:id="rId267" o:title=""/>
          </v:shape>
          <o:OLEObject Type="Embed" ProgID="Equation.DSMT4" ShapeID="_x0000_i1156" DrawAspect="Content" ObjectID="_1782327564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  <w:r w:rsidR="005D6DDA">
        <w:rPr>
          <w:rFonts w:hint="eastAsia"/>
        </w:rPr>
        <w:t>a</w:t>
      </w:r>
    </w:p>
    <w:p w14:paraId="6110EF6C" w14:textId="71AAB9F7" w:rsidR="00C07597" w:rsidRDefault="005D6DDA" w:rsidP="005D6DDA">
      <w:pPr>
        <w:pStyle w:val="MTDisplayEquation"/>
        <w:ind w:firstLine="0"/>
      </w:pPr>
      <w:r>
        <w:rPr>
          <w:rFonts w:hint="eastAsia"/>
        </w:rPr>
        <w:t>and</w:t>
      </w:r>
      <w:r w:rsidR="009B595C">
        <w:rPr>
          <w:rFonts w:hint="eastAsia"/>
        </w:rPr>
        <w:t xml:space="preserve"> </w:t>
      </w:r>
      <w:r w:rsidR="00D25FDD">
        <w:rPr>
          <w:rFonts w:hint="eastAsia"/>
        </w:rPr>
        <w:t xml:space="preserve">squared </w:t>
      </w:r>
      <w:r w:rsidR="00F03893">
        <w:rPr>
          <w:rFonts w:hint="eastAsia"/>
        </w:rPr>
        <w:t>error</w:t>
      </w:r>
    </w:p>
    <w:p w14:paraId="076B2872" w14:textId="6ACB844F" w:rsidR="00C07597" w:rsidRDefault="00C07597" w:rsidP="00C07597">
      <w:pPr>
        <w:pStyle w:val="MTDisplayEquation"/>
      </w:pPr>
      <w:r>
        <w:tab/>
      </w:r>
      <w:r w:rsidR="006957C6" w:rsidRPr="00E541C0">
        <w:rPr>
          <w:position w:val="-28"/>
        </w:rPr>
        <w:object w:dxaOrig="2640" w:dyaOrig="740" w14:anchorId="589C836F">
          <v:shape id="_x0000_i1157" type="#_x0000_t75" style="width:131.25pt;height:37.1pt" o:ole="">
            <v:imagedata r:id="rId269" o:title=""/>
          </v:shape>
          <o:OLEObject Type="Embed" ProgID="Equation.DSMT4" ShapeID="_x0000_i1157" DrawAspect="Content" ObjectID="_1782327565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41B6EC5" w14:textId="43B1E8C2" w:rsidR="00213093" w:rsidRDefault="00202C8B" w:rsidP="00213093">
      <w:pPr>
        <w:rPr>
          <w:lang w:eastAsia="zh-CN"/>
        </w:rPr>
      </w:pPr>
      <w:r>
        <w:rPr>
          <w:rFonts w:hint="eastAsia"/>
          <w:lang w:eastAsia="zh-CN"/>
        </w:rPr>
        <w:t xml:space="preserve">We </w:t>
      </w:r>
      <w:r w:rsidR="00A447FD">
        <w:rPr>
          <w:rFonts w:hint="eastAsia"/>
          <w:lang w:eastAsia="zh-CN"/>
        </w:rPr>
        <w:t>have</w:t>
      </w:r>
    </w:p>
    <w:p w14:paraId="6CF5F6EC" w14:textId="003FFA11" w:rsidR="00213093" w:rsidRDefault="00213093" w:rsidP="00213093">
      <w:pPr>
        <w:pStyle w:val="MTDisplayEquation"/>
      </w:pPr>
      <w:r>
        <w:tab/>
      </w:r>
      <w:r w:rsidR="006957C6" w:rsidRPr="006957C6">
        <w:rPr>
          <w:position w:val="-30"/>
        </w:rPr>
        <w:object w:dxaOrig="5660" w:dyaOrig="700" w14:anchorId="42485BC9">
          <v:shape id="_x0000_i1158" type="#_x0000_t75" style="width:283pt;height:34.9pt" o:ole="">
            <v:imagedata r:id="rId271" o:title=""/>
          </v:shape>
          <o:OLEObject Type="Embed" ProgID="Equation.DSMT4" ShapeID="_x0000_i1158" DrawAspect="Content" ObjectID="_1782327566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AD120A2" w14:textId="4CE28ED9" w:rsidR="006957C6" w:rsidRDefault="004C096F" w:rsidP="006957C6">
      <w:pPr>
        <w:rPr>
          <w:lang w:eastAsia="zh-CN"/>
        </w:rPr>
      </w:pPr>
      <w:r>
        <w:rPr>
          <w:lang w:eastAsia="zh-CN"/>
        </w:rPr>
        <w:t xml:space="preserve">The </w:t>
      </w:r>
      <w:r w:rsidR="009B595C">
        <w:rPr>
          <w:rFonts w:hint="eastAsia"/>
          <w:lang w:eastAsia="zh-CN"/>
        </w:rPr>
        <w:t xml:space="preserve">squared </w:t>
      </w:r>
      <w:r>
        <w:rPr>
          <w:lang w:eastAsia="zh-CN"/>
        </w:rPr>
        <w:t>error is minimized when</w:t>
      </w:r>
    </w:p>
    <w:p w14:paraId="6EF24E94" w14:textId="65E40BAE" w:rsidR="006957C6" w:rsidRDefault="006957C6" w:rsidP="006957C6">
      <w:pPr>
        <w:pStyle w:val="MTDisplayEquation"/>
      </w:pPr>
      <w:r>
        <w:tab/>
      </w:r>
      <w:r w:rsidRPr="006957C6">
        <w:rPr>
          <w:position w:val="-32"/>
        </w:rPr>
        <w:object w:dxaOrig="1200" w:dyaOrig="740" w14:anchorId="072D4665">
          <v:shape id="_x0000_i1159" type="#_x0000_t75" style="width:59.8pt;height:37.1pt" o:ole="">
            <v:imagedata r:id="rId273" o:title=""/>
          </v:shape>
          <o:OLEObject Type="Embed" ProgID="Equation.DSMT4" ShapeID="_x0000_i1159" DrawAspect="Content" ObjectID="_1782327567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2251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96</w:instrText>
      </w:r>
      <w:r w:rsidR="006624EC">
        <w:rPr>
          <w:noProof/>
        </w:rPr>
        <w:fldChar w:fldCharType="end"/>
      </w:r>
      <w:r>
        <w:instrText>)</w:instrText>
      </w:r>
      <w:bookmarkEnd w:id="37"/>
      <w:r>
        <w:fldChar w:fldCharType="end"/>
      </w:r>
    </w:p>
    <w:p w14:paraId="2DF7DB2C" w14:textId="0C8A5F7F" w:rsidR="00E92983" w:rsidRPr="001144C0" w:rsidRDefault="00750BE8" w:rsidP="00432C7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ZEqnNum542251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ZEqnNum542251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(96)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proposed </w:t>
      </w:r>
      <w:r w:rsidR="00190C39">
        <w:rPr>
          <w:rFonts w:hint="eastAsia"/>
          <w:iCs/>
          <w:lang w:eastAsia="zh-CN"/>
        </w:rPr>
        <w:t xml:space="preserve">by Lilly </w:t>
      </w:r>
      <w:r w:rsidR="00D76BAF">
        <w:rPr>
          <w:rFonts w:hint="eastAsia"/>
          <w:iCs/>
          <w:lang w:eastAsia="zh-CN"/>
        </w:rPr>
        <w:t xml:space="preserve">in </w:t>
      </w:r>
      <w:r w:rsidR="00190C39">
        <w:rPr>
          <w:rFonts w:hint="eastAsia"/>
          <w:iCs/>
          <w:lang w:eastAsia="zh-CN"/>
        </w:rPr>
        <w:t>1992</w:t>
      </w:r>
      <w:r w:rsidR="00D76BAF">
        <w:rPr>
          <w:rFonts w:hint="eastAsia"/>
          <w:iCs/>
          <w:lang w:eastAsia="zh-CN"/>
        </w:rPr>
        <w:t xml:space="preserve"> </w:t>
      </w:r>
      <w:r w:rsidR="00D76BAF">
        <w:rPr>
          <w:iCs/>
          <w:lang w:eastAsia="zh-CN"/>
        </w:rPr>
        <w:fldChar w:fldCharType="begin"/>
      </w:r>
      <w:r w:rsidR="00D76BAF">
        <w:rPr>
          <w:iCs/>
          <w:lang w:eastAsia="zh-CN"/>
        </w:rPr>
        <w:instrText xml:space="preserve"> ADDIN ZOTERO_ITEM CSL_CITATION {"citationID":"gusRlp3H","properties":{"formattedCitation":"(Pope 2020)","plainCitation":"(Pope 2020)","noteIndex":0},"citationItems":[{"id":5530,"uris":["http://zotero.org/users/14492247/items/6BRZK2DN"],"itemData":{"id":5530,"type":"article-journal","title":"Turbulent Flows","author":[{"family":"Pope","given":"Stephen B."}],"issued":{"date-parts":[["2020"]]}}}],"schema":"https://github.com/citation-style-language/schema/raw/master/csl-citation.json"} </w:instrText>
      </w:r>
      <w:r w:rsidR="00D76BAF">
        <w:rPr>
          <w:iCs/>
          <w:lang w:eastAsia="zh-CN"/>
        </w:rPr>
        <w:fldChar w:fldCharType="separate"/>
      </w:r>
      <w:r w:rsidR="00D76BAF" w:rsidRPr="00D76BAF">
        <w:t>(Pope 2020)</w:t>
      </w:r>
      <w:r w:rsidR="00D76BAF">
        <w:rPr>
          <w:iCs/>
          <w:lang w:eastAsia="zh-CN"/>
        </w:rPr>
        <w:fldChar w:fldCharType="end"/>
      </w:r>
      <w:r w:rsidR="00190C39">
        <w:rPr>
          <w:rFonts w:hint="eastAsia"/>
          <w:iCs/>
          <w:lang w:eastAsia="zh-CN"/>
        </w:rPr>
        <w:t>.</w:t>
      </w:r>
      <w:r>
        <w:rPr>
          <w:rFonts w:hint="eastAsia"/>
          <w:iCs/>
          <w:lang w:eastAsia="zh-CN"/>
        </w:rPr>
        <w:t xml:space="preserve"> </w:t>
      </w:r>
      <w:r w:rsidR="00D76BAF">
        <w:rPr>
          <w:rFonts w:hint="eastAsia"/>
          <w:lang w:eastAsia="zh-CN"/>
        </w:rPr>
        <w:t>T</w:t>
      </w:r>
      <w:r w:rsidR="00E92983">
        <w:rPr>
          <w:rFonts w:hint="eastAsia"/>
          <w:lang w:eastAsia="zh-CN"/>
        </w:rPr>
        <w:t xml:space="preserve">he dynamic </w:t>
      </w:r>
      <w:r w:rsidR="00E92983">
        <w:rPr>
          <w:lang w:eastAsia="zh-CN"/>
        </w:rPr>
        <w:t>procedure</w:t>
      </w:r>
      <w:r w:rsidR="00E92983">
        <w:rPr>
          <w:rFonts w:hint="eastAsia"/>
          <w:lang w:eastAsia="zh-CN"/>
        </w:rPr>
        <w:t xml:space="preserve"> </w:t>
      </w:r>
      <w:r w:rsidR="006D18CC">
        <w:rPr>
          <w:rFonts w:hint="eastAsia"/>
          <w:lang w:eastAsia="zh-CN"/>
        </w:rPr>
        <w:t>uses the following</w:t>
      </w:r>
      <w:r w:rsidR="00E92983">
        <w:rPr>
          <w:rFonts w:hint="eastAsia"/>
          <w:lang w:eastAsia="zh-CN"/>
        </w:rPr>
        <w:t xml:space="preserve"> </w:t>
      </w:r>
      <w:r w:rsidR="006249C9">
        <w:rPr>
          <w:rFonts w:hint="eastAsia"/>
          <w:lang w:eastAsia="zh-CN"/>
        </w:rPr>
        <w:t>assumptions:</w:t>
      </w:r>
    </w:p>
    <w:p w14:paraId="07A6D7DA" w14:textId="2FA7DFCE" w:rsidR="00CC4448" w:rsidRDefault="00CC4448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Uni</w:t>
      </w:r>
      <w:r w:rsidR="005C5FEA">
        <w:rPr>
          <w:lang w:eastAsia="zh-CN"/>
        </w:rPr>
        <w:t>form</w:t>
      </w:r>
      <w:r w:rsidR="00286430">
        <w:rPr>
          <w:rFonts w:hint="eastAsia"/>
          <w:lang w:eastAsia="zh-CN"/>
        </w:rPr>
        <w:t xml:space="preserve"> </w:t>
      </w:r>
      <w:r w:rsidR="004950F9" w:rsidRPr="004950F9">
        <w:rPr>
          <w:position w:val="-6"/>
        </w:rPr>
        <w:object w:dxaOrig="340" w:dyaOrig="279" w14:anchorId="17E9E969">
          <v:shape id="_x0000_i1160" type="#_x0000_t75" style="width:16.6pt;height:13.3pt" o:ole="">
            <v:imagedata r:id="rId275" o:title=""/>
          </v:shape>
          <o:OLEObject Type="Embed" ProgID="Equation.DSMT4" ShapeID="_x0000_i1160" DrawAspect="Content" ObjectID="_1782327568" r:id="rId276"/>
        </w:object>
      </w:r>
      <w:r w:rsidR="00286430">
        <w:rPr>
          <w:rFonts w:hint="eastAsia"/>
          <w:lang w:eastAsia="zh-CN"/>
        </w:rPr>
        <w:t xml:space="preserve"> and </w:t>
      </w:r>
      <w:r w:rsidR="004950F9" w:rsidRPr="004950F9">
        <w:rPr>
          <w:position w:val="-10"/>
        </w:rPr>
        <w:object w:dxaOrig="340" w:dyaOrig="320" w14:anchorId="2CBAF3DC">
          <v:shape id="_x0000_i1161" type="#_x0000_t75" style="width:16.6pt;height:16.6pt" o:ole="">
            <v:imagedata r:id="rId277" o:title=""/>
          </v:shape>
          <o:OLEObject Type="Embed" ProgID="Equation.DSMT4" ShapeID="_x0000_i1161" DrawAspect="Content" ObjectID="_1782327569" r:id="rId278"/>
        </w:object>
      </w:r>
      <w:r w:rsidR="00985D0F">
        <w:rPr>
          <w:rFonts w:hint="eastAsia"/>
          <w:lang w:eastAsia="zh-CN"/>
        </w:rPr>
        <w:t>;</w:t>
      </w:r>
    </w:p>
    <w:p w14:paraId="63D601C7" w14:textId="6A7B9528" w:rsidR="00432C7E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Model coefficient is un</w:t>
      </w:r>
      <w:r w:rsidR="006505AF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 xml:space="preserve">form </w:t>
      </w:r>
      <w:r w:rsidR="00A95F28">
        <w:rPr>
          <w:lang w:eastAsia="zh-CN"/>
        </w:rPr>
        <w:t xml:space="preserve">at least </w:t>
      </w:r>
      <w:r>
        <w:rPr>
          <w:rFonts w:hint="eastAsia"/>
          <w:lang w:eastAsia="zh-CN"/>
        </w:rPr>
        <w:t xml:space="preserve">within </w:t>
      </w:r>
      <w:r w:rsidR="006249C9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 xml:space="preserve">filter </w:t>
      </w:r>
      <w:r w:rsidR="00587884">
        <w:rPr>
          <w:rFonts w:hint="eastAsia"/>
          <w:lang w:eastAsia="zh-CN"/>
        </w:rPr>
        <w:t>width</w:t>
      </w:r>
      <w:r w:rsidR="00E17D8E">
        <w:rPr>
          <w:rFonts w:hint="eastAsia"/>
          <w:lang w:eastAsia="zh-CN"/>
        </w:rPr>
        <w:t>;</w:t>
      </w:r>
    </w:p>
    <w:p w14:paraId="303A68FB" w14:textId="52E0E6C7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lang w:eastAsia="zh-CN"/>
        </w:rPr>
        <w:t>coefficient</w:t>
      </w:r>
      <w:r>
        <w:rPr>
          <w:rFonts w:hint="eastAsia"/>
          <w:lang w:eastAsia="zh-CN"/>
        </w:rPr>
        <w:t xml:space="preserve"> is the same for the two filtering operations;</w:t>
      </w:r>
    </w:p>
    <w:p w14:paraId="53BB348B" w14:textId="079E7225" w:rsidR="001144C0" w:rsidRDefault="001144C0" w:rsidP="00E92983">
      <w:pPr>
        <w:pStyle w:val="ListParagraph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solution is obtain</w:t>
      </w:r>
      <w:r w:rsidR="006249C9"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 xml:space="preserve"> by minimizing the </w:t>
      </w:r>
      <w:r w:rsidRPr="001144C0">
        <w:rPr>
          <w:lang w:eastAsia="zh-CN"/>
        </w:rPr>
        <w:t xml:space="preserve">mean-square </w:t>
      </w:r>
      <w:r w:rsidR="00286430">
        <w:rPr>
          <w:rFonts w:hint="eastAsia"/>
          <w:lang w:eastAsia="zh-CN"/>
        </w:rPr>
        <w:t>error</w:t>
      </w:r>
      <w:r w:rsidR="00C173F7">
        <w:rPr>
          <w:rFonts w:hint="eastAsia"/>
          <w:lang w:eastAsia="zh-CN"/>
        </w:rPr>
        <w:t>.</w:t>
      </w:r>
      <w:r w:rsidR="0049190B">
        <w:rPr>
          <w:lang w:eastAsia="zh-CN"/>
        </w:rPr>
        <w:tab/>
      </w:r>
    </w:p>
    <w:p w14:paraId="42E1490C" w14:textId="3424D029" w:rsidR="00A71EFD" w:rsidRDefault="008C43E2" w:rsidP="00A71EFD">
      <w:pPr>
        <w:rPr>
          <w:lang w:eastAsia="zh-CN"/>
        </w:rPr>
      </w:pPr>
      <w:r>
        <w:t xml:space="preserve">The dynamic procedure is a method for computing the model coefficient, rather than obtaining an optimal or theoretical coefficient. This is particularly relevant when considering errors arising from numerical discretization and </w:t>
      </w:r>
      <w:r w:rsidR="003C4E1B">
        <w:rPr>
          <w:rFonts w:hint="eastAsia"/>
          <w:lang w:eastAsia="zh-CN"/>
        </w:rPr>
        <w:t>the static</w:t>
      </w:r>
      <w:r>
        <w:t xml:space="preserve"> form of the subgrid-scale (SGS) model. In CaNS, the default </w:t>
      </w:r>
      <w:r w:rsidR="00F466FE">
        <w:rPr>
          <w:rFonts w:hint="eastAsia"/>
          <w:lang w:eastAsia="zh-CN"/>
        </w:rPr>
        <w:t>filter</w:t>
      </w:r>
      <w:r>
        <w:t xml:space="preserve"> is a 3D filter, </w:t>
      </w:r>
      <w:r w:rsidR="006A72CC">
        <w:rPr>
          <w:rFonts w:hint="eastAsia"/>
          <w:lang w:eastAsia="zh-CN"/>
        </w:rPr>
        <w:t>because</w:t>
      </w:r>
      <w:r>
        <w:t xml:space="preserve"> it is consistent with the initial implicit </w:t>
      </w:r>
      <w:r w:rsidR="00BD7C80">
        <w:rPr>
          <w:rFonts w:hint="eastAsia"/>
          <w:lang w:eastAsia="zh-CN"/>
        </w:rPr>
        <w:t>3D</w:t>
      </w:r>
      <w:r>
        <w:t xml:space="preserve"> box filter and provides more accurate results than </w:t>
      </w:r>
      <w:r w:rsidR="00F466FE">
        <w:rPr>
          <w:rFonts w:hint="eastAsia"/>
          <w:lang w:eastAsia="zh-CN"/>
        </w:rPr>
        <w:t>a</w:t>
      </w:r>
      <w:r>
        <w:t xml:space="preserve"> 2D </w:t>
      </w:r>
      <w:r w:rsidR="00D378F6">
        <w:rPr>
          <w:rFonts w:hint="eastAsia"/>
          <w:lang w:eastAsia="zh-CN"/>
        </w:rPr>
        <w:t>filter</w:t>
      </w:r>
      <w:r w:rsidR="00FA2631">
        <w:rPr>
          <w:rFonts w:hint="eastAsia"/>
          <w:lang w:eastAsia="zh-CN"/>
        </w:rPr>
        <w:t xml:space="preserve"> in the channel test case</w:t>
      </w:r>
      <w:r w:rsidR="002061C7">
        <w:rPr>
          <w:rFonts w:hint="eastAsia"/>
          <w:lang w:eastAsia="zh-CN"/>
        </w:rPr>
        <w:t>.</w:t>
      </w:r>
      <w:r w:rsidR="00BC086C">
        <w:rPr>
          <w:rFonts w:hint="eastAsia"/>
          <w:lang w:eastAsia="zh-CN"/>
        </w:rPr>
        <w:t xml:space="preserve"> </w:t>
      </w:r>
      <w:r w:rsidR="00AB6D05">
        <w:rPr>
          <w:rFonts w:hint="eastAsia"/>
          <w:lang w:eastAsia="zh-CN"/>
        </w:rPr>
        <w:t xml:space="preserve">The choice of filter is discussed by </w:t>
      </w:r>
      <w:r w:rsidR="00AB6D05">
        <w:rPr>
          <w:lang w:eastAsia="zh-CN"/>
        </w:rPr>
        <w:fldChar w:fldCharType="begin"/>
      </w:r>
      <w:r w:rsidR="00AB6D05">
        <w:rPr>
          <w:lang w:eastAsia="zh-CN"/>
        </w:rPr>
        <w:instrText xml:space="preserve"> ADDIN ZOTERO_ITEM CSL_CITATION {"citationID":"PRjifGgX","properties":{"formattedCitation":"(Balaras 1995; Cabot &amp; Moin 1999)","plainCitation":"(Balaras 1995; Cabot &amp; Moin 1999)","noteIndex":0},"citationItems":[{"id":4570,"uris":["http://zotero.org/users/14492247/items/ZRSX3G2M"],"itemData":{"id":4570,"type":"article-journal","container-title":"Theoret. Comput. Fluid Dynamics","title":"Finite-Difference Computations of High Reynolds Number Flows Using the Dynamic Subgrid-Scale Model","author":[{"family":"Balaras","given":"Elias"}],"issued":{"date-parts":[["1995"]]}}},{"id":4565,"uris":["http://zotero.org/users/14492247/items/UW79J4C9"],"itemData":{"id":4565,"type":"article-journal","container-title":"Flow, Turbulence and Combustion","title":"Approximate Wall Boundary Conditions in the Large-Eddy Simulation ofHigh Reynolds Number Flow","author":[{"family":"Cabot","given":"W."},{"family":"Moin","given":"P."}],"issued":{"date-parts":[["1999"]]}}}],"schema":"https://github.com/citation-style-language/schema/raw/master/csl-citation.json"} </w:instrText>
      </w:r>
      <w:r w:rsidR="00AB6D05">
        <w:rPr>
          <w:lang w:eastAsia="zh-CN"/>
        </w:rPr>
        <w:fldChar w:fldCharType="separate"/>
      </w:r>
      <w:r w:rsidR="00AB6D05" w:rsidRPr="00AB6D05">
        <w:t>(Balaras 1995; Cabot &amp; Moin 1999)</w:t>
      </w:r>
      <w:r w:rsidR="00AB6D05">
        <w:rPr>
          <w:lang w:eastAsia="zh-CN"/>
        </w:rPr>
        <w:fldChar w:fldCharType="end"/>
      </w:r>
      <w:r w:rsidR="00DB0284">
        <w:rPr>
          <w:rFonts w:hint="eastAsia"/>
          <w:lang w:eastAsia="zh-CN"/>
        </w:rPr>
        <w:t xml:space="preserve">. </w:t>
      </w:r>
      <w:r w:rsidR="00F47B64">
        <w:rPr>
          <w:rFonts w:hint="eastAsia"/>
          <w:lang w:eastAsia="zh-CN"/>
        </w:rPr>
        <w:t xml:space="preserve">In the following, the bar denoting the first filter is left out for brevity. </w:t>
      </w:r>
      <w:r w:rsidR="00DB0284">
        <w:rPr>
          <w:rFonts w:hint="eastAsia"/>
          <w:lang w:eastAsia="zh-CN"/>
        </w:rPr>
        <w:t>In CaNS, the</w:t>
      </w:r>
      <w:r w:rsidR="003513C9">
        <w:rPr>
          <w:rFonts w:hint="eastAsia"/>
          <w:lang w:eastAsia="zh-CN"/>
        </w:rPr>
        <w:t xml:space="preserve"> </w:t>
      </w:r>
      <w:r w:rsidR="00F47B64">
        <w:rPr>
          <w:lang w:eastAsia="zh-CN"/>
        </w:rPr>
        <w:t>implementation</w:t>
      </w:r>
      <w:r w:rsidR="00F47B64">
        <w:rPr>
          <w:rFonts w:hint="eastAsia"/>
          <w:lang w:eastAsia="zh-CN"/>
        </w:rPr>
        <w:t xml:space="preserve"> of the dynamic model </w:t>
      </w:r>
      <w:r w:rsidR="0070321A">
        <w:rPr>
          <w:lang w:eastAsia="zh-CN"/>
        </w:rPr>
        <w:t>is</w:t>
      </w:r>
    </w:p>
    <w:p w14:paraId="6BC258DA" w14:textId="3829B59F" w:rsidR="00A71EFD" w:rsidRDefault="00A71EFD" w:rsidP="00A71EFD">
      <w:pPr>
        <w:pStyle w:val="MTDisplayEquation"/>
        <w:spacing w:line="360" w:lineRule="auto"/>
      </w:pPr>
      <w:r>
        <w:tab/>
      </w:r>
      <w:r w:rsidR="003513C9" w:rsidRPr="00A71EFD">
        <w:rPr>
          <w:position w:val="-12"/>
        </w:rPr>
        <w:object w:dxaOrig="859" w:dyaOrig="360" w14:anchorId="347FEF9D">
          <v:shape id="_x0000_i1162" type="#_x0000_t75" style="width:42.65pt;height:19.95pt" o:ole="">
            <v:imagedata r:id="rId279" o:title=""/>
          </v:shape>
          <o:OLEObject Type="Embed" ProgID="Equation.DSMT4" ShapeID="_x0000_i1162" DrawAspect="Content" ObjectID="_1782327570" r:id="rId2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9D79F34" w14:textId="34A2AECA" w:rsidR="00A71EFD" w:rsidRDefault="00A71EFD" w:rsidP="00A71EFD">
      <w:pPr>
        <w:pStyle w:val="MTDisplayEquation"/>
      </w:pPr>
      <w:r>
        <w:tab/>
      </w:r>
      <w:r w:rsidR="00556D9B" w:rsidRPr="00556D9B">
        <w:rPr>
          <w:position w:val="-32"/>
        </w:rPr>
        <w:object w:dxaOrig="1920" w:dyaOrig="740" w14:anchorId="2B1825CA">
          <v:shape id="_x0000_i1163" type="#_x0000_t75" style="width:94.7pt;height:37.1pt" o:ole="">
            <v:imagedata r:id="rId281" o:title=""/>
          </v:shape>
          <o:OLEObject Type="Embed" ProgID="Equation.DSMT4" ShapeID="_x0000_i1163" DrawAspect="Content" ObjectID="_1782327571" r:id="rId2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003590C" w14:textId="26CF94E8" w:rsidR="00A71EFD" w:rsidRDefault="00A71EFD" w:rsidP="00A71EFD">
      <w:pPr>
        <w:pStyle w:val="MTDisplayEquation"/>
      </w:pPr>
      <w:r>
        <w:tab/>
      </w:r>
      <w:r w:rsidR="00E35B27" w:rsidRPr="00A71EFD">
        <w:rPr>
          <w:position w:val="-14"/>
        </w:rPr>
        <w:object w:dxaOrig="1500" w:dyaOrig="420" w14:anchorId="586E825C">
          <v:shape id="_x0000_i1164" type="#_x0000_t75" style="width:75.3pt;height:20.5pt" o:ole="">
            <v:imagedata r:id="rId283" o:title=""/>
          </v:shape>
          <o:OLEObject Type="Embed" ProgID="Equation.DSMT4" ShapeID="_x0000_i1164" DrawAspect="Content" ObjectID="_1782327572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985032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99</w:instrText>
      </w:r>
      <w:r w:rsidR="006624EC">
        <w:rPr>
          <w:noProof/>
        </w:rPr>
        <w:fldChar w:fldCharType="end"/>
      </w:r>
      <w:r>
        <w:instrText>)</w:instrText>
      </w:r>
      <w:bookmarkEnd w:id="38"/>
      <w:r>
        <w:fldChar w:fldCharType="end"/>
      </w:r>
    </w:p>
    <w:p w14:paraId="59720DAA" w14:textId="13AAF043" w:rsidR="0071641A" w:rsidRPr="0071641A" w:rsidRDefault="00A71EFD" w:rsidP="0071641A">
      <w:pPr>
        <w:pStyle w:val="MTDisplayEquation"/>
      </w:pPr>
      <w:r>
        <w:tab/>
      </w:r>
      <w:r w:rsidR="00E877F3" w:rsidRPr="002D7755">
        <w:rPr>
          <w:position w:val="-18"/>
        </w:rPr>
        <w:object w:dxaOrig="2180" w:dyaOrig="480" w14:anchorId="228BE44E">
          <v:shape id="_x0000_i1165" type="#_x0000_t75" style="width:109.1pt;height:22.7pt" o:ole="">
            <v:imagedata r:id="rId285" o:title=""/>
          </v:shape>
          <o:OLEObject Type="Embed" ProgID="Equation.DSMT4" ShapeID="_x0000_i1165" DrawAspect="Content" ObjectID="_1782327573" r:id="rId2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A874298" w14:textId="4DCFFE44" w:rsidR="007A5259" w:rsidRDefault="00846280" w:rsidP="007A5259">
      <w:pPr>
        <w:rPr>
          <w:lang w:eastAsia="zh-CN"/>
        </w:rPr>
      </w:pPr>
      <w:r>
        <w:rPr>
          <w:lang w:eastAsia="zh-CN"/>
        </w:rPr>
        <w:t>where</w:t>
      </w:r>
    </w:p>
    <w:p w14:paraId="03FCD815" w14:textId="1C29BB86" w:rsidR="007A5259" w:rsidRDefault="007A5259" w:rsidP="007A5259">
      <w:pPr>
        <w:pStyle w:val="MTDisplayEquation"/>
      </w:pPr>
      <w:r>
        <w:tab/>
      </w:r>
      <w:r w:rsidR="00283A36" w:rsidRPr="00283A36">
        <w:rPr>
          <w:position w:val="-34"/>
        </w:rPr>
        <w:object w:dxaOrig="1920" w:dyaOrig="800" w14:anchorId="588E317D">
          <v:shape id="_x0000_i1166" type="#_x0000_t75" style="width:95.25pt;height:39.9pt" o:ole="">
            <v:imagedata r:id="rId287" o:title=""/>
          </v:shape>
          <o:OLEObject Type="Embed" ProgID="Equation.DSMT4" ShapeID="_x0000_i1166" DrawAspect="Content" ObjectID="_1782327574" r:id="rId2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622679A" w14:textId="1AF2C46D" w:rsidR="00C94803" w:rsidRDefault="00C94803" w:rsidP="00E719DD">
      <w:pPr>
        <w:rPr>
          <w:lang w:eastAsia="zh-CN"/>
        </w:rPr>
      </w:pPr>
      <w:r>
        <w:rPr>
          <w:lang w:eastAsia="zh-CN"/>
        </w:rPr>
        <w:t xml:space="preserve">In CaNS, the grid in the </w:t>
      </w:r>
      <w:r w:rsidRPr="00283A36">
        <w:rPr>
          <w:i/>
          <w:iCs/>
          <w:lang w:eastAsia="zh-CN"/>
        </w:rPr>
        <w:t>z</w:t>
      </w:r>
      <w:r>
        <w:rPr>
          <w:lang w:eastAsia="zh-CN"/>
        </w:rPr>
        <w:t xml:space="preserve"> direction </w:t>
      </w:r>
      <w:r w:rsidR="00283A36">
        <w:rPr>
          <w:rFonts w:hint="eastAsia"/>
          <w:lang w:eastAsia="zh-CN"/>
        </w:rPr>
        <w:t>is</w:t>
      </w:r>
      <w:r>
        <w:rPr>
          <w:lang w:eastAsia="zh-CN"/>
        </w:rPr>
        <w:t xml:space="preserve"> stretched, </w:t>
      </w:r>
      <w:r w:rsidR="00283A36">
        <w:rPr>
          <w:rFonts w:hint="eastAsia"/>
          <w:lang w:eastAsia="zh-CN"/>
        </w:rPr>
        <w:t>so</w:t>
      </w:r>
      <w:r w:rsidR="00671DAD">
        <w:rPr>
          <w:rFonts w:hint="eastAsia"/>
          <w:lang w:eastAsia="zh-CN"/>
        </w:rPr>
        <w:t xml:space="preserve"> the </w:t>
      </w:r>
      <w:r w:rsidR="00671DAD">
        <w:rPr>
          <w:lang w:eastAsia="zh-CN"/>
        </w:rPr>
        <w:t xml:space="preserve">derivative and filtering operations are </w:t>
      </w:r>
      <w:r w:rsidR="00671DAD">
        <w:rPr>
          <w:rFonts w:hint="eastAsia"/>
          <w:lang w:eastAsia="zh-CN"/>
        </w:rPr>
        <w:t xml:space="preserve">not </w:t>
      </w:r>
      <w:r w:rsidR="00671DAD">
        <w:rPr>
          <w:lang w:eastAsia="zh-CN"/>
        </w:rPr>
        <w:t>commu</w:t>
      </w:r>
      <w:r w:rsidR="00F47B64">
        <w:rPr>
          <w:rFonts w:hint="eastAsia"/>
          <w:lang w:eastAsia="zh-CN"/>
        </w:rPr>
        <w:t>table,</w:t>
      </w:r>
    </w:p>
    <w:p w14:paraId="12FA7C96" w14:textId="2C1E6712" w:rsidR="00C94803" w:rsidRDefault="00283A36" w:rsidP="00283A36">
      <w:pPr>
        <w:pStyle w:val="MTDisplayEquation"/>
      </w:pPr>
      <w:r>
        <w:tab/>
      </w:r>
      <w:r w:rsidRPr="00283A36">
        <w:rPr>
          <w:position w:val="-36"/>
        </w:rPr>
        <w:object w:dxaOrig="1920" w:dyaOrig="840" w14:anchorId="7136AE7C">
          <v:shape id="_x0000_i1167" type="#_x0000_t75" style="width:96.35pt;height:42.1pt" o:ole="">
            <v:imagedata r:id="rId289" o:title=""/>
          </v:shape>
          <o:OLEObject Type="Embed" ProgID="Equation.DSMT4" ShapeID="_x0000_i1167" DrawAspect="Content" ObjectID="_1782327575" r:id="rId2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5A13A7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14:paraId="60B7892F" w14:textId="68F38FB0" w:rsidR="00E719DD" w:rsidRPr="00E719DD" w:rsidRDefault="00A013E3" w:rsidP="00E719DD">
      <w:pPr>
        <w:rPr>
          <w:lang w:eastAsia="zh-CN"/>
        </w:rPr>
      </w:pPr>
      <w:r>
        <w:rPr>
          <w:lang w:eastAsia="zh-CN"/>
        </w:rPr>
        <w:t>though we assume uniform cell size</w:t>
      </w:r>
      <w:r w:rsidR="00901306">
        <w:rPr>
          <w:lang w:eastAsia="zh-CN"/>
        </w:rPr>
        <w:t xml:space="preserve"> </w:t>
      </w:r>
      <w:r w:rsidR="00901306" w:rsidRPr="00901306">
        <w:rPr>
          <w:u w:val="single"/>
          <w:lang w:eastAsia="zh-CN"/>
        </w:rPr>
        <w:t>locally</w:t>
      </w:r>
      <w:r>
        <w:rPr>
          <w:lang w:eastAsia="zh-CN"/>
        </w:rPr>
        <w:t xml:space="preserve"> </w:t>
      </w:r>
      <w:r w:rsidR="004B0494">
        <w:rPr>
          <w:rFonts w:hint="eastAsia"/>
          <w:lang w:eastAsia="zh-CN"/>
        </w:rPr>
        <w:t>with</w:t>
      </w:r>
      <w:r w:rsidR="00C508DF">
        <w:rPr>
          <w:rFonts w:hint="eastAsia"/>
          <w:lang w:eastAsia="zh-CN"/>
        </w:rPr>
        <w:t>in</w:t>
      </w:r>
      <w:r>
        <w:rPr>
          <w:lang w:eastAsia="zh-CN"/>
        </w:rPr>
        <w:t xml:space="preserve"> a test filter </w:t>
      </w:r>
      <w:r w:rsidR="005E13C3">
        <w:rPr>
          <w:rFonts w:hint="eastAsia"/>
          <w:lang w:eastAsia="zh-CN"/>
        </w:rPr>
        <w:t>size</w:t>
      </w:r>
      <w:r>
        <w:rPr>
          <w:lang w:eastAsia="zh-CN"/>
        </w:rPr>
        <w:t>.</w:t>
      </w:r>
      <w:r w:rsidR="007700EA">
        <w:rPr>
          <w:lang w:eastAsia="zh-CN"/>
        </w:rPr>
        <w:t xml:space="preserve"> </w:t>
      </w:r>
      <w:r w:rsidR="00593DA3">
        <w:rPr>
          <w:rFonts w:hint="eastAsia"/>
          <w:lang w:eastAsia="zh-CN"/>
        </w:rPr>
        <w:t>T</w:t>
      </w:r>
      <w:r w:rsidR="00AB536B">
        <w:rPr>
          <w:lang w:eastAsia="zh-CN"/>
        </w:rPr>
        <w:t xml:space="preserve">he calculation of </w:t>
      </w:r>
      <w:r w:rsidR="00AC4595" w:rsidRPr="00AB536B">
        <w:rPr>
          <w:position w:val="-14"/>
        </w:rPr>
        <w:object w:dxaOrig="300" w:dyaOrig="420" w14:anchorId="6A7C2E23">
          <v:shape id="_x0000_i1168" type="#_x0000_t75" style="width:14.95pt;height:20.5pt" o:ole="">
            <v:imagedata r:id="rId291" o:title=""/>
          </v:shape>
          <o:OLEObject Type="Embed" ProgID="Equation.DSMT4" ShapeID="_x0000_i1168" DrawAspect="Content" ObjectID="_1782327576" r:id="rId292"/>
        </w:object>
      </w:r>
      <w:r w:rsidR="00AB536B">
        <w:rPr>
          <w:lang w:eastAsia="zh-CN"/>
        </w:rPr>
        <w:t xml:space="preserve"> requires the wall boundary conditions </w:t>
      </w:r>
      <w:r w:rsidR="00593DA3">
        <w:rPr>
          <w:rFonts w:hint="eastAsia"/>
          <w:lang w:eastAsia="zh-CN"/>
        </w:rPr>
        <w:t>for</w:t>
      </w:r>
      <w:r w:rsidR="00AB536B">
        <w:rPr>
          <w:lang w:eastAsia="zh-CN"/>
        </w:rPr>
        <w:t xml:space="preserve"> </w:t>
      </w:r>
      <w:r w:rsidR="00AC4595" w:rsidRPr="00AB536B">
        <w:rPr>
          <w:position w:val="-12"/>
        </w:rPr>
        <w:object w:dxaOrig="240" w:dyaOrig="360" w14:anchorId="72FC93E6">
          <v:shape id="_x0000_i1169" type="#_x0000_t75" style="width:12.2pt;height:17.7pt" o:ole="">
            <v:imagedata r:id="rId293" o:title=""/>
          </v:shape>
          <o:OLEObject Type="Embed" ProgID="Equation.DSMT4" ShapeID="_x0000_i1169" DrawAspect="Content" ObjectID="_1782327577" r:id="rId294"/>
        </w:object>
      </w:r>
      <w:r w:rsidR="00155BC9">
        <w:rPr>
          <w:rFonts w:hint="eastAsia"/>
          <w:lang w:eastAsia="zh-CN"/>
        </w:rPr>
        <w:t>.</w:t>
      </w:r>
      <w:r w:rsidR="00523664">
        <w:rPr>
          <w:rFonts w:hint="eastAsia"/>
          <w:lang w:eastAsia="zh-CN"/>
        </w:rPr>
        <w:t xml:space="preserve"> </w:t>
      </w:r>
      <w:r w:rsidR="00E719DD">
        <w:rPr>
          <w:rFonts w:hint="eastAsia"/>
          <w:lang w:eastAsia="zh-CN"/>
        </w:rPr>
        <w:t xml:space="preserve">It can be shown </w:t>
      </w:r>
      <w:r w:rsidR="00FC18C3">
        <w:rPr>
          <w:rFonts w:hint="eastAsia"/>
          <w:lang w:eastAsia="zh-CN"/>
        </w:rPr>
        <w:t>that</w:t>
      </w:r>
    </w:p>
    <w:p w14:paraId="15BBB20A" w14:textId="289CA826" w:rsidR="00BE7F19" w:rsidRDefault="00BE7F19" w:rsidP="00BE7F19">
      <w:pPr>
        <w:pStyle w:val="MTDisplayEquation"/>
      </w:pPr>
      <w:r>
        <w:lastRenderedPageBreak/>
        <w:tab/>
      </w:r>
      <w:r w:rsidR="0046369F" w:rsidRPr="00946F25">
        <w:rPr>
          <w:position w:val="-24"/>
        </w:rPr>
        <w:object w:dxaOrig="4140" w:dyaOrig="620" w14:anchorId="118EC168">
          <v:shape id="_x0000_i1170" type="#_x0000_t75" style="width:206.6pt;height:31.55pt" o:ole="">
            <v:imagedata r:id="rId295" o:title=""/>
          </v:shape>
          <o:OLEObject Type="Embed" ProgID="Equation.DSMT4" ShapeID="_x0000_i1170" DrawAspect="Content" ObjectID="_1782327578" r:id="rId2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658E9B7" w14:textId="5F4FB48F" w:rsidR="00A564C2" w:rsidRDefault="00DF5388" w:rsidP="00A564C2">
      <w:pPr>
        <w:rPr>
          <w:lang w:eastAsia="zh-CN"/>
        </w:rPr>
      </w:pPr>
      <w:r>
        <w:rPr>
          <w:lang w:eastAsia="zh-CN"/>
        </w:rPr>
        <w:t>where</w:t>
      </w:r>
    </w:p>
    <w:p w14:paraId="2480BDD2" w14:textId="3779998D" w:rsidR="00A564C2" w:rsidRPr="00A564C2" w:rsidRDefault="00A564C2" w:rsidP="00A564C2">
      <w:pPr>
        <w:pStyle w:val="MTDisplayEquation"/>
      </w:pPr>
      <w:r>
        <w:tab/>
      </w:r>
      <w:r w:rsidR="0046369F" w:rsidRPr="00946F25">
        <w:rPr>
          <w:position w:val="-24"/>
        </w:rPr>
        <w:object w:dxaOrig="2060" w:dyaOrig="620" w14:anchorId="44AEA4E2">
          <v:shape id="_x0000_i1171" type="#_x0000_t75" style="width:103.55pt;height:31.55pt" o:ole="">
            <v:imagedata r:id="rId297" o:title=""/>
          </v:shape>
          <o:OLEObject Type="Embed" ProgID="Equation.DSMT4" ShapeID="_x0000_i1171" DrawAspect="Content" ObjectID="_1782327579" r:id="rId2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B25E41E" w14:textId="1C6E5B4D" w:rsidR="00BA655B" w:rsidRPr="00902C5D" w:rsidRDefault="00F06DB4" w:rsidP="00A85257">
      <w:pPr>
        <w:rPr>
          <w:iCs/>
          <w:lang w:eastAsia="zh-CN"/>
        </w:rPr>
      </w:pPr>
      <w:r>
        <w:rPr>
          <w:rFonts w:hint="eastAsia"/>
          <w:lang w:eastAsia="zh-CN"/>
        </w:rPr>
        <w:t>W</w:t>
      </w:r>
      <w:r w:rsidR="009D6FEA">
        <w:rPr>
          <w:rFonts w:hint="eastAsia"/>
          <w:lang w:eastAsia="zh-CN"/>
        </w:rPr>
        <w:t>e compute</w:t>
      </w:r>
      <w:r w:rsidR="003D2231">
        <w:rPr>
          <w:lang w:eastAsia="zh-CN"/>
        </w:rPr>
        <w:t xml:space="preserve"> the</w:t>
      </w:r>
      <w:r w:rsidR="009D6FEA">
        <w:rPr>
          <w:rFonts w:hint="eastAsia"/>
          <w:lang w:eastAsia="zh-CN"/>
        </w:rPr>
        <w:t xml:space="preserve"> </w:t>
      </w:r>
      <w:r w:rsidR="003D2231">
        <w:rPr>
          <w:lang w:eastAsia="zh-CN"/>
        </w:rPr>
        <w:t xml:space="preserve">two </w:t>
      </w:r>
      <w:r w:rsidR="009D6FEA">
        <w:rPr>
          <w:rFonts w:hint="eastAsia"/>
          <w:lang w:eastAsia="zh-CN"/>
        </w:rPr>
        <w:t xml:space="preserve">terms </w:t>
      </w:r>
      <w:r w:rsidR="003D2231">
        <w:rPr>
          <w:lang w:eastAsia="zh-CN"/>
        </w:rPr>
        <w:t>in</w:t>
      </w:r>
      <w:r w:rsidR="009D6FEA">
        <w:rPr>
          <w:rFonts w:hint="eastAsia"/>
          <w:lang w:eastAsia="zh-CN"/>
        </w:rPr>
        <w:t xml:space="preserve"> Eq. </w: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GOTOBUTTON ZEqnNum985032  \* MERGEFORMAT </w:instrText>
      </w:r>
      <w:r w:rsidR="009D6FEA">
        <w:rPr>
          <w:iCs/>
          <w:lang w:eastAsia="zh-CN"/>
        </w:rPr>
        <w:fldChar w:fldCharType="begin"/>
      </w:r>
      <w:r w:rsidR="009D6FEA">
        <w:rPr>
          <w:iCs/>
          <w:lang w:eastAsia="zh-CN"/>
        </w:rPr>
        <w:instrText xml:space="preserve"> REF ZEqnNum985032 \* Charformat \! \* MERGEFORMAT </w:instrText>
      </w:r>
      <w:r w:rsidR="009D6FEA"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(99)</w:instrText>
      </w:r>
      <w:r w:rsidR="009D6FEA">
        <w:rPr>
          <w:iCs/>
          <w:lang w:eastAsia="zh-CN"/>
        </w:rPr>
        <w:fldChar w:fldCharType="end"/>
      </w:r>
      <w:r w:rsidR="009D6FEA">
        <w:rPr>
          <w:iCs/>
          <w:lang w:eastAsia="zh-CN"/>
        </w:rPr>
        <w:fldChar w:fldCharType="end"/>
      </w:r>
      <w:r w:rsidR="00C02E91">
        <w:rPr>
          <w:rFonts w:hint="eastAsia"/>
          <w:iCs/>
          <w:lang w:eastAsia="zh-CN"/>
        </w:rPr>
        <w:t xml:space="preserve"> by </w:t>
      </w:r>
      <w:r w:rsidR="00830D92">
        <w:rPr>
          <w:rFonts w:hint="eastAsia"/>
          <w:iCs/>
          <w:lang w:eastAsia="zh-CN"/>
        </w:rPr>
        <w:t>averag</w:t>
      </w:r>
      <w:r w:rsidR="00963DC6">
        <w:rPr>
          <w:rFonts w:hint="eastAsia"/>
          <w:iCs/>
          <w:lang w:eastAsia="zh-CN"/>
        </w:rPr>
        <w:t>ing velocities</w:t>
      </w:r>
      <w:r w:rsidR="00531501">
        <w:rPr>
          <w:rFonts w:hint="eastAsia"/>
          <w:iCs/>
          <w:lang w:eastAsia="zh-CN"/>
        </w:rPr>
        <w:t xml:space="preserve"> from cell faces</w:t>
      </w:r>
      <w:r w:rsidR="00963DC6">
        <w:rPr>
          <w:rFonts w:hint="eastAsia"/>
          <w:iCs/>
          <w:lang w:eastAsia="zh-CN"/>
        </w:rPr>
        <w:t xml:space="preserve"> to cell centers</w:t>
      </w:r>
      <w:r w:rsidR="00531501">
        <w:rPr>
          <w:rFonts w:hint="eastAsia"/>
          <w:iCs/>
          <w:lang w:eastAsia="zh-CN"/>
        </w:rPr>
        <w:t xml:space="preserve">, </w:t>
      </w:r>
      <w:r w:rsidR="00531501">
        <w:rPr>
          <w:iCs/>
          <w:lang w:eastAsia="zh-CN"/>
        </w:rPr>
        <w:t>and</w:t>
      </w:r>
      <w:r w:rsidR="00531501">
        <w:rPr>
          <w:rFonts w:hint="eastAsia"/>
          <w:iCs/>
          <w:lang w:eastAsia="zh-CN"/>
        </w:rPr>
        <w:t xml:space="preserve"> then</w:t>
      </w:r>
      <w:r w:rsidR="00963DC6">
        <w:rPr>
          <w:rFonts w:hint="eastAsia"/>
          <w:iCs/>
          <w:lang w:eastAsia="zh-CN"/>
        </w:rPr>
        <w:t xml:space="preserve"> </w:t>
      </w:r>
      <w:r w:rsidR="00531501">
        <w:rPr>
          <w:rFonts w:hint="eastAsia"/>
          <w:iCs/>
          <w:lang w:eastAsia="zh-CN"/>
        </w:rPr>
        <w:t>performing</w:t>
      </w:r>
      <w:r w:rsidR="00963DC6">
        <w:rPr>
          <w:rFonts w:hint="eastAsia"/>
          <w:iCs/>
          <w:lang w:eastAsia="zh-CN"/>
        </w:rPr>
        <w:t xml:space="preserve"> the second filtering operation using the</w:t>
      </w:r>
      <w:r w:rsidR="00516E5A">
        <w:rPr>
          <w:rFonts w:hint="eastAsia"/>
          <w:iCs/>
          <w:lang w:eastAsia="zh-CN"/>
        </w:rPr>
        <w:t>se</w:t>
      </w:r>
      <w:r w:rsidR="00963DC6">
        <w:rPr>
          <w:rFonts w:hint="eastAsia"/>
          <w:iCs/>
          <w:lang w:eastAsia="zh-CN"/>
        </w:rPr>
        <w:t xml:space="preserve"> cell-center</w:t>
      </w:r>
      <w:r w:rsidR="00B057D4">
        <w:rPr>
          <w:iCs/>
          <w:lang w:eastAsia="zh-CN"/>
        </w:rPr>
        <w:t>ed</w:t>
      </w:r>
      <w:r w:rsidR="00963DC6">
        <w:rPr>
          <w:rFonts w:hint="eastAsia"/>
          <w:iCs/>
          <w:lang w:eastAsia="zh-CN"/>
        </w:rPr>
        <w:t xml:space="preserve"> veloci</w:t>
      </w:r>
      <w:r w:rsidR="005860C9">
        <w:rPr>
          <w:iCs/>
          <w:lang w:eastAsia="zh-CN"/>
        </w:rPr>
        <w:t>ties</w:t>
      </w:r>
      <w:r w:rsidR="00B53D38">
        <w:rPr>
          <w:rFonts w:hint="eastAsia"/>
          <w:iCs/>
          <w:lang w:eastAsia="zh-CN"/>
        </w:rPr>
        <w:t xml:space="preserve">, </w:t>
      </w:r>
      <w:r w:rsidR="009D5F70">
        <w:rPr>
          <w:iCs/>
          <w:lang w:eastAsia="zh-CN"/>
        </w:rPr>
        <w:t>as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implemented</w:t>
      </w:r>
      <w:r w:rsidR="00B53D38">
        <w:rPr>
          <w:rFonts w:hint="eastAsia"/>
          <w:iCs/>
          <w:lang w:eastAsia="zh-CN"/>
        </w:rPr>
        <w:t xml:space="preserve"> </w:t>
      </w:r>
      <w:r w:rsidR="00516E5A">
        <w:rPr>
          <w:rFonts w:hint="eastAsia"/>
          <w:iCs/>
          <w:lang w:eastAsia="zh-CN"/>
        </w:rPr>
        <w:t>in</w:t>
      </w:r>
      <w:r w:rsidR="00B53D38">
        <w:rPr>
          <w:rFonts w:hint="eastAsia"/>
          <w:iCs/>
          <w:lang w:eastAsia="zh-CN"/>
        </w:rPr>
        <w:t xml:space="preserve"> Bae</w:t>
      </w:r>
      <w:r w:rsidR="00B53D38">
        <w:rPr>
          <w:iCs/>
          <w:lang w:eastAsia="zh-CN"/>
        </w:rPr>
        <w:t>’</w:t>
      </w:r>
      <w:r w:rsidR="00B53D38">
        <w:rPr>
          <w:rFonts w:hint="eastAsia"/>
          <w:iCs/>
          <w:lang w:eastAsia="zh-CN"/>
        </w:rPr>
        <w:t xml:space="preserve">s </w:t>
      </w:r>
      <w:r w:rsidR="00902C5D">
        <w:rPr>
          <w:rFonts w:hint="eastAsia"/>
          <w:iCs/>
          <w:lang w:eastAsia="zh-CN"/>
        </w:rPr>
        <w:t>code.</w:t>
      </w:r>
    </w:p>
    <w:p w14:paraId="4F52B50A" w14:textId="1F873CF7" w:rsidR="00BA655B" w:rsidRPr="00843355" w:rsidRDefault="00902C5D" w:rsidP="00BA655B">
      <w:pPr>
        <w:spacing w:beforeLines="50" w:before="120" w:afterLines="50" w:after="120"/>
        <w:rPr>
          <w:lang w:eastAsia="zh-CN"/>
        </w:rPr>
      </w:pPr>
      <w:r>
        <w:rPr>
          <w:rFonts w:hint="eastAsia"/>
          <w:lang w:eastAsia="zh-CN"/>
        </w:rPr>
        <w:t>Regarding the wall model, the</w:t>
      </w:r>
      <w:r w:rsidR="00BA655B" w:rsidRPr="00843355">
        <w:t xml:space="preserve"> </w:t>
      </w:r>
      <w:r w:rsidR="00BA655B">
        <w:t xml:space="preserve">nondimensionalized log law reads </w:t>
      </w:r>
      <w:r w:rsidR="00754559">
        <w:rPr>
          <w:rFonts w:hint="eastAsia"/>
          <w:lang w:eastAsia="zh-CN"/>
        </w:rPr>
        <w:t>as</w:t>
      </w:r>
    </w:p>
    <w:p w14:paraId="32F815AD" w14:textId="3C3C4018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1980" w:dyaOrig="700" w14:anchorId="7D1CAAE7">
          <v:shape id="_x0000_i1172" type="#_x0000_t75" style="width:99.15pt;height:34.9pt" o:ole="">
            <v:imagedata r:id="rId299" o:title=""/>
          </v:shape>
          <o:OLEObject Type="Embed" ProgID="Equation.DSMT4" ShapeID="_x0000_i1172" DrawAspect="Content" ObjectID="_1782327580" r:id="rId3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892257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105</w:instrText>
      </w:r>
      <w:r w:rsidR="006624EC">
        <w:rPr>
          <w:noProof/>
        </w:rPr>
        <w:fldChar w:fldCharType="end"/>
      </w:r>
      <w:r>
        <w:instrText>)</w:instrText>
      </w:r>
      <w:bookmarkEnd w:id="39"/>
      <w:r>
        <w:fldChar w:fldCharType="end"/>
      </w:r>
    </w:p>
    <w:p w14:paraId="72646DE7" w14:textId="4BD00980" w:rsidR="00BA655B" w:rsidRDefault="00BA655B" w:rsidP="00BA655B">
      <w:pPr>
        <w:rPr>
          <w:iCs/>
          <w:lang w:eastAsia="zh-CN"/>
        </w:rPr>
      </w:pPr>
      <w:r>
        <w:rPr>
          <w:lang w:eastAsia="zh-CN"/>
        </w:rPr>
        <w:t xml:space="preserve">We use </w:t>
      </w:r>
      <w:r w:rsidRPr="0038673A">
        <w:rPr>
          <w:lang w:eastAsia="zh-CN"/>
        </w:rPr>
        <w:t>Newton-Raphson</w:t>
      </w:r>
      <w:r>
        <w:rPr>
          <w:lang w:eastAsia="zh-CN"/>
        </w:rPr>
        <w:t xml:space="preserve"> iteration to solve</w:t>
      </w:r>
      <w:r w:rsidR="00026987">
        <w:rPr>
          <w:rFonts w:hint="eastAsia"/>
          <w:lang w:eastAsia="zh-CN"/>
        </w:rPr>
        <w:t xml:space="preserve"> for</w:t>
      </w:r>
      <w:r>
        <w:rPr>
          <w:lang w:eastAsia="zh-CN"/>
        </w:rPr>
        <w:t xml:space="preserve"> </w:t>
      </w:r>
      <w:r w:rsidRPr="008257CC">
        <w:rPr>
          <w:position w:val="-12"/>
          <w:lang w:eastAsia="zh-CN"/>
        </w:rPr>
        <w:object w:dxaOrig="260" w:dyaOrig="360" w14:anchorId="4FD56657">
          <v:shape id="_x0000_i1173" type="#_x0000_t75" style="width:12.75pt;height:17.7pt" o:ole="">
            <v:imagedata r:id="rId301" o:title=""/>
          </v:shape>
          <o:OLEObject Type="Embed" ProgID="Equation.DSMT4" ShapeID="_x0000_i1173" DrawAspect="Content" ObjectID="_1782327581" r:id="rId302"/>
        </w:object>
      </w:r>
      <w:r>
        <w:rPr>
          <w:iCs/>
          <w:lang w:eastAsia="zh-CN"/>
        </w:rPr>
        <w:t xml:space="preserve">. We </w:t>
      </w:r>
      <w:r w:rsidR="00241136">
        <w:rPr>
          <w:rFonts w:hint="eastAsia"/>
          <w:iCs/>
          <w:lang w:eastAsia="zh-CN"/>
        </w:rPr>
        <w:t>construct</w:t>
      </w:r>
    </w:p>
    <w:p w14:paraId="11D931E1" w14:textId="25531700" w:rsidR="00BA655B" w:rsidRDefault="00BA655B" w:rsidP="00BA655B">
      <w:pPr>
        <w:pStyle w:val="MTDisplayEquation"/>
        <w:spacing w:line="360" w:lineRule="auto"/>
      </w:pPr>
      <w:r>
        <w:tab/>
      </w:r>
      <w:r w:rsidRPr="00CA44E1">
        <w:rPr>
          <w:position w:val="-30"/>
        </w:rPr>
        <w:object w:dxaOrig="2780" w:dyaOrig="700" w14:anchorId="48C3EC59">
          <v:shape id="_x0000_i1174" type="#_x0000_t75" style="width:138.45pt;height:34.9pt" o:ole="">
            <v:imagedata r:id="rId303" o:title=""/>
          </v:shape>
          <o:OLEObject Type="Embed" ProgID="Equation.DSMT4" ShapeID="_x0000_i1174" DrawAspect="Content" ObjectID="_1782327582" r:id="rId3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EC9A52A" w14:textId="7A9195A5" w:rsidR="00026987" w:rsidRPr="00026987" w:rsidRDefault="00026987" w:rsidP="00026987">
      <w:pPr>
        <w:rPr>
          <w:lang w:eastAsia="zh-CN"/>
        </w:rPr>
      </w:pPr>
      <w:r>
        <w:rPr>
          <w:rFonts w:hint="eastAsia"/>
          <w:lang w:eastAsia="zh-CN"/>
        </w:rPr>
        <w:t>So</w:t>
      </w:r>
    </w:p>
    <w:p w14:paraId="545B3B0F" w14:textId="4A64C1B1" w:rsidR="00BA655B" w:rsidRDefault="00BA655B" w:rsidP="00BA655B">
      <w:pPr>
        <w:pStyle w:val="MTDisplayEquation"/>
        <w:spacing w:line="360" w:lineRule="auto"/>
      </w:pPr>
      <w:r>
        <w:tab/>
      </w:r>
      <w:r w:rsidRPr="00071E1E">
        <w:rPr>
          <w:position w:val="-32"/>
        </w:rPr>
        <w:object w:dxaOrig="2280" w:dyaOrig="760" w14:anchorId="1F4EFCE2">
          <v:shape id="_x0000_i1175" type="#_x0000_t75" style="width:114.1pt;height:39.3pt" o:ole="">
            <v:imagedata r:id="rId305" o:title=""/>
          </v:shape>
          <o:OLEObject Type="Embed" ProgID="Equation.DSMT4" ShapeID="_x0000_i1175" DrawAspect="Content" ObjectID="_1782327583" r:id="rId3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AF5A2BD" w14:textId="3FD0D405" w:rsidR="00BA655B" w:rsidRDefault="00BA655B" w:rsidP="00BA655B">
      <w:pPr>
        <w:rPr>
          <w:lang w:eastAsia="zh-CN"/>
        </w:rPr>
      </w:pPr>
      <w:r>
        <w:rPr>
          <w:lang w:eastAsia="zh-CN"/>
        </w:rPr>
        <w:t>The iteration formula is</w:t>
      </w:r>
    </w:p>
    <w:p w14:paraId="4C7102E7" w14:textId="43DCCA9C" w:rsidR="00BA655B" w:rsidRPr="008D1564" w:rsidRDefault="00BA655B" w:rsidP="00BA655B">
      <w:pPr>
        <w:pStyle w:val="MTDisplayEquation"/>
        <w:spacing w:line="360" w:lineRule="auto"/>
      </w:pPr>
      <w:r>
        <w:tab/>
      </w:r>
      <w:r w:rsidRPr="007D277F">
        <w:rPr>
          <w:position w:val="-32"/>
        </w:rPr>
        <w:object w:dxaOrig="2020" w:dyaOrig="740" w14:anchorId="344828D1">
          <v:shape id="_x0000_i1176" type="#_x0000_t75" style="width:99.7pt;height:37.65pt" o:ole="">
            <v:imagedata r:id="rId307" o:title=""/>
          </v:shape>
          <o:OLEObject Type="Embed" ProgID="Equation.DSMT4" ShapeID="_x0000_i1176" DrawAspect="Content" ObjectID="_1782327584" r:id="rId3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04F7F76" w14:textId="501987BD" w:rsidR="006B247F" w:rsidRDefault="00BA655B" w:rsidP="00A85257">
      <w:pPr>
        <w:rPr>
          <w:lang w:eastAsia="zh-CN"/>
        </w:rPr>
      </w:pPr>
      <w:r>
        <w:rPr>
          <w:lang w:eastAsia="zh-CN"/>
        </w:rPr>
        <w:t xml:space="preserve">The wall stress yielded from the wall model is represented </w:t>
      </w:r>
      <w:r w:rsidR="00D56632">
        <w:rPr>
          <w:rFonts w:hint="eastAsia"/>
          <w:lang w:eastAsia="zh-CN"/>
        </w:rPr>
        <w:t>by</w:t>
      </w:r>
      <w:r>
        <w:rPr>
          <w:lang w:eastAsia="zh-CN"/>
        </w:rPr>
        <w:t xml:space="preserve"> modifying the values of wall-parallel velocities at the ghost cells. No-penetration boundary condition is set on the wall-normal velocity, which </w:t>
      </w:r>
      <w:r w:rsidR="00B85372">
        <w:rPr>
          <w:rFonts w:hint="eastAsia"/>
          <w:lang w:eastAsia="zh-CN"/>
        </w:rPr>
        <w:t>ensures</w:t>
      </w:r>
      <w:r>
        <w:rPr>
          <w:lang w:eastAsia="zh-CN"/>
        </w:rPr>
        <w:t xml:space="preserve"> zero convective flux </w:t>
      </w:r>
      <w:r w:rsidR="0054483C">
        <w:rPr>
          <w:lang w:eastAsia="zh-CN"/>
        </w:rPr>
        <w:t>on the wall.</w:t>
      </w:r>
    </w:p>
    <w:p w14:paraId="594D2EA1" w14:textId="614FFD0B" w:rsidR="00714D8E" w:rsidRDefault="002F303D" w:rsidP="00714D8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7</w:t>
      </w:r>
      <w:r w:rsidR="00714D8E">
        <w:rPr>
          <w:b/>
          <w:sz w:val="32"/>
          <w:szCs w:val="32"/>
        </w:rPr>
        <w:t xml:space="preserve">. </w:t>
      </w:r>
      <w:r w:rsidR="00271F09">
        <w:rPr>
          <w:b/>
          <w:sz w:val="32"/>
          <w:szCs w:val="32"/>
        </w:rPr>
        <w:t>V</w:t>
      </w:r>
      <w:r w:rsidR="00271F09">
        <w:rPr>
          <w:rFonts w:hint="eastAsia"/>
          <w:b/>
          <w:sz w:val="32"/>
          <w:szCs w:val="32"/>
          <w:lang w:eastAsia="zh-CN"/>
        </w:rPr>
        <w:t>erifica</w:t>
      </w:r>
      <w:r w:rsidR="00B34893">
        <w:rPr>
          <w:rFonts w:hint="eastAsia"/>
          <w:b/>
          <w:sz w:val="32"/>
          <w:szCs w:val="32"/>
          <w:lang w:eastAsia="zh-CN"/>
        </w:rPr>
        <w:t>tion</w:t>
      </w:r>
    </w:p>
    <w:p w14:paraId="1EC3D19D" w14:textId="6E6C0039" w:rsidR="00714D8E" w:rsidRDefault="00BA5BDB" w:rsidP="00F01B3D">
      <w:pPr>
        <w:rPr>
          <w:lang w:eastAsia="zh-CN"/>
        </w:rPr>
      </w:pPr>
      <w:r>
        <w:rPr>
          <w:lang w:eastAsia="zh-CN"/>
        </w:rPr>
        <w:t xml:space="preserve">Verification </w:t>
      </w:r>
      <w:r w:rsidR="0093494D">
        <w:rPr>
          <w:lang w:eastAsia="zh-CN"/>
        </w:rPr>
        <w:t>is</w:t>
      </w:r>
      <w:r w:rsidR="00400843">
        <w:rPr>
          <w:lang w:eastAsia="zh-CN"/>
        </w:rPr>
        <w:t xml:space="preserve"> to demonstrate that a wall model has been correctly implemented into CaNS. It </w:t>
      </w:r>
      <w:r w:rsidR="00CD351C">
        <w:rPr>
          <w:lang w:eastAsia="zh-CN"/>
        </w:rPr>
        <w:t>is</w:t>
      </w:r>
      <w:r w:rsidR="00400843">
        <w:rPr>
          <w:lang w:eastAsia="zh-CN"/>
        </w:rPr>
        <w:t xml:space="preserve"> done via comparison to other codes or analytical solutions (if existing).</w:t>
      </w:r>
      <w:r w:rsidR="002A7568">
        <w:rPr>
          <w:lang w:eastAsia="zh-CN"/>
        </w:rPr>
        <w:t xml:space="preserve"> </w:t>
      </w:r>
      <w:r w:rsidR="00400843">
        <w:rPr>
          <w:lang w:eastAsia="zh-CN"/>
        </w:rPr>
        <w:t xml:space="preserve">Validation is to demonstrate whether </w:t>
      </w:r>
      <w:r w:rsidR="001F5791">
        <w:rPr>
          <w:lang w:eastAsia="zh-CN"/>
        </w:rPr>
        <w:t>a model is good or not, in terms of representing</w:t>
      </w:r>
      <w:r w:rsidR="001222C9">
        <w:rPr>
          <w:lang w:eastAsia="zh-CN"/>
        </w:rPr>
        <w:t>/modeling</w:t>
      </w:r>
      <w:r w:rsidR="001F5791">
        <w:rPr>
          <w:lang w:eastAsia="zh-CN"/>
        </w:rPr>
        <w:t xml:space="preserve"> the </w:t>
      </w:r>
      <w:r w:rsidR="001222C9">
        <w:rPr>
          <w:lang w:eastAsia="zh-CN"/>
        </w:rPr>
        <w:t>true</w:t>
      </w:r>
      <w:r w:rsidR="001F5791">
        <w:rPr>
          <w:lang w:eastAsia="zh-CN"/>
        </w:rPr>
        <w:t xml:space="preserve"> physics. </w:t>
      </w:r>
      <w:r w:rsidR="00CD351C">
        <w:rPr>
          <w:lang w:eastAsia="zh-CN"/>
        </w:rPr>
        <w:t xml:space="preserve">It is done via comparing to experiments, or analytical solutions (if existing). </w:t>
      </w:r>
      <w:r w:rsidR="001222C9">
        <w:rPr>
          <w:lang w:eastAsia="zh-CN"/>
        </w:rPr>
        <w:t>Here, verification is needed to show if the implementation of wall model is corr</w:t>
      </w:r>
      <w:r w:rsidR="001F5737">
        <w:rPr>
          <w:lang w:eastAsia="zh-CN"/>
        </w:rPr>
        <w:t>ect.</w:t>
      </w:r>
    </w:p>
    <w:p w14:paraId="296B226D" w14:textId="5D446FE9" w:rsidR="001222C9" w:rsidRDefault="001222C9" w:rsidP="001222C9">
      <w:pPr>
        <w:pStyle w:val="Caption"/>
        <w:jc w:val="center"/>
        <w:rPr>
          <w:lang w:eastAsia="zh-CN"/>
        </w:rPr>
      </w:pPr>
      <w:r>
        <w:rPr>
          <w:lang w:eastAsia="zh-CN"/>
        </w:rPr>
        <w:lastRenderedPageBreak/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3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verification </w:t>
      </w:r>
      <w:r w:rsidR="004A5BD2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43"/>
        <w:gridCol w:w="2095"/>
        <w:gridCol w:w="3438"/>
      </w:tblGrid>
      <w:tr w:rsidR="001F754F" w14:paraId="4A569608" w14:textId="77777777" w:rsidTr="00990ABF">
        <w:tc>
          <w:tcPr>
            <w:tcW w:w="2111" w:type="pct"/>
          </w:tcPr>
          <w:p w14:paraId="50D83BBF" w14:textId="77777777" w:rsidR="001F754F" w:rsidRDefault="001F754F" w:rsidP="00F01B3D">
            <w:pPr>
              <w:rPr>
                <w:lang w:eastAsia="zh-CN"/>
              </w:rPr>
            </w:pPr>
          </w:p>
        </w:tc>
        <w:tc>
          <w:tcPr>
            <w:tcW w:w="1094" w:type="pct"/>
          </w:tcPr>
          <w:p w14:paraId="1278F365" w14:textId="02CE8842" w:rsidR="001F754F" w:rsidRPr="003F7F01" w:rsidRDefault="00074CDD" w:rsidP="00F01B3D">
            <w:pPr>
              <w:rPr>
                <w:lang w:eastAsia="zh-CN"/>
              </w:rPr>
            </w:pPr>
            <w:r w:rsidRPr="00074CDD">
              <w:rPr>
                <w:position w:val="-12"/>
                <w:lang w:eastAsia="zh-CN"/>
              </w:rPr>
              <w:object w:dxaOrig="420" w:dyaOrig="360" w14:anchorId="43F2A158">
                <v:shape id="_x0000_i1177" type="#_x0000_t75" style="width:20.5pt;height:17.7pt" o:ole="">
                  <v:imagedata r:id="rId309" o:title=""/>
                </v:shape>
                <o:OLEObject Type="Embed" ProgID="Equation.DSMT4" ShapeID="_x0000_i1177" DrawAspect="Content" ObjectID="_1782327585" r:id="rId310"/>
              </w:object>
            </w:r>
          </w:p>
        </w:tc>
        <w:tc>
          <w:tcPr>
            <w:tcW w:w="1795" w:type="pct"/>
          </w:tcPr>
          <w:p w14:paraId="451E1779" w14:textId="354B8368" w:rsidR="001F754F" w:rsidRDefault="001F754F" w:rsidP="00F01B3D">
            <w:pPr>
              <w:rPr>
                <w:lang w:eastAsia="zh-CN"/>
              </w:rPr>
            </w:pPr>
            <w:r>
              <w:rPr>
                <w:lang w:eastAsia="zh-CN"/>
              </w:rPr>
              <w:t>Time advance</w:t>
            </w:r>
            <w:r w:rsidR="00074CDD">
              <w:rPr>
                <w:rFonts w:hint="eastAsia"/>
                <w:lang w:eastAsia="zh-CN"/>
              </w:rPr>
              <w:t>ment</w:t>
            </w:r>
          </w:p>
        </w:tc>
      </w:tr>
      <w:tr w:rsidR="00E67C4B" w14:paraId="6F2D3261" w14:textId="77777777" w:rsidTr="00990ABF">
        <w:tc>
          <w:tcPr>
            <w:tcW w:w="2111" w:type="pct"/>
          </w:tcPr>
          <w:p w14:paraId="47D7DE3F" w14:textId="56257201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channel2D</w:t>
            </w:r>
          </w:p>
        </w:tc>
        <w:tc>
          <w:tcPr>
            <w:tcW w:w="1094" w:type="pct"/>
          </w:tcPr>
          <w:p w14:paraId="3F75ECFB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A1127B6" w14:textId="49DFEFE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D0FF69E" w14:textId="77777777" w:rsidTr="00990ABF">
        <w:tc>
          <w:tcPr>
            <w:tcW w:w="2111" w:type="pct"/>
          </w:tcPr>
          <w:p w14:paraId="33F29519" w14:textId="6E6267F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CB5CF7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7C4E9C3F" w14:textId="77777777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6ECD179E" w14:textId="2AAE6BC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B10046">
              <w:rPr>
                <w:lang w:eastAsia="zh-CN"/>
              </w:rPr>
              <w:t>1D</w:t>
            </w:r>
          </w:p>
        </w:tc>
      </w:tr>
      <w:tr w:rsidR="00E67C4B" w14:paraId="649506F2" w14:textId="77777777" w:rsidTr="00990ABF">
        <w:tc>
          <w:tcPr>
            <w:tcW w:w="2111" w:type="pct"/>
          </w:tcPr>
          <w:p w14:paraId="76C67BC2" w14:textId="3BB8ED86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</w:t>
            </w:r>
            <w:r w:rsidR="00B523B0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3786ACED" w14:textId="014271C3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44A4C5DB" w14:textId="70C62DE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17EB5D7E" w14:textId="77777777" w:rsidTr="00990ABF">
        <w:tc>
          <w:tcPr>
            <w:tcW w:w="2111" w:type="pct"/>
          </w:tcPr>
          <w:p w14:paraId="44386321" w14:textId="408FE774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Laminar channel3D</w:t>
            </w:r>
          </w:p>
        </w:tc>
        <w:tc>
          <w:tcPr>
            <w:tcW w:w="1094" w:type="pct"/>
          </w:tcPr>
          <w:p w14:paraId="423FD470" w14:textId="54EF5DD4" w:rsidR="00E67C4B" w:rsidRDefault="00E67C4B" w:rsidP="00E67C4B">
            <w:pPr>
              <w:rPr>
                <w:lang w:eastAsia="zh-CN"/>
              </w:rPr>
            </w:pPr>
          </w:p>
        </w:tc>
        <w:tc>
          <w:tcPr>
            <w:tcW w:w="1795" w:type="pct"/>
          </w:tcPr>
          <w:p w14:paraId="25C5924C" w14:textId="0C9D1DF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230467">
              <w:rPr>
                <w:lang w:eastAsia="zh-CN"/>
              </w:rPr>
              <w:t>1D</w:t>
            </w:r>
          </w:p>
        </w:tc>
      </w:tr>
      <w:tr w:rsidR="00E67C4B" w14:paraId="5588AA0B" w14:textId="77777777" w:rsidTr="00990ABF">
        <w:tc>
          <w:tcPr>
            <w:tcW w:w="2111" w:type="pct"/>
          </w:tcPr>
          <w:p w14:paraId="3B6E6E6F" w14:textId="4E2177E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channel</w:t>
            </w:r>
            <w:r w:rsidR="00A44D0F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168F72FE" w14:textId="1C202674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83B2583" w14:textId="30E3ADBA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29C25D46" w14:textId="77777777" w:rsidTr="00990ABF">
        <w:tc>
          <w:tcPr>
            <w:tcW w:w="2111" w:type="pct"/>
          </w:tcPr>
          <w:p w14:paraId="6238F6B4" w14:textId="194FAAA9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Turbulent  channel</w:t>
            </w:r>
            <w:r w:rsidR="002B1396">
              <w:rPr>
                <w:lang w:eastAsia="zh-CN"/>
              </w:rPr>
              <w:t>2D</w:t>
            </w:r>
          </w:p>
        </w:tc>
        <w:tc>
          <w:tcPr>
            <w:tcW w:w="1094" w:type="pct"/>
          </w:tcPr>
          <w:p w14:paraId="3E5D2F48" w14:textId="5D47F495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17EBB978" w14:textId="5A34FA68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Implicit </w:t>
            </w:r>
            <w:r w:rsidR="0059622C">
              <w:rPr>
                <w:lang w:eastAsia="zh-CN"/>
              </w:rPr>
              <w:t>1D</w:t>
            </w:r>
          </w:p>
        </w:tc>
      </w:tr>
      <w:tr w:rsidR="00E67C4B" w14:paraId="536872E0" w14:textId="77777777" w:rsidTr="00990ABF">
        <w:tc>
          <w:tcPr>
            <w:tcW w:w="2111" w:type="pct"/>
          </w:tcPr>
          <w:p w14:paraId="2081110F" w14:textId="3C8010EB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Turbulen</w:t>
            </w:r>
            <w:r w:rsidR="0038677F">
              <w:rPr>
                <w:lang w:eastAsia="zh-CN"/>
              </w:rPr>
              <w:t>t</w:t>
            </w:r>
            <w:r>
              <w:rPr>
                <w:lang w:eastAsia="zh-CN"/>
              </w:rPr>
              <w:t>channel</w:t>
            </w:r>
            <w:r w:rsidR="001C48B1">
              <w:rPr>
                <w:lang w:eastAsia="zh-CN"/>
              </w:rPr>
              <w:t>3D</w:t>
            </w:r>
          </w:p>
        </w:tc>
        <w:tc>
          <w:tcPr>
            <w:tcW w:w="1094" w:type="pct"/>
          </w:tcPr>
          <w:p w14:paraId="127842FF" w14:textId="17826E29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AAEDC3F" w14:textId="7DA8E50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67C4B" w14:paraId="446B0B25" w14:textId="77777777" w:rsidTr="00990ABF">
        <w:tc>
          <w:tcPr>
            <w:tcW w:w="2111" w:type="pct"/>
          </w:tcPr>
          <w:p w14:paraId="2A59B94F" w14:textId="4D830CDF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Turbu</w:t>
            </w:r>
            <w:r w:rsidR="0038677F">
              <w:rPr>
                <w:lang w:eastAsia="zh-CN"/>
              </w:rPr>
              <w:t>lent</w:t>
            </w:r>
            <w:r>
              <w:rPr>
                <w:lang w:eastAsia="zh-CN"/>
              </w:rPr>
              <w:t xml:space="preserve"> channel3D</w:t>
            </w:r>
          </w:p>
        </w:tc>
        <w:tc>
          <w:tcPr>
            <w:tcW w:w="1094" w:type="pct"/>
          </w:tcPr>
          <w:p w14:paraId="4F26E22A" w14:textId="150B38D6" w:rsidR="00E67C4B" w:rsidRDefault="00317777" w:rsidP="00E67C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180-10</w:t>
            </w:r>
            <w:r w:rsidRPr="00317777">
              <w:rPr>
                <w:rFonts w:hint="eastAsia"/>
                <w:vertAlign w:val="superscript"/>
                <w:lang w:eastAsia="zh-CN"/>
              </w:rPr>
              <w:t>10</w:t>
            </w:r>
          </w:p>
        </w:tc>
        <w:tc>
          <w:tcPr>
            <w:tcW w:w="1795" w:type="pct"/>
          </w:tcPr>
          <w:p w14:paraId="21BF56A0" w14:textId="334C8447" w:rsidR="00E67C4B" w:rsidRDefault="00E67C4B" w:rsidP="00E67C4B">
            <w:pPr>
              <w:rPr>
                <w:lang w:eastAsia="zh-CN"/>
              </w:rPr>
            </w:pPr>
            <w:r>
              <w:rPr>
                <w:lang w:eastAsia="zh-CN"/>
              </w:rPr>
              <w:t>Implicit 1D</w:t>
            </w:r>
          </w:p>
        </w:tc>
      </w:tr>
    </w:tbl>
    <w:p w14:paraId="6C5E1AD2" w14:textId="7137E4A5" w:rsidR="00BA5BDB" w:rsidRDefault="00BA5BDB" w:rsidP="00F01B3D">
      <w:pPr>
        <w:rPr>
          <w:lang w:eastAsia="zh-CN"/>
        </w:rPr>
      </w:pPr>
    </w:p>
    <w:p w14:paraId="40D14029" w14:textId="4D3FA612" w:rsidR="00F83D62" w:rsidRDefault="00F83D62" w:rsidP="00F83D62">
      <w:pPr>
        <w:pStyle w:val="Caption"/>
        <w:jc w:val="center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Table \* ARABIC </w:instrText>
      </w:r>
      <w:r>
        <w:rPr>
          <w:lang w:eastAsia="zh-CN"/>
        </w:rPr>
        <w:fldChar w:fldCharType="separate"/>
      </w:r>
      <w:r w:rsidR="005A13A7">
        <w:rPr>
          <w:noProof/>
          <w:lang w:eastAsia="zh-CN"/>
        </w:rPr>
        <w:t>4</w:t>
      </w:r>
      <w:r>
        <w:rPr>
          <w:lang w:eastAsia="zh-CN"/>
        </w:rPr>
        <w:fldChar w:fldCharType="end"/>
      </w:r>
      <w:r>
        <w:rPr>
          <w:lang w:eastAsia="zh-CN"/>
        </w:rPr>
        <w:t xml:space="preserve"> Selected validation </w:t>
      </w:r>
      <w:r w:rsidR="00C71048">
        <w:rPr>
          <w:lang w:eastAsia="zh-CN"/>
        </w:rPr>
        <w:t>cases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0"/>
        <w:gridCol w:w="1189"/>
        <w:gridCol w:w="5047"/>
      </w:tblGrid>
      <w:tr w:rsidR="001F754F" w14:paraId="5722D5AD" w14:textId="77777777" w:rsidTr="00990ABF">
        <w:tc>
          <w:tcPr>
            <w:tcW w:w="1744" w:type="pct"/>
          </w:tcPr>
          <w:p w14:paraId="36974BD9" w14:textId="77777777" w:rsidR="001F754F" w:rsidRDefault="001F754F" w:rsidP="00B4229F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65458D56" w14:textId="1833E818" w:rsidR="001F754F" w:rsidRDefault="00075CF4" w:rsidP="00B422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</w:t>
            </w:r>
          </w:p>
        </w:tc>
        <w:tc>
          <w:tcPr>
            <w:tcW w:w="2635" w:type="pct"/>
          </w:tcPr>
          <w:p w14:paraId="384BFD5A" w14:textId="77777777" w:rsidR="001F754F" w:rsidRDefault="001F754F" w:rsidP="00B4229F">
            <w:pPr>
              <w:rPr>
                <w:lang w:eastAsia="zh-CN"/>
              </w:rPr>
            </w:pPr>
            <w:r>
              <w:rPr>
                <w:lang w:eastAsia="zh-CN"/>
              </w:rPr>
              <w:t>Time advancement</w:t>
            </w:r>
          </w:p>
        </w:tc>
      </w:tr>
      <w:tr w:rsidR="001F754F" w14:paraId="2E8DBF40" w14:textId="77777777" w:rsidTr="00990ABF">
        <w:tc>
          <w:tcPr>
            <w:tcW w:w="1744" w:type="pct"/>
          </w:tcPr>
          <w:p w14:paraId="6E6C43A2" w14:textId="0ED2CFCF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Square </w:t>
            </w:r>
            <w:r w:rsidR="006705F4">
              <w:rPr>
                <w:rFonts w:hint="eastAsia"/>
                <w:lang w:eastAsia="zh-CN"/>
              </w:rPr>
              <w:t>duct</w:t>
            </w:r>
          </w:p>
        </w:tc>
        <w:tc>
          <w:tcPr>
            <w:tcW w:w="621" w:type="pct"/>
          </w:tcPr>
          <w:p w14:paraId="4A6B8C5F" w14:textId="77777777" w:rsidR="001F754F" w:rsidRDefault="001F754F" w:rsidP="00F83D62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1AF4EF5B" w14:textId="483E4253" w:rsidR="001F754F" w:rsidRDefault="001F754F" w:rsidP="00F83D62">
            <w:pPr>
              <w:rPr>
                <w:lang w:eastAsia="zh-CN"/>
              </w:rPr>
            </w:pPr>
            <w:r>
              <w:rPr>
                <w:lang w:eastAsia="zh-CN"/>
              </w:rPr>
              <w:t>Explicit</w:t>
            </w:r>
          </w:p>
        </w:tc>
      </w:tr>
      <w:tr w:rsidR="00EF4D7E" w14:paraId="52EA917F" w14:textId="77777777" w:rsidTr="00990ABF">
        <w:tc>
          <w:tcPr>
            <w:tcW w:w="1744" w:type="pct"/>
          </w:tcPr>
          <w:p w14:paraId="0EEEB96B" w14:textId="3842CB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74BF610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82BCCDB" w14:textId="482E6E1B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0AB89087" w14:textId="77777777" w:rsidTr="00990ABF">
        <w:tc>
          <w:tcPr>
            <w:tcW w:w="1744" w:type="pct"/>
          </w:tcPr>
          <w:p w14:paraId="0BDC87B6" w14:textId="71ED37D3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264F0B0A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416741C5" w14:textId="75845CE8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7E752F7C" w14:textId="77777777" w:rsidTr="00990ABF">
        <w:tc>
          <w:tcPr>
            <w:tcW w:w="1744" w:type="pct"/>
          </w:tcPr>
          <w:p w14:paraId="658D4FAD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7936885F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3C1A8D43" w14:textId="77777777" w:rsidR="00EF4D7E" w:rsidRDefault="00EF4D7E" w:rsidP="00EF4D7E">
            <w:pPr>
              <w:rPr>
                <w:lang w:eastAsia="zh-CN"/>
              </w:rPr>
            </w:pPr>
          </w:p>
        </w:tc>
      </w:tr>
      <w:tr w:rsidR="00EF4D7E" w14:paraId="11538508" w14:textId="77777777" w:rsidTr="00990ABF">
        <w:tc>
          <w:tcPr>
            <w:tcW w:w="1744" w:type="pct"/>
          </w:tcPr>
          <w:p w14:paraId="70ABB702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621" w:type="pct"/>
          </w:tcPr>
          <w:p w14:paraId="0698B773" w14:textId="77777777" w:rsidR="00EF4D7E" w:rsidRDefault="00EF4D7E" w:rsidP="00EF4D7E">
            <w:pPr>
              <w:rPr>
                <w:lang w:eastAsia="zh-CN"/>
              </w:rPr>
            </w:pPr>
          </w:p>
        </w:tc>
        <w:tc>
          <w:tcPr>
            <w:tcW w:w="2635" w:type="pct"/>
          </w:tcPr>
          <w:p w14:paraId="2BC263A9" w14:textId="77777777" w:rsidR="00EF4D7E" w:rsidRDefault="00EF4D7E" w:rsidP="00EF4D7E">
            <w:pPr>
              <w:rPr>
                <w:lang w:eastAsia="zh-CN"/>
              </w:rPr>
            </w:pPr>
          </w:p>
        </w:tc>
      </w:tr>
    </w:tbl>
    <w:p w14:paraId="084B7F9D" w14:textId="77777777" w:rsidR="00BA5BDB" w:rsidRDefault="00BA5BDB" w:rsidP="00F01B3D">
      <w:pPr>
        <w:rPr>
          <w:lang w:eastAsia="zh-CN"/>
        </w:rPr>
      </w:pPr>
    </w:p>
    <w:p w14:paraId="5FBD33EA" w14:textId="5483F45C" w:rsidR="00D66E7E" w:rsidRDefault="00D66E7E" w:rsidP="00D66E7E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 xml:space="preserve">Appendix </w:t>
      </w:r>
      <w:r w:rsidR="003807D7">
        <w:rPr>
          <w:rFonts w:hint="eastAsia"/>
          <w:b/>
          <w:sz w:val="32"/>
          <w:szCs w:val="32"/>
          <w:lang w:eastAsia="zh-CN"/>
        </w:rPr>
        <w:t>A</w:t>
      </w:r>
    </w:p>
    <w:p w14:paraId="093807AD" w14:textId="20CDDBFF" w:rsidR="00026B74" w:rsidRDefault="007E2C95" w:rsidP="00D66E7E">
      <w:pPr>
        <w:spacing w:beforeLines="50" w:before="120" w:afterLines="50" w:after="120"/>
        <w:rPr>
          <w:lang w:eastAsia="zh-CN"/>
        </w:rPr>
      </w:pPr>
      <w:r>
        <w:t xml:space="preserve">The eigenvalues are given by </w:t>
      </w:r>
      <w:r w:rsidR="0044611F" w:rsidRPr="0044611F">
        <w:rPr>
          <w:position w:val="-14"/>
        </w:rPr>
        <w:object w:dxaOrig="1640" w:dyaOrig="400" w14:anchorId="5BF343E5">
          <v:shape id="_x0000_i1178" type="#_x0000_t75" style="width:81.95pt;height:22.15pt" o:ole="">
            <v:imagedata r:id="rId311" o:title=""/>
          </v:shape>
          <o:OLEObject Type="Embed" ProgID="Equation.DSMT4" ShapeID="_x0000_i1178" DrawAspect="Content" ObjectID="_1782327586" r:id="rId312"/>
        </w:object>
      </w:r>
      <w:r w:rsidR="00F56119">
        <w:t>.</w:t>
      </w:r>
      <w:r w:rsidR="00BD4FD3">
        <w:t xml:space="preserve"> </w:t>
      </w:r>
      <w:r w:rsidR="008106E9">
        <w:fldChar w:fldCharType="begin"/>
      </w:r>
      <w:r w:rsidR="008106E9">
        <w:instrText xml:space="preserve"> REF _Ref152322407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5</w:t>
      </w:r>
      <w:r w:rsidR="008106E9">
        <w:fldChar w:fldCharType="end"/>
      </w:r>
      <w:r w:rsidR="008106E9">
        <w:t xml:space="preserve"> and </w:t>
      </w:r>
      <w:r w:rsidR="008106E9">
        <w:fldChar w:fldCharType="begin"/>
      </w:r>
      <w:r w:rsidR="008106E9">
        <w:instrText xml:space="preserve"> REF _Ref152322418 \h </w:instrText>
      </w:r>
      <w:r w:rsidR="008106E9">
        <w:fldChar w:fldCharType="separate"/>
      </w:r>
      <w:r w:rsidR="005A13A7">
        <w:t xml:space="preserve">Table </w:t>
      </w:r>
      <w:r w:rsidR="005A13A7">
        <w:rPr>
          <w:noProof/>
        </w:rPr>
        <w:t>6</w:t>
      </w:r>
      <w:r w:rsidR="008106E9">
        <w:fldChar w:fldCharType="end"/>
      </w:r>
      <w:r w:rsidR="008106E9">
        <w:t xml:space="preserve"> </w:t>
      </w:r>
      <w:r w:rsidR="00BD4FD3">
        <w:t>list the transforms and inverse transforms for different combinations of boundary condi</w:t>
      </w:r>
      <w:r w:rsidR="00026B74">
        <w:rPr>
          <w:lang w:eastAsia="zh-CN"/>
        </w:rPr>
        <w:t xml:space="preserve">tions.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 xml:space="preserve"> </w:t>
      </w:r>
      <w:r w:rsidR="00026B74">
        <w:rPr>
          <w:lang w:eastAsia="zh-CN"/>
        </w:rPr>
        <w:t>is the number of input points, 0,1,…,</w:t>
      </w:r>
      <w:r w:rsidR="00A51660">
        <w:rPr>
          <w:lang w:eastAsia="zh-CN"/>
        </w:rPr>
        <w:t xml:space="preserve"> </w:t>
      </w:r>
      <w:r w:rsidR="00A51660" w:rsidRPr="00A51660">
        <w:rPr>
          <w:i/>
          <w:iCs/>
          <w:lang w:eastAsia="zh-CN"/>
        </w:rPr>
        <w:t>N</w:t>
      </w:r>
      <w:r w:rsidR="00A51660">
        <w:rPr>
          <w:lang w:eastAsia="zh-CN"/>
        </w:rPr>
        <w:t>-1</w:t>
      </w:r>
      <w:r w:rsidR="00026B74">
        <w:rPr>
          <w:lang w:eastAsia="zh-CN"/>
        </w:rPr>
        <w:t xml:space="preserve"> instead of the number of cells. </w:t>
      </w:r>
      <w:r w:rsidR="003B5C8C">
        <w:rPr>
          <w:lang w:eastAsia="zh-CN"/>
        </w:rPr>
        <w:t>Z</w:t>
      </w:r>
      <w:r w:rsidR="003B5C8C">
        <w:rPr>
          <w:rFonts w:hint="eastAsia"/>
          <w:lang w:eastAsia="zh-CN"/>
        </w:rPr>
        <w:t>ero</w:t>
      </w:r>
      <w:r w:rsidR="003B5C8C">
        <w:rPr>
          <w:lang w:eastAsia="zh-CN"/>
        </w:rPr>
        <w:t xml:space="preserve">-value points are always left out. </w:t>
      </w:r>
      <w:r w:rsidR="00F845FB">
        <w:rPr>
          <w:lang w:eastAsia="zh-CN"/>
        </w:rPr>
        <w:t xml:space="preserve">The current index of input points </w:t>
      </w:r>
      <w:r w:rsidR="003B5C8C">
        <w:rPr>
          <w:lang w:eastAsia="zh-CN"/>
        </w:rPr>
        <w:t>is</w:t>
      </w:r>
      <w:r w:rsidR="00F845FB">
        <w:rPr>
          <w:lang w:eastAsia="zh-CN"/>
        </w:rPr>
        <w:t xml:space="preserve"> consistent with </w:t>
      </w:r>
      <w:r w:rsidR="00C06A6E">
        <w:rPr>
          <w:rFonts w:hint="eastAsia"/>
          <w:lang w:eastAsia="zh-CN"/>
        </w:rPr>
        <w:t>S</w:t>
      </w:r>
      <w:r w:rsidR="00F845FB">
        <w:rPr>
          <w:lang w:eastAsia="zh-CN"/>
        </w:rPr>
        <w:t>cipy and wiki.</w:t>
      </w:r>
      <w:r w:rsidR="00856668">
        <w:rPr>
          <w:lang w:eastAsia="zh-CN"/>
        </w:rPr>
        <w:t xml:space="preserve"> </w:t>
      </w:r>
      <w:r w:rsidR="00820A40">
        <w:rPr>
          <w:lang w:eastAsia="zh-CN"/>
        </w:rPr>
        <w:t xml:space="preserve">The factors in </w:t>
      </w:r>
      <w:r w:rsidR="003B5C8C">
        <w:rPr>
          <w:lang w:eastAsia="zh-CN"/>
        </w:rPr>
        <w:t xml:space="preserve">the </w:t>
      </w:r>
      <w:r w:rsidR="00820A40">
        <w:rPr>
          <w:lang w:eastAsia="zh-CN"/>
        </w:rPr>
        <w:t xml:space="preserve">inverse transforms are consistent with </w:t>
      </w:r>
      <w:r w:rsidR="00D84E69">
        <w:rPr>
          <w:rFonts w:hint="eastAsia"/>
          <w:lang w:eastAsia="zh-CN"/>
        </w:rPr>
        <w:t>Costa</w:t>
      </w:r>
      <w:r w:rsidR="00820A40">
        <w:rPr>
          <w:lang w:eastAsia="zh-CN"/>
        </w:rPr>
        <w:t xml:space="preserve">’s paper and </w:t>
      </w:r>
      <w:r w:rsidR="00164E8F">
        <w:rPr>
          <w:rFonts w:hint="eastAsia"/>
          <w:lang w:eastAsia="zh-CN"/>
        </w:rPr>
        <w:t>S</w:t>
      </w:r>
      <w:r w:rsidR="008C1DB0">
        <w:rPr>
          <w:rFonts w:hint="eastAsia"/>
          <w:lang w:eastAsia="zh-CN"/>
        </w:rPr>
        <w:t>cipy.</w:t>
      </w:r>
    </w:p>
    <w:p w14:paraId="765C800D" w14:textId="1A798523" w:rsidR="008106E9" w:rsidRDefault="008106E9" w:rsidP="008106E9">
      <w:pPr>
        <w:pStyle w:val="Caption"/>
        <w:jc w:val="center"/>
        <w:rPr>
          <w:lang w:eastAsia="zh-CN"/>
        </w:rPr>
      </w:pPr>
      <w:bookmarkStart w:id="40" w:name="_Ref1523224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5</w:t>
      </w:r>
      <w:r>
        <w:rPr>
          <w:noProof/>
        </w:rPr>
        <w:fldChar w:fldCharType="end"/>
      </w:r>
      <w:bookmarkEnd w:id="40"/>
      <w:r>
        <w:t xml:space="preserve"> </w:t>
      </w:r>
      <w:r>
        <w:rPr>
          <w:lang w:eastAsia="zh-CN"/>
        </w:rPr>
        <w:t xml:space="preserve">Transforms on a staggered </w:t>
      </w:r>
      <w:r w:rsidR="0026207B">
        <w:rPr>
          <w:lang w:eastAsia="zh-CN"/>
        </w:rPr>
        <w:t>grid</w:t>
      </w:r>
      <w:r w:rsidR="00FB1607">
        <w:rPr>
          <w:rFonts w:hint="eastAsia"/>
          <w:lang w:eastAsia="zh-CN"/>
        </w:rPr>
        <w:t xml:space="preserve"> (pre</w:t>
      </w:r>
      <w:r w:rsidR="00D83671">
        <w:rPr>
          <w:rFonts w:hint="eastAsia"/>
          <w:lang w:eastAsia="zh-CN"/>
        </w:rPr>
        <w:t>ssure</w:t>
      </w:r>
      <w:r w:rsidR="00FB160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17BEDDD7" w14:textId="77777777" w:rsidTr="00E318BA">
        <w:tc>
          <w:tcPr>
            <w:tcW w:w="2394" w:type="dxa"/>
          </w:tcPr>
          <w:p w14:paraId="55A976A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613A7960" w14:textId="2AD63BBF" w:rsidR="003B5C8C" w:rsidRPr="003B5C8C" w:rsidRDefault="006624EC" w:rsidP="00E318BA">
            <w:pPr>
              <w:rPr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1B4F505D" w14:textId="78C31C6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</w:t>
            </w:r>
            <w:r w:rsidR="003B5C8C">
              <w:rPr>
                <w:lang w:eastAsia="zh-CN"/>
              </w:rPr>
              <w:t>form</w:t>
            </w:r>
          </w:p>
        </w:tc>
        <w:tc>
          <w:tcPr>
            <w:tcW w:w="2394" w:type="dxa"/>
          </w:tcPr>
          <w:p w14:paraId="4CCAB64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1E51FFF8" w14:textId="77777777" w:rsidTr="00E318BA">
        <w:tc>
          <w:tcPr>
            <w:tcW w:w="2394" w:type="dxa"/>
          </w:tcPr>
          <w:p w14:paraId="10514F1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PP</w:t>
            </w:r>
          </w:p>
        </w:tc>
        <w:tc>
          <w:tcPr>
            <w:tcW w:w="2394" w:type="dxa"/>
          </w:tcPr>
          <w:p w14:paraId="1A549C06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AF2442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7B2D924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58B8F0F7" w14:textId="77777777" w:rsidTr="00E318BA">
        <w:tc>
          <w:tcPr>
            <w:tcW w:w="2394" w:type="dxa"/>
          </w:tcPr>
          <w:p w14:paraId="4AD593E7" w14:textId="277D9E8F" w:rsidR="008106E9" w:rsidRDefault="00143D7B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7E97D157" w14:textId="53372AEB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440" w:dyaOrig="620" w14:anchorId="4930259E">
                <v:shape id="_x0000_i1179" type="#_x0000_t75" style="width:22.15pt;height:32.1pt" o:ole="">
                  <v:imagedata r:id="rId313" o:title=""/>
                </v:shape>
                <o:OLEObject Type="Embed" ProgID="Equation.DSMT4" ShapeID="_x0000_i1179" DrawAspect="Content" ObjectID="_1782327587" r:id="rId314"/>
              </w:object>
            </w:r>
          </w:p>
        </w:tc>
        <w:tc>
          <w:tcPr>
            <w:tcW w:w="2394" w:type="dxa"/>
          </w:tcPr>
          <w:p w14:paraId="2147014D" w14:textId="40C1ABEB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</w:t>
            </w:r>
            <w:r w:rsidR="00752306">
              <w:rPr>
                <w:rFonts w:hint="eastAsia"/>
                <w:lang w:eastAsia="zh-CN"/>
              </w:rPr>
              <w:t>II</w:t>
            </w:r>
          </w:p>
        </w:tc>
        <w:tc>
          <w:tcPr>
            <w:tcW w:w="2394" w:type="dxa"/>
          </w:tcPr>
          <w:p w14:paraId="3C09A2D7" w14:textId="77777777" w:rsidR="008106E9" w:rsidRPr="00E25494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DCT-III</w:t>
            </w:r>
          </w:p>
        </w:tc>
      </w:tr>
      <w:tr w:rsidR="008106E9" w14:paraId="11139EC7" w14:textId="77777777" w:rsidTr="00E318BA">
        <w:tc>
          <w:tcPr>
            <w:tcW w:w="2394" w:type="dxa"/>
          </w:tcPr>
          <w:p w14:paraId="4A010BE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25332E8F" w14:textId="73758E56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00" w:dyaOrig="660" w14:anchorId="571FF3AA">
                <v:shape id="_x0000_i1180" type="#_x0000_t75" style="width:44.85pt;height:32.7pt" o:ole="">
                  <v:imagedata r:id="rId315" o:title=""/>
                </v:shape>
                <o:OLEObject Type="Embed" ProgID="Equation.DSMT4" ShapeID="_x0000_i1180" DrawAspect="Content" ObjectID="_1782327588" r:id="rId316"/>
              </w:object>
            </w:r>
          </w:p>
        </w:tc>
        <w:tc>
          <w:tcPr>
            <w:tcW w:w="2394" w:type="dxa"/>
          </w:tcPr>
          <w:p w14:paraId="378DE4E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DST-II</w:t>
            </w:r>
          </w:p>
        </w:tc>
        <w:tc>
          <w:tcPr>
            <w:tcW w:w="2394" w:type="dxa"/>
          </w:tcPr>
          <w:p w14:paraId="5993AAFD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DST-III</w:t>
            </w:r>
          </w:p>
        </w:tc>
      </w:tr>
      <w:tr w:rsidR="008106E9" w14:paraId="20931295" w14:textId="77777777" w:rsidTr="00E318BA">
        <w:tc>
          <w:tcPr>
            <w:tcW w:w="2394" w:type="dxa"/>
          </w:tcPr>
          <w:p w14:paraId="38BEFD3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1205781C" w14:textId="77331555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1020" w:dyaOrig="660" w14:anchorId="7FD3B5B8">
                <v:shape id="_x0000_i1181" type="#_x0000_t75" style="width:52.05pt;height:32.7pt" o:ole="">
                  <v:imagedata r:id="rId317" o:title=""/>
                </v:shape>
                <o:OLEObject Type="Embed" ProgID="Equation.DSMT4" ShapeID="_x0000_i1181" DrawAspect="Content" ObjectID="_1782327589" r:id="rId318"/>
              </w:object>
            </w:r>
          </w:p>
        </w:tc>
        <w:tc>
          <w:tcPr>
            <w:tcW w:w="2394" w:type="dxa"/>
          </w:tcPr>
          <w:p w14:paraId="76DD7C12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DCT-IV</w:t>
            </w:r>
          </w:p>
        </w:tc>
        <w:tc>
          <w:tcPr>
            <w:tcW w:w="2394" w:type="dxa"/>
          </w:tcPr>
          <w:p w14:paraId="29EDBDB2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DCT-IV</w:t>
            </w:r>
          </w:p>
        </w:tc>
      </w:tr>
      <w:tr w:rsidR="008106E9" w14:paraId="7CFEC98A" w14:textId="77777777" w:rsidTr="00E318BA">
        <w:tc>
          <w:tcPr>
            <w:tcW w:w="2394" w:type="dxa"/>
          </w:tcPr>
          <w:p w14:paraId="453CAB7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438A6C5D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306C02DA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DST-IV</w:t>
            </w:r>
          </w:p>
        </w:tc>
        <w:tc>
          <w:tcPr>
            <w:tcW w:w="2394" w:type="dxa"/>
          </w:tcPr>
          <w:p w14:paraId="3AB64195" w14:textId="77777777" w:rsidR="008106E9" w:rsidRPr="00E25494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DST-IV</w:t>
            </w:r>
          </w:p>
        </w:tc>
      </w:tr>
    </w:tbl>
    <w:p w14:paraId="2D8925BF" w14:textId="579C99EB" w:rsidR="008106E9" w:rsidRPr="003C4A71" w:rsidRDefault="008106E9" w:rsidP="008106E9">
      <w:pPr>
        <w:pStyle w:val="Caption"/>
        <w:jc w:val="center"/>
      </w:pPr>
      <w:bookmarkStart w:id="41" w:name="_Ref1523224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A13A7">
        <w:rPr>
          <w:noProof/>
        </w:rPr>
        <w:t>6</w:t>
      </w:r>
      <w:r>
        <w:rPr>
          <w:noProof/>
        </w:rPr>
        <w:fldChar w:fldCharType="end"/>
      </w:r>
      <w:bookmarkEnd w:id="41"/>
      <w:r>
        <w:t xml:space="preserve"> </w:t>
      </w:r>
      <w:r>
        <w:rPr>
          <w:lang w:eastAsia="zh-CN"/>
        </w:rPr>
        <w:t>Transforms on a non-staggered grid</w:t>
      </w:r>
      <w:r w:rsidR="00FB1607">
        <w:rPr>
          <w:rFonts w:hint="eastAsia"/>
          <w:lang w:eastAsia="zh-CN"/>
        </w:rPr>
        <w:t xml:space="preserve"> (velocity)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06E9" w14:paraId="276D9555" w14:textId="77777777" w:rsidTr="00E318BA">
        <w:tc>
          <w:tcPr>
            <w:tcW w:w="2394" w:type="dxa"/>
          </w:tcPr>
          <w:p w14:paraId="0179DE77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BC</w:t>
            </w:r>
          </w:p>
        </w:tc>
        <w:tc>
          <w:tcPr>
            <w:tcW w:w="2394" w:type="dxa"/>
          </w:tcPr>
          <w:p w14:paraId="3B58390C" w14:textId="77777777" w:rsidR="008106E9" w:rsidRPr="000742F2" w:rsidRDefault="006624EC" w:rsidP="00E318BA">
            <w:pPr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14:paraId="4291559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Transform</w:t>
            </w:r>
          </w:p>
        </w:tc>
        <w:tc>
          <w:tcPr>
            <w:tcW w:w="2394" w:type="dxa"/>
          </w:tcPr>
          <w:p w14:paraId="5C8CFA5C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Inverse transform</w:t>
            </w:r>
          </w:p>
        </w:tc>
      </w:tr>
      <w:tr w:rsidR="008106E9" w14:paraId="01509411" w14:textId="77777777" w:rsidTr="00E318BA">
        <w:tc>
          <w:tcPr>
            <w:tcW w:w="2394" w:type="dxa"/>
          </w:tcPr>
          <w:p w14:paraId="3206A5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PP</w:t>
            </w:r>
          </w:p>
        </w:tc>
        <w:tc>
          <w:tcPr>
            <w:tcW w:w="2394" w:type="dxa"/>
          </w:tcPr>
          <w:p w14:paraId="440E1EAF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6CBBF4B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DFT</w:t>
            </w:r>
          </w:p>
        </w:tc>
        <w:tc>
          <w:tcPr>
            <w:tcW w:w="2394" w:type="dxa"/>
          </w:tcPr>
          <w:p w14:paraId="01A71155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IDFT</w:t>
            </w:r>
          </w:p>
        </w:tc>
      </w:tr>
      <w:tr w:rsidR="008106E9" w14:paraId="4F7799CC" w14:textId="77777777" w:rsidTr="00E318BA">
        <w:tc>
          <w:tcPr>
            <w:tcW w:w="2394" w:type="dxa"/>
          </w:tcPr>
          <w:p w14:paraId="0B4D0DC6" w14:textId="4E7FF5A0" w:rsidR="008106E9" w:rsidRDefault="0096743E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NN</w:t>
            </w:r>
          </w:p>
        </w:tc>
        <w:tc>
          <w:tcPr>
            <w:tcW w:w="2394" w:type="dxa"/>
          </w:tcPr>
          <w:p w14:paraId="26160962" w14:textId="6C7697C9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20" w:dyaOrig="700" w14:anchorId="77EF426F">
                <v:shape id="_x0000_i1182" type="#_x0000_t75" style="width:44.3pt;height:34.9pt" o:ole="">
                  <v:imagedata r:id="rId319" o:title=""/>
                </v:shape>
                <o:OLEObject Type="Embed" ProgID="Equation.DSMT4" ShapeID="_x0000_i1182" DrawAspect="Content" ObjectID="_1782327590" r:id="rId320"/>
              </w:object>
            </w:r>
          </w:p>
        </w:tc>
        <w:tc>
          <w:tcPr>
            <w:tcW w:w="2394" w:type="dxa"/>
          </w:tcPr>
          <w:p w14:paraId="3672B264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</w:t>
            </w:r>
          </w:p>
        </w:tc>
        <w:tc>
          <w:tcPr>
            <w:tcW w:w="2394" w:type="dxa"/>
          </w:tcPr>
          <w:p w14:paraId="69327321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2(N-1)</m:t>
                  </m:r>
                </m:den>
              </m:f>
            </m:oMath>
            <w:r w:rsidR="008106E9">
              <w:rPr>
                <w:lang w:eastAsia="zh-CN"/>
              </w:rPr>
              <w:t>DCT-I</w:t>
            </w:r>
          </w:p>
        </w:tc>
      </w:tr>
      <w:tr w:rsidR="008106E9" w14:paraId="2C20E192" w14:textId="77777777" w:rsidTr="00E318BA">
        <w:tc>
          <w:tcPr>
            <w:tcW w:w="2394" w:type="dxa"/>
          </w:tcPr>
          <w:p w14:paraId="3A53F4A9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2394" w:type="dxa"/>
          </w:tcPr>
          <w:p w14:paraId="41DDD129" w14:textId="19E27948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32"/>
              </w:rPr>
              <w:object w:dxaOrig="940" w:dyaOrig="740" w14:anchorId="30D4A06D">
                <v:shape id="_x0000_i1183" type="#_x0000_t75" style="width:47.1pt;height:37.65pt" o:ole="">
                  <v:imagedata r:id="rId321" o:title=""/>
                </v:shape>
                <o:OLEObject Type="Embed" ProgID="Equation.DSMT4" ShapeID="_x0000_i1183" DrawAspect="Content" ObjectID="_1782327591" r:id="rId322"/>
              </w:object>
            </w:r>
          </w:p>
        </w:tc>
        <w:tc>
          <w:tcPr>
            <w:tcW w:w="2394" w:type="dxa"/>
          </w:tcPr>
          <w:p w14:paraId="75ADDC98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DST-I</w:t>
            </w:r>
          </w:p>
        </w:tc>
        <w:tc>
          <w:tcPr>
            <w:tcW w:w="2394" w:type="dxa"/>
          </w:tcPr>
          <w:p w14:paraId="29F4B718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2(N+1)</m:t>
                  </m:r>
                </m:den>
              </m:f>
            </m:oMath>
            <w:r w:rsidR="008106E9">
              <w:rPr>
                <w:lang w:eastAsia="zh-CN"/>
              </w:rPr>
              <w:t>DST-I</w:t>
            </w:r>
          </w:p>
        </w:tc>
      </w:tr>
      <w:tr w:rsidR="008106E9" w14:paraId="6C95155C" w14:textId="77777777" w:rsidTr="00E318BA">
        <w:tc>
          <w:tcPr>
            <w:tcW w:w="2394" w:type="dxa"/>
          </w:tcPr>
          <w:p w14:paraId="047A6D51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ND</w:t>
            </w:r>
          </w:p>
        </w:tc>
        <w:tc>
          <w:tcPr>
            <w:tcW w:w="2394" w:type="dxa"/>
          </w:tcPr>
          <w:p w14:paraId="67C076A5" w14:textId="657599CD" w:rsidR="008106E9" w:rsidRDefault="003B5C8C" w:rsidP="00E318BA">
            <w:pPr>
              <w:rPr>
                <w:lang w:eastAsia="zh-CN"/>
              </w:rPr>
            </w:pPr>
            <w:r w:rsidRPr="003B5C8C">
              <w:rPr>
                <w:position w:val="-24"/>
              </w:rPr>
              <w:object w:dxaOrig="960" w:dyaOrig="660" w14:anchorId="681B3210">
                <v:shape id="_x0000_i1184" type="#_x0000_t75" style="width:47.65pt;height:32.7pt" o:ole="">
                  <v:imagedata r:id="rId323" o:title=""/>
                </v:shape>
                <o:OLEObject Type="Embed" ProgID="Equation.DSMT4" ShapeID="_x0000_i1184" DrawAspect="Content" ObjectID="_1782327592" r:id="rId324"/>
              </w:object>
            </w:r>
          </w:p>
        </w:tc>
        <w:tc>
          <w:tcPr>
            <w:tcW w:w="2394" w:type="dxa"/>
          </w:tcPr>
          <w:p w14:paraId="5D9476F3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DCT-III</w:t>
            </w:r>
          </w:p>
        </w:tc>
        <w:tc>
          <w:tcPr>
            <w:tcW w:w="2394" w:type="dxa"/>
          </w:tcPr>
          <w:p w14:paraId="23A42E68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DCT-II</w:t>
            </w:r>
          </w:p>
        </w:tc>
      </w:tr>
      <w:tr w:rsidR="008106E9" w14:paraId="00C026B7" w14:textId="77777777" w:rsidTr="00E318BA">
        <w:tc>
          <w:tcPr>
            <w:tcW w:w="2394" w:type="dxa"/>
          </w:tcPr>
          <w:p w14:paraId="2E615280" w14:textId="77777777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DN</w:t>
            </w:r>
          </w:p>
        </w:tc>
        <w:tc>
          <w:tcPr>
            <w:tcW w:w="2394" w:type="dxa"/>
          </w:tcPr>
          <w:p w14:paraId="66A6B783" w14:textId="77777777" w:rsidR="008106E9" w:rsidRDefault="008106E9" w:rsidP="00E318BA">
            <w:pPr>
              <w:rPr>
                <w:lang w:eastAsia="zh-CN"/>
              </w:rPr>
            </w:pPr>
          </w:p>
        </w:tc>
        <w:tc>
          <w:tcPr>
            <w:tcW w:w="2394" w:type="dxa"/>
          </w:tcPr>
          <w:p w14:paraId="24DB1394" w14:textId="23FAA224" w:rsidR="008106E9" w:rsidRDefault="008106E9" w:rsidP="00E318BA">
            <w:pPr>
              <w:rPr>
                <w:lang w:eastAsia="zh-CN"/>
              </w:rPr>
            </w:pPr>
            <w:r>
              <w:rPr>
                <w:lang w:eastAsia="zh-CN"/>
              </w:rPr>
              <w:t>DST-</w:t>
            </w:r>
            <w:r w:rsidR="004F5FF8">
              <w:rPr>
                <w:lang w:eastAsia="zh-CN"/>
              </w:rPr>
              <w:t>III</w:t>
            </w:r>
          </w:p>
        </w:tc>
        <w:tc>
          <w:tcPr>
            <w:tcW w:w="2394" w:type="dxa"/>
          </w:tcPr>
          <w:p w14:paraId="038AD954" w14:textId="77777777" w:rsidR="008106E9" w:rsidRDefault="006624EC" w:rsidP="00E318BA">
            <w:pPr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2N</m:t>
                  </m:r>
                </m:den>
              </m:f>
            </m:oMath>
            <w:r w:rsidR="008106E9">
              <w:rPr>
                <w:lang w:eastAsia="zh-CN"/>
              </w:rPr>
              <w:t>DST-II</w:t>
            </w:r>
          </w:p>
        </w:tc>
      </w:tr>
    </w:tbl>
    <w:p w14:paraId="34091F60" w14:textId="6A30E9C1" w:rsidR="00CF6F35" w:rsidRDefault="00AE05BE" w:rsidP="00C351B9">
      <w:pPr>
        <w:tabs>
          <w:tab w:val="left" w:pos="7100"/>
        </w:tabs>
        <w:spacing w:beforeLines="50" w:before="120" w:afterLines="50" w:after="120"/>
        <w:rPr>
          <w:lang w:eastAsia="zh-CN"/>
        </w:rPr>
      </w:pPr>
      <w:r>
        <w:t xml:space="preserve">We list the transforms and inverse transforms for the above </w:t>
      </w:r>
      <w:r w:rsidR="0069227A">
        <w:t>8</w:t>
      </w:r>
      <w:r>
        <w:t xml:space="preserve"> </w:t>
      </w:r>
      <w:r w:rsidR="00C351B9">
        <w:t>types.</w:t>
      </w:r>
      <w:r w:rsidR="00AC20EE">
        <w:t xml:space="preserve"> The formulas below have been </w:t>
      </w:r>
      <w:r w:rsidR="0076746E">
        <w:t xml:space="preserve">checked using </w:t>
      </w:r>
      <w:r w:rsidR="00D36F22">
        <w:rPr>
          <w:rFonts w:hint="eastAsia"/>
          <w:lang w:eastAsia="zh-CN"/>
        </w:rPr>
        <w:t>Py</w:t>
      </w:r>
      <w:r w:rsidR="005620E4">
        <w:rPr>
          <w:rFonts w:hint="eastAsia"/>
          <w:lang w:eastAsia="zh-CN"/>
        </w:rPr>
        <w:t>thon.</w:t>
      </w:r>
    </w:p>
    <w:p w14:paraId="2D6FA7ED" w14:textId="2D082282" w:rsidR="00CF6F35" w:rsidRDefault="00AE05BE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15881">
        <w:rPr>
          <w:lang w:eastAsia="zh-CN"/>
        </w:rPr>
        <w:t>NN</w:t>
      </w:r>
    </w:p>
    <w:p w14:paraId="06A85F86" w14:textId="341FC643" w:rsidR="00CF6F35" w:rsidRDefault="00EE4E29" w:rsidP="00EE4E29">
      <w:pPr>
        <w:pStyle w:val="MTDisplayEquation"/>
      </w:pPr>
      <w:r>
        <w:tab/>
      </w:r>
      <w:r w:rsidR="00530B7C" w:rsidRPr="00EE4E29">
        <w:rPr>
          <w:position w:val="-30"/>
        </w:rPr>
        <w:object w:dxaOrig="4400" w:dyaOrig="720" w14:anchorId="3F248563">
          <v:shape id="_x0000_i1185" type="#_x0000_t75" style="width:220.45pt;height:37.1pt" o:ole="">
            <v:imagedata r:id="rId325" o:title=""/>
          </v:shape>
          <o:OLEObject Type="Embed" ProgID="Equation.DSMT4" ShapeID="_x0000_i1185" DrawAspect="Content" ObjectID="_1782327593" r:id="rId3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367903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109</w:instrText>
      </w:r>
      <w:r w:rsidR="006624EC">
        <w:rPr>
          <w:noProof/>
        </w:rPr>
        <w:fldChar w:fldCharType="end"/>
      </w:r>
      <w:r>
        <w:instrText>)</w:instrText>
      </w:r>
      <w:bookmarkEnd w:id="42"/>
      <w:r>
        <w:fldChar w:fldCharType="end"/>
      </w:r>
    </w:p>
    <w:p w14:paraId="1A0BD11F" w14:textId="18F41B3F" w:rsidR="00AA3BF2" w:rsidRDefault="00EE4E29" w:rsidP="00AA3BF2">
      <w:pPr>
        <w:pStyle w:val="MTDisplayEquation"/>
      </w:pPr>
      <w:r>
        <w:tab/>
      </w:r>
      <w:r w:rsidR="00A36F32" w:rsidRPr="00DA1DC1">
        <w:rPr>
          <w:position w:val="-32"/>
        </w:rPr>
        <w:object w:dxaOrig="5539" w:dyaOrig="760" w14:anchorId="01700BEE">
          <v:shape id="_x0000_i1186" type="#_x0000_t75" style="width:278.05pt;height:39.3pt" o:ole="">
            <v:imagedata r:id="rId327" o:title=""/>
          </v:shape>
          <o:OLEObject Type="Embed" ProgID="Equation.DSMT4" ShapeID="_x0000_i1186" DrawAspect="Content" ObjectID="_1782327594" r:id="rId3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676621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110</w:instrText>
      </w:r>
      <w:r w:rsidR="006624EC">
        <w:rPr>
          <w:noProof/>
        </w:rPr>
        <w:fldChar w:fldCharType="end"/>
      </w:r>
      <w:r>
        <w:instrText>)</w:instrText>
      </w:r>
      <w:bookmarkEnd w:id="43"/>
      <w:r>
        <w:fldChar w:fldCharType="end"/>
      </w:r>
    </w:p>
    <w:p w14:paraId="562E0135" w14:textId="3EF4D8E6" w:rsidR="00CF6F35" w:rsidRDefault="00AD715E" w:rsidP="00AA3BF2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B639F">
        <w:t>DD</w:t>
      </w:r>
    </w:p>
    <w:p w14:paraId="4D0F8505" w14:textId="6C97E88D" w:rsidR="00E25494" w:rsidRDefault="00E25494" w:rsidP="00E25494">
      <w:pPr>
        <w:pStyle w:val="MTDisplayEquation"/>
      </w:pPr>
      <w:r>
        <w:lastRenderedPageBreak/>
        <w:tab/>
      </w:r>
      <w:r w:rsidR="00530B7C" w:rsidRPr="00E25494">
        <w:rPr>
          <w:position w:val="-30"/>
        </w:rPr>
        <w:object w:dxaOrig="4840" w:dyaOrig="720" w14:anchorId="74668790">
          <v:shape id="_x0000_i1187" type="#_x0000_t75" style="width:242.6pt;height:37.1pt" o:ole="">
            <v:imagedata r:id="rId329" o:title=""/>
          </v:shape>
          <o:OLEObject Type="Embed" ProgID="Equation.DSMT4" ShapeID="_x0000_i1187" DrawAspect="Content" ObjectID="_1782327595" r:id="rId3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0D73987" w14:textId="19FE1B5C" w:rsidR="00E25494" w:rsidRPr="00E25494" w:rsidRDefault="00E25494" w:rsidP="00E25494">
      <w:pPr>
        <w:pStyle w:val="MTDisplayEquation"/>
      </w:pPr>
      <w:r>
        <w:tab/>
      </w:r>
      <w:r w:rsidR="009D43DC" w:rsidRPr="00E25494">
        <w:rPr>
          <w:position w:val="-32"/>
        </w:rPr>
        <w:object w:dxaOrig="6700" w:dyaOrig="760" w14:anchorId="61E8AEA3">
          <v:shape id="_x0000_i1188" type="#_x0000_t75" style="width:332.85pt;height:39.3pt" o:ole="">
            <v:imagedata r:id="rId331" o:title=""/>
          </v:shape>
          <o:OLEObject Type="Embed" ProgID="Equation.DSMT4" ShapeID="_x0000_i1188" DrawAspect="Content" ObjectID="_1782327596" r:id="rId3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DF13701" w14:textId="72373464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432447">
        <w:t>ND</w:t>
      </w:r>
    </w:p>
    <w:p w14:paraId="647E00CC" w14:textId="6B2C7D4F" w:rsidR="00817EA0" w:rsidRDefault="00EA468F" w:rsidP="00EA468F">
      <w:pPr>
        <w:pStyle w:val="MTDisplayEquation"/>
      </w:pPr>
      <w:r>
        <w:tab/>
      </w:r>
      <w:r w:rsidR="00530B7C" w:rsidRPr="00EA468F">
        <w:rPr>
          <w:position w:val="-30"/>
        </w:rPr>
        <w:object w:dxaOrig="5000" w:dyaOrig="720" w14:anchorId="35480F2D">
          <v:shape id="_x0000_i1189" type="#_x0000_t75" style="width:250.35pt;height:37.1pt" o:ole="">
            <v:imagedata r:id="rId333" o:title=""/>
          </v:shape>
          <o:OLEObject Type="Embed" ProgID="Equation.DSMT4" ShapeID="_x0000_i1189" DrawAspect="Content" ObjectID="_1782327597" r:id="rId3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50724B2" w14:textId="2F2CB08F" w:rsidR="00EA468F" w:rsidRPr="00EA468F" w:rsidRDefault="00EA468F" w:rsidP="00EA468F">
      <w:pPr>
        <w:pStyle w:val="MTDisplayEquation"/>
      </w:pPr>
      <w:r>
        <w:tab/>
      </w:r>
      <w:r w:rsidR="00530B7C" w:rsidRPr="00EA468F">
        <w:rPr>
          <w:position w:val="-32"/>
        </w:rPr>
        <w:object w:dxaOrig="5640" w:dyaOrig="760" w14:anchorId="0E17A9B8">
          <v:shape id="_x0000_i1190" type="#_x0000_t75" style="width:283pt;height:39.3pt" o:ole="">
            <v:imagedata r:id="rId335" o:title=""/>
          </v:shape>
          <o:OLEObject Type="Embed" ProgID="Equation.DSMT4" ShapeID="_x0000_i1190" DrawAspect="Content" ObjectID="_1782327598" r:id="rId3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41855ED" w14:textId="43A10BB6" w:rsidR="00CF6F35" w:rsidRDefault="00CF6F35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t xml:space="preserve">staggered </w:t>
      </w:r>
      <w:r w:rsidR="00B431B6">
        <w:t>DN</w:t>
      </w:r>
    </w:p>
    <w:p w14:paraId="22172107" w14:textId="5BD86834" w:rsidR="001F1690" w:rsidRDefault="001F1690" w:rsidP="001F1690">
      <w:pPr>
        <w:pStyle w:val="MTDisplayEquation"/>
      </w:pPr>
      <w:r>
        <w:tab/>
      </w:r>
      <w:r w:rsidR="00530B7C" w:rsidRPr="001F1690">
        <w:rPr>
          <w:position w:val="-30"/>
        </w:rPr>
        <w:object w:dxaOrig="4980" w:dyaOrig="720" w14:anchorId="581A9155">
          <v:shape id="_x0000_i1191" type="#_x0000_t75" style="width:248.7pt;height:37.1pt" o:ole="">
            <v:imagedata r:id="rId337" o:title=""/>
          </v:shape>
          <o:OLEObject Type="Embed" ProgID="Equation.DSMT4" ShapeID="_x0000_i1191" DrawAspect="Content" ObjectID="_1782327599" r:id="rId3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6720C11" w14:textId="73119072" w:rsidR="001F1690" w:rsidRPr="001F1690" w:rsidRDefault="001F1690" w:rsidP="001F1690">
      <w:pPr>
        <w:pStyle w:val="MTDisplayEquation"/>
      </w:pPr>
      <w:r>
        <w:tab/>
      </w:r>
      <w:r w:rsidR="00530B7C" w:rsidRPr="001F1690">
        <w:rPr>
          <w:position w:val="-32"/>
        </w:rPr>
        <w:object w:dxaOrig="5620" w:dyaOrig="760" w14:anchorId="0045B4C2">
          <v:shape id="_x0000_i1192" type="#_x0000_t75" style="width:278.6pt;height:39.3pt" o:ole="">
            <v:imagedata r:id="rId339" o:title=""/>
          </v:shape>
          <o:OLEObject Type="Embed" ProgID="Equation.DSMT4" ShapeID="_x0000_i1192" DrawAspect="Content" ObjectID="_1782327600" r:id="rId3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C0A9C64" w14:textId="4A6DA1BB" w:rsidR="00CF6F35" w:rsidRDefault="00B4437A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NN</w:t>
      </w:r>
    </w:p>
    <w:p w14:paraId="4F689597" w14:textId="78A3F933" w:rsidR="00FF3DF1" w:rsidRDefault="00CF02FF" w:rsidP="00CF02FF">
      <w:pPr>
        <w:pStyle w:val="MTDisplayEquation"/>
      </w:pPr>
      <w:r>
        <w:tab/>
      </w:r>
      <w:r w:rsidR="00D838D4" w:rsidRPr="00CF02FF">
        <w:rPr>
          <w:position w:val="-28"/>
        </w:rPr>
        <w:object w:dxaOrig="5560" w:dyaOrig="680" w14:anchorId="43C9DAF0">
          <v:shape id="_x0000_i1193" type="#_x0000_t75" style="width:278.6pt;height:32.7pt" o:ole="">
            <v:imagedata r:id="rId341" o:title=""/>
          </v:shape>
          <o:OLEObject Type="Embed" ProgID="Equation.DSMT4" ShapeID="_x0000_i1193" DrawAspect="Content" ObjectID="_1782327601" r:id="rId3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E480FD1" w14:textId="27240402" w:rsidR="006B15C8" w:rsidRPr="006B15C8" w:rsidRDefault="006B15C8" w:rsidP="006B15C8">
      <w:pPr>
        <w:pStyle w:val="MTDisplayEquation"/>
      </w:pPr>
      <w:r>
        <w:tab/>
      </w:r>
      <w:r w:rsidR="00D838D4" w:rsidRPr="0019781E">
        <w:rPr>
          <w:position w:val="-32"/>
        </w:rPr>
        <w:object w:dxaOrig="7140" w:dyaOrig="740" w14:anchorId="4D93879D">
          <v:shape id="_x0000_i1194" type="#_x0000_t75" style="width:355.55pt;height:37.65pt" o:ole="">
            <v:imagedata r:id="rId343" o:title=""/>
          </v:shape>
          <o:OLEObject Type="Embed" ProgID="Equation.DSMT4" ShapeID="_x0000_i1194" DrawAspect="Content" ObjectID="_1782327602" r:id="rId3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118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53938C0" w14:textId="7622C3BE" w:rsidR="00B4437A" w:rsidRDefault="00B4437A" w:rsidP="00B4437A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>Non-stagger</w:t>
      </w:r>
      <w:r w:rsidR="00DF4AC2">
        <w:rPr>
          <w:rFonts w:hint="eastAsia"/>
          <w:lang w:eastAsia="zh-CN"/>
        </w:rPr>
        <w:t>ed</w:t>
      </w:r>
      <w:r w:rsidR="00DF4AC2">
        <w:rPr>
          <w:lang w:eastAsia="zh-CN"/>
        </w:rPr>
        <w:t xml:space="preserve"> DD</w:t>
      </w:r>
    </w:p>
    <w:p w14:paraId="3420D636" w14:textId="43D1AC5A" w:rsidR="00EA2DED" w:rsidRDefault="00EA2DED" w:rsidP="00EA2DED">
      <w:pPr>
        <w:pStyle w:val="MTDisplayEquation"/>
      </w:pPr>
      <w:r>
        <w:tab/>
      </w:r>
      <w:r w:rsidR="00D838D4" w:rsidRPr="00EA2DED">
        <w:rPr>
          <w:position w:val="-28"/>
        </w:rPr>
        <w:object w:dxaOrig="5060" w:dyaOrig="680" w14:anchorId="68587A4A">
          <v:shape id="_x0000_i1195" type="#_x0000_t75" style="width:253.65pt;height:32.7pt" o:ole="">
            <v:imagedata r:id="rId345" o:title=""/>
          </v:shape>
          <o:OLEObject Type="Embed" ProgID="Equation.DSMT4" ShapeID="_x0000_i1195" DrawAspect="Content" ObjectID="_1782327603" r:id="rId3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119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703C305" w14:textId="2E5378F0" w:rsidR="00BE78A8" w:rsidRPr="00BE78A8" w:rsidRDefault="00BE78A8" w:rsidP="00BE78A8">
      <w:pPr>
        <w:pStyle w:val="MTDisplayEquation"/>
      </w:pPr>
      <w:r>
        <w:tab/>
      </w:r>
      <w:r w:rsidR="00D838D4" w:rsidRPr="00D838D4">
        <w:rPr>
          <w:position w:val="-32"/>
        </w:rPr>
        <w:object w:dxaOrig="6180" w:dyaOrig="740" w14:anchorId="265D74EE">
          <v:shape id="_x0000_i1196" type="#_x0000_t75" style="width:310.7pt;height:37.65pt" o:ole="">
            <v:imagedata r:id="rId347" o:title=""/>
          </v:shape>
          <o:OLEObject Type="Embed" ProgID="Equation.DSMT4" ShapeID="_x0000_i1196" DrawAspect="Content" ObjectID="_1782327604" r:id="rId3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A936FEB" w14:textId="528AEDA7" w:rsidR="00B4437A" w:rsidRDefault="00FF3DF1" w:rsidP="00CF6F35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lastRenderedPageBreak/>
        <w:t xml:space="preserve">Non-staggered </w:t>
      </w:r>
      <w:r w:rsidR="00BE664C">
        <w:rPr>
          <w:rFonts w:hint="eastAsia"/>
          <w:lang w:eastAsia="zh-CN"/>
        </w:rPr>
        <w:t>ND</w:t>
      </w:r>
    </w:p>
    <w:p w14:paraId="605CD0EC" w14:textId="508C5484" w:rsidR="00824599" w:rsidRDefault="000C6A94" w:rsidP="000C6A94">
      <w:pPr>
        <w:pStyle w:val="MTDisplayEquation"/>
      </w:pPr>
      <w:r>
        <w:tab/>
      </w:r>
      <w:r w:rsidR="00A0186B" w:rsidRPr="00BB522B">
        <w:rPr>
          <w:position w:val="-30"/>
        </w:rPr>
        <w:object w:dxaOrig="4819" w:dyaOrig="720" w14:anchorId="5F5EB570">
          <v:shape id="_x0000_i1197" type="#_x0000_t75" style="width:240.9pt;height:37.1pt" o:ole="">
            <v:imagedata r:id="rId349" o:title=""/>
          </v:shape>
          <o:OLEObject Type="Embed" ProgID="Equation.DSMT4" ShapeID="_x0000_i1197" DrawAspect="Content" ObjectID="_1782327605" r:id="rId3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1344A610" w14:textId="048CFF50" w:rsidR="000C6A94" w:rsidRPr="000C6A94" w:rsidRDefault="00BB522B" w:rsidP="00BB522B">
      <w:pPr>
        <w:pStyle w:val="MTDisplayEquation"/>
      </w:pPr>
      <w:r>
        <w:tab/>
      </w:r>
      <w:r w:rsidR="00AC20EE" w:rsidRPr="008127BF">
        <w:rPr>
          <w:position w:val="-32"/>
        </w:rPr>
        <w:object w:dxaOrig="5040" w:dyaOrig="760" w14:anchorId="4A2CFEF6">
          <v:shape id="_x0000_i1198" type="#_x0000_t75" style="width:253.1pt;height:39.3pt" o:ole="">
            <v:imagedata r:id="rId351" o:title=""/>
          </v:shape>
          <o:OLEObject Type="Embed" ProgID="Equation.DSMT4" ShapeID="_x0000_i1198" DrawAspect="Content" ObjectID="_1782327606" r:id="rId3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0526230" w14:textId="53FC9DFA" w:rsidR="00FF3DF1" w:rsidRDefault="00FF3DF1" w:rsidP="00FF3DF1">
      <w:pPr>
        <w:pStyle w:val="ListParagraph"/>
        <w:numPr>
          <w:ilvl w:val="0"/>
          <w:numId w:val="5"/>
        </w:numPr>
        <w:spacing w:beforeLines="50" w:before="120" w:afterLines="50" w:after="120"/>
        <w:ind w:firstLineChars="0"/>
      </w:pPr>
      <w:r>
        <w:rPr>
          <w:lang w:eastAsia="zh-CN"/>
        </w:rPr>
        <w:t xml:space="preserve">Non-staggered </w:t>
      </w:r>
      <w:r w:rsidR="005352F0">
        <w:rPr>
          <w:rFonts w:hint="eastAsia"/>
          <w:lang w:eastAsia="zh-CN"/>
        </w:rPr>
        <w:t>DN</w:t>
      </w:r>
    </w:p>
    <w:p w14:paraId="2227C24E" w14:textId="322E5DC7" w:rsidR="00AE05BE" w:rsidRDefault="00FC72B8" w:rsidP="00FC72B8">
      <w:pPr>
        <w:pStyle w:val="MTDisplayEquation"/>
      </w:pPr>
      <w:r>
        <w:tab/>
      </w:r>
      <w:r w:rsidR="00B01EA4" w:rsidRPr="00FC72B8">
        <w:rPr>
          <w:position w:val="-30"/>
        </w:rPr>
        <w:object w:dxaOrig="6039" w:dyaOrig="720" w14:anchorId="405FC4F2">
          <v:shape id="_x0000_i1199" type="#_x0000_t75" style="width:302.95pt;height:37.1pt" o:ole="">
            <v:imagedata r:id="rId353" o:title=""/>
          </v:shape>
          <o:OLEObject Type="Embed" ProgID="Equation.DSMT4" ShapeID="_x0000_i1199" DrawAspect="Content" ObjectID="_1782327607" r:id="rId3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8F39AFA" w14:textId="4110D89A" w:rsidR="00FC72B8" w:rsidRDefault="00FC72B8" w:rsidP="00421358">
      <w:pPr>
        <w:pStyle w:val="MTDisplayEquation"/>
      </w:pPr>
      <w:r>
        <w:tab/>
      </w:r>
      <w:r w:rsidR="00D838D4" w:rsidRPr="00D838D4">
        <w:rPr>
          <w:position w:val="-32"/>
        </w:rPr>
        <w:object w:dxaOrig="5480" w:dyaOrig="760" w14:anchorId="36241ABC">
          <v:shape id="_x0000_i1200" type="#_x0000_t75" style="width:273.05pt;height:39.3pt" o:ole="">
            <v:imagedata r:id="rId355" o:title=""/>
          </v:shape>
          <o:OLEObject Type="Embed" ProgID="Equation.DSMT4" ShapeID="_x0000_i1200" DrawAspect="Content" ObjectID="_1782327608" r:id="rId3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F771520" w14:textId="5631F280" w:rsidR="001D12AD" w:rsidRDefault="001D12AD" w:rsidP="001D12AD">
      <w:pPr>
        <w:spacing w:beforeLines="50" w:before="120" w:afterLines="50" w:after="120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Appendix</w:t>
      </w:r>
      <w:r w:rsidR="00EE3D8E">
        <w:rPr>
          <w:b/>
          <w:sz w:val="32"/>
          <w:szCs w:val="32"/>
        </w:rPr>
        <w:t xml:space="preserve"> </w:t>
      </w:r>
      <w:r w:rsidR="003807D7">
        <w:rPr>
          <w:rFonts w:hint="eastAsia"/>
          <w:b/>
          <w:sz w:val="32"/>
          <w:szCs w:val="32"/>
          <w:lang w:eastAsia="zh-CN"/>
        </w:rPr>
        <w:t>B</w:t>
      </w:r>
    </w:p>
    <w:p w14:paraId="62D4D0DF" w14:textId="4584677A" w:rsidR="001D12AD" w:rsidRDefault="001D12AD" w:rsidP="001D12AD">
      <w:r>
        <w:rPr>
          <w:iCs/>
        </w:rPr>
        <w:t xml:space="preserve">In </w:t>
      </w:r>
      <w:r>
        <w:rPr>
          <w:rFonts w:hint="eastAsia"/>
          <w:iCs/>
        </w:rPr>
        <w:t>LES</w:t>
      </w:r>
      <w:r>
        <w:rPr>
          <w:iCs/>
        </w:rPr>
        <w:t>, eddy viscosity is introduced.</w:t>
      </w:r>
      <w:r w:rsidR="00A64F50">
        <w:rPr>
          <w:rFonts w:hint="eastAsia"/>
          <w:iCs/>
          <w:lang w:eastAsia="zh-CN"/>
        </w:rPr>
        <w:t xml:space="preserve"> T</w:t>
      </w:r>
      <w:r>
        <w:rPr>
          <w:rFonts w:hint="eastAsia"/>
          <w:iCs/>
        </w:rPr>
        <w:t xml:space="preserve">he hybrid RK-CN scheme </w:t>
      </w:r>
      <w:r>
        <w:rPr>
          <w:iCs/>
        </w:rPr>
        <w:t xml:space="preserve">Eq. </w:t>
      </w:r>
      <w:r>
        <w:fldChar w:fldCharType="begin"/>
      </w:r>
      <w:r>
        <w:instrText xml:space="preserve"> GOTOBUTTON ZEqnNum294674  \* MERGEFORMAT </w:instrText>
      </w:r>
      <w:r>
        <w:fldChar w:fldCharType="begin"/>
      </w:r>
      <w:r>
        <w:instrText xml:space="preserve"> REF ZEqnNum294674 \* Charformat \! \* MERGEFORMAT </w:instrText>
      </w:r>
      <w:r>
        <w:fldChar w:fldCharType="separate"/>
      </w:r>
      <w:r w:rsidR="005A13A7">
        <w:instrText>(60)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becomes</w:t>
      </w:r>
    </w:p>
    <w:p w14:paraId="195DD83A" w14:textId="16066DE2" w:rsidR="001D12AD" w:rsidRDefault="001D12AD" w:rsidP="001D12AD">
      <w:pPr>
        <w:pStyle w:val="MTDisplayEquation"/>
        <w:spacing w:line="360" w:lineRule="auto"/>
      </w:pPr>
      <w:r>
        <w:tab/>
      </w:r>
      <w:r w:rsidRPr="00A05FC7">
        <w:rPr>
          <w:position w:val="-32"/>
        </w:rPr>
        <w:object w:dxaOrig="6080" w:dyaOrig="760" w14:anchorId="3E240C35">
          <v:shape id="_x0000_i1201" type="#_x0000_t75" style="width:302.95pt;height:39.3pt" o:ole="">
            <v:imagedata r:id="rId357" o:title=""/>
          </v:shape>
          <o:OLEObject Type="Embed" ProgID="Equation.DSMT4" ShapeID="_x0000_i1201" DrawAspect="Content" ObjectID="_1782327609" r:id="rId3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125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403CDB0C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 xml:space="preserve">where operator </w:t>
      </w:r>
      <w:r w:rsidRPr="00025957">
        <w:rPr>
          <w:position w:val="-4"/>
        </w:rPr>
        <w:object w:dxaOrig="220" w:dyaOrig="260" w14:anchorId="07F51EEE">
          <v:shape id="_x0000_i1202" type="#_x0000_t75" style="width:10.5pt;height:12.75pt" o:ole="">
            <v:imagedata r:id="rId359" o:title=""/>
          </v:shape>
          <o:OLEObject Type="Embed" ProgID="Equation.DSMT4" ShapeID="_x0000_i1202" DrawAspect="Content" ObjectID="_1782327610" r:id="rId360"/>
        </w:object>
      </w:r>
      <w:r>
        <w:rPr>
          <w:rFonts w:hint="eastAsia"/>
          <w:lang w:eastAsia="zh-CN"/>
        </w:rPr>
        <w:t xml:space="preserve"> denotes the viscous term,</w:t>
      </w:r>
    </w:p>
    <w:p w14:paraId="79AC3B1D" w14:textId="21C4AC27" w:rsidR="001D12AD" w:rsidRDefault="001D12AD" w:rsidP="001D12AD">
      <w:pPr>
        <w:pStyle w:val="MTDisplayEquation"/>
        <w:spacing w:line="360" w:lineRule="auto"/>
      </w:pPr>
      <w:r>
        <w:t xml:space="preserve"> </w:t>
      </w:r>
      <w:r>
        <w:tab/>
      </w:r>
      <w:r w:rsidR="00A64F50" w:rsidRPr="00794EBC">
        <w:rPr>
          <w:position w:val="-36"/>
        </w:rPr>
        <w:object w:dxaOrig="5420" w:dyaOrig="840" w14:anchorId="61B0437C">
          <v:shape id="_x0000_i1203" type="#_x0000_t75" style="width:270.3pt;height:44.3pt" o:ole="">
            <v:imagedata r:id="rId361" o:title=""/>
          </v:shape>
          <o:OLEObject Type="Embed" ProgID="Equation.DSMT4" ShapeID="_x0000_i1203" DrawAspect="Content" ObjectID="_1782327611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126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5F64CCFB" w14:textId="3EEE966B" w:rsidR="001D12AD" w:rsidRDefault="001D12AD" w:rsidP="001D12AD">
      <w:pPr>
        <w:rPr>
          <w:lang w:eastAsia="zh-CN"/>
        </w:rPr>
      </w:pPr>
      <w:r>
        <w:rPr>
          <w:lang w:eastAsia="zh-CN"/>
        </w:rPr>
        <w:t>Re-express</w:t>
      </w:r>
      <w:r>
        <w:rPr>
          <w:rFonts w:hint="eastAsia"/>
          <w:lang w:eastAsia="zh-CN"/>
        </w:rPr>
        <w:t xml:space="preserve"> it</w:t>
      </w:r>
      <w:r>
        <w:rPr>
          <w:lang w:eastAsia="zh-CN"/>
        </w:rPr>
        <w:t xml:space="preserve"> using </w:t>
      </w:r>
      <w:r w:rsidRPr="001106FD">
        <w:rPr>
          <w:position w:val="-12"/>
        </w:rPr>
        <w:object w:dxaOrig="1480" w:dyaOrig="380" w14:anchorId="4219E0A3">
          <v:shape id="_x0000_i1204" type="#_x0000_t75" style="width:74.75pt;height:19.4pt" o:ole="">
            <v:imagedata r:id="rId173" o:title=""/>
          </v:shape>
          <o:OLEObject Type="Embed" ProgID="Equation.DSMT4" ShapeID="_x0000_i1204" DrawAspect="Content" ObjectID="_1782327612" r:id="rId363"/>
        </w:object>
      </w:r>
      <w:r>
        <w:rPr>
          <w:rFonts w:hint="eastAsia"/>
          <w:lang w:eastAsia="zh-CN"/>
        </w:rPr>
        <w:t>,</w:t>
      </w:r>
    </w:p>
    <w:p w14:paraId="3918A65B" w14:textId="3EF23398" w:rsidR="001D12AD" w:rsidRDefault="001D12AD" w:rsidP="001D12AD">
      <w:pPr>
        <w:pStyle w:val="MTDisplayEquation"/>
        <w:spacing w:line="360" w:lineRule="auto"/>
      </w:pPr>
      <w:r>
        <w:tab/>
      </w:r>
      <w:r w:rsidRPr="00794EBC">
        <w:rPr>
          <w:position w:val="-32"/>
        </w:rPr>
        <w:object w:dxaOrig="6660" w:dyaOrig="760" w14:anchorId="75CB98F7">
          <v:shape id="_x0000_i1205" type="#_x0000_t75" style="width:332.3pt;height:39.3pt" o:ole="">
            <v:imagedata r:id="rId364" o:title=""/>
          </v:shape>
          <o:OLEObject Type="Embed" ProgID="Equation.DSMT4" ShapeID="_x0000_i1205" DrawAspect="Content" ObjectID="_1782327613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127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1B2BD7D" w14:textId="37031F27" w:rsidR="001D12AD" w:rsidRDefault="001D12AD" w:rsidP="001D12AD">
      <w:pPr>
        <w:rPr>
          <w:lang w:eastAsia="zh-CN"/>
        </w:rPr>
      </w:pPr>
      <w:r>
        <w:t xml:space="preserve">Let </w:t>
      </w:r>
      <w:r w:rsidRPr="00B64C8E">
        <w:rPr>
          <w:position w:val="-24"/>
        </w:rPr>
        <w:object w:dxaOrig="1120" w:dyaOrig="660" w14:anchorId="1EB82E13">
          <v:shape id="_x0000_i1206" type="#_x0000_t75" style="width:57.6pt;height:32.7pt" o:ole="">
            <v:imagedata r:id="rId177" o:title=""/>
          </v:shape>
          <o:OLEObject Type="Embed" ProgID="Equation.DSMT4" ShapeID="_x0000_i1206" DrawAspect="Content" ObjectID="_1782327614" r:id="rId366"/>
        </w:object>
      </w:r>
      <w:r w:rsidR="005B0C29">
        <w:rPr>
          <w:rFonts w:hint="eastAsia"/>
          <w:lang w:eastAsia="zh-CN"/>
        </w:rPr>
        <w:t>，</w:t>
      </w:r>
    </w:p>
    <w:p w14:paraId="411C2260" w14:textId="6064C703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6220" w:dyaOrig="440" w14:anchorId="1ACC4993">
          <v:shape id="_x0000_i1207" type="#_x0000_t75" style="width:310.15pt;height:22.7pt" o:ole="">
            <v:imagedata r:id="rId367" o:title=""/>
          </v:shape>
          <o:OLEObject Type="Embed" ProgID="Equation.DSMT4" ShapeID="_x0000_i1207" DrawAspect="Content" ObjectID="_1782327615" r:id="rId3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118848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128</w:instrText>
      </w:r>
      <w:r w:rsidR="006624EC">
        <w:rPr>
          <w:noProof/>
        </w:rPr>
        <w:fldChar w:fldCharType="end"/>
      </w:r>
      <w:r>
        <w:instrText>)</w:instrText>
      </w:r>
      <w:bookmarkEnd w:id="44"/>
      <w:r>
        <w:fldChar w:fldCharType="end"/>
      </w:r>
    </w:p>
    <w:p w14:paraId="6F5F9F08" w14:textId="77777777" w:rsidR="001D12AD" w:rsidRDefault="001D12AD" w:rsidP="001D12AD">
      <w:pPr>
        <w:rPr>
          <w:lang w:eastAsia="zh-CN"/>
        </w:rPr>
      </w:pPr>
      <w:r>
        <w:rPr>
          <w:rFonts w:hint="eastAsia"/>
          <w:lang w:eastAsia="zh-CN"/>
        </w:rPr>
        <w:t>Expand it,</w:t>
      </w:r>
    </w:p>
    <w:p w14:paraId="4264E4CD" w14:textId="5D58F6E8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200" w:dyaOrig="440" w14:anchorId="2A2F487F">
          <v:shape id="_x0000_i1208" type="#_x0000_t75" style="width:5in;height:22.7pt" o:ole="">
            <v:imagedata r:id="rId369" o:title=""/>
          </v:shape>
          <o:OLEObject Type="Embed" ProgID="Equation.DSMT4" ShapeID="_x0000_i1208" DrawAspect="Content" ObjectID="_1782327616" r:id="rId3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5" w:name="ZEqnNum297415"/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129</w:instrText>
      </w:r>
      <w:r w:rsidR="006624EC">
        <w:rPr>
          <w:noProof/>
        </w:rPr>
        <w:fldChar w:fldCharType="end"/>
      </w:r>
      <w:r>
        <w:instrText>)</w:instrText>
      </w:r>
      <w:bookmarkEnd w:id="45"/>
      <w:r>
        <w:fldChar w:fldCharType="end"/>
      </w:r>
    </w:p>
    <w:p w14:paraId="33AA5FB8" w14:textId="6A991613" w:rsidR="001D12AD" w:rsidRDefault="001D12AD" w:rsidP="001D12AD">
      <w:pPr>
        <w:pStyle w:val="MTDisplayEquation"/>
        <w:spacing w:line="360" w:lineRule="auto"/>
        <w:ind w:firstLine="0"/>
      </w:pPr>
      <w:r>
        <w:lastRenderedPageBreak/>
        <w:tab/>
      </w:r>
      <w:r w:rsidR="00B738F3" w:rsidRPr="00936499">
        <w:rPr>
          <w:position w:val="-34"/>
        </w:rPr>
        <w:object w:dxaOrig="4000" w:dyaOrig="800" w14:anchorId="72FCFD89">
          <v:shape id="_x0000_i1209" type="#_x0000_t75" style="width:199.4pt;height:39.9pt" o:ole="">
            <v:imagedata r:id="rId371" o:title=""/>
          </v:shape>
          <o:OLEObject Type="Embed" ProgID="Equation.DSMT4" ShapeID="_x0000_i1209" DrawAspect="Content" ObjectID="_1782327617" r:id="rId3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130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A26E81E" w14:textId="6E85C573" w:rsidR="001D12AD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60" w:dyaOrig="800" w14:anchorId="6E9762F5">
          <v:shape id="_x0000_i1210" type="#_x0000_t75" style="width:202.15pt;height:39.9pt" o:ole="">
            <v:imagedata r:id="rId373" o:title=""/>
          </v:shape>
          <o:OLEObject Type="Embed" ProgID="Equation.DSMT4" ShapeID="_x0000_i1210" DrawAspect="Content" ObjectID="_1782327618" r:id="rId3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131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31A38B4F" w14:textId="704D8CED" w:rsidR="001D12AD" w:rsidRPr="00936499" w:rsidRDefault="001D12AD" w:rsidP="001D12AD">
      <w:pPr>
        <w:pStyle w:val="MTDisplayEquation"/>
        <w:spacing w:line="360" w:lineRule="auto"/>
        <w:ind w:firstLine="0"/>
      </w:pPr>
      <w:r>
        <w:tab/>
      </w:r>
      <w:r w:rsidR="00B738F3" w:rsidRPr="00936499">
        <w:rPr>
          <w:position w:val="-34"/>
        </w:rPr>
        <w:object w:dxaOrig="4040" w:dyaOrig="800" w14:anchorId="40BC4A50">
          <v:shape id="_x0000_i1211" type="#_x0000_t75" style="width:201.6pt;height:39.9pt" o:ole="">
            <v:imagedata r:id="rId375" o:title=""/>
          </v:shape>
          <o:OLEObject Type="Embed" ProgID="Equation.DSMT4" ShapeID="_x0000_i1211" DrawAspect="Content" ObjectID="_1782327619" r:id="rId3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132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6A242951" w14:textId="142D33D8" w:rsidR="001D12AD" w:rsidRDefault="001D12AD" w:rsidP="001D12AD">
      <w:pPr>
        <w:rPr>
          <w:iCs/>
          <w:lang w:eastAsia="zh-CN"/>
        </w:rPr>
      </w:pPr>
      <w:r>
        <w:rPr>
          <w:rFonts w:hint="eastAsia"/>
          <w:lang w:eastAsia="zh-CN"/>
        </w:rPr>
        <w:t xml:space="preserve">Eq.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GOTOBUTTON ZEqnNum118848  \* MERGEFORMAT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ZEqnNum118848 \* Charformat \! \* MERGEFORMAT </w:instrText>
      </w:r>
      <w:r>
        <w:rPr>
          <w:iCs/>
          <w:lang w:eastAsia="zh-CN"/>
        </w:rPr>
        <w:fldChar w:fldCharType="separate"/>
      </w:r>
      <w:r w:rsidR="005A13A7" w:rsidRPr="005A13A7">
        <w:rPr>
          <w:iCs/>
          <w:lang w:eastAsia="zh-CN"/>
        </w:rPr>
        <w:instrText>(128)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rFonts w:hint="eastAsia"/>
          <w:iCs/>
          <w:lang w:eastAsia="zh-CN"/>
        </w:rPr>
        <w:t xml:space="preserve"> is no longer a modified Helmholtz</w:t>
      </w:r>
      <w:r w:rsidR="00B738F3">
        <w:rPr>
          <w:rFonts w:hint="eastAsia"/>
          <w:iCs/>
          <w:lang w:eastAsia="zh-CN"/>
        </w:rPr>
        <w:t xml:space="preserve"> equation</w:t>
      </w:r>
      <w:r>
        <w:rPr>
          <w:rFonts w:hint="eastAsia"/>
          <w:iCs/>
          <w:lang w:eastAsia="zh-CN"/>
        </w:rPr>
        <w:t xml:space="preserve">, so transform method cannot be applied. If we simplify the viscous term as </w:t>
      </w:r>
      <w:r w:rsidR="00B738F3">
        <w:rPr>
          <w:rFonts w:hint="eastAsia"/>
          <w:iCs/>
          <w:lang w:eastAsia="zh-CN"/>
        </w:rPr>
        <w:t>done</w:t>
      </w:r>
      <w:r>
        <w:rPr>
          <w:rFonts w:hint="eastAsia"/>
          <w:iCs/>
          <w:lang w:eastAsia="zh-CN"/>
        </w:rPr>
        <w:t xml:space="preserve"> </w:t>
      </w:r>
      <w:r w:rsidR="00B738F3">
        <w:rPr>
          <w:rFonts w:hint="eastAsia"/>
          <w:iCs/>
          <w:lang w:eastAsia="zh-CN"/>
        </w:rPr>
        <w:t>by</w:t>
      </w:r>
      <w:r>
        <w:rPr>
          <w:rFonts w:hint="eastAsia"/>
          <w:iCs/>
          <w:lang w:eastAsia="zh-CN"/>
        </w:rPr>
        <w:t xml:space="preserve"> Bae</w:t>
      </w:r>
      <w:r>
        <w:rPr>
          <w:iCs/>
          <w:lang w:eastAsia="zh-CN"/>
        </w:rPr>
        <w:t>’</w:t>
      </w:r>
      <w:r>
        <w:rPr>
          <w:rFonts w:hint="eastAsia"/>
          <w:iCs/>
          <w:lang w:eastAsia="zh-CN"/>
        </w:rPr>
        <w:t xml:space="preserve">s code, Eq.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GOTOBUTTON ZEqnNum297415 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ZEqnNum297415 \* Charformat \! \* MERGEFORMAT </w:instrText>
      </w:r>
      <w:r>
        <w:rPr>
          <w:lang w:eastAsia="zh-CN"/>
        </w:rPr>
        <w:fldChar w:fldCharType="separate"/>
      </w:r>
      <w:r w:rsidR="005A13A7">
        <w:rPr>
          <w:lang w:eastAsia="zh-CN"/>
        </w:rPr>
        <w:instrText>(129)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 xml:space="preserve"> </w:t>
      </w:r>
      <w:r w:rsidR="00FD1FD9">
        <w:rPr>
          <w:rFonts w:hint="eastAsia"/>
          <w:lang w:eastAsia="zh-CN"/>
        </w:rPr>
        <w:t>becomes</w:t>
      </w:r>
    </w:p>
    <w:p w14:paraId="0851FD8B" w14:textId="1CA8442A" w:rsidR="001D12AD" w:rsidRDefault="001D12AD" w:rsidP="001D12AD">
      <w:pPr>
        <w:pStyle w:val="MTDisplayEquation"/>
        <w:spacing w:line="360" w:lineRule="auto"/>
      </w:pPr>
      <w:r>
        <w:tab/>
      </w:r>
      <w:r w:rsidRPr="00E053E1">
        <w:rPr>
          <w:position w:val="-16"/>
        </w:rPr>
        <w:object w:dxaOrig="7540" w:dyaOrig="440" w14:anchorId="127BBBE7">
          <v:shape id="_x0000_i1212" type="#_x0000_t75" style="width:376.05pt;height:22.7pt" o:ole="">
            <v:imagedata r:id="rId377" o:title=""/>
          </v:shape>
          <o:OLEObject Type="Embed" ProgID="Equation.DSMT4" ShapeID="_x0000_i1212" DrawAspect="Content" ObjectID="_1782327620" r:id="rId3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133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24194964" w14:textId="1B264F21" w:rsidR="00910FF0" w:rsidRPr="00910FF0" w:rsidRDefault="001D12AD" w:rsidP="001151F4">
      <w:pPr>
        <w:pStyle w:val="MTDisplayEquation"/>
        <w:spacing w:line="360" w:lineRule="auto"/>
        <w:ind w:firstLine="0"/>
      </w:pPr>
      <w:r>
        <w:tab/>
      </w:r>
      <w:r w:rsidR="00AD4293" w:rsidRPr="00AD4293">
        <w:rPr>
          <w:position w:val="-34"/>
        </w:rPr>
        <w:object w:dxaOrig="3120" w:dyaOrig="800" w14:anchorId="2FE4426B">
          <v:shape id="_x0000_i1213" type="#_x0000_t75" style="width:155.65pt;height:42.1pt" o:ole="">
            <v:imagedata r:id="rId379" o:title=""/>
          </v:shape>
          <o:OLEObject Type="Embed" ProgID="Equation.DSMT4" ShapeID="_x0000_i1213" DrawAspect="Content" ObjectID="_1782327621" r:id="rId3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624EC">
        <w:fldChar w:fldCharType="begin"/>
      </w:r>
      <w:r w:rsidR="006624EC">
        <w:instrText xml:space="preserve"> SEQ MTEqn \c \* Arabic \* MERGEFORMAT </w:instrText>
      </w:r>
      <w:r w:rsidR="006624EC">
        <w:fldChar w:fldCharType="separate"/>
      </w:r>
      <w:r w:rsidR="005A13A7">
        <w:rPr>
          <w:noProof/>
        </w:rPr>
        <w:instrText>134</w:instrText>
      </w:r>
      <w:r w:rsidR="006624EC">
        <w:rPr>
          <w:noProof/>
        </w:rPr>
        <w:fldChar w:fldCharType="end"/>
      </w:r>
      <w:r>
        <w:instrText>)</w:instrText>
      </w:r>
      <w:r>
        <w:fldChar w:fldCharType="end"/>
      </w:r>
    </w:p>
    <w:p w14:paraId="0CC6F3D4" w14:textId="02204C20" w:rsidR="00987E0C" w:rsidRPr="00E62808" w:rsidRDefault="00CD32E0" w:rsidP="0055330C">
      <w:pPr>
        <w:spacing w:beforeLines="50" w:before="120" w:afterLines="50" w:after="120"/>
        <w:rPr>
          <w:b/>
          <w:sz w:val="32"/>
          <w:szCs w:val="32"/>
        </w:rPr>
      </w:pPr>
      <w:r w:rsidRPr="00E62808">
        <w:rPr>
          <w:b/>
          <w:sz w:val="32"/>
          <w:szCs w:val="32"/>
        </w:rPr>
        <w:t>Refere</w:t>
      </w:r>
      <w:r w:rsidR="000B03A7" w:rsidRPr="00E62808">
        <w:rPr>
          <w:b/>
          <w:sz w:val="32"/>
          <w:szCs w:val="32"/>
        </w:rPr>
        <w:t>n</w:t>
      </w:r>
      <w:r w:rsidR="002E3BE2" w:rsidRPr="00E62808">
        <w:rPr>
          <w:b/>
          <w:sz w:val="32"/>
          <w:szCs w:val="32"/>
          <w:lang w:eastAsia="zh-CN"/>
        </w:rPr>
        <w:t>ces</w:t>
      </w:r>
    </w:p>
    <w:p w14:paraId="0474D0C8" w14:textId="77777777" w:rsidR="00AB6D05" w:rsidRPr="00AB6D05" w:rsidRDefault="00D72741" w:rsidP="00AB6D05">
      <w:pPr>
        <w:pStyle w:val="Bibliography"/>
      </w:pPr>
      <w:r>
        <w:fldChar w:fldCharType="begin"/>
      </w:r>
      <w:r w:rsidRPr="00E62808">
        <w:instrText xml:space="preserve"> ADDIN ZOTERO_BIBL {"uncited":[],"omitted":[],"custom":[]} CSL_BIBLIOGRAPHY </w:instrText>
      </w:r>
      <w:r>
        <w:fldChar w:fldCharType="separate"/>
      </w:r>
      <w:r w:rsidR="00AB6D05" w:rsidRPr="00AB6D05">
        <w:t xml:space="preserve">Balaras E. 1995. Finite-Difference Computations of High Reynolds Number Flows Using the Dynamic Subgrid-Scale Model. </w:t>
      </w:r>
      <w:r w:rsidR="00AB6D05" w:rsidRPr="00AB6D05">
        <w:rPr>
          <w:i/>
          <w:iCs/>
        </w:rPr>
        <w:t>Theoret. Comput. Fluid Dynamics</w:t>
      </w:r>
    </w:p>
    <w:p w14:paraId="107A335E" w14:textId="77777777" w:rsidR="00AB6D05" w:rsidRPr="00AB6D05" w:rsidRDefault="00AB6D05" w:rsidP="00AB6D05">
      <w:pPr>
        <w:pStyle w:val="Bibliography"/>
      </w:pPr>
      <w:r w:rsidRPr="00AB6D05">
        <w:t xml:space="preserve">Cabot W, Moin P. 1999. Approximate Wall Boundary Conditions in the Large-Eddy Simulation ofHigh Reynolds Number Flow. </w:t>
      </w:r>
      <w:r w:rsidRPr="00AB6D05">
        <w:rPr>
          <w:i/>
          <w:iCs/>
        </w:rPr>
        <w:t>Flow, Turbulence and Combustion</w:t>
      </w:r>
    </w:p>
    <w:p w14:paraId="3B116528" w14:textId="77777777" w:rsidR="00AB6D05" w:rsidRPr="00AB6D05" w:rsidRDefault="00AB6D05" w:rsidP="00AB6D05">
      <w:pPr>
        <w:pStyle w:val="Bibliography"/>
      </w:pPr>
      <w:r w:rsidRPr="00AB6D05">
        <w:t>Chorin AJ. 1968. Numerical Solution of the Navier-Stokes Equations</w:t>
      </w:r>
    </w:p>
    <w:p w14:paraId="2562785D" w14:textId="77777777" w:rsidR="00AB6D05" w:rsidRPr="00AB6D05" w:rsidRDefault="00AB6D05" w:rsidP="00AB6D05">
      <w:pPr>
        <w:pStyle w:val="Bibliography"/>
      </w:pPr>
      <w:r w:rsidRPr="00AB6D05">
        <w:t xml:space="preserve">Harlow FH, Welch JE. 1965. Numerical Calculation of Time-Dependent Viscous Incompressible Flow of Fluid with Free Surface. </w:t>
      </w:r>
      <w:r w:rsidRPr="00AB6D05">
        <w:rPr>
          <w:i/>
          <w:iCs/>
        </w:rPr>
        <w:t>Physics of Fluids</w:t>
      </w:r>
      <w:r w:rsidRPr="00AB6D05">
        <w:t>. 8(12):2182–89</w:t>
      </w:r>
    </w:p>
    <w:p w14:paraId="4DB0508A" w14:textId="77777777" w:rsidR="00AB6D05" w:rsidRPr="00AB6D05" w:rsidRDefault="00AB6D05" w:rsidP="00AB6D05">
      <w:pPr>
        <w:pStyle w:val="Bibliography"/>
      </w:pPr>
      <w:r w:rsidRPr="00AB6D05">
        <w:t xml:space="preserve">Kim J, Moin P. 1985. Application of a fractional-step method to incompressible Navier-Stokes equations. </w:t>
      </w:r>
      <w:r w:rsidRPr="00AB6D05">
        <w:rPr>
          <w:i/>
          <w:iCs/>
        </w:rPr>
        <w:t>Journal of Computational Physics</w:t>
      </w:r>
      <w:r w:rsidRPr="00AB6D05">
        <w:t>. 59(2):308–23</w:t>
      </w:r>
    </w:p>
    <w:p w14:paraId="000EA64A" w14:textId="77777777" w:rsidR="00AB6D05" w:rsidRPr="00AB6D05" w:rsidRDefault="00AB6D05" w:rsidP="00AB6D05">
      <w:pPr>
        <w:pStyle w:val="Bibliography"/>
      </w:pPr>
      <w:r w:rsidRPr="00AB6D05">
        <w:t>Pope SB. 2020. Turbulent Flows</w:t>
      </w:r>
    </w:p>
    <w:p w14:paraId="477B4CA2" w14:textId="215B9FD5" w:rsidR="00194CE3" w:rsidRPr="00287B27" w:rsidRDefault="00D72741" w:rsidP="0055330C">
      <w:r>
        <w:fldChar w:fldCharType="end"/>
      </w:r>
      <w:r w:rsidR="00CC5519">
        <w:fldChar w:fldCharType="begin"/>
      </w:r>
      <w:r w:rsidR="00CC5519">
        <w:instrText xml:space="preserve"> ADDIN EN.REFLIST </w:instrText>
      </w:r>
      <w:r w:rsidR="006624EC">
        <w:fldChar w:fldCharType="separate"/>
      </w:r>
      <w:r w:rsidR="00CC5519">
        <w:fldChar w:fldCharType="end"/>
      </w:r>
    </w:p>
    <w:sectPr w:rsidR="00194CE3" w:rsidRPr="00287B27" w:rsidSect="00B66CBE">
      <w:footerReference w:type="even" r:id="rId381"/>
      <w:footerReference w:type="default" r:id="rId382"/>
      <w:footnotePr>
        <w:numFmt w:val="chicago"/>
      </w:footnotePr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52F5D" w14:textId="77777777" w:rsidR="00F47961" w:rsidRPr="00481947" w:rsidRDefault="00F47961">
      <w:r w:rsidRPr="00481947">
        <w:separator/>
      </w:r>
    </w:p>
  </w:endnote>
  <w:endnote w:type="continuationSeparator" w:id="0">
    <w:p w14:paraId="44FD9184" w14:textId="77777777" w:rsidR="00F47961" w:rsidRPr="00481947" w:rsidRDefault="00F47961">
      <w:r w:rsidRPr="00481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62FF" w14:textId="34F16A46" w:rsidR="00F9646E" w:rsidRPr="00481947" w:rsidRDefault="00F9646E">
    <w:pPr>
      <w:pStyle w:val="Footer"/>
      <w:framePr w:wrap="around" w:vAnchor="text" w:hAnchor="margin" w:xAlign="center" w:y="1"/>
      <w:rPr>
        <w:rStyle w:val="PageNumber"/>
      </w:rPr>
    </w:pPr>
    <w:r w:rsidRPr="00481947">
      <w:rPr>
        <w:rStyle w:val="PageNumber"/>
      </w:rPr>
      <w:fldChar w:fldCharType="begin"/>
    </w:r>
    <w:r w:rsidRPr="00481947">
      <w:rPr>
        <w:rStyle w:val="PageNumber"/>
      </w:rPr>
      <w:instrText xml:space="preserve">PAGE  </w:instrText>
    </w:r>
    <w:r w:rsidRPr="00481947">
      <w:rPr>
        <w:rStyle w:val="PageNumber"/>
      </w:rPr>
      <w:fldChar w:fldCharType="separate"/>
    </w:r>
    <w:r>
      <w:rPr>
        <w:rStyle w:val="PageNumber"/>
        <w:noProof/>
      </w:rPr>
      <w:t>20</w:t>
    </w:r>
    <w:r w:rsidRPr="00481947">
      <w:rPr>
        <w:rStyle w:val="PageNumber"/>
      </w:rPr>
      <w:fldChar w:fldCharType="end"/>
    </w:r>
  </w:p>
  <w:p w14:paraId="793AC586" w14:textId="77777777" w:rsidR="00F9646E" w:rsidRPr="00481947" w:rsidRDefault="00F96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3753884"/>
      <w:docPartObj>
        <w:docPartGallery w:val="Page Numbers (Bottom of Page)"/>
        <w:docPartUnique/>
      </w:docPartObj>
    </w:sdtPr>
    <w:sdtEndPr/>
    <w:sdtContent>
      <w:p w14:paraId="6911CB44" w14:textId="3D637AE6" w:rsidR="00F9646E" w:rsidRPr="00481947" w:rsidRDefault="00F9646E">
        <w:pPr>
          <w:pStyle w:val="Footer"/>
          <w:jc w:val="center"/>
        </w:pPr>
        <w:r w:rsidRPr="00481947">
          <w:fldChar w:fldCharType="begin"/>
        </w:r>
        <w:r w:rsidRPr="00481947">
          <w:instrText>PAGE   \* MERGEFORMAT</w:instrText>
        </w:r>
        <w:r w:rsidRPr="00481947">
          <w:fldChar w:fldCharType="separate"/>
        </w:r>
        <w:r w:rsidR="002A24D4">
          <w:rPr>
            <w:noProof/>
            <w:lang w:eastAsia="zh-CN"/>
          </w:rPr>
          <w:t>6</w:t>
        </w:r>
        <w:r w:rsidRPr="00481947">
          <w:fldChar w:fldCharType="end"/>
        </w:r>
      </w:p>
    </w:sdtContent>
  </w:sdt>
  <w:p w14:paraId="6AAFD90D" w14:textId="77777777" w:rsidR="00F9646E" w:rsidRPr="00481947" w:rsidRDefault="00F9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26850" w14:textId="77777777" w:rsidR="00F47961" w:rsidRPr="00481947" w:rsidRDefault="00F47961">
      <w:r w:rsidRPr="00481947">
        <w:separator/>
      </w:r>
    </w:p>
  </w:footnote>
  <w:footnote w:type="continuationSeparator" w:id="0">
    <w:p w14:paraId="1E0C4062" w14:textId="77777777" w:rsidR="00F47961" w:rsidRPr="00481947" w:rsidRDefault="00F47961">
      <w:r w:rsidRPr="0048194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F66965"/>
    <w:multiLevelType w:val="hybridMultilevel"/>
    <w:tmpl w:val="441412A8"/>
    <w:lvl w:ilvl="0" w:tplc="641AC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6172"/>
        </w:tabs>
        <w:ind w:left="5812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547450"/>
    <w:multiLevelType w:val="hybridMultilevel"/>
    <w:tmpl w:val="CB343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64281"/>
    <w:multiLevelType w:val="hybridMultilevel"/>
    <w:tmpl w:val="1708CC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16C67"/>
    <w:multiLevelType w:val="hybridMultilevel"/>
    <w:tmpl w:val="E272C41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317406E"/>
    <w:multiLevelType w:val="hybridMultilevel"/>
    <w:tmpl w:val="D6C24AEC"/>
    <w:lvl w:ilvl="0" w:tplc="977E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6A0B"/>
    <w:multiLevelType w:val="hybridMultilevel"/>
    <w:tmpl w:val="F7C0394C"/>
    <w:lvl w:ilvl="0" w:tplc="04090011">
      <w:start w:val="1"/>
      <w:numFmt w:val="decimal"/>
      <w:lvlText w:val="%1)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333144036">
    <w:abstractNumId w:val="3"/>
  </w:num>
  <w:num w:numId="2" w16cid:durableId="1366712105">
    <w:abstractNumId w:val="0"/>
  </w:num>
  <w:num w:numId="3" w16cid:durableId="1953434108">
    <w:abstractNumId w:val="1"/>
  </w:num>
  <w:num w:numId="4" w16cid:durableId="842739957">
    <w:abstractNumId w:val="4"/>
  </w:num>
  <w:num w:numId="5" w16cid:durableId="606276236">
    <w:abstractNumId w:val="5"/>
  </w:num>
  <w:num w:numId="6" w16cid:durableId="1276138019">
    <w:abstractNumId w:val="6"/>
  </w:num>
  <w:num w:numId="7" w16cid:durableId="259603918">
    <w:abstractNumId w:val="7"/>
  </w:num>
  <w:num w:numId="8" w16cid:durableId="880365747">
    <w:abstractNumId w:val="2"/>
  </w:num>
  <w:num w:numId="9" w16cid:durableId="109748735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hdrShapeDefaults>
    <o:shapedefaults v:ext="edit" spidmax="2239" fill="f" fillcolor="white" stroke="f">
      <v:fill color="white" on="f"/>
      <v:stroke on="f"/>
    </o:shapedefaults>
  </w:hdrShapeDefaults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SzNDe0MDc1Mze2NLVU0lEKTi0uzszPAykwqwUA5t/zO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IAA Style Guid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9pza207zd0eneee9a500505z9zdx2v9vts&quot;&gt;Endnote_Library&lt;record-ids&gt;&lt;item&gt;2046&lt;/item&gt;&lt;item&gt;2174&lt;/item&gt;&lt;item&gt;2180&lt;/item&gt;&lt;item&gt;2191&lt;/item&gt;&lt;/record-ids&gt;&lt;/item&gt;&lt;/Libraries&gt;"/>
    <w:docVar w:name="MachineID" w:val="204|207|197|205|203|197|204|205|197|205|205|197|198|199|197|200|205|"/>
    <w:docVar w:name="Username" w:val="Quality Control Editor"/>
  </w:docVars>
  <w:rsids>
    <w:rsidRoot w:val="006D7EF3"/>
    <w:rsid w:val="0000002D"/>
    <w:rsid w:val="000000BB"/>
    <w:rsid w:val="00000112"/>
    <w:rsid w:val="00000518"/>
    <w:rsid w:val="000005C6"/>
    <w:rsid w:val="0000076E"/>
    <w:rsid w:val="00000A7F"/>
    <w:rsid w:val="00000CED"/>
    <w:rsid w:val="00000E6B"/>
    <w:rsid w:val="00001236"/>
    <w:rsid w:val="0000126C"/>
    <w:rsid w:val="000013C7"/>
    <w:rsid w:val="000014E1"/>
    <w:rsid w:val="0000163D"/>
    <w:rsid w:val="00001915"/>
    <w:rsid w:val="000019A8"/>
    <w:rsid w:val="00001A2A"/>
    <w:rsid w:val="00001A9B"/>
    <w:rsid w:val="00001D69"/>
    <w:rsid w:val="00002540"/>
    <w:rsid w:val="00002B50"/>
    <w:rsid w:val="00002D85"/>
    <w:rsid w:val="0000313A"/>
    <w:rsid w:val="0000361F"/>
    <w:rsid w:val="00003826"/>
    <w:rsid w:val="0000406B"/>
    <w:rsid w:val="000040C2"/>
    <w:rsid w:val="00004167"/>
    <w:rsid w:val="0000453E"/>
    <w:rsid w:val="0000462D"/>
    <w:rsid w:val="00004650"/>
    <w:rsid w:val="000047B1"/>
    <w:rsid w:val="000047C9"/>
    <w:rsid w:val="00004AA9"/>
    <w:rsid w:val="00004BC4"/>
    <w:rsid w:val="00004EEC"/>
    <w:rsid w:val="00005206"/>
    <w:rsid w:val="000054C4"/>
    <w:rsid w:val="00005545"/>
    <w:rsid w:val="00005E2C"/>
    <w:rsid w:val="00005EDC"/>
    <w:rsid w:val="00005F7A"/>
    <w:rsid w:val="000061B6"/>
    <w:rsid w:val="000061F4"/>
    <w:rsid w:val="00006215"/>
    <w:rsid w:val="0000626F"/>
    <w:rsid w:val="000062C2"/>
    <w:rsid w:val="000064B3"/>
    <w:rsid w:val="00006E7C"/>
    <w:rsid w:val="00006F53"/>
    <w:rsid w:val="0000741D"/>
    <w:rsid w:val="00007672"/>
    <w:rsid w:val="00007726"/>
    <w:rsid w:val="000078D2"/>
    <w:rsid w:val="00007A43"/>
    <w:rsid w:val="00007C8E"/>
    <w:rsid w:val="000108E2"/>
    <w:rsid w:val="000109DB"/>
    <w:rsid w:val="00010DF7"/>
    <w:rsid w:val="00010E79"/>
    <w:rsid w:val="00010FF9"/>
    <w:rsid w:val="00011140"/>
    <w:rsid w:val="000111F3"/>
    <w:rsid w:val="00011668"/>
    <w:rsid w:val="000116BC"/>
    <w:rsid w:val="000116F6"/>
    <w:rsid w:val="0001184C"/>
    <w:rsid w:val="000119DC"/>
    <w:rsid w:val="00011BE1"/>
    <w:rsid w:val="00011C1E"/>
    <w:rsid w:val="00011D09"/>
    <w:rsid w:val="00011DA3"/>
    <w:rsid w:val="00012099"/>
    <w:rsid w:val="000120F0"/>
    <w:rsid w:val="00012171"/>
    <w:rsid w:val="00012190"/>
    <w:rsid w:val="000121C8"/>
    <w:rsid w:val="000121CD"/>
    <w:rsid w:val="00012448"/>
    <w:rsid w:val="00012459"/>
    <w:rsid w:val="000124DD"/>
    <w:rsid w:val="0001254A"/>
    <w:rsid w:val="00012564"/>
    <w:rsid w:val="00012B7A"/>
    <w:rsid w:val="00012FAE"/>
    <w:rsid w:val="0001304A"/>
    <w:rsid w:val="0001322C"/>
    <w:rsid w:val="00013354"/>
    <w:rsid w:val="0001369A"/>
    <w:rsid w:val="000136EA"/>
    <w:rsid w:val="000137CD"/>
    <w:rsid w:val="00013A6E"/>
    <w:rsid w:val="00013B21"/>
    <w:rsid w:val="0001423E"/>
    <w:rsid w:val="00014267"/>
    <w:rsid w:val="00014484"/>
    <w:rsid w:val="000145D6"/>
    <w:rsid w:val="000145D7"/>
    <w:rsid w:val="000146BF"/>
    <w:rsid w:val="00014949"/>
    <w:rsid w:val="00014A82"/>
    <w:rsid w:val="00014E76"/>
    <w:rsid w:val="000150D1"/>
    <w:rsid w:val="0001522E"/>
    <w:rsid w:val="00015233"/>
    <w:rsid w:val="00015356"/>
    <w:rsid w:val="0001557C"/>
    <w:rsid w:val="000155EB"/>
    <w:rsid w:val="000156E2"/>
    <w:rsid w:val="0001589D"/>
    <w:rsid w:val="00015AC9"/>
    <w:rsid w:val="00015C86"/>
    <w:rsid w:val="0001621F"/>
    <w:rsid w:val="00016327"/>
    <w:rsid w:val="00016349"/>
    <w:rsid w:val="0001694E"/>
    <w:rsid w:val="00016B53"/>
    <w:rsid w:val="00016D82"/>
    <w:rsid w:val="00016DAA"/>
    <w:rsid w:val="00016EC3"/>
    <w:rsid w:val="000177C2"/>
    <w:rsid w:val="0001785F"/>
    <w:rsid w:val="00017C0B"/>
    <w:rsid w:val="00020173"/>
    <w:rsid w:val="0002020A"/>
    <w:rsid w:val="00020338"/>
    <w:rsid w:val="000203E0"/>
    <w:rsid w:val="00020426"/>
    <w:rsid w:val="000204E0"/>
    <w:rsid w:val="00020614"/>
    <w:rsid w:val="00020617"/>
    <w:rsid w:val="0002064D"/>
    <w:rsid w:val="0002073F"/>
    <w:rsid w:val="000209F5"/>
    <w:rsid w:val="0002145B"/>
    <w:rsid w:val="000214D7"/>
    <w:rsid w:val="000215F3"/>
    <w:rsid w:val="000219B9"/>
    <w:rsid w:val="00021CC3"/>
    <w:rsid w:val="00021E00"/>
    <w:rsid w:val="00021F57"/>
    <w:rsid w:val="000220D7"/>
    <w:rsid w:val="00022199"/>
    <w:rsid w:val="00022413"/>
    <w:rsid w:val="000225C6"/>
    <w:rsid w:val="000226FF"/>
    <w:rsid w:val="00022A95"/>
    <w:rsid w:val="00022BBA"/>
    <w:rsid w:val="00022EAF"/>
    <w:rsid w:val="00022FBE"/>
    <w:rsid w:val="00022FD3"/>
    <w:rsid w:val="0002304A"/>
    <w:rsid w:val="00023250"/>
    <w:rsid w:val="00023314"/>
    <w:rsid w:val="000233F5"/>
    <w:rsid w:val="00023960"/>
    <w:rsid w:val="00023971"/>
    <w:rsid w:val="00023C3D"/>
    <w:rsid w:val="00023D0F"/>
    <w:rsid w:val="00023E0B"/>
    <w:rsid w:val="00023ED6"/>
    <w:rsid w:val="00023EE6"/>
    <w:rsid w:val="0002425A"/>
    <w:rsid w:val="00024362"/>
    <w:rsid w:val="00024379"/>
    <w:rsid w:val="00024458"/>
    <w:rsid w:val="000245C6"/>
    <w:rsid w:val="000245E7"/>
    <w:rsid w:val="0002471F"/>
    <w:rsid w:val="00024AF3"/>
    <w:rsid w:val="00024E7A"/>
    <w:rsid w:val="00024F9D"/>
    <w:rsid w:val="00025289"/>
    <w:rsid w:val="000252CA"/>
    <w:rsid w:val="0002550A"/>
    <w:rsid w:val="00025637"/>
    <w:rsid w:val="0002576D"/>
    <w:rsid w:val="00025A5A"/>
    <w:rsid w:val="00025BE1"/>
    <w:rsid w:val="00025D7E"/>
    <w:rsid w:val="00025DBA"/>
    <w:rsid w:val="00025F05"/>
    <w:rsid w:val="00025F58"/>
    <w:rsid w:val="0002632D"/>
    <w:rsid w:val="000263C2"/>
    <w:rsid w:val="00026571"/>
    <w:rsid w:val="0002681E"/>
    <w:rsid w:val="00026987"/>
    <w:rsid w:val="00026A10"/>
    <w:rsid w:val="00026A83"/>
    <w:rsid w:val="00026B74"/>
    <w:rsid w:val="00026BD8"/>
    <w:rsid w:val="00026CEF"/>
    <w:rsid w:val="00026D1B"/>
    <w:rsid w:val="00026E7E"/>
    <w:rsid w:val="00026F1A"/>
    <w:rsid w:val="00027075"/>
    <w:rsid w:val="0002718A"/>
    <w:rsid w:val="00027462"/>
    <w:rsid w:val="00027716"/>
    <w:rsid w:val="0002778C"/>
    <w:rsid w:val="00027F8B"/>
    <w:rsid w:val="000300E2"/>
    <w:rsid w:val="00030272"/>
    <w:rsid w:val="0003062B"/>
    <w:rsid w:val="0003076C"/>
    <w:rsid w:val="00030B7A"/>
    <w:rsid w:val="00030BB6"/>
    <w:rsid w:val="00030D07"/>
    <w:rsid w:val="00030D95"/>
    <w:rsid w:val="00030E2D"/>
    <w:rsid w:val="00030FEA"/>
    <w:rsid w:val="00031630"/>
    <w:rsid w:val="00031804"/>
    <w:rsid w:val="000318CB"/>
    <w:rsid w:val="000318DE"/>
    <w:rsid w:val="00031963"/>
    <w:rsid w:val="00031C36"/>
    <w:rsid w:val="00031F1E"/>
    <w:rsid w:val="0003234B"/>
    <w:rsid w:val="00032365"/>
    <w:rsid w:val="0003279E"/>
    <w:rsid w:val="00032AE3"/>
    <w:rsid w:val="000333AB"/>
    <w:rsid w:val="0003340C"/>
    <w:rsid w:val="000336D1"/>
    <w:rsid w:val="00033A6C"/>
    <w:rsid w:val="00033D94"/>
    <w:rsid w:val="00033DB8"/>
    <w:rsid w:val="00033FE7"/>
    <w:rsid w:val="000340D8"/>
    <w:rsid w:val="0003428B"/>
    <w:rsid w:val="0003448A"/>
    <w:rsid w:val="000347C0"/>
    <w:rsid w:val="00034806"/>
    <w:rsid w:val="00034B18"/>
    <w:rsid w:val="00034B9F"/>
    <w:rsid w:val="00034E3B"/>
    <w:rsid w:val="000351A1"/>
    <w:rsid w:val="000351C0"/>
    <w:rsid w:val="00035237"/>
    <w:rsid w:val="0003557C"/>
    <w:rsid w:val="0003572B"/>
    <w:rsid w:val="000357AE"/>
    <w:rsid w:val="000359D2"/>
    <w:rsid w:val="00035BF6"/>
    <w:rsid w:val="00035D26"/>
    <w:rsid w:val="000367E2"/>
    <w:rsid w:val="00036860"/>
    <w:rsid w:val="0003689C"/>
    <w:rsid w:val="00036A02"/>
    <w:rsid w:val="00036BA5"/>
    <w:rsid w:val="00036BFA"/>
    <w:rsid w:val="00036F3C"/>
    <w:rsid w:val="000370B9"/>
    <w:rsid w:val="000371B7"/>
    <w:rsid w:val="00037330"/>
    <w:rsid w:val="000373D0"/>
    <w:rsid w:val="00037902"/>
    <w:rsid w:val="00037ECF"/>
    <w:rsid w:val="00037F28"/>
    <w:rsid w:val="00037FA2"/>
    <w:rsid w:val="000400C4"/>
    <w:rsid w:val="000403A6"/>
    <w:rsid w:val="000403CC"/>
    <w:rsid w:val="0004045B"/>
    <w:rsid w:val="000407A8"/>
    <w:rsid w:val="0004089D"/>
    <w:rsid w:val="00040A95"/>
    <w:rsid w:val="00040AEF"/>
    <w:rsid w:val="00040B3F"/>
    <w:rsid w:val="00040D78"/>
    <w:rsid w:val="00040E80"/>
    <w:rsid w:val="00040EBB"/>
    <w:rsid w:val="00041132"/>
    <w:rsid w:val="0004117A"/>
    <w:rsid w:val="000413A7"/>
    <w:rsid w:val="000413CE"/>
    <w:rsid w:val="00041593"/>
    <w:rsid w:val="00041A2F"/>
    <w:rsid w:val="00041C38"/>
    <w:rsid w:val="00041F4A"/>
    <w:rsid w:val="00041FD6"/>
    <w:rsid w:val="0004201E"/>
    <w:rsid w:val="000421AF"/>
    <w:rsid w:val="00042203"/>
    <w:rsid w:val="0004233D"/>
    <w:rsid w:val="00042555"/>
    <w:rsid w:val="0004262C"/>
    <w:rsid w:val="000426C7"/>
    <w:rsid w:val="000429F7"/>
    <w:rsid w:val="00042AD7"/>
    <w:rsid w:val="00042BF9"/>
    <w:rsid w:val="00042C78"/>
    <w:rsid w:val="00042CBC"/>
    <w:rsid w:val="00042D94"/>
    <w:rsid w:val="000431FF"/>
    <w:rsid w:val="00043732"/>
    <w:rsid w:val="00043851"/>
    <w:rsid w:val="0004393F"/>
    <w:rsid w:val="00043BE9"/>
    <w:rsid w:val="00043D19"/>
    <w:rsid w:val="00043D42"/>
    <w:rsid w:val="00043F8E"/>
    <w:rsid w:val="000441FD"/>
    <w:rsid w:val="0004449B"/>
    <w:rsid w:val="000447C9"/>
    <w:rsid w:val="00044904"/>
    <w:rsid w:val="000449C6"/>
    <w:rsid w:val="00044DB1"/>
    <w:rsid w:val="000453D1"/>
    <w:rsid w:val="00045563"/>
    <w:rsid w:val="0004559E"/>
    <w:rsid w:val="0004572A"/>
    <w:rsid w:val="00045862"/>
    <w:rsid w:val="000459E4"/>
    <w:rsid w:val="00045AA7"/>
    <w:rsid w:val="00045ACC"/>
    <w:rsid w:val="0004644A"/>
    <w:rsid w:val="000464BA"/>
    <w:rsid w:val="000466BF"/>
    <w:rsid w:val="00046AB4"/>
    <w:rsid w:val="00046C48"/>
    <w:rsid w:val="00046E90"/>
    <w:rsid w:val="00046F5F"/>
    <w:rsid w:val="00046FB6"/>
    <w:rsid w:val="00047065"/>
    <w:rsid w:val="0004724D"/>
    <w:rsid w:val="00047290"/>
    <w:rsid w:val="000475F6"/>
    <w:rsid w:val="000479E9"/>
    <w:rsid w:val="00047A7B"/>
    <w:rsid w:val="00047F73"/>
    <w:rsid w:val="000507F9"/>
    <w:rsid w:val="00050827"/>
    <w:rsid w:val="00050852"/>
    <w:rsid w:val="00050A04"/>
    <w:rsid w:val="00050AEA"/>
    <w:rsid w:val="00050CB3"/>
    <w:rsid w:val="00050F6E"/>
    <w:rsid w:val="00051065"/>
    <w:rsid w:val="00051595"/>
    <w:rsid w:val="000516DF"/>
    <w:rsid w:val="0005191B"/>
    <w:rsid w:val="000519ED"/>
    <w:rsid w:val="00051BA2"/>
    <w:rsid w:val="00051DBE"/>
    <w:rsid w:val="00052054"/>
    <w:rsid w:val="00052572"/>
    <w:rsid w:val="000525BF"/>
    <w:rsid w:val="00052942"/>
    <w:rsid w:val="00052AFF"/>
    <w:rsid w:val="00052B20"/>
    <w:rsid w:val="00052EF7"/>
    <w:rsid w:val="00052FCA"/>
    <w:rsid w:val="00053149"/>
    <w:rsid w:val="00053195"/>
    <w:rsid w:val="000536EF"/>
    <w:rsid w:val="00053869"/>
    <w:rsid w:val="00053A0F"/>
    <w:rsid w:val="00053A43"/>
    <w:rsid w:val="00053BF2"/>
    <w:rsid w:val="00053C7B"/>
    <w:rsid w:val="00053CA1"/>
    <w:rsid w:val="000540B0"/>
    <w:rsid w:val="000541E4"/>
    <w:rsid w:val="000545F1"/>
    <w:rsid w:val="0005469B"/>
    <w:rsid w:val="000549C3"/>
    <w:rsid w:val="00054A00"/>
    <w:rsid w:val="00054D22"/>
    <w:rsid w:val="00054E67"/>
    <w:rsid w:val="00054E74"/>
    <w:rsid w:val="00054ED6"/>
    <w:rsid w:val="00054F65"/>
    <w:rsid w:val="000550A3"/>
    <w:rsid w:val="000551F2"/>
    <w:rsid w:val="00055304"/>
    <w:rsid w:val="0005546F"/>
    <w:rsid w:val="00055528"/>
    <w:rsid w:val="00055657"/>
    <w:rsid w:val="000556ED"/>
    <w:rsid w:val="00055843"/>
    <w:rsid w:val="000559C8"/>
    <w:rsid w:val="00055A64"/>
    <w:rsid w:val="00055D66"/>
    <w:rsid w:val="00055EC0"/>
    <w:rsid w:val="000561F2"/>
    <w:rsid w:val="000565ED"/>
    <w:rsid w:val="00056866"/>
    <w:rsid w:val="000568B5"/>
    <w:rsid w:val="00056910"/>
    <w:rsid w:val="00056A8E"/>
    <w:rsid w:val="00056B66"/>
    <w:rsid w:val="0005742B"/>
    <w:rsid w:val="00057750"/>
    <w:rsid w:val="00057D11"/>
    <w:rsid w:val="00057EFA"/>
    <w:rsid w:val="00057F2B"/>
    <w:rsid w:val="00060785"/>
    <w:rsid w:val="0006093B"/>
    <w:rsid w:val="00060A26"/>
    <w:rsid w:val="00060A4E"/>
    <w:rsid w:val="00061545"/>
    <w:rsid w:val="00061754"/>
    <w:rsid w:val="00061860"/>
    <w:rsid w:val="000619E1"/>
    <w:rsid w:val="00061A01"/>
    <w:rsid w:val="00061BC1"/>
    <w:rsid w:val="00061DF4"/>
    <w:rsid w:val="00061FFB"/>
    <w:rsid w:val="0006208D"/>
    <w:rsid w:val="000626E7"/>
    <w:rsid w:val="000628BB"/>
    <w:rsid w:val="00062ACE"/>
    <w:rsid w:val="00062BFA"/>
    <w:rsid w:val="00062F08"/>
    <w:rsid w:val="00063022"/>
    <w:rsid w:val="0006332D"/>
    <w:rsid w:val="000633BC"/>
    <w:rsid w:val="000638FD"/>
    <w:rsid w:val="00063F28"/>
    <w:rsid w:val="00064345"/>
    <w:rsid w:val="0006459F"/>
    <w:rsid w:val="000647E1"/>
    <w:rsid w:val="00064956"/>
    <w:rsid w:val="000649D5"/>
    <w:rsid w:val="0006505E"/>
    <w:rsid w:val="000650BA"/>
    <w:rsid w:val="00065654"/>
    <w:rsid w:val="00065971"/>
    <w:rsid w:val="00066156"/>
    <w:rsid w:val="000661B6"/>
    <w:rsid w:val="00066201"/>
    <w:rsid w:val="0006642C"/>
    <w:rsid w:val="0006648C"/>
    <w:rsid w:val="000664FC"/>
    <w:rsid w:val="00066605"/>
    <w:rsid w:val="00066698"/>
    <w:rsid w:val="000667F1"/>
    <w:rsid w:val="00066839"/>
    <w:rsid w:val="00066C77"/>
    <w:rsid w:val="00067126"/>
    <w:rsid w:val="00067128"/>
    <w:rsid w:val="0006712E"/>
    <w:rsid w:val="0006733F"/>
    <w:rsid w:val="000674DA"/>
    <w:rsid w:val="00067909"/>
    <w:rsid w:val="00067C0E"/>
    <w:rsid w:val="00067C56"/>
    <w:rsid w:val="00067FCD"/>
    <w:rsid w:val="000700ED"/>
    <w:rsid w:val="0007018B"/>
    <w:rsid w:val="000702FA"/>
    <w:rsid w:val="00070417"/>
    <w:rsid w:val="00070573"/>
    <w:rsid w:val="00070883"/>
    <w:rsid w:val="0007095D"/>
    <w:rsid w:val="00070B28"/>
    <w:rsid w:val="00070C8A"/>
    <w:rsid w:val="000711C9"/>
    <w:rsid w:val="00071510"/>
    <w:rsid w:val="000716C1"/>
    <w:rsid w:val="00071BDE"/>
    <w:rsid w:val="00071E1E"/>
    <w:rsid w:val="00071EC0"/>
    <w:rsid w:val="00071EDE"/>
    <w:rsid w:val="00072041"/>
    <w:rsid w:val="0007243F"/>
    <w:rsid w:val="00072749"/>
    <w:rsid w:val="0007297F"/>
    <w:rsid w:val="0007299B"/>
    <w:rsid w:val="000729ED"/>
    <w:rsid w:val="00072F64"/>
    <w:rsid w:val="0007312A"/>
    <w:rsid w:val="0007348F"/>
    <w:rsid w:val="000735F7"/>
    <w:rsid w:val="000736FF"/>
    <w:rsid w:val="00073853"/>
    <w:rsid w:val="0007385E"/>
    <w:rsid w:val="000739BD"/>
    <w:rsid w:val="00073CA8"/>
    <w:rsid w:val="00073E1D"/>
    <w:rsid w:val="00073E7E"/>
    <w:rsid w:val="00073FCF"/>
    <w:rsid w:val="0007409C"/>
    <w:rsid w:val="00074123"/>
    <w:rsid w:val="000742F2"/>
    <w:rsid w:val="00074CDD"/>
    <w:rsid w:val="00074D42"/>
    <w:rsid w:val="0007511C"/>
    <w:rsid w:val="000753D1"/>
    <w:rsid w:val="000756DA"/>
    <w:rsid w:val="00075717"/>
    <w:rsid w:val="000759DF"/>
    <w:rsid w:val="00075BEA"/>
    <w:rsid w:val="00075CF4"/>
    <w:rsid w:val="00075F88"/>
    <w:rsid w:val="00076187"/>
    <w:rsid w:val="000761D9"/>
    <w:rsid w:val="000762E1"/>
    <w:rsid w:val="0007639E"/>
    <w:rsid w:val="00076528"/>
    <w:rsid w:val="0007684D"/>
    <w:rsid w:val="00076B3C"/>
    <w:rsid w:val="00076F1E"/>
    <w:rsid w:val="00077054"/>
    <w:rsid w:val="00077328"/>
    <w:rsid w:val="000775BD"/>
    <w:rsid w:val="00077714"/>
    <w:rsid w:val="00077A85"/>
    <w:rsid w:val="00077B13"/>
    <w:rsid w:val="00077DC2"/>
    <w:rsid w:val="00077DC7"/>
    <w:rsid w:val="00077ED0"/>
    <w:rsid w:val="00080101"/>
    <w:rsid w:val="0008028E"/>
    <w:rsid w:val="000803F6"/>
    <w:rsid w:val="000806D3"/>
    <w:rsid w:val="00080830"/>
    <w:rsid w:val="000808B7"/>
    <w:rsid w:val="0008094B"/>
    <w:rsid w:val="00080AD5"/>
    <w:rsid w:val="00080BE7"/>
    <w:rsid w:val="00080CA0"/>
    <w:rsid w:val="00080DE7"/>
    <w:rsid w:val="0008102E"/>
    <w:rsid w:val="0008107E"/>
    <w:rsid w:val="0008132E"/>
    <w:rsid w:val="00081416"/>
    <w:rsid w:val="000814F0"/>
    <w:rsid w:val="00081640"/>
    <w:rsid w:val="000817AA"/>
    <w:rsid w:val="000818A9"/>
    <w:rsid w:val="000819DB"/>
    <w:rsid w:val="00081BE0"/>
    <w:rsid w:val="00081C71"/>
    <w:rsid w:val="00081FD7"/>
    <w:rsid w:val="0008200A"/>
    <w:rsid w:val="00082135"/>
    <w:rsid w:val="00082437"/>
    <w:rsid w:val="00082708"/>
    <w:rsid w:val="00082796"/>
    <w:rsid w:val="000827F7"/>
    <w:rsid w:val="00082A22"/>
    <w:rsid w:val="00082AD5"/>
    <w:rsid w:val="000832B0"/>
    <w:rsid w:val="0008339E"/>
    <w:rsid w:val="0008345A"/>
    <w:rsid w:val="00083484"/>
    <w:rsid w:val="000834F0"/>
    <w:rsid w:val="00083696"/>
    <w:rsid w:val="00083BBB"/>
    <w:rsid w:val="00083C15"/>
    <w:rsid w:val="00083C71"/>
    <w:rsid w:val="00083DE4"/>
    <w:rsid w:val="00083E5B"/>
    <w:rsid w:val="00083EC2"/>
    <w:rsid w:val="00083F12"/>
    <w:rsid w:val="00084070"/>
    <w:rsid w:val="00084167"/>
    <w:rsid w:val="00084330"/>
    <w:rsid w:val="0008444F"/>
    <w:rsid w:val="000848C4"/>
    <w:rsid w:val="00084992"/>
    <w:rsid w:val="00084D77"/>
    <w:rsid w:val="00084E3F"/>
    <w:rsid w:val="00084E58"/>
    <w:rsid w:val="00084EF3"/>
    <w:rsid w:val="00085053"/>
    <w:rsid w:val="0008509E"/>
    <w:rsid w:val="00085219"/>
    <w:rsid w:val="000852AA"/>
    <w:rsid w:val="00085561"/>
    <w:rsid w:val="000855BB"/>
    <w:rsid w:val="000855DB"/>
    <w:rsid w:val="000856D6"/>
    <w:rsid w:val="00085CDB"/>
    <w:rsid w:val="00085FEE"/>
    <w:rsid w:val="00086113"/>
    <w:rsid w:val="00086247"/>
    <w:rsid w:val="000862ED"/>
    <w:rsid w:val="00086423"/>
    <w:rsid w:val="00086532"/>
    <w:rsid w:val="000865FB"/>
    <w:rsid w:val="000868BD"/>
    <w:rsid w:val="000869E1"/>
    <w:rsid w:val="00086A7C"/>
    <w:rsid w:val="00086AA1"/>
    <w:rsid w:val="00086C0F"/>
    <w:rsid w:val="00086D7B"/>
    <w:rsid w:val="00086E07"/>
    <w:rsid w:val="00086F83"/>
    <w:rsid w:val="00087619"/>
    <w:rsid w:val="00087729"/>
    <w:rsid w:val="0008774D"/>
    <w:rsid w:val="00087878"/>
    <w:rsid w:val="00087FB4"/>
    <w:rsid w:val="0009012E"/>
    <w:rsid w:val="00090295"/>
    <w:rsid w:val="000907AA"/>
    <w:rsid w:val="00090E15"/>
    <w:rsid w:val="00090EB3"/>
    <w:rsid w:val="00091947"/>
    <w:rsid w:val="00091A95"/>
    <w:rsid w:val="00091EB0"/>
    <w:rsid w:val="00092610"/>
    <w:rsid w:val="000926C6"/>
    <w:rsid w:val="00092745"/>
    <w:rsid w:val="00092811"/>
    <w:rsid w:val="00092927"/>
    <w:rsid w:val="000929BE"/>
    <w:rsid w:val="00092B2C"/>
    <w:rsid w:val="00092E54"/>
    <w:rsid w:val="00092FF1"/>
    <w:rsid w:val="0009312B"/>
    <w:rsid w:val="0009326D"/>
    <w:rsid w:val="00093717"/>
    <w:rsid w:val="0009372C"/>
    <w:rsid w:val="0009373F"/>
    <w:rsid w:val="00093EB7"/>
    <w:rsid w:val="0009401C"/>
    <w:rsid w:val="0009441F"/>
    <w:rsid w:val="00094584"/>
    <w:rsid w:val="000947EC"/>
    <w:rsid w:val="0009496E"/>
    <w:rsid w:val="000949C0"/>
    <w:rsid w:val="00095481"/>
    <w:rsid w:val="00095605"/>
    <w:rsid w:val="00095732"/>
    <w:rsid w:val="0009577F"/>
    <w:rsid w:val="0009596D"/>
    <w:rsid w:val="00095A48"/>
    <w:rsid w:val="00095B8C"/>
    <w:rsid w:val="00095C96"/>
    <w:rsid w:val="00095D95"/>
    <w:rsid w:val="00095DFC"/>
    <w:rsid w:val="00095EAD"/>
    <w:rsid w:val="00095F7F"/>
    <w:rsid w:val="00096295"/>
    <w:rsid w:val="000965DB"/>
    <w:rsid w:val="000967A8"/>
    <w:rsid w:val="0009693B"/>
    <w:rsid w:val="00096B39"/>
    <w:rsid w:val="00096BF7"/>
    <w:rsid w:val="0009709D"/>
    <w:rsid w:val="00097193"/>
    <w:rsid w:val="00097312"/>
    <w:rsid w:val="00097CB3"/>
    <w:rsid w:val="00097D59"/>
    <w:rsid w:val="00097DFD"/>
    <w:rsid w:val="00097EFA"/>
    <w:rsid w:val="00097F1A"/>
    <w:rsid w:val="000A00C6"/>
    <w:rsid w:val="000A00D2"/>
    <w:rsid w:val="000A0178"/>
    <w:rsid w:val="000A02FB"/>
    <w:rsid w:val="000A0359"/>
    <w:rsid w:val="000A0693"/>
    <w:rsid w:val="000A0965"/>
    <w:rsid w:val="000A0A4D"/>
    <w:rsid w:val="000A0B6F"/>
    <w:rsid w:val="000A0DEA"/>
    <w:rsid w:val="000A1440"/>
    <w:rsid w:val="000A15D9"/>
    <w:rsid w:val="000A1643"/>
    <w:rsid w:val="000A1766"/>
    <w:rsid w:val="000A1B6D"/>
    <w:rsid w:val="000A1C08"/>
    <w:rsid w:val="000A1C2B"/>
    <w:rsid w:val="000A1F75"/>
    <w:rsid w:val="000A2282"/>
    <w:rsid w:val="000A22A0"/>
    <w:rsid w:val="000A2998"/>
    <w:rsid w:val="000A3124"/>
    <w:rsid w:val="000A31C7"/>
    <w:rsid w:val="000A3454"/>
    <w:rsid w:val="000A38C2"/>
    <w:rsid w:val="000A38CF"/>
    <w:rsid w:val="000A3956"/>
    <w:rsid w:val="000A39CF"/>
    <w:rsid w:val="000A4111"/>
    <w:rsid w:val="000A4234"/>
    <w:rsid w:val="000A42C0"/>
    <w:rsid w:val="000A43B3"/>
    <w:rsid w:val="000A4599"/>
    <w:rsid w:val="000A4BB7"/>
    <w:rsid w:val="000A5221"/>
    <w:rsid w:val="000A546C"/>
    <w:rsid w:val="000A559A"/>
    <w:rsid w:val="000A571F"/>
    <w:rsid w:val="000A57DF"/>
    <w:rsid w:val="000A5ADA"/>
    <w:rsid w:val="000A5B27"/>
    <w:rsid w:val="000A5B9B"/>
    <w:rsid w:val="000A5E9A"/>
    <w:rsid w:val="000A5F7F"/>
    <w:rsid w:val="000A60D2"/>
    <w:rsid w:val="000A619C"/>
    <w:rsid w:val="000A63DF"/>
    <w:rsid w:val="000A6467"/>
    <w:rsid w:val="000A6ABD"/>
    <w:rsid w:val="000A6B41"/>
    <w:rsid w:val="000A6EF4"/>
    <w:rsid w:val="000A6FCE"/>
    <w:rsid w:val="000A6FF6"/>
    <w:rsid w:val="000A7055"/>
    <w:rsid w:val="000A7128"/>
    <w:rsid w:val="000A7341"/>
    <w:rsid w:val="000A7558"/>
    <w:rsid w:val="000A76D5"/>
    <w:rsid w:val="000A785A"/>
    <w:rsid w:val="000A7919"/>
    <w:rsid w:val="000A7DF0"/>
    <w:rsid w:val="000A7FB4"/>
    <w:rsid w:val="000B03A7"/>
    <w:rsid w:val="000B0483"/>
    <w:rsid w:val="000B0512"/>
    <w:rsid w:val="000B0C3B"/>
    <w:rsid w:val="000B0CA4"/>
    <w:rsid w:val="000B0CB0"/>
    <w:rsid w:val="000B0D61"/>
    <w:rsid w:val="000B11B7"/>
    <w:rsid w:val="000B172E"/>
    <w:rsid w:val="000B17FE"/>
    <w:rsid w:val="000B18FA"/>
    <w:rsid w:val="000B19C6"/>
    <w:rsid w:val="000B1F07"/>
    <w:rsid w:val="000B1FD6"/>
    <w:rsid w:val="000B1FF1"/>
    <w:rsid w:val="000B2158"/>
    <w:rsid w:val="000B2617"/>
    <w:rsid w:val="000B274A"/>
    <w:rsid w:val="000B29F9"/>
    <w:rsid w:val="000B2A50"/>
    <w:rsid w:val="000B2E28"/>
    <w:rsid w:val="000B303C"/>
    <w:rsid w:val="000B366F"/>
    <w:rsid w:val="000B399E"/>
    <w:rsid w:val="000B3A5C"/>
    <w:rsid w:val="000B3AAE"/>
    <w:rsid w:val="000B3B8A"/>
    <w:rsid w:val="000B3CF8"/>
    <w:rsid w:val="000B3E0E"/>
    <w:rsid w:val="000B3E11"/>
    <w:rsid w:val="000B3F15"/>
    <w:rsid w:val="000B4076"/>
    <w:rsid w:val="000B43DC"/>
    <w:rsid w:val="000B48EC"/>
    <w:rsid w:val="000B4B56"/>
    <w:rsid w:val="000B4BBC"/>
    <w:rsid w:val="000B4BFF"/>
    <w:rsid w:val="000B50FB"/>
    <w:rsid w:val="000B52EE"/>
    <w:rsid w:val="000B5424"/>
    <w:rsid w:val="000B547A"/>
    <w:rsid w:val="000B5559"/>
    <w:rsid w:val="000B573F"/>
    <w:rsid w:val="000B58D6"/>
    <w:rsid w:val="000B5BE1"/>
    <w:rsid w:val="000B6037"/>
    <w:rsid w:val="000B615A"/>
    <w:rsid w:val="000B6189"/>
    <w:rsid w:val="000B64BD"/>
    <w:rsid w:val="000B6A13"/>
    <w:rsid w:val="000B6A4C"/>
    <w:rsid w:val="000B6D52"/>
    <w:rsid w:val="000B6EED"/>
    <w:rsid w:val="000B6EFD"/>
    <w:rsid w:val="000B6FB1"/>
    <w:rsid w:val="000B7320"/>
    <w:rsid w:val="000B73A7"/>
    <w:rsid w:val="000B741D"/>
    <w:rsid w:val="000B746C"/>
    <w:rsid w:val="000B74B3"/>
    <w:rsid w:val="000B757A"/>
    <w:rsid w:val="000B76B5"/>
    <w:rsid w:val="000B772E"/>
    <w:rsid w:val="000B7A06"/>
    <w:rsid w:val="000B7A6E"/>
    <w:rsid w:val="000B7BED"/>
    <w:rsid w:val="000B7F9B"/>
    <w:rsid w:val="000C0514"/>
    <w:rsid w:val="000C0553"/>
    <w:rsid w:val="000C0570"/>
    <w:rsid w:val="000C090C"/>
    <w:rsid w:val="000C0B2F"/>
    <w:rsid w:val="000C0F19"/>
    <w:rsid w:val="000C0F25"/>
    <w:rsid w:val="000C1073"/>
    <w:rsid w:val="000C16FB"/>
    <w:rsid w:val="000C1B5E"/>
    <w:rsid w:val="000C1C02"/>
    <w:rsid w:val="000C1C42"/>
    <w:rsid w:val="000C1C95"/>
    <w:rsid w:val="000C1CE8"/>
    <w:rsid w:val="000C1DAC"/>
    <w:rsid w:val="000C27FE"/>
    <w:rsid w:val="000C2BF5"/>
    <w:rsid w:val="000C2EDF"/>
    <w:rsid w:val="000C31DF"/>
    <w:rsid w:val="000C339A"/>
    <w:rsid w:val="000C3A76"/>
    <w:rsid w:val="000C3D71"/>
    <w:rsid w:val="000C42B9"/>
    <w:rsid w:val="000C4364"/>
    <w:rsid w:val="000C4386"/>
    <w:rsid w:val="000C43D5"/>
    <w:rsid w:val="000C4760"/>
    <w:rsid w:val="000C4766"/>
    <w:rsid w:val="000C48A1"/>
    <w:rsid w:val="000C4B8E"/>
    <w:rsid w:val="000C4CA1"/>
    <w:rsid w:val="000C5019"/>
    <w:rsid w:val="000C5491"/>
    <w:rsid w:val="000C54E6"/>
    <w:rsid w:val="000C55E9"/>
    <w:rsid w:val="000C5717"/>
    <w:rsid w:val="000C575E"/>
    <w:rsid w:val="000C5927"/>
    <w:rsid w:val="000C5B12"/>
    <w:rsid w:val="000C5C35"/>
    <w:rsid w:val="000C5C89"/>
    <w:rsid w:val="000C5E39"/>
    <w:rsid w:val="000C5E3F"/>
    <w:rsid w:val="000C5F9C"/>
    <w:rsid w:val="000C6A76"/>
    <w:rsid w:val="000C6A94"/>
    <w:rsid w:val="000C6D4C"/>
    <w:rsid w:val="000C6D7D"/>
    <w:rsid w:val="000C6D7F"/>
    <w:rsid w:val="000C6E3F"/>
    <w:rsid w:val="000C6EB4"/>
    <w:rsid w:val="000C70AC"/>
    <w:rsid w:val="000C7157"/>
    <w:rsid w:val="000C7482"/>
    <w:rsid w:val="000C758E"/>
    <w:rsid w:val="000C7949"/>
    <w:rsid w:val="000C7F16"/>
    <w:rsid w:val="000D007D"/>
    <w:rsid w:val="000D0207"/>
    <w:rsid w:val="000D0217"/>
    <w:rsid w:val="000D0498"/>
    <w:rsid w:val="000D0530"/>
    <w:rsid w:val="000D05E4"/>
    <w:rsid w:val="000D08EC"/>
    <w:rsid w:val="000D09F0"/>
    <w:rsid w:val="000D0B0A"/>
    <w:rsid w:val="000D0B20"/>
    <w:rsid w:val="000D0C1B"/>
    <w:rsid w:val="000D0D8C"/>
    <w:rsid w:val="000D102E"/>
    <w:rsid w:val="000D16A8"/>
    <w:rsid w:val="000D1789"/>
    <w:rsid w:val="000D1B74"/>
    <w:rsid w:val="000D1D7A"/>
    <w:rsid w:val="000D1F9F"/>
    <w:rsid w:val="000D2021"/>
    <w:rsid w:val="000D23F8"/>
    <w:rsid w:val="000D240B"/>
    <w:rsid w:val="000D24A9"/>
    <w:rsid w:val="000D2521"/>
    <w:rsid w:val="000D2708"/>
    <w:rsid w:val="000D2CAF"/>
    <w:rsid w:val="000D2E83"/>
    <w:rsid w:val="000D2EC9"/>
    <w:rsid w:val="000D32B6"/>
    <w:rsid w:val="000D3846"/>
    <w:rsid w:val="000D3BAB"/>
    <w:rsid w:val="000D3D52"/>
    <w:rsid w:val="000D3DEC"/>
    <w:rsid w:val="000D3EFD"/>
    <w:rsid w:val="000D4059"/>
    <w:rsid w:val="000D41A1"/>
    <w:rsid w:val="000D41B1"/>
    <w:rsid w:val="000D422D"/>
    <w:rsid w:val="000D45A0"/>
    <w:rsid w:val="000D4A21"/>
    <w:rsid w:val="000D4A6F"/>
    <w:rsid w:val="000D4B3A"/>
    <w:rsid w:val="000D4B79"/>
    <w:rsid w:val="000D4E9B"/>
    <w:rsid w:val="000D50A1"/>
    <w:rsid w:val="000D5194"/>
    <w:rsid w:val="000D54CC"/>
    <w:rsid w:val="000D54D4"/>
    <w:rsid w:val="000D5731"/>
    <w:rsid w:val="000D597F"/>
    <w:rsid w:val="000D5C0D"/>
    <w:rsid w:val="000D5D5B"/>
    <w:rsid w:val="000D5FAC"/>
    <w:rsid w:val="000D5FBE"/>
    <w:rsid w:val="000D5FCA"/>
    <w:rsid w:val="000D6036"/>
    <w:rsid w:val="000D62BD"/>
    <w:rsid w:val="000D6566"/>
    <w:rsid w:val="000D668F"/>
    <w:rsid w:val="000D6772"/>
    <w:rsid w:val="000D677A"/>
    <w:rsid w:val="000D67F8"/>
    <w:rsid w:val="000D6873"/>
    <w:rsid w:val="000D6C23"/>
    <w:rsid w:val="000D6F37"/>
    <w:rsid w:val="000D74E5"/>
    <w:rsid w:val="000D75E8"/>
    <w:rsid w:val="000D7951"/>
    <w:rsid w:val="000E0288"/>
    <w:rsid w:val="000E058B"/>
    <w:rsid w:val="000E0599"/>
    <w:rsid w:val="000E074B"/>
    <w:rsid w:val="000E0AFD"/>
    <w:rsid w:val="000E0B20"/>
    <w:rsid w:val="000E0B5D"/>
    <w:rsid w:val="000E0B84"/>
    <w:rsid w:val="000E0C96"/>
    <w:rsid w:val="000E0CCD"/>
    <w:rsid w:val="000E1667"/>
    <w:rsid w:val="000E1A0D"/>
    <w:rsid w:val="000E1D5D"/>
    <w:rsid w:val="000E20FF"/>
    <w:rsid w:val="000E271B"/>
    <w:rsid w:val="000E28D4"/>
    <w:rsid w:val="000E2907"/>
    <w:rsid w:val="000E2AC3"/>
    <w:rsid w:val="000E2B83"/>
    <w:rsid w:val="000E2EEF"/>
    <w:rsid w:val="000E2F4F"/>
    <w:rsid w:val="000E301D"/>
    <w:rsid w:val="000E324D"/>
    <w:rsid w:val="000E381E"/>
    <w:rsid w:val="000E39EA"/>
    <w:rsid w:val="000E3DB9"/>
    <w:rsid w:val="000E4149"/>
    <w:rsid w:val="000E470D"/>
    <w:rsid w:val="000E477B"/>
    <w:rsid w:val="000E4800"/>
    <w:rsid w:val="000E4A48"/>
    <w:rsid w:val="000E4FEA"/>
    <w:rsid w:val="000E4FF8"/>
    <w:rsid w:val="000E5576"/>
    <w:rsid w:val="000E5675"/>
    <w:rsid w:val="000E574B"/>
    <w:rsid w:val="000E578C"/>
    <w:rsid w:val="000E6058"/>
    <w:rsid w:val="000E62CB"/>
    <w:rsid w:val="000E649E"/>
    <w:rsid w:val="000E6A3A"/>
    <w:rsid w:val="000E6D86"/>
    <w:rsid w:val="000E6F62"/>
    <w:rsid w:val="000E7646"/>
    <w:rsid w:val="000E78A5"/>
    <w:rsid w:val="000E7976"/>
    <w:rsid w:val="000E7A67"/>
    <w:rsid w:val="000E7B82"/>
    <w:rsid w:val="000E7C50"/>
    <w:rsid w:val="000E7D27"/>
    <w:rsid w:val="000E7E0A"/>
    <w:rsid w:val="000F0099"/>
    <w:rsid w:val="000F0195"/>
    <w:rsid w:val="000F04EB"/>
    <w:rsid w:val="000F069C"/>
    <w:rsid w:val="000F0847"/>
    <w:rsid w:val="000F089B"/>
    <w:rsid w:val="000F0BF2"/>
    <w:rsid w:val="000F0D9B"/>
    <w:rsid w:val="000F0DC3"/>
    <w:rsid w:val="000F0DF3"/>
    <w:rsid w:val="000F0F51"/>
    <w:rsid w:val="000F10C5"/>
    <w:rsid w:val="000F1745"/>
    <w:rsid w:val="000F1777"/>
    <w:rsid w:val="000F183A"/>
    <w:rsid w:val="000F1BDD"/>
    <w:rsid w:val="000F1BF5"/>
    <w:rsid w:val="000F1C3E"/>
    <w:rsid w:val="000F2484"/>
    <w:rsid w:val="000F24E4"/>
    <w:rsid w:val="000F27F2"/>
    <w:rsid w:val="000F2825"/>
    <w:rsid w:val="000F29F2"/>
    <w:rsid w:val="000F2CB6"/>
    <w:rsid w:val="000F2D4E"/>
    <w:rsid w:val="000F2F12"/>
    <w:rsid w:val="000F2FD6"/>
    <w:rsid w:val="000F30E9"/>
    <w:rsid w:val="000F3182"/>
    <w:rsid w:val="000F36E2"/>
    <w:rsid w:val="000F371E"/>
    <w:rsid w:val="000F3771"/>
    <w:rsid w:val="000F37B3"/>
    <w:rsid w:val="000F382B"/>
    <w:rsid w:val="000F3AB6"/>
    <w:rsid w:val="000F3B41"/>
    <w:rsid w:val="000F3B4B"/>
    <w:rsid w:val="000F3DC9"/>
    <w:rsid w:val="000F3E01"/>
    <w:rsid w:val="000F3F39"/>
    <w:rsid w:val="000F42C8"/>
    <w:rsid w:val="000F435D"/>
    <w:rsid w:val="000F4426"/>
    <w:rsid w:val="000F4474"/>
    <w:rsid w:val="000F449D"/>
    <w:rsid w:val="000F47BB"/>
    <w:rsid w:val="000F4827"/>
    <w:rsid w:val="000F4F94"/>
    <w:rsid w:val="000F50CF"/>
    <w:rsid w:val="000F5282"/>
    <w:rsid w:val="000F53AC"/>
    <w:rsid w:val="000F53B0"/>
    <w:rsid w:val="000F55AF"/>
    <w:rsid w:val="000F55B5"/>
    <w:rsid w:val="000F5854"/>
    <w:rsid w:val="000F5935"/>
    <w:rsid w:val="000F5B7D"/>
    <w:rsid w:val="000F5BCC"/>
    <w:rsid w:val="000F5FBD"/>
    <w:rsid w:val="000F60F6"/>
    <w:rsid w:val="000F626F"/>
    <w:rsid w:val="000F6817"/>
    <w:rsid w:val="000F682C"/>
    <w:rsid w:val="000F69E6"/>
    <w:rsid w:val="000F6BEA"/>
    <w:rsid w:val="000F6E97"/>
    <w:rsid w:val="000F705F"/>
    <w:rsid w:val="000F7105"/>
    <w:rsid w:val="000F71B1"/>
    <w:rsid w:val="000F75A0"/>
    <w:rsid w:val="000F7E6D"/>
    <w:rsid w:val="0010008D"/>
    <w:rsid w:val="00100104"/>
    <w:rsid w:val="001003C8"/>
    <w:rsid w:val="001003D2"/>
    <w:rsid w:val="0010064F"/>
    <w:rsid w:val="0010084A"/>
    <w:rsid w:val="001008EE"/>
    <w:rsid w:val="00100C4E"/>
    <w:rsid w:val="00100CA8"/>
    <w:rsid w:val="0010119A"/>
    <w:rsid w:val="001011B9"/>
    <w:rsid w:val="001012BC"/>
    <w:rsid w:val="001013E7"/>
    <w:rsid w:val="0010157A"/>
    <w:rsid w:val="0010181A"/>
    <w:rsid w:val="00101923"/>
    <w:rsid w:val="00101B82"/>
    <w:rsid w:val="00101C6B"/>
    <w:rsid w:val="00101D0D"/>
    <w:rsid w:val="00101FCF"/>
    <w:rsid w:val="0010211D"/>
    <w:rsid w:val="001029F7"/>
    <w:rsid w:val="00102B98"/>
    <w:rsid w:val="001030A1"/>
    <w:rsid w:val="001032C3"/>
    <w:rsid w:val="00103613"/>
    <w:rsid w:val="001036A7"/>
    <w:rsid w:val="001039BE"/>
    <w:rsid w:val="00104289"/>
    <w:rsid w:val="00104491"/>
    <w:rsid w:val="00104989"/>
    <w:rsid w:val="00104D7E"/>
    <w:rsid w:val="00104FC2"/>
    <w:rsid w:val="001051D2"/>
    <w:rsid w:val="0010561C"/>
    <w:rsid w:val="001056B8"/>
    <w:rsid w:val="001058D2"/>
    <w:rsid w:val="00105FDC"/>
    <w:rsid w:val="001063F8"/>
    <w:rsid w:val="001064A6"/>
    <w:rsid w:val="0010663E"/>
    <w:rsid w:val="00106791"/>
    <w:rsid w:val="001067C1"/>
    <w:rsid w:val="0010695F"/>
    <w:rsid w:val="001069B9"/>
    <w:rsid w:val="00106A1B"/>
    <w:rsid w:val="00106B4D"/>
    <w:rsid w:val="00106D6F"/>
    <w:rsid w:val="0010731D"/>
    <w:rsid w:val="00107428"/>
    <w:rsid w:val="00107635"/>
    <w:rsid w:val="00107727"/>
    <w:rsid w:val="0010780A"/>
    <w:rsid w:val="00107B4A"/>
    <w:rsid w:val="00107BC5"/>
    <w:rsid w:val="0011009D"/>
    <w:rsid w:val="00110219"/>
    <w:rsid w:val="00110290"/>
    <w:rsid w:val="00110527"/>
    <w:rsid w:val="001107BD"/>
    <w:rsid w:val="001108CB"/>
    <w:rsid w:val="00110A2B"/>
    <w:rsid w:val="001111AC"/>
    <w:rsid w:val="0011129B"/>
    <w:rsid w:val="00111775"/>
    <w:rsid w:val="00111834"/>
    <w:rsid w:val="00111927"/>
    <w:rsid w:val="0011199C"/>
    <w:rsid w:val="00111E27"/>
    <w:rsid w:val="00112008"/>
    <w:rsid w:val="001120E7"/>
    <w:rsid w:val="0011248A"/>
    <w:rsid w:val="0011254B"/>
    <w:rsid w:val="001125F7"/>
    <w:rsid w:val="001127D4"/>
    <w:rsid w:val="00112A0F"/>
    <w:rsid w:val="00113198"/>
    <w:rsid w:val="001131AE"/>
    <w:rsid w:val="0011394F"/>
    <w:rsid w:val="00113A16"/>
    <w:rsid w:val="00113B2B"/>
    <w:rsid w:val="00113C0A"/>
    <w:rsid w:val="00113E23"/>
    <w:rsid w:val="00113F68"/>
    <w:rsid w:val="001142BB"/>
    <w:rsid w:val="001144C0"/>
    <w:rsid w:val="00114761"/>
    <w:rsid w:val="001147FB"/>
    <w:rsid w:val="00114893"/>
    <w:rsid w:val="001148AA"/>
    <w:rsid w:val="00114C5A"/>
    <w:rsid w:val="00114CEB"/>
    <w:rsid w:val="00114FEC"/>
    <w:rsid w:val="001151F4"/>
    <w:rsid w:val="00115424"/>
    <w:rsid w:val="001156BF"/>
    <w:rsid w:val="00115772"/>
    <w:rsid w:val="00115B49"/>
    <w:rsid w:val="00115C3F"/>
    <w:rsid w:val="00115C63"/>
    <w:rsid w:val="00115C86"/>
    <w:rsid w:val="00115D7A"/>
    <w:rsid w:val="00115EAA"/>
    <w:rsid w:val="00116097"/>
    <w:rsid w:val="00116376"/>
    <w:rsid w:val="0011677D"/>
    <w:rsid w:val="00116869"/>
    <w:rsid w:val="001168B7"/>
    <w:rsid w:val="00116AE8"/>
    <w:rsid w:val="00116D54"/>
    <w:rsid w:val="00116E0D"/>
    <w:rsid w:val="00116E23"/>
    <w:rsid w:val="00116E2C"/>
    <w:rsid w:val="00116E46"/>
    <w:rsid w:val="00116E74"/>
    <w:rsid w:val="00117196"/>
    <w:rsid w:val="0011720B"/>
    <w:rsid w:val="0011721C"/>
    <w:rsid w:val="00117379"/>
    <w:rsid w:val="00117524"/>
    <w:rsid w:val="00117675"/>
    <w:rsid w:val="00117CD3"/>
    <w:rsid w:val="00117CF3"/>
    <w:rsid w:val="00117F95"/>
    <w:rsid w:val="00120079"/>
    <w:rsid w:val="001200A2"/>
    <w:rsid w:val="00120B11"/>
    <w:rsid w:val="00120C1B"/>
    <w:rsid w:val="0012111E"/>
    <w:rsid w:val="00121269"/>
    <w:rsid w:val="00121363"/>
    <w:rsid w:val="001218A2"/>
    <w:rsid w:val="00121C96"/>
    <w:rsid w:val="00121D7C"/>
    <w:rsid w:val="00121E34"/>
    <w:rsid w:val="001222C9"/>
    <w:rsid w:val="0012236D"/>
    <w:rsid w:val="001227F6"/>
    <w:rsid w:val="00122908"/>
    <w:rsid w:val="0012312E"/>
    <w:rsid w:val="00123581"/>
    <w:rsid w:val="001236FF"/>
    <w:rsid w:val="001238BD"/>
    <w:rsid w:val="00123A8E"/>
    <w:rsid w:val="00123B56"/>
    <w:rsid w:val="00123C52"/>
    <w:rsid w:val="00123F41"/>
    <w:rsid w:val="001241A6"/>
    <w:rsid w:val="001241A9"/>
    <w:rsid w:val="0012444F"/>
    <w:rsid w:val="001244F5"/>
    <w:rsid w:val="00124580"/>
    <w:rsid w:val="001246A3"/>
    <w:rsid w:val="0012487F"/>
    <w:rsid w:val="00124B46"/>
    <w:rsid w:val="001250FC"/>
    <w:rsid w:val="001254BD"/>
    <w:rsid w:val="001256DC"/>
    <w:rsid w:val="001257BF"/>
    <w:rsid w:val="00125925"/>
    <w:rsid w:val="001259F0"/>
    <w:rsid w:val="00125DB7"/>
    <w:rsid w:val="00125E55"/>
    <w:rsid w:val="001262FC"/>
    <w:rsid w:val="00126464"/>
    <w:rsid w:val="00126685"/>
    <w:rsid w:val="00126AE2"/>
    <w:rsid w:val="00126F1D"/>
    <w:rsid w:val="00127276"/>
    <w:rsid w:val="001272EE"/>
    <w:rsid w:val="001274B7"/>
    <w:rsid w:val="0012752E"/>
    <w:rsid w:val="00127886"/>
    <w:rsid w:val="00127B81"/>
    <w:rsid w:val="00127E45"/>
    <w:rsid w:val="00127EA8"/>
    <w:rsid w:val="001306CD"/>
    <w:rsid w:val="00130AD4"/>
    <w:rsid w:val="001310E9"/>
    <w:rsid w:val="0013110D"/>
    <w:rsid w:val="001313F6"/>
    <w:rsid w:val="0013147E"/>
    <w:rsid w:val="00131667"/>
    <w:rsid w:val="001317FC"/>
    <w:rsid w:val="001318A4"/>
    <w:rsid w:val="00131D71"/>
    <w:rsid w:val="00132479"/>
    <w:rsid w:val="001325D7"/>
    <w:rsid w:val="0013266B"/>
    <w:rsid w:val="00132710"/>
    <w:rsid w:val="001327F6"/>
    <w:rsid w:val="00132B65"/>
    <w:rsid w:val="00132BB1"/>
    <w:rsid w:val="00132CAE"/>
    <w:rsid w:val="00132D70"/>
    <w:rsid w:val="00133313"/>
    <w:rsid w:val="0013351C"/>
    <w:rsid w:val="00133773"/>
    <w:rsid w:val="00133A1B"/>
    <w:rsid w:val="00133AA6"/>
    <w:rsid w:val="00133DA1"/>
    <w:rsid w:val="00133FBB"/>
    <w:rsid w:val="0013422B"/>
    <w:rsid w:val="00134387"/>
    <w:rsid w:val="00134678"/>
    <w:rsid w:val="00134764"/>
    <w:rsid w:val="00134844"/>
    <w:rsid w:val="00134C2B"/>
    <w:rsid w:val="00134D53"/>
    <w:rsid w:val="00134EBD"/>
    <w:rsid w:val="0013506F"/>
    <w:rsid w:val="00135146"/>
    <w:rsid w:val="001353CF"/>
    <w:rsid w:val="0013559B"/>
    <w:rsid w:val="00135666"/>
    <w:rsid w:val="001356D5"/>
    <w:rsid w:val="00135722"/>
    <w:rsid w:val="00135973"/>
    <w:rsid w:val="00135C4C"/>
    <w:rsid w:val="00135E2D"/>
    <w:rsid w:val="00135EB1"/>
    <w:rsid w:val="00136138"/>
    <w:rsid w:val="001361BC"/>
    <w:rsid w:val="001364A0"/>
    <w:rsid w:val="00136907"/>
    <w:rsid w:val="00136A1A"/>
    <w:rsid w:val="00136C70"/>
    <w:rsid w:val="00136CB1"/>
    <w:rsid w:val="00136DA1"/>
    <w:rsid w:val="00137161"/>
    <w:rsid w:val="001376C1"/>
    <w:rsid w:val="00137AFB"/>
    <w:rsid w:val="00137B8C"/>
    <w:rsid w:val="00137BC5"/>
    <w:rsid w:val="00137DA6"/>
    <w:rsid w:val="001401DA"/>
    <w:rsid w:val="001402E7"/>
    <w:rsid w:val="00140883"/>
    <w:rsid w:val="001408F1"/>
    <w:rsid w:val="00140B6A"/>
    <w:rsid w:val="00140B71"/>
    <w:rsid w:val="00140C3F"/>
    <w:rsid w:val="00140E9F"/>
    <w:rsid w:val="00141182"/>
    <w:rsid w:val="001414B0"/>
    <w:rsid w:val="0014172D"/>
    <w:rsid w:val="00141767"/>
    <w:rsid w:val="001418CE"/>
    <w:rsid w:val="00141C74"/>
    <w:rsid w:val="00141F11"/>
    <w:rsid w:val="00141F34"/>
    <w:rsid w:val="001420D3"/>
    <w:rsid w:val="001422F6"/>
    <w:rsid w:val="001428F3"/>
    <w:rsid w:val="0014293A"/>
    <w:rsid w:val="00142BCF"/>
    <w:rsid w:val="00143040"/>
    <w:rsid w:val="001432A6"/>
    <w:rsid w:val="001438DA"/>
    <w:rsid w:val="001439F1"/>
    <w:rsid w:val="00143BCB"/>
    <w:rsid w:val="00143D7B"/>
    <w:rsid w:val="00143E24"/>
    <w:rsid w:val="00143F45"/>
    <w:rsid w:val="00143F60"/>
    <w:rsid w:val="001442BF"/>
    <w:rsid w:val="0014438D"/>
    <w:rsid w:val="00144679"/>
    <w:rsid w:val="00144AED"/>
    <w:rsid w:val="00144CD1"/>
    <w:rsid w:val="00144F76"/>
    <w:rsid w:val="001454F4"/>
    <w:rsid w:val="00145683"/>
    <w:rsid w:val="001456AC"/>
    <w:rsid w:val="00145713"/>
    <w:rsid w:val="00145D0D"/>
    <w:rsid w:val="00145E50"/>
    <w:rsid w:val="0014631A"/>
    <w:rsid w:val="001465C8"/>
    <w:rsid w:val="00146B77"/>
    <w:rsid w:val="00146C4D"/>
    <w:rsid w:val="00146C99"/>
    <w:rsid w:val="00146E0F"/>
    <w:rsid w:val="00147086"/>
    <w:rsid w:val="001470C8"/>
    <w:rsid w:val="00147286"/>
    <w:rsid w:val="00147AFA"/>
    <w:rsid w:val="00147B54"/>
    <w:rsid w:val="00147C8F"/>
    <w:rsid w:val="00147D96"/>
    <w:rsid w:val="00147E21"/>
    <w:rsid w:val="00150061"/>
    <w:rsid w:val="00150088"/>
    <w:rsid w:val="0015021B"/>
    <w:rsid w:val="0015035A"/>
    <w:rsid w:val="001504C3"/>
    <w:rsid w:val="00150655"/>
    <w:rsid w:val="001506D7"/>
    <w:rsid w:val="001506E0"/>
    <w:rsid w:val="001507C8"/>
    <w:rsid w:val="001508E5"/>
    <w:rsid w:val="00150D6B"/>
    <w:rsid w:val="00150EB2"/>
    <w:rsid w:val="00150F0A"/>
    <w:rsid w:val="0015137F"/>
    <w:rsid w:val="0015168C"/>
    <w:rsid w:val="0015174A"/>
    <w:rsid w:val="00151AA4"/>
    <w:rsid w:val="00151ADF"/>
    <w:rsid w:val="001521DA"/>
    <w:rsid w:val="0015225E"/>
    <w:rsid w:val="001524F2"/>
    <w:rsid w:val="001525C7"/>
    <w:rsid w:val="0015297D"/>
    <w:rsid w:val="00152A1D"/>
    <w:rsid w:val="00152C16"/>
    <w:rsid w:val="00152CEB"/>
    <w:rsid w:val="00152D32"/>
    <w:rsid w:val="00152F6E"/>
    <w:rsid w:val="00153201"/>
    <w:rsid w:val="001534DD"/>
    <w:rsid w:val="001536D5"/>
    <w:rsid w:val="0015381E"/>
    <w:rsid w:val="00153C53"/>
    <w:rsid w:val="00153D14"/>
    <w:rsid w:val="00153E8F"/>
    <w:rsid w:val="00153FCA"/>
    <w:rsid w:val="00153FF1"/>
    <w:rsid w:val="00154A30"/>
    <w:rsid w:val="00154C9C"/>
    <w:rsid w:val="00154E06"/>
    <w:rsid w:val="00154E44"/>
    <w:rsid w:val="001550E7"/>
    <w:rsid w:val="001556BE"/>
    <w:rsid w:val="001556F1"/>
    <w:rsid w:val="00155719"/>
    <w:rsid w:val="0015571F"/>
    <w:rsid w:val="001557C3"/>
    <w:rsid w:val="001557F8"/>
    <w:rsid w:val="0015585C"/>
    <w:rsid w:val="00155887"/>
    <w:rsid w:val="0015590F"/>
    <w:rsid w:val="0015593E"/>
    <w:rsid w:val="00155A61"/>
    <w:rsid w:val="00155B18"/>
    <w:rsid w:val="00155BC9"/>
    <w:rsid w:val="00155C18"/>
    <w:rsid w:val="00155C8B"/>
    <w:rsid w:val="00155DA5"/>
    <w:rsid w:val="00155E5C"/>
    <w:rsid w:val="00156066"/>
    <w:rsid w:val="001562DB"/>
    <w:rsid w:val="001566B5"/>
    <w:rsid w:val="0015673E"/>
    <w:rsid w:val="00156877"/>
    <w:rsid w:val="00156D42"/>
    <w:rsid w:val="00156D43"/>
    <w:rsid w:val="00156EC8"/>
    <w:rsid w:val="00156F3E"/>
    <w:rsid w:val="0015721B"/>
    <w:rsid w:val="001574E2"/>
    <w:rsid w:val="001575C6"/>
    <w:rsid w:val="00157654"/>
    <w:rsid w:val="00157792"/>
    <w:rsid w:val="001578D8"/>
    <w:rsid w:val="00157D95"/>
    <w:rsid w:val="00157DDF"/>
    <w:rsid w:val="00157F1E"/>
    <w:rsid w:val="001601EF"/>
    <w:rsid w:val="00160378"/>
    <w:rsid w:val="00160470"/>
    <w:rsid w:val="001604EE"/>
    <w:rsid w:val="00160666"/>
    <w:rsid w:val="00160760"/>
    <w:rsid w:val="00160873"/>
    <w:rsid w:val="0016094A"/>
    <w:rsid w:val="0016096D"/>
    <w:rsid w:val="00160A6B"/>
    <w:rsid w:val="00160F93"/>
    <w:rsid w:val="0016125E"/>
    <w:rsid w:val="00161374"/>
    <w:rsid w:val="001614EE"/>
    <w:rsid w:val="00161D5F"/>
    <w:rsid w:val="00161EF4"/>
    <w:rsid w:val="001621B1"/>
    <w:rsid w:val="001622BA"/>
    <w:rsid w:val="00162B6F"/>
    <w:rsid w:val="00162BC2"/>
    <w:rsid w:val="00162CC9"/>
    <w:rsid w:val="00163037"/>
    <w:rsid w:val="0016371D"/>
    <w:rsid w:val="00163CB0"/>
    <w:rsid w:val="00163CBD"/>
    <w:rsid w:val="001642C3"/>
    <w:rsid w:val="00164341"/>
    <w:rsid w:val="00164A09"/>
    <w:rsid w:val="00164CFB"/>
    <w:rsid w:val="00164E6B"/>
    <w:rsid w:val="00164E8F"/>
    <w:rsid w:val="001651AA"/>
    <w:rsid w:val="00165320"/>
    <w:rsid w:val="00165402"/>
    <w:rsid w:val="00165523"/>
    <w:rsid w:val="0016554F"/>
    <w:rsid w:val="00165AA0"/>
    <w:rsid w:val="00165F06"/>
    <w:rsid w:val="00166105"/>
    <w:rsid w:val="00166173"/>
    <w:rsid w:val="00166191"/>
    <w:rsid w:val="00166469"/>
    <w:rsid w:val="001664C6"/>
    <w:rsid w:val="00166839"/>
    <w:rsid w:val="00166A78"/>
    <w:rsid w:val="00166BBE"/>
    <w:rsid w:val="00166E77"/>
    <w:rsid w:val="0016704B"/>
    <w:rsid w:val="001675E1"/>
    <w:rsid w:val="0016772E"/>
    <w:rsid w:val="0016780B"/>
    <w:rsid w:val="00167881"/>
    <w:rsid w:val="00167894"/>
    <w:rsid w:val="00167B5F"/>
    <w:rsid w:val="00167CC7"/>
    <w:rsid w:val="00167D1F"/>
    <w:rsid w:val="00167EB7"/>
    <w:rsid w:val="001702D8"/>
    <w:rsid w:val="001703ED"/>
    <w:rsid w:val="00170663"/>
    <w:rsid w:val="001707AC"/>
    <w:rsid w:val="00170B74"/>
    <w:rsid w:val="00170F68"/>
    <w:rsid w:val="0017176B"/>
    <w:rsid w:val="00171819"/>
    <w:rsid w:val="001719E5"/>
    <w:rsid w:val="00171D36"/>
    <w:rsid w:val="0017209E"/>
    <w:rsid w:val="001720F1"/>
    <w:rsid w:val="001721B3"/>
    <w:rsid w:val="0017226D"/>
    <w:rsid w:val="001722F5"/>
    <w:rsid w:val="0017232A"/>
    <w:rsid w:val="001726A5"/>
    <w:rsid w:val="001727A3"/>
    <w:rsid w:val="0017292C"/>
    <w:rsid w:val="00172B3B"/>
    <w:rsid w:val="00172CAD"/>
    <w:rsid w:val="00172FC2"/>
    <w:rsid w:val="001731CB"/>
    <w:rsid w:val="00173717"/>
    <w:rsid w:val="00173C26"/>
    <w:rsid w:val="00173CAB"/>
    <w:rsid w:val="00173F39"/>
    <w:rsid w:val="001741F6"/>
    <w:rsid w:val="00174206"/>
    <w:rsid w:val="001744E1"/>
    <w:rsid w:val="001747A5"/>
    <w:rsid w:val="001747DB"/>
    <w:rsid w:val="00174A18"/>
    <w:rsid w:val="00174A6F"/>
    <w:rsid w:val="00174C3F"/>
    <w:rsid w:val="00174E63"/>
    <w:rsid w:val="00174FAD"/>
    <w:rsid w:val="001752B8"/>
    <w:rsid w:val="001752B9"/>
    <w:rsid w:val="001752FA"/>
    <w:rsid w:val="001753BB"/>
    <w:rsid w:val="00175588"/>
    <w:rsid w:val="0017586F"/>
    <w:rsid w:val="001758DC"/>
    <w:rsid w:val="00175A4B"/>
    <w:rsid w:val="00175D62"/>
    <w:rsid w:val="00175E7A"/>
    <w:rsid w:val="00175E81"/>
    <w:rsid w:val="00176033"/>
    <w:rsid w:val="001760AB"/>
    <w:rsid w:val="00176316"/>
    <w:rsid w:val="00176443"/>
    <w:rsid w:val="001765EB"/>
    <w:rsid w:val="001765F4"/>
    <w:rsid w:val="00176BD8"/>
    <w:rsid w:val="00176BD9"/>
    <w:rsid w:val="00176F76"/>
    <w:rsid w:val="00177207"/>
    <w:rsid w:val="001773FC"/>
    <w:rsid w:val="00177562"/>
    <w:rsid w:val="00177822"/>
    <w:rsid w:val="00177823"/>
    <w:rsid w:val="00177D12"/>
    <w:rsid w:val="0018001B"/>
    <w:rsid w:val="00180307"/>
    <w:rsid w:val="0018039E"/>
    <w:rsid w:val="00180584"/>
    <w:rsid w:val="00180970"/>
    <w:rsid w:val="001809A7"/>
    <w:rsid w:val="001809EB"/>
    <w:rsid w:val="00180D18"/>
    <w:rsid w:val="00180E09"/>
    <w:rsid w:val="00180F09"/>
    <w:rsid w:val="0018103F"/>
    <w:rsid w:val="00181055"/>
    <w:rsid w:val="00181791"/>
    <w:rsid w:val="001817AD"/>
    <w:rsid w:val="001817DF"/>
    <w:rsid w:val="00181A53"/>
    <w:rsid w:val="00181ADE"/>
    <w:rsid w:val="00181BF9"/>
    <w:rsid w:val="00181CDE"/>
    <w:rsid w:val="00181DD5"/>
    <w:rsid w:val="00182186"/>
    <w:rsid w:val="001822FF"/>
    <w:rsid w:val="0018230A"/>
    <w:rsid w:val="001827D6"/>
    <w:rsid w:val="00182931"/>
    <w:rsid w:val="00182BBD"/>
    <w:rsid w:val="00182C28"/>
    <w:rsid w:val="00182DEB"/>
    <w:rsid w:val="00182F55"/>
    <w:rsid w:val="0018311A"/>
    <w:rsid w:val="001831F1"/>
    <w:rsid w:val="0018322D"/>
    <w:rsid w:val="00183411"/>
    <w:rsid w:val="001834E1"/>
    <w:rsid w:val="001835C0"/>
    <w:rsid w:val="001835C3"/>
    <w:rsid w:val="00183E7D"/>
    <w:rsid w:val="00183FE8"/>
    <w:rsid w:val="00184092"/>
    <w:rsid w:val="001844B5"/>
    <w:rsid w:val="001844FE"/>
    <w:rsid w:val="0018462C"/>
    <w:rsid w:val="00184764"/>
    <w:rsid w:val="001847F7"/>
    <w:rsid w:val="00184DDD"/>
    <w:rsid w:val="00184E0A"/>
    <w:rsid w:val="001850C5"/>
    <w:rsid w:val="00185699"/>
    <w:rsid w:val="00185974"/>
    <w:rsid w:val="00185D14"/>
    <w:rsid w:val="00185E05"/>
    <w:rsid w:val="001861D8"/>
    <w:rsid w:val="00186451"/>
    <w:rsid w:val="001864BB"/>
    <w:rsid w:val="001865C6"/>
    <w:rsid w:val="00186617"/>
    <w:rsid w:val="001867B3"/>
    <w:rsid w:val="0018680B"/>
    <w:rsid w:val="001868A8"/>
    <w:rsid w:val="00186AB0"/>
    <w:rsid w:val="00186AC9"/>
    <w:rsid w:val="00186CAE"/>
    <w:rsid w:val="00186D53"/>
    <w:rsid w:val="0018703E"/>
    <w:rsid w:val="00187160"/>
    <w:rsid w:val="001874F8"/>
    <w:rsid w:val="00187677"/>
    <w:rsid w:val="0018787C"/>
    <w:rsid w:val="001879AE"/>
    <w:rsid w:val="00187A9D"/>
    <w:rsid w:val="00187CED"/>
    <w:rsid w:val="00187DC8"/>
    <w:rsid w:val="00187EC9"/>
    <w:rsid w:val="00190202"/>
    <w:rsid w:val="00190273"/>
    <w:rsid w:val="001903BD"/>
    <w:rsid w:val="001906FD"/>
    <w:rsid w:val="00190B04"/>
    <w:rsid w:val="00190C39"/>
    <w:rsid w:val="00190D92"/>
    <w:rsid w:val="00190DD2"/>
    <w:rsid w:val="0019150D"/>
    <w:rsid w:val="001916CD"/>
    <w:rsid w:val="0019176D"/>
    <w:rsid w:val="00191941"/>
    <w:rsid w:val="00191BA0"/>
    <w:rsid w:val="00191CCC"/>
    <w:rsid w:val="00191D8A"/>
    <w:rsid w:val="00191DA2"/>
    <w:rsid w:val="00191E26"/>
    <w:rsid w:val="00191EB0"/>
    <w:rsid w:val="001923E0"/>
    <w:rsid w:val="001927C7"/>
    <w:rsid w:val="00192BD1"/>
    <w:rsid w:val="00192C9C"/>
    <w:rsid w:val="00193094"/>
    <w:rsid w:val="0019333E"/>
    <w:rsid w:val="00193E82"/>
    <w:rsid w:val="00193FBF"/>
    <w:rsid w:val="0019413F"/>
    <w:rsid w:val="00194203"/>
    <w:rsid w:val="001942B1"/>
    <w:rsid w:val="00194301"/>
    <w:rsid w:val="00194736"/>
    <w:rsid w:val="001949B7"/>
    <w:rsid w:val="00194CE3"/>
    <w:rsid w:val="00195448"/>
    <w:rsid w:val="0019556F"/>
    <w:rsid w:val="001958E4"/>
    <w:rsid w:val="00195CF2"/>
    <w:rsid w:val="00195EC0"/>
    <w:rsid w:val="00196066"/>
    <w:rsid w:val="00196730"/>
    <w:rsid w:val="00196A05"/>
    <w:rsid w:val="00196A8D"/>
    <w:rsid w:val="00196D5A"/>
    <w:rsid w:val="00196FF0"/>
    <w:rsid w:val="00197332"/>
    <w:rsid w:val="00197545"/>
    <w:rsid w:val="00197819"/>
    <w:rsid w:val="0019781E"/>
    <w:rsid w:val="00197A23"/>
    <w:rsid w:val="00197E0F"/>
    <w:rsid w:val="001A003C"/>
    <w:rsid w:val="001A0085"/>
    <w:rsid w:val="001A038B"/>
    <w:rsid w:val="001A057B"/>
    <w:rsid w:val="001A05E7"/>
    <w:rsid w:val="001A099D"/>
    <w:rsid w:val="001A09DB"/>
    <w:rsid w:val="001A0D2D"/>
    <w:rsid w:val="001A0F12"/>
    <w:rsid w:val="001A13F9"/>
    <w:rsid w:val="001A169E"/>
    <w:rsid w:val="001A16B9"/>
    <w:rsid w:val="001A17F6"/>
    <w:rsid w:val="001A1A0C"/>
    <w:rsid w:val="001A1CE6"/>
    <w:rsid w:val="001A1F61"/>
    <w:rsid w:val="001A20E6"/>
    <w:rsid w:val="001A227E"/>
    <w:rsid w:val="001A22EF"/>
    <w:rsid w:val="001A23E3"/>
    <w:rsid w:val="001A2403"/>
    <w:rsid w:val="001A24EA"/>
    <w:rsid w:val="001A24FD"/>
    <w:rsid w:val="001A2583"/>
    <w:rsid w:val="001A273E"/>
    <w:rsid w:val="001A278F"/>
    <w:rsid w:val="001A2848"/>
    <w:rsid w:val="001A2A7A"/>
    <w:rsid w:val="001A2C10"/>
    <w:rsid w:val="001A2D44"/>
    <w:rsid w:val="001A2D6F"/>
    <w:rsid w:val="001A2E3E"/>
    <w:rsid w:val="001A2F75"/>
    <w:rsid w:val="001A3264"/>
    <w:rsid w:val="001A326F"/>
    <w:rsid w:val="001A37B5"/>
    <w:rsid w:val="001A38D4"/>
    <w:rsid w:val="001A3E54"/>
    <w:rsid w:val="001A40EB"/>
    <w:rsid w:val="001A417F"/>
    <w:rsid w:val="001A4C01"/>
    <w:rsid w:val="001A4DDB"/>
    <w:rsid w:val="001A4F02"/>
    <w:rsid w:val="001A4F6A"/>
    <w:rsid w:val="001A5428"/>
    <w:rsid w:val="001A54FE"/>
    <w:rsid w:val="001A599B"/>
    <w:rsid w:val="001A59EF"/>
    <w:rsid w:val="001A5A13"/>
    <w:rsid w:val="001A5B45"/>
    <w:rsid w:val="001A5B98"/>
    <w:rsid w:val="001A5C40"/>
    <w:rsid w:val="001A5DDE"/>
    <w:rsid w:val="001A603C"/>
    <w:rsid w:val="001A6069"/>
    <w:rsid w:val="001A662E"/>
    <w:rsid w:val="001A673C"/>
    <w:rsid w:val="001A6788"/>
    <w:rsid w:val="001A6856"/>
    <w:rsid w:val="001A6A2D"/>
    <w:rsid w:val="001A6B44"/>
    <w:rsid w:val="001A6D8D"/>
    <w:rsid w:val="001A6FF9"/>
    <w:rsid w:val="001A764D"/>
    <w:rsid w:val="001A78B0"/>
    <w:rsid w:val="001A7E3B"/>
    <w:rsid w:val="001B00DD"/>
    <w:rsid w:val="001B0453"/>
    <w:rsid w:val="001B06E4"/>
    <w:rsid w:val="001B06F1"/>
    <w:rsid w:val="001B0F5E"/>
    <w:rsid w:val="001B108F"/>
    <w:rsid w:val="001B1107"/>
    <w:rsid w:val="001B1113"/>
    <w:rsid w:val="001B1206"/>
    <w:rsid w:val="001B124A"/>
    <w:rsid w:val="001B13CC"/>
    <w:rsid w:val="001B1487"/>
    <w:rsid w:val="001B1495"/>
    <w:rsid w:val="001B15BE"/>
    <w:rsid w:val="001B1632"/>
    <w:rsid w:val="001B1893"/>
    <w:rsid w:val="001B18FE"/>
    <w:rsid w:val="001B1977"/>
    <w:rsid w:val="001B1984"/>
    <w:rsid w:val="001B1B88"/>
    <w:rsid w:val="001B27F3"/>
    <w:rsid w:val="001B2A09"/>
    <w:rsid w:val="001B2D56"/>
    <w:rsid w:val="001B329B"/>
    <w:rsid w:val="001B32FD"/>
    <w:rsid w:val="001B341C"/>
    <w:rsid w:val="001B3526"/>
    <w:rsid w:val="001B3692"/>
    <w:rsid w:val="001B377A"/>
    <w:rsid w:val="001B38BC"/>
    <w:rsid w:val="001B38F5"/>
    <w:rsid w:val="001B3A7C"/>
    <w:rsid w:val="001B3B0B"/>
    <w:rsid w:val="001B3F0A"/>
    <w:rsid w:val="001B410F"/>
    <w:rsid w:val="001B4174"/>
    <w:rsid w:val="001B420E"/>
    <w:rsid w:val="001B43AD"/>
    <w:rsid w:val="001B445F"/>
    <w:rsid w:val="001B482C"/>
    <w:rsid w:val="001B49DE"/>
    <w:rsid w:val="001B4AEF"/>
    <w:rsid w:val="001B4B42"/>
    <w:rsid w:val="001B4B48"/>
    <w:rsid w:val="001B4C49"/>
    <w:rsid w:val="001B5070"/>
    <w:rsid w:val="001B50D2"/>
    <w:rsid w:val="001B5215"/>
    <w:rsid w:val="001B52DD"/>
    <w:rsid w:val="001B5331"/>
    <w:rsid w:val="001B53D7"/>
    <w:rsid w:val="001B5571"/>
    <w:rsid w:val="001B565D"/>
    <w:rsid w:val="001B5CF9"/>
    <w:rsid w:val="001B5F5F"/>
    <w:rsid w:val="001B5FBD"/>
    <w:rsid w:val="001B6428"/>
    <w:rsid w:val="001B66E4"/>
    <w:rsid w:val="001B6780"/>
    <w:rsid w:val="001B68D7"/>
    <w:rsid w:val="001B6BCA"/>
    <w:rsid w:val="001B6C33"/>
    <w:rsid w:val="001B6D43"/>
    <w:rsid w:val="001B70BF"/>
    <w:rsid w:val="001B73F9"/>
    <w:rsid w:val="001B78A8"/>
    <w:rsid w:val="001B7DC5"/>
    <w:rsid w:val="001B7F26"/>
    <w:rsid w:val="001C0124"/>
    <w:rsid w:val="001C05EB"/>
    <w:rsid w:val="001C095E"/>
    <w:rsid w:val="001C0E3A"/>
    <w:rsid w:val="001C0E6F"/>
    <w:rsid w:val="001C0F52"/>
    <w:rsid w:val="001C12C4"/>
    <w:rsid w:val="001C1894"/>
    <w:rsid w:val="001C1DD1"/>
    <w:rsid w:val="001C1EEE"/>
    <w:rsid w:val="001C2560"/>
    <w:rsid w:val="001C257B"/>
    <w:rsid w:val="001C25A9"/>
    <w:rsid w:val="001C26E3"/>
    <w:rsid w:val="001C283E"/>
    <w:rsid w:val="001C2AC7"/>
    <w:rsid w:val="001C2BB9"/>
    <w:rsid w:val="001C2E8D"/>
    <w:rsid w:val="001C308E"/>
    <w:rsid w:val="001C337B"/>
    <w:rsid w:val="001C33D3"/>
    <w:rsid w:val="001C35F4"/>
    <w:rsid w:val="001C375E"/>
    <w:rsid w:val="001C3975"/>
    <w:rsid w:val="001C39E9"/>
    <w:rsid w:val="001C3DE1"/>
    <w:rsid w:val="001C4101"/>
    <w:rsid w:val="001C422B"/>
    <w:rsid w:val="001C4260"/>
    <w:rsid w:val="001C43C4"/>
    <w:rsid w:val="001C4849"/>
    <w:rsid w:val="001C48B1"/>
    <w:rsid w:val="001C4B5A"/>
    <w:rsid w:val="001C4DC8"/>
    <w:rsid w:val="001C528E"/>
    <w:rsid w:val="001C5325"/>
    <w:rsid w:val="001C5557"/>
    <w:rsid w:val="001C593B"/>
    <w:rsid w:val="001C594D"/>
    <w:rsid w:val="001C5997"/>
    <w:rsid w:val="001C5A61"/>
    <w:rsid w:val="001C5F37"/>
    <w:rsid w:val="001C6339"/>
    <w:rsid w:val="001C67CB"/>
    <w:rsid w:val="001C6A0D"/>
    <w:rsid w:val="001C6B84"/>
    <w:rsid w:val="001C6C7E"/>
    <w:rsid w:val="001C6D65"/>
    <w:rsid w:val="001C6EE6"/>
    <w:rsid w:val="001C6F1D"/>
    <w:rsid w:val="001C6F30"/>
    <w:rsid w:val="001C6FAC"/>
    <w:rsid w:val="001C6FAE"/>
    <w:rsid w:val="001C7045"/>
    <w:rsid w:val="001C726B"/>
    <w:rsid w:val="001C7330"/>
    <w:rsid w:val="001C73AB"/>
    <w:rsid w:val="001C75C9"/>
    <w:rsid w:val="001C76CE"/>
    <w:rsid w:val="001C7743"/>
    <w:rsid w:val="001C795D"/>
    <w:rsid w:val="001C79E9"/>
    <w:rsid w:val="001C7C5E"/>
    <w:rsid w:val="001C7C81"/>
    <w:rsid w:val="001C7F00"/>
    <w:rsid w:val="001D0168"/>
    <w:rsid w:val="001D062C"/>
    <w:rsid w:val="001D094E"/>
    <w:rsid w:val="001D0AD4"/>
    <w:rsid w:val="001D0B28"/>
    <w:rsid w:val="001D0B88"/>
    <w:rsid w:val="001D0CB9"/>
    <w:rsid w:val="001D0D66"/>
    <w:rsid w:val="001D0EB6"/>
    <w:rsid w:val="001D11A4"/>
    <w:rsid w:val="001D12AD"/>
    <w:rsid w:val="001D176C"/>
    <w:rsid w:val="001D17F5"/>
    <w:rsid w:val="001D1850"/>
    <w:rsid w:val="001D1874"/>
    <w:rsid w:val="001D1A83"/>
    <w:rsid w:val="001D1CE5"/>
    <w:rsid w:val="001D1CF9"/>
    <w:rsid w:val="001D1F21"/>
    <w:rsid w:val="001D2024"/>
    <w:rsid w:val="001D22C5"/>
    <w:rsid w:val="001D2466"/>
    <w:rsid w:val="001D2E16"/>
    <w:rsid w:val="001D2F42"/>
    <w:rsid w:val="001D32DD"/>
    <w:rsid w:val="001D330F"/>
    <w:rsid w:val="001D3397"/>
    <w:rsid w:val="001D33DE"/>
    <w:rsid w:val="001D364F"/>
    <w:rsid w:val="001D393C"/>
    <w:rsid w:val="001D3F05"/>
    <w:rsid w:val="001D3FCE"/>
    <w:rsid w:val="001D4511"/>
    <w:rsid w:val="001D4709"/>
    <w:rsid w:val="001D49C2"/>
    <w:rsid w:val="001D4D4D"/>
    <w:rsid w:val="001D4F3E"/>
    <w:rsid w:val="001D5058"/>
    <w:rsid w:val="001D50AD"/>
    <w:rsid w:val="001D5127"/>
    <w:rsid w:val="001D514F"/>
    <w:rsid w:val="001D55E3"/>
    <w:rsid w:val="001D5688"/>
    <w:rsid w:val="001D593C"/>
    <w:rsid w:val="001D599C"/>
    <w:rsid w:val="001D5A7A"/>
    <w:rsid w:val="001D5D11"/>
    <w:rsid w:val="001D5DA5"/>
    <w:rsid w:val="001D5E7C"/>
    <w:rsid w:val="001D613E"/>
    <w:rsid w:val="001D61AB"/>
    <w:rsid w:val="001D630A"/>
    <w:rsid w:val="001D648F"/>
    <w:rsid w:val="001D6500"/>
    <w:rsid w:val="001D6635"/>
    <w:rsid w:val="001D6803"/>
    <w:rsid w:val="001D6B1C"/>
    <w:rsid w:val="001D6C8B"/>
    <w:rsid w:val="001D6DFF"/>
    <w:rsid w:val="001D6FF7"/>
    <w:rsid w:val="001D71AB"/>
    <w:rsid w:val="001D7289"/>
    <w:rsid w:val="001D760B"/>
    <w:rsid w:val="001D762B"/>
    <w:rsid w:val="001D7841"/>
    <w:rsid w:val="001D7896"/>
    <w:rsid w:val="001D79A4"/>
    <w:rsid w:val="001D7A11"/>
    <w:rsid w:val="001D7BBA"/>
    <w:rsid w:val="001E010F"/>
    <w:rsid w:val="001E02F8"/>
    <w:rsid w:val="001E0429"/>
    <w:rsid w:val="001E05E3"/>
    <w:rsid w:val="001E07FF"/>
    <w:rsid w:val="001E0965"/>
    <w:rsid w:val="001E096D"/>
    <w:rsid w:val="001E09CC"/>
    <w:rsid w:val="001E0D7B"/>
    <w:rsid w:val="001E1113"/>
    <w:rsid w:val="001E15BC"/>
    <w:rsid w:val="001E19F1"/>
    <w:rsid w:val="001E1AD2"/>
    <w:rsid w:val="001E1CCD"/>
    <w:rsid w:val="001E1EE7"/>
    <w:rsid w:val="001E1F2C"/>
    <w:rsid w:val="001E1F7F"/>
    <w:rsid w:val="001E2002"/>
    <w:rsid w:val="001E2189"/>
    <w:rsid w:val="001E23FD"/>
    <w:rsid w:val="001E246E"/>
    <w:rsid w:val="001E249B"/>
    <w:rsid w:val="001E24F7"/>
    <w:rsid w:val="001E2569"/>
    <w:rsid w:val="001E262D"/>
    <w:rsid w:val="001E28DB"/>
    <w:rsid w:val="001E2943"/>
    <w:rsid w:val="001E2A21"/>
    <w:rsid w:val="001E2A2A"/>
    <w:rsid w:val="001E2DE5"/>
    <w:rsid w:val="001E2F0C"/>
    <w:rsid w:val="001E2F0F"/>
    <w:rsid w:val="001E3334"/>
    <w:rsid w:val="001E3398"/>
    <w:rsid w:val="001E33EF"/>
    <w:rsid w:val="001E3475"/>
    <w:rsid w:val="001E362B"/>
    <w:rsid w:val="001E36AE"/>
    <w:rsid w:val="001E36B0"/>
    <w:rsid w:val="001E3AD4"/>
    <w:rsid w:val="001E3F3B"/>
    <w:rsid w:val="001E4D00"/>
    <w:rsid w:val="001E4DEA"/>
    <w:rsid w:val="001E4E11"/>
    <w:rsid w:val="001E4E5C"/>
    <w:rsid w:val="001E4FB1"/>
    <w:rsid w:val="001E5384"/>
    <w:rsid w:val="001E5540"/>
    <w:rsid w:val="001E55BA"/>
    <w:rsid w:val="001E56A9"/>
    <w:rsid w:val="001E56EC"/>
    <w:rsid w:val="001E57F6"/>
    <w:rsid w:val="001E5ACD"/>
    <w:rsid w:val="001E5D43"/>
    <w:rsid w:val="001E5E5B"/>
    <w:rsid w:val="001E611B"/>
    <w:rsid w:val="001E6146"/>
    <w:rsid w:val="001E6195"/>
    <w:rsid w:val="001E6285"/>
    <w:rsid w:val="001E67AB"/>
    <w:rsid w:val="001E68DD"/>
    <w:rsid w:val="001E6A83"/>
    <w:rsid w:val="001E6C13"/>
    <w:rsid w:val="001E6F79"/>
    <w:rsid w:val="001E70F9"/>
    <w:rsid w:val="001E71FE"/>
    <w:rsid w:val="001E721F"/>
    <w:rsid w:val="001E723A"/>
    <w:rsid w:val="001E7365"/>
    <w:rsid w:val="001E74EB"/>
    <w:rsid w:val="001E75A1"/>
    <w:rsid w:val="001E7681"/>
    <w:rsid w:val="001E7B49"/>
    <w:rsid w:val="001E7DEB"/>
    <w:rsid w:val="001E7F2F"/>
    <w:rsid w:val="001F002E"/>
    <w:rsid w:val="001F00FD"/>
    <w:rsid w:val="001F01E3"/>
    <w:rsid w:val="001F02B0"/>
    <w:rsid w:val="001F0347"/>
    <w:rsid w:val="001F0369"/>
    <w:rsid w:val="001F048E"/>
    <w:rsid w:val="001F0581"/>
    <w:rsid w:val="001F0989"/>
    <w:rsid w:val="001F0A66"/>
    <w:rsid w:val="001F0AFC"/>
    <w:rsid w:val="001F0B20"/>
    <w:rsid w:val="001F0B98"/>
    <w:rsid w:val="001F0D3E"/>
    <w:rsid w:val="001F0FDA"/>
    <w:rsid w:val="001F1110"/>
    <w:rsid w:val="001F126C"/>
    <w:rsid w:val="001F1304"/>
    <w:rsid w:val="001F1372"/>
    <w:rsid w:val="001F137B"/>
    <w:rsid w:val="001F15CC"/>
    <w:rsid w:val="001F1690"/>
    <w:rsid w:val="001F1808"/>
    <w:rsid w:val="001F1B92"/>
    <w:rsid w:val="001F2427"/>
    <w:rsid w:val="001F26AE"/>
    <w:rsid w:val="001F2837"/>
    <w:rsid w:val="001F2867"/>
    <w:rsid w:val="001F2983"/>
    <w:rsid w:val="001F2A81"/>
    <w:rsid w:val="001F2AB2"/>
    <w:rsid w:val="001F2D41"/>
    <w:rsid w:val="001F3086"/>
    <w:rsid w:val="001F3214"/>
    <w:rsid w:val="001F3353"/>
    <w:rsid w:val="001F3436"/>
    <w:rsid w:val="001F3518"/>
    <w:rsid w:val="001F370F"/>
    <w:rsid w:val="001F37E8"/>
    <w:rsid w:val="001F39DF"/>
    <w:rsid w:val="001F3CC7"/>
    <w:rsid w:val="001F3D5C"/>
    <w:rsid w:val="001F3D7D"/>
    <w:rsid w:val="001F3F1F"/>
    <w:rsid w:val="001F3F30"/>
    <w:rsid w:val="001F4267"/>
    <w:rsid w:val="001F4588"/>
    <w:rsid w:val="001F47EA"/>
    <w:rsid w:val="001F4871"/>
    <w:rsid w:val="001F49A3"/>
    <w:rsid w:val="001F49E9"/>
    <w:rsid w:val="001F4BD5"/>
    <w:rsid w:val="001F4C1B"/>
    <w:rsid w:val="001F4DDC"/>
    <w:rsid w:val="001F4EF4"/>
    <w:rsid w:val="001F4F92"/>
    <w:rsid w:val="001F503E"/>
    <w:rsid w:val="001F5315"/>
    <w:rsid w:val="001F5737"/>
    <w:rsid w:val="001F5791"/>
    <w:rsid w:val="001F5808"/>
    <w:rsid w:val="001F592C"/>
    <w:rsid w:val="001F5ED2"/>
    <w:rsid w:val="001F608A"/>
    <w:rsid w:val="001F6186"/>
    <w:rsid w:val="001F6205"/>
    <w:rsid w:val="001F622A"/>
    <w:rsid w:val="001F64F9"/>
    <w:rsid w:val="001F67B4"/>
    <w:rsid w:val="001F69CD"/>
    <w:rsid w:val="001F6A2D"/>
    <w:rsid w:val="001F6CDB"/>
    <w:rsid w:val="001F7003"/>
    <w:rsid w:val="001F71FC"/>
    <w:rsid w:val="001F7234"/>
    <w:rsid w:val="001F754F"/>
    <w:rsid w:val="001F78B6"/>
    <w:rsid w:val="001F7A63"/>
    <w:rsid w:val="001F7C2E"/>
    <w:rsid w:val="001F7C39"/>
    <w:rsid w:val="001F7E85"/>
    <w:rsid w:val="001F7EDC"/>
    <w:rsid w:val="001F7F81"/>
    <w:rsid w:val="00200024"/>
    <w:rsid w:val="0020021C"/>
    <w:rsid w:val="002009F8"/>
    <w:rsid w:val="00200B49"/>
    <w:rsid w:val="002010D7"/>
    <w:rsid w:val="00201497"/>
    <w:rsid w:val="00201574"/>
    <w:rsid w:val="00201731"/>
    <w:rsid w:val="00201B84"/>
    <w:rsid w:val="0020226D"/>
    <w:rsid w:val="0020266A"/>
    <w:rsid w:val="002028AD"/>
    <w:rsid w:val="00202C5A"/>
    <w:rsid w:val="00202C8B"/>
    <w:rsid w:val="00202D43"/>
    <w:rsid w:val="00202DF9"/>
    <w:rsid w:val="00202EAD"/>
    <w:rsid w:val="002031B1"/>
    <w:rsid w:val="002034C9"/>
    <w:rsid w:val="002037AD"/>
    <w:rsid w:val="00203A3B"/>
    <w:rsid w:val="00203E60"/>
    <w:rsid w:val="00203FD3"/>
    <w:rsid w:val="002041C1"/>
    <w:rsid w:val="00204304"/>
    <w:rsid w:val="00204458"/>
    <w:rsid w:val="002044EB"/>
    <w:rsid w:val="00204C90"/>
    <w:rsid w:val="00204D88"/>
    <w:rsid w:val="00204F97"/>
    <w:rsid w:val="002052B2"/>
    <w:rsid w:val="0020546B"/>
    <w:rsid w:val="0020579F"/>
    <w:rsid w:val="00205819"/>
    <w:rsid w:val="00205F54"/>
    <w:rsid w:val="002061C7"/>
    <w:rsid w:val="00206382"/>
    <w:rsid w:val="002064D1"/>
    <w:rsid w:val="00206535"/>
    <w:rsid w:val="002065C8"/>
    <w:rsid w:val="002065FB"/>
    <w:rsid w:val="00206B76"/>
    <w:rsid w:val="00207194"/>
    <w:rsid w:val="002072F0"/>
    <w:rsid w:val="00207A60"/>
    <w:rsid w:val="00207AB8"/>
    <w:rsid w:val="00207B38"/>
    <w:rsid w:val="00207DDE"/>
    <w:rsid w:val="00207E01"/>
    <w:rsid w:val="00207ED4"/>
    <w:rsid w:val="002104DA"/>
    <w:rsid w:val="002106A5"/>
    <w:rsid w:val="002106EB"/>
    <w:rsid w:val="00210C2A"/>
    <w:rsid w:val="00210DE0"/>
    <w:rsid w:val="00210E5B"/>
    <w:rsid w:val="00210E8B"/>
    <w:rsid w:val="00210EA9"/>
    <w:rsid w:val="00210FBE"/>
    <w:rsid w:val="0021108F"/>
    <w:rsid w:val="00211127"/>
    <w:rsid w:val="00211202"/>
    <w:rsid w:val="0021130B"/>
    <w:rsid w:val="002114B9"/>
    <w:rsid w:val="00211561"/>
    <w:rsid w:val="002117DF"/>
    <w:rsid w:val="00211B3E"/>
    <w:rsid w:val="00211F5F"/>
    <w:rsid w:val="00211F87"/>
    <w:rsid w:val="002121E3"/>
    <w:rsid w:val="0021240C"/>
    <w:rsid w:val="00212654"/>
    <w:rsid w:val="00212912"/>
    <w:rsid w:val="00212A76"/>
    <w:rsid w:val="00212C3A"/>
    <w:rsid w:val="00212EF5"/>
    <w:rsid w:val="00213093"/>
    <w:rsid w:val="002130A4"/>
    <w:rsid w:val="0021332B"/>
    <w:rsid w:val="00213376"/>
    <w:rsid w:val="002136D8"/>
    <w:rsid w:val="00213824"/>
    <w:rsid w:val="00213C2C"/>
    <w:rsid w:val="00213DF2"/>
    <w:rsid w:val="00213F9B"/>
    <w:rsid w:val="0021401F"/>
    <w:rsid w:val="002141AD"/>
    <w:rsid w:val="00214342"/>
    <w:rsid w:val="002145FB"/>
    <w:rsid w:val="00214929"/>
    <w:rsid w:val="00214996"/>
    <w:rsid w:val="002149A1"/>
    <w:rsid w:val="00214BC6"/>
    <w:rsid w:val="00214C1D"/>
    <w:rsid w:val="00214D2C"/>
    <w:rsid w:val="00214D80"/>
    <w:rsid w:val="00214F3E"/>
    <w:rsid w:val="00215059"/>
    <w:rsid w:val="00215228"/>
    <w:rsid w:val="0021540C"/>
    <w:rsid w:val="00215469"/>
    <w:rsid w:val="00215629"/>
    <w:rsid w:val="0021578F"/>
    <w:rsid w:val="00215A1F"/>
    <w:rsid w:val="00215A90"/>
    <w:rsid w:val="00215B9F"/>
    <w:rsid w:val="00215C68"/>
    <w:rsid w:val="00215E38"/>
    <w:rsid w:val="00215E73"/>
    <w:rsid w:val="002162E5"/>
    <w:rsid w:val="002162F5"/>
    <w:rsid w:val="002164A9"/>
    <w:rsid w:val="00216578"/>
    <w:rsid w:val="002165B0"/>
    <w:rsid w:val="00216688"/>
    <w:rsid w:val="002169FF"/>
    <w:rsid w:val="00216B2E"/>
    <w:rsid w:val="00216BA7"/>
    <w:rsid w:val="00216D9D"/>
    <w:rsid w:val="002172D8"/>
    <w:rsid w:val="002173FE"/>
    <w:rsid w:val="00217453"/>
    <w:rsid w:val="002174F1"/>
    <w:rsid w:val="0021765E"/>
    <w:rsid w:val="002177EF"/>
    <w:rsid w:val="00217816"/>
    <w:rsid w:val="002179BD"/>
    <w:rsid w:val="002179F3"/>
    <w:rsid w:val="00217C41"/>
    <w:rsid w:val="00217F1E"/>
    <w:rsid w:val="0022029C"/>
    <w:rsid w:val="002202DD"/>
    <w:rsid w:val="0022035D"/>
    <w:rsid w:val="002203E2"/>
    <w:rsid w:val="00220458"/>
    <w:rsid w:val="002204E3"/>
    <w:rsid w:val="002207FB"/>
    <w:rsid w:val="0022099B"/>
    <w:rsid w:val="00220A7C"/>
    <w:rsid w:val="00220D82"/>
    <w:rsid w:val="002210A2"/>
    <w:rsid w:val="002210C3"/>
    <w:rsid w:val="002213A3"/>
    <w:rsid w:val="0022167C"/>
    <w:rsid w:val="002217E2"/>
    <w:rsid w:val="00221967"/>
    <w:rsid w:val="00221AC2"/>
    <w:rsid w:val="00221EFF"/>
    <w:rsid w:val="00221F2F"/>
    <w:rsid w:val="00221FBF"/>
    <w:rsid w:val="00222235"/>
    <w:rsid w:val="0022225E"/>
    <w:rsid w:val="00222555"/>
    <w:rsid w:val="002227E2"/>
    <w:rsid w:val="00222861"/>
    <w:rsid w:val="002228CD"/>
    <w:rsid w:val="00222A75"/>
    <w:rsid w:val="00222F1D"/>
    <w:rsid w:val="0022303A"/>
    <w:rsid w:val="00223255"/>
    <w:rsid w:val="002232E7"/>
    <w:rsid w:val="00223398"/>
    <w:rsid w:val="00223480"/>
    <w:rsid w:val="002238A6"/>
    <w:rsid w:val="002238D6"/>
    <w:rsid w:val="00223A75"/>
    <w:rsid w:val="00223C14"/>
    <w:rsid w:val="00223D1F"/>
    <w:rsid w:val="00223DC5"/>
    <w:rsid w:val="00223EE5"/>
    <w:rsid w:val="0022411E"/>
    <w:rsid w:val="002242A9"/>
    <w:rsid w:val="002244DC"/>
    <w:rsid w:val="00224676"/>
    <w:rsid w:val="002246B0"/>
    <w:rsid w:val="00224912"/>
    <w:rsid w:val="00224C00"/>
    <w:rsid w:val="00225019"/>
    <w:rsid w:val="00225261"/>
    <w:rsid w:val="002252B8"/>
    <w:rsid w:val="00225411"/>
    <w:rsid w:val="00225594"/>
    <w:rsid w:val="00225703"/>
    <w:rsid w:val="00225B5F"/>
    <w:rsid w:val="00225D18"/>
    <w:rsid w:val="00225DEA"/>
    <w:rsid w:val="002260E2"/>
    <w:rsid w:val="0022630D"/>
    <w:rsid w:val="002264FF"/>
    <w:rsid w:val="00226593"/>
    <w:rsid w:val="002269F1"/>
    <w:rsid w:val="00226C06"/>
    <w:rsid w:val="00226C97"/>
    <w:rsid w:val="00226E48"/>
    <w:rsid w:val="00226F09"/>
    <w:rsid w:val="00227105"/>
    <w:rsid w:val="0022718C"/>
    <w:rsid w:val="002271EA"/>
    <w:rsid w:val="0022723A"/>
    <w:rsid w:val="002274AD"/>
    <w:rsid w:val="002274DD"/>
    <w:rsid w:val="002275CA"/>
    <w:rsid w:val="002277DA"/>
    <w:rsid w:val="00230075"/>
    <w:rsid w:val="00230467"/>
    <w:rsid w:val="0023071B"/>
    <w:rsid w:val="00230987"/>
    <w:rsid w:val="00230CB3"/>
    <w:rsid w:val="00230F20"/>
    <w:rsid w:val="002310AC"/>
    <w:rsid w:val="00231A69"/>
    <w:rsid w:val="00231AB8"/>
    <w:rsid w:val="00231AD3"/>
    <w:rsid w:val="00231BA6"/>
    <w:rsid w:val="00231C82"/>
    <w:rsid w:val="00231D63"/>
    <w:rsid w:val="00231E59"/>
    <w:rsid w:val="00231F9D"/>
    <w:rsid w:val="00232339"/>
    <w:rsid w:val="002323F7"/>
    <w:rsid w:val="00232427"/>
    <w:rsid w:val="002326E8"/>
    <w:rsid w:val="002328D8"/>
    <w:rsid w:val="00232BFB"/>
    <w:rsid w:val="00232E98"/>
    <w:rsid w:val="0023308C"/>
    <w:rsid w:val="00233114"/>
    <w:rsid w:val="00233194"/>
    <w:rsid w:val="002334E4"/>
    <w:rsid w:val="00233568"/>
    <w:rsid w:val="0023359D"/>
    <w:rsid w:val="002335E1"/>
    <w:rsid w:val="00233D17"/>
    <w:rsid w:val="00233F28"/>
    <w:rsid w:val="00234263"/>
    <w:rsid w:val="002342EE"/>
    <w:rsid w:val="00234376"/>
    <w:rsid w:val="002343B8"/>
    <w:rsid w:val="002343F2"/>
    <w:rsid w:val="0023463D"/>
    <w:rsid w:val="00234ABF"/>
    <w:rsid w:val="00234EB8"/>
    <w:rsid w:val="002350B6"/>
    <w:rsid w:val="00235489"/>
    <w:rsid w:val="0023553A"/>
    <w:rsid w:val="00235759"/>
    <w:rsid w:val="0023588C"/>
    <w:rsid w:val="00235CF5"/>
    <w:rsid w:val="00235DD7"/>
    <w:rsid w:val="00235DE4"/>
    <w:rsid w:val="00235E2F"/>
    <w:rsid w:val="00236227"/>
    <w:rsid w:val="002362E8"/>
    <w:rsid w:val="00236986"/>
    <w:rsid w:val="00236C4F"/>
    <w:rsid w:val="00236E92"/>
    <w:rsid w:val="002370C9"/>
    <w:rsid w:val="00237102"/>
    <w:rsid w:val="00237A46"/>
    <w:rsid w:val="00237A48"/>
    <w:rsid w:val="00237A4D"/>
    <w:rsid w:val="00237DE4"/>
    <w:rsid w:val="00237DEF"/>
    <w:rsid w:val="00240122"/>
    <w:rsid w:val="00240177"/>
    <w:rsid w:val="002401BD"/>
    <w:rsid w:val="002403C6"/>
    <w:rsid w:val="002403E8"/>
    <w:rsid w:val="00240A3F"/>
    <w:rsid w:val="00240D11"/>
    <w:rsid w:val="00240DBD"/>
    <w:rsid w:val="00240E29"/>
    <w:rsid w:val="00240E90"/>
    <w:rsid w:val="00240F29"/>
    <w:rsid w:val="002410F1"/>
    <w:rsid w:val="00241136"/>
    <w:rsid w:val="00241736"/>
    <w:rsid w:val="00241BBA"/>
    <w:rsid w:val="00241BE4"/>
    <w:rsid w:val="00241CFD"/>
    <w:rsid w:val="00241FCC"/>
    <w:rsid w:val="002420D0"/>
    <w:rsid w:val="00242325"/>
    <w:rsid w:val="002423C6"/>
    <w:rsid w:val="0024250F"/>
    <w:rsid w:val="002426BC"/>
    <w:rsid w:val="00242787"/>
    <w:rsid w:val="002429BA"/>
    <w:rsid w:val="00242DC8"/>
    <w:rsid w:val="00242E27"/>
    <w:rsid w:val="00242E4E"/>
    <w:rsid w:val="00242F0D"/>
    <w:rsid w:val="00243328"/>
    <w:rsid w:val="00243655"/>
    <w:rsid w:val="0024394D"/>
    <w:rsid w:val="00243AF0"/>
    <w:rsid w:val="00243D23"/>
    <w:rsid w:val="00243DA0"/>
    <w:rsid w:val="002440C0"/>
    <w:rsid w:val="002441EE"/>
    <w:rsid w:val="00244432"/>
    <w:rsid w:val="00244735"/>
    <w:rsid w:val="00244743"/>
    <w:rsid w:val="002447A3"/>
    <w:rsid w:val="00244836"/>
    <w:rsid w:val="00244B70"/>
    <w:rsid w:val="00244DE7"/>
    <w:rsid w:val="00244EFC"/>
    <w:rsid w:val="002452B8"/>
    <w:rsid w:val="0024534A"/>
    <w:rsid w:val="002455C0"/>
    <w:rsid w:val="00245667"/>
    <w:rsid w:val="00245977"/>
    <w:rsid w:val="00245C6F"/>
    <w:rsid w:val="00245FF0"/>
    <w:rsid w:val="002460B5"/>
    <w:rsid w:val="002463D0"/>
    <w:rsid w:val="00246456"/>
    <w:rsid w:val="00246E3F"/>
    <w:rsid w:val="00246EBA"/>
    <w:rsid w:val="0024720E"/>
    <w:rsid w:val="0024737D"/>
    <w:rsid w:val="0024797C"/>
    <w:rsid w:val="00247D99"/>
    <w:rsid w:val="00247EAB"/>
    <w:rsid w:val="00247EB2"/>
    <w:rsid w:val="00247FAB"/>
    <w:rsid w:val="0025007A"/>
    <w:rsid w:val="00250757"/>
    <w:rsid w:val="00250A04"/>
    <w:rsid w:val="00250A3C"/>
    <w:rsid w:val="00250EF8"/>
    <w:rsid w:val="002513CC"/>
    <w:rsid w:val="00251595"/>
    <w:rsid w:val="002516BE"/>
    <w:rsid w:val="002518E1"/>
    <w:rsid w:val="00251B3C"/>
    <w:rsid w:val="00251B79"/>
    <w:rsid w:val="00251F46"/>
    <w:rsid w:val="00252217"/>
    <w:rsid w:val="0025248D"/>
    <w:rsid w:val="002524B4"/>
    <w:rsid w:val="00252574"/>
    <w:rsid w:val="002525DB"/>
    <w:rsid w:val="002526AC"/>
    <w:rsid w:val="00252A63"/>
    <w:rsid w:val="00252A8D"/>
    <w:rsid w:val="00252B25"/>
    <w:rsid w:val="002530FA"/>
    <w:rsid w:val="002532A1"/>
    <w:rsid w:val="002533FD"/>
    <w:rsid w:val="00253484"/>
    <w:rsid w:val="00253486"/>
    <w:rsid w:val="00253A4F"/>
    <w:rsid w:val="00253A51"/>
    <w:rsid w:val="00253CCF"/>
    <w:rsid w:val="00254355"/>
    <w:rsid w:val="002543D6"/>
    <w:rsid w:val="0025440C"/>
    <w:rsid w:val="002545A9"/>
    <w:rsid w:val="00254840"/>
    <w:rsid w:val="00254845"/>
    <w:rsid w:val="002548D9"/>
    <w:rsid w:val="002549DA"/>
    <w:rsid w:val="00254B30"/>
    <w:rsid w:val="00254BD6"/>
    <w:rsid w:val="00254C3C"/>
    <w:rsid w:val="00254C4A"/>
    <w:rsid w:val="00254ECE"/>
    <w:rsid w:val="00254F09"/>
    <w:rsid w:val="002551DB"/>
    <w:rsid w:val="00255478"/>
    <w:rsid w:val="00255815"/>
    <w:rsid w:val="00255841"/>
    <w:rsid w:val="002558E4"/>
    <w:rsid w:val="00255C12"/>
    <w:rsid w:val="00255DF5"/>
    <w:rsid w:val="00255E96"/>
    <w:rsid w:val="00256271"/>
    <w:rsid w:val="0025642A"/>
    <w:rsid w:val="0025646D"/>
    <w:rsid w:val="0025657E"/>
    <w:rsid w:val="0025659D"/>
    <w:rsid w:val="0025667E"/>
    <w:rsid w:val="002566E8"/>
    <w:rsid w:val="002567D4"/>
    <w:rsid w:val="00256882"/>
    <w:rsid w:val="002568BD"/>
    <w:rsid w:val="00256AED"/>
    <w:rsid w:val="00256B73"/>
    <w:rsid w:val="00256C1A"/>
    <w:rsid w:val="00256DE3"/>
    <w:rsid w:val="002574F0"/>
    <w:rsid w:val="002575C9"/>
    <w:rsid w:val="00257648"/>
    <w:rsid w:val="002576A3"/>
    <w:rsid w:val="0025781B"/>
    <w:rsid w:val="00257B89"/>
    <w:rsid w:val="00257D36"/>
    <w:rsid w:val="00257F48"/>
    <w:rsid w:val="002600D0"/>
    <w:rsid w:val="00260168"/>
    <w:rsid w:val="00260286"/>
    <w:rsid w:val="0026035C"/>
    <w:rsid w:val="002607FC"/>
    <w:rsid w:val="00260803"/>
    <w:rsid w:val="00260D10"/>
    <w:rsid w:val="00260E43"/>
    <w:rsid w:val="00260F4F"/>
    <w:rsid w:val="00261000"/>
    <w:rsid w:val="00261003"/>
    <w:rsid w:val="0026118B"/>
    <w:rsid w:val="00261221"/>
    <w:rsid w:val="00261337"/>
    <w:rsid w:val="0026167E"/>
    <w:rsid w:val="002618C3"/>
    <w:rsid w:val="002619BD"/>
    <w:rsid w:val="00261D74"/>
    <w:rsid w:val="00261D96"/>
    <w:rsid w:val="00261FFD"/>
    <w:rsid w:val="0026207B"/>
    <w:rsid w:val="002620F9"/>
    <w:rsid w:val="00262394"/>
    <w:rsid w:val="002623D6"/>
    <w:rsid w:val="00262510"/>
    <w:rsid w:val="002628F9"/>
    <w:rsid w:val="00262F12"/>
    <w:rsid w:val="0026307E"/>
    <w:rsid w:val="00263197"/>
    <w:rsid w:val="00263485"/>
    <w:rsid w:val="00263567"/>
    <w:rsid w:val="00263748"/>
    <w:rsid w:val="00263808"/>
    <w:rsid w:val="002638C8"/>
    <w:rsid w:val="002638DD"/>
    <w:rsid w:val="00263986"/>
    <w:rsid w:val="00264243"/>
    <w:rsid w:val="002644EC"/>
    <w:rsid w:val="002647AD"/>
    <w:rsid w:val="00264BD5"/>
    <w:rsid w:val="00264C13"/>
    <w:rsid w:val="00264EFC"/>
    <w:rsid w:val="00264F81"/>
    <w:rsid w:val="002651C2"/>
    <w:rsid w:val="002652F0"/>
    <w:rsid w:val="002653D3"/>
    <w:rsid w:val="00265457"/>
    <w:rsid w:val="00265666"/>
    <w:rsid w:val="00265722"/>
    <w:rsid w:val="002659D3"/>
    <w:rsid w:val="0026646C"/>
    <w:rsid w:val="00266974"/>
    <w:rsid w:val="00266B33"/>
    <w:rsid w:val="00266BCB"/>
    <w:rsid w:val="00266F0B"/>
    <w:rsid w:val="002670C6"/>
    <w:rsid w:val="00267109"/>
    <w:rsid w:val="00267260"/>
    <w:rsid w:val="00267378"/>
    <w:rsid w:val="0026741E"/>
    <w:rsid w:val="002674B9"/>
    <w:rsid w:val="002679F7"/>
    <w:rsid w:val="00267CDC"/>
    <w:rsid w:val="00267DF0"/>
    <w:rsid w:val="00267F43"/>
    <w:rsid w:val="002700D2"/>
    <w:rsid w:val="002702F7"/>
    <w:rsid w:val="0027037E"/>
    <w:rsid w:val="0027040D"/>
    <w:rsid w:val="00270424"/>
    <w:rsid w:val="00270832"/>
    <w:rsid w:val="00270833"/>
    <w:rsid w:val="00270A98"/>
    <w:rsid w:val="00270CC1"/>
    <w:rsid w:val="002710BD"/>
    <w:rsid w:val="002712EE"/>
    <w:rsid w:val="0027150A"/>
    <w:rsid w:val="002717BC"/>
    <w:rsid w:val="00271AC1"/>
    <w:rsid w:val="00271C42"/>
    <w:rsid w:val="00271D00"/>
    <w:rsid w:val="00271F09"/>
    <w:rsid w:val="00272059"/>
    <w:rsid w:val="002723BE"/>
    <w:rsid w:val="00272591"/>
    <w:rsid w:val="00272641"/>
    <w:rsid w:val="0027264A"/>
    <w:rsid w:val="0027296E"/>
    <w:rsid w:val="00272E14"/>
    <w:rsid w:val="0027309B"/>
    <w:rsid w:val="00273199"/>
    <w:rsid w:val="00273357"/>
    <w:rsid w:val="00273362"/>
    <w:rsid w:val="00273440"/>
    <w:rsid w:val="00273495"/>
    <w:rsid w:val="0027355D"/>
    <w:rsid w:val="0027356B"/>
    <w:rsid w:val="0027361F"/>
    <w:rsid w:val="00273655"/>
    <w:rsid w:val="002737A9"/>
    <w:rsid w:val="00273B9C"/>
    <w:rsid w:val="00273BF9"/>
    <w:rsid w:val="00273D4E"/>
    <w:rsid w:val="0027443B"/>
    <w:rsid w:val="00274991"/>
    <w:rsid w:val="00274A56"/>
    <w:rsid w:val="00274BB6"/>
    <w:rsid w:val="00274FE8"/>
    <w:rsid w:val="002751A2"/>
    <w:rsid w:val="00275493"/>
    <w:rsid w:val="0027560A"/>
    <w:rsid w:val="002757BB"/>
    <w:rsid w:val="00275923"/>
    <w:rsid w:val="00275A50"/>
    <w:rsid w:val="00275BC2"/>
    <w:rsid w:val="00275BFC"/>
    <w:rsid w:val="00275E01"/>
    <w:rsid w:val="00275E3A"/>
    <w:rsid w:val="0027614A"/>
    <w:rsid w:val="0027628A"/>
    <w:rsid w:val="00276354"/>
    <w:rsid w:val="0027650C"/>
    <w:rsid w:val="00276C93"/>
    <w:rsid w:val="00276F5D"/>
    <w:rsid w:val="00276F5F"/>
    <w:rsid w:val="00277169"/>
    <w:rsid w:val="00277203"/>
    <w:rsid w:val="0027728D"/>
    <w:rsid w:val="00277458"/>
    <w:rsid w:val="00277543"/>
    <w:rsid w:val="00277725"/>
    <w:rsid w:val="0027779D"/>
    <w:rsid w:val="00277969"/>
    <w:rsid w:val="00280588"/>
    <w:rsid w:val="002805F7"/>
    <w:rsid w:val="002808F8"/>
    <w:rsid w:val="002809D3"/>
    <w:rsid w:val="00280BA0"/>
    <w:rsid w:val="0028116E"/>
    <w:rsid w:val="002811D5"/>
    <w:rsid w:val="002813B0"/>
    <w:rsid w:val="00281614"/>
    <w:rsid w:val="002816D0"/>
    <w:rsid w:val="00281F37"/>
    <w:rsid w:val="0028214A"/>
    <w:rsid w:val="0028218E"/>
    <w:rsid w:val="00282916"/>
    <w:rsid w:val="00282D4D"/>
    <w:rsid w:val="00282DCD"/>
    <w:rsid w:val="0028307E"/>
    <w:rsid w:val="002830DA"/>
    <w:rsid w:val="0028315D"/>
    <w:rsid w:val="00283701"/>
    <w:rsid w:val="00283765"/>
    <w:rsid w:val="002838AA"/>
    <w:rsid w:val="00283A36"/>
    <w:rsid w:val="00284526"/>
    <w:rsid w:val="00284626"/>
    <w:rsid w:val="00284CBB"/>
    <w:rsid w:val="00284D6A"/>
    <w:rsid w:val="00284F70"/>
    <w:rsid w:val="002852F8"/>
    <w:rsid w:val="0028546A"/>
    <w:rsid w:val="002854A7"/>
    <w:rsid w:val="00285552"/>
    <w:rsid w:val="00285600"/>
    <w:rsid w:val="00285675"/>
    <w:rsid w:val="00285848"/>
    <w:rsid w:val="002858B1"/>
    <w:rsid w:val="00285999"/>
    <w:rsid w:val="00285C43"/>
    <w:rsid w:val="0028616A"/>
    <w:rsid w:val="00286430"/>
    <w:rsid w:val="0028652B"/>
    <w:rsid w:val="0028654F"/>
    <w:rsid w:val="002866F2"/>
    <w:rsid w:val="002868BB"/>
    <w:rsid w:val="00286B5B"/>
    <w:rsid w:val="00286BC6"/>
    <w:rsid w:val="00286C6C"/>
    <w:rsid w:val="00286DAD"/>
    <w:rsid w:val="00286DC7"/>
    <w:rsid w:val="002870C8"/>
    <w:rsid w:val="002871BE"/>
    <w:rsid w:val="00287201"/>
    <w:rsid w:val="002872ED"/>
    <w:rsid w:val="002874C2"/>
    <w:rsid w:val="00287791"/>
    <w:rsid w:val="00287B27"/>
    <w:rsid w:val="00287DE5"/>
    <w:rsid w:val="00287F39"/>
    <w:rsid w:val="00287FDA"/>
    <w:rsid w:val="00290318"/>
    <w:rsid w:val="002906B1"/>
    <w:rsid w:val="00290717"/>
    <w:rsid w:val="002907ED"/>
    <w:rsid w:val="0029088B"/>
    <w:rsid w:val="00290A14"/>
    <w:rsid w:val="00290A6E"/>
    <w:rsid w:val="00290EC6"/>
    <w:rsid w:val="00291284"/>
    <w:rsid w:val="0029168D"/>
    <w:rsid w:val="0029183E"/>
    <w:rsid w:val="002919D1"/>
    <w:rsid w:val="00291E3B"/>
    <w:rsid w:val="00291E4C"/>
    <w:rsid w:val="00291F55"/>
    <w:rsid w:val="00291F85"/>
    <w:rsid w:val="0029228A"/>
    <w:rsid w:val="00292601"/>
    <w:rsid w:val="0029289A"/>
    <w:rsid w:val="0029291A"/>
    <w:rsid w:val="002929C1"/>
    <w:rsid w:val="00292AC4"/>
    <w:rsid w:val="00292AC5"/>
    <w:rsid w:val="00292B9B"/>
    <w:rsid w:val="00292E49"/>
    <w:rsid w:val="00292FA5"/>
    <w:rsid w:val="00293051"/>
    <w:rsid w:val="00293123"/>
    <w:rsid w:val="002938A9"/>
    <w:rsid w:val="00293CA1"/>
    <w:rsid w:val="00293EFC"/>
    <w:rsid w:val="00294216"/>
    <w:rsid w:val="00294575"/>
    <w:rsid w:val="00294629"/>
    <w:rsid w:val="00294675"/>
    <w:rsid w:val="00294A0E"/>
    <w:rsid w:val="00294C3E"/>
    <w:rsid w:val="00294EE9"/>
    <w:rsid w:val="0029515B"/>
    <w:rsid w:val="002952EC"/>
    <w:rsid w:val="0029541F"/>
    <w:rsid w:val="00295422"/>
    <w:rsid w:val="0029547B"/>
    <w:rsid w:val="002956B0"/>
    <w:rsid w:val="002956EB"/>
    <w:rsid w:val="002957A3"/>
    <w:rsid w:val="00295A55"/>
    <w:rsid w:val="00295A59"/>
    <w:rsid w:val="00296061"/>
    <w:rsid w:val="00296159"/>
    <w:rsid w:val="00296472"/>
    <w:rsid w:val="00296811"/>
    <w:rsid w:val="002968FE"/>
    <w:rsid w:val="00296BFF"/>
    <w:rsid w:val="00296D77"/>
    <w:rsid w:val="00296E17"/>
    <w:rsid w:val="00296E46"/>
    <w:rsid w:val="00296E54"/>
    <w:rsid w:val="002970CC"/>
    <w:rsid w:val="00297131"/>
    <w:rsid w:val="002971DA"/>
    <w:rsid w:val="002971DC"/>
    <w:rsid w:val="0029747A"/>
    <w:rsid w:val="002974BD"/>
    <w:rsid w:val="00297A4F"/>
    <w:rsid w:val="00297B16"/>
    <w:rsid w:val="00297F56"/>
    <w:rsid w:val="002A020B"/>
    <w:rsid w:val="002A0464"/>
    <w:rsid w:val="002A04BD"/>
    <w:rsid w:val="002A080A"/>
    <w:rsid w:val="002A0B1F"/>
    <w:rsid w:val="002A0B55"/>
    <w:rsid w:val="002A0CC1"/>
    <w:rsid w:val="002A0CDB"/>
    <w:rsid w:val="002A0DA7"/>
    <w:rsid w:val="002A0E8E"/>
    <w:rsid w:val="002A116F"/>
    <w:rsid w:val="002A141E"/>
    <w:rsid w:val="002A16C7"/>
    <w:rsid w:val="002A1882"/>
    <w:rsid w:val="002A19A2"/>
    <w:rsid w:val="002A1A48"/>
    <w:rsid w:val="002A1B9C"/>
    <w:rsid w:val="002A1BB3"/>
    <w:rsid w:val="002A1C90"/>
    <w:rsid w:val="002A1D52"/>
    <w:rsid w:val="002A1FF5"/>
    <w:rsid w:val="002A24D4"/>
    <w:rsid w:val="002A24D7"/>
    <w:rsid w:val="002A2640"/>
    <w:rsid w:val="002A2916"/>
    <w:rsid w:val="002A2A8B"/>
    <w:rsid w:val="002A2D97"/>
    <w:rsid w:val="002A2E54"/>
    <w:rsid w:val="002A33DC"/>
    <w:rsid w:val="002A375E"/>
    <w:rsid w:val="002A3A28"/>
    <w:rsid w:val="002A3AF8"/>
    <w:rsid w:val="002A3B60"/>
    <w:rsid w:val="002A40D0"/>
    <w:rsid w:val="002A44A9"/>
    <w:rsid w:val="002A4786"/>
    <w:rsid w:val="002A49BC"/>
    <w:rsid w:val="002A4C10"/>
    <w:rsid w:val="002A4D9B"/>
    <w:rsid w:val="002A50FF"/>
    <w:rsid w:val="002A5136"/>
    <w:rsid w:val="002A51FE"/>
    <w:rsid w:val="002A61D7"/>
    <w:rsid w:val="002A638D"/>
    <w:rsid w:val="002A6457"/>
    <w:rsid w:val="002A6577"/>
    <w:rsid w:val="002A6651"/>
    <w:rsid w:val="002A67E5"/>
    <w:rsid w:val="002A68CE"/>
    <w:rsid w:val="002A6987"/>
    <w:rsid w:val="002A6993"/>
    <w:rsid w:val="002A6C03"/>
    <w:rsid w:val="002A6FC5"/>
    <w:rsid w:val="002A706C"/>
    <w:rsid w:val="002A72B8"/>
    <w:rsid w:val="002A7312"/>
    <w:rsid w:val="002A739C"/>
    <w:rsid w:val="002A73C9"/>
    <w:rsid w:val="002A7568"/>
    <w:rsid w:val="002A7851"/>
    <w:rsid w:val="002A7D27"/>
    <w:rsid w:val="002B0077"/>
    <w:rsid w:val="002B0495"/>
    <w:rsid w:val="002B05F9"/>
    <w:rsid w:val="002B06A9"/>
    <w:rsid w:val="002B07FB"/>
    <w:rsid w:val="002B08FC"/>
    <w:rsid w:val="002B0B14"/>
    <w:rsid w:val="002B1396"/>
    <w:rsid w:val="002B1669"/>
    <w:rsid w:val="002B178F"/>
    <w:rsid w:val="002B17C7"/>
    <w:rsid w:val="002B1850"/>
    <w:rsid w:val="002B1CAE"/>
    <w:rsid w:val="002B265E"/>
    <w:rsid w:val="002B26A3"/>
    <w:rsid w:val="002B292C"/>
    <w:rsid w:val="002B2B8F"/>
    <w:rsid w:val="002B2BF6"/>
    <w:rsid w:val="002B2C72"/>
    <w:rsid w:val="002B2DCD"/>
    <w:rsid w:val="002B2FCA"/>
    <w:rsid w:val="002B321C"/>
    <w:rsid w:val="002B32E4"/>
    <w:rsid w:val="002B3364"/>
    <w:rsid w:val="002B34B9"/>
    <w:rsid w:val="002B38AC"/>
    <w:rsid w:val="002B38EC"/>
    <w:rsid w:val="002B3AD3"/>
    <w:rsid w:val="002B44B5"/>
    <w:rsid w:val="002B4519"/>
    <w:rsid w:val="002B4560"/>
    <w:rsid w:val="002B480F"/>
    <w:rsid w:val="002B4A7F"/>
    <w:rsid w:val="002B4B41"/>
    <w:rsid w:val="002B4E8E"/>
    <w:rsid w:val="002B4EE3"/>
    <w:rsid w:val="002B4F72"/>
    <w:rsid w:val="002B5284"/>
    <w:rsid w:val="002B54B8"/>
    <w:rsid w:val="002B583B"/>
    <w:rsid w:val="002B5A53"/>
    <w:rsid w:val="002B5C5B"/>
    <w:rsid w:val="002B60C5"/>
    <w:rsid w:val="002B62C4"/>
    <w:rsid w:val="002B63AF"/>
    <w:rsid w:val="002B642C"/>
    <w:rsid w:val="002B64F6"/>
    <w:rsid w:val="002B685B"/>
    <w:rsid w:val="002B6A01"/>
    <w:rsid w:val="002B6A3C"/>
    <w:rsid w:val="002B7078"/>
    <w:rsid w:val="002B735F"/>
    <w:rsid w:val="002B7729"/>
    <w:rsid w:val="002B78E4"/>
    <w:rsid w:val="002B7AE1"/>
    <w:rsid w:val="002B7B0C"/>
    <w:rsid w:val="002B7F7A"/>
    <w:rsid w:val="002B7FC3"/>
    <w:rsid w:val="002C038C"/>
    <w:rsid w:val="002C04BD"/>
    <w:rsid w:val="002C058F"/>
    <w:rsid w:val="002C0594"/>
    <w:rsid w:val="002C06AA"/>
    <w:rsid w:val="002C06BD"/>
    <w:rsid w:val="002C0877"/>
    <w:rsid w:val="002C0BFB"/>
    <w:rsid w:val="002C0E93"/>
    <w:rsid w:val="002C0F51"/>
    <w:rsid w:val="002C129A"/>
    <w:rsid w:val="002C148D"/>
    <w:rsid w:val="002C187E"/>
    <w:rsid w:val="002C1AB9"/>
    <w:rsid w:val="002C1BF1"/>
    <w:rsid w:val="002C1F00"/>
    <w:rsid w:val="002C25B6"/>
    <w:rsid w:val="002C2769"/>
    <w:rsid w:val="002C3175"/>
    <w:rsid w:val="002C3308"/>
    <w:rsid w:val="002C34B5"/>
    <w:rsid w:val="002C368C"/>
    <w:rsid w:val="002C3D5D"/>
    <w:rsid w:val="002C3ECA"/>
    <w:rsid w:val="002C3FD0"/>
    <w:rsid w:val="002C416A"/>
    <w:rsid w:val="002C4558"/>
    <w:rsid w:val="002C4579"/>
    <w:rsid w:val="002C4593"/>
    <w:rsid w:val="002C4A84"/>
    <w:rsid w:val="002C4B58"/>
    <w:rsid w:val="002C4CFE"/>
    <w:rsid w:val="002C5048"/>
    <w:rsid w:val="002C5247"/>
    <w:rsid w:val="002C52FB"/>
    <w:rsid w:val="002C5441"/>
    <w:rsid w:val="002C56AC"/>
    <w:rsid w:val="002C56C1"/>
    <w:rsid w:val="002C5749"/>
    <w:rsid w:val="002C5BC1"/>
    <w:rsid w:val="002C64C3"/>
    <w:rsid w:val="002C6559"/>
    <w:rsid w:val="002C67CC"/>
    <w:rsid w:val="002C6B68"/>
    <w:rsid w:val="002C6DF9"/>
    <w:rsid w:val="002C6F46"/>
    <w:rsid w:val="002C70DD"/>
    <w:rsid w:val="002C738C"/>
    <w:rsid w:val="002C74A2"/>
    <w:rsid w:val="002C74B4"/>
    <w:rsid w:val="002C7A79"/>
    <w:rsid w:val="002C7B77"/>
    <w:rsid w:val="002C7BDE"/>
    <w:rsid w:val="002C7ED1"/>
    <w:rsid w:val="002D009D"/>
    <w:rsid w:val="002D0285"/>
    <w:rsid w:val="002D0469"/>
    <w:rsid w:val="002D0522"/>
    <w:rsid w:val="002D06C2"/>
    <w:rsid w:val="002D080E"/>
    <w:rsid w:val="002D0931"/>
    <w:rsid w:val="002D0BB9"/>
    <w:rsid w:val="002D0C5E"/>
    <w:rsid w:val="002D0D6C"/>
    <w:rsid w:val="002D0D84"/>
    <w:rsid w:val="002D0E70"/>
    <w:rsid w:val="002D10F5"/>
    <w:rsid w:val="002D142A"/>
    <w:rsid w:val="002D144C"/>
    <w:rsid w:val="002D1602"/>
    <w:rsid w:val="002D162D"/>
    <w:rsid w:val="002D1721"/>
    <w:rsid w:val="002D1790"/>
    <w:rsid w:val="002D191E"/>
    <w:rsid w:val="002D19F1"/>
    <w:rsid w:val="002D1CF4"/>
    <w:rsid w:val="002D1D61"/>
    <w:rsid w:val="002D1F95"/>
    <w:rsid w:val="002D1FFD"/>
    <w:rsid w:val="002D2070"/>
    <w:rsid w:val="002D220F"/>
    <w:rsid w:val="002D2230"/>
    <w:rsid w:val="002D269A"/>
    <w:rsid w:val="002D2A8E"/>
    <w:rsid w:val="002D2D6B"/>
    <w:rsid w:val="002D2E43"/>
    <w:rsid w:val="002D2F7E"/>
    <w:rsid w:val="002D2FC9"/>
    <w:rsid w:val="002D3145"/>
    <w:rsid w:val="002D3182"/>
    <w:rsid w:val="002D31F1"/>
    <w:rsid w:val="002D31FA"/>
    <w:rsid w:val="002D33C0"/>
    <w:rsid w:val="002D35AF"/>
    <w:rsid w:val="002D3657"/>
    <w:rsid w:val="002D378C"/>
    <w:rsid w:val="002D38F5"/>
    <w:rsid w:val="002D3E4B"/>
    <w:rsid w:val="002D3E78"/>
    <w:rsid w:val="002D4237"/>
    <w:rsid w:val="002D44D3"/>
    <w:rsid w:val="002D482E"/>
    <w:rsid w:val="002D49FD"/>
    <w:rsid w:val="002D4B21"/>
    <w:rsid w:val="002D4DE3"/>
    <w:rsid w:val="002D4ED9"/>
    <w:rsid w:val="002D5132"/>
    <w:rsid w:val="002D53B3"/>
    <w:rsid w:val="002D567F"/>
    <w:rsid w:val="002D57E0"/>
    <w:rsid w:val="002D5A0E"/>
    <w:rsid w:val="002D5A95"/>
    <w:rsid w:val="002D5EA6"/>
    <w:rsid w:val="002D662D"/>
    <w:rsid w:val="002D67CE"/>
    <w:rsid w:val="002D68CE"/>
    <w:rsid w:val="002D6A8D"/>
    <w:rsid w:val="002D6C25"/>
    <w:rsid w:val="002D6DFA"/>
    <w:rsid w:val="002D6EA6"/>
    <w:rsid w:val="002D6EB2"/>
    <w:rsid w:val="002D6F22"/>
    <w:rsid w:val="002D6FDD"/>
    <w:rsid w:val="002D755B"/>
    <w:rsid w:val="002D76BE"/>
    <w:rsid w:val="002D76FD"/>
    <w:rsid w:val="002D7704"/>
    <w:rsid w:val="002D770F"/>
    <w:rsid w:val="002D7755"/>
    <w:rsid w:val="002D795A"/>
    <w:rsid w:val="002D7F4C"/>
    <w:rsid w:val="002E03A3"/>
    <w:rsid w:val="002E04A1"/>
    <w:rsid w:val="002E0605"/>
    <w:rsid w:val="002E0AB8"/>
    <w:rsid w:val="002E0C5F"/>
    <w:rsid w:val="002E0E5E"/>
    <w:rsid w:val="002E1355"/>
    <w:rsid w:val="002E1457"/>
    <w:rsid w:val="002E17AD"/>
    <w:rsid w:val="002E180B"/>
    <w:rsid w:val="002E1837"/>
    <w:rsid w:val="002E1963"/>
    <w:rsid w:val="002E1CD9"/>
    <w:rsid w:val="002E1DB8"/>
    <w:rsid w:val="002E20A8"/>
    <w:rsid w:val="002E231F"/>
    <w:rsid w:val="002E2517"/>
    <w:rsid w:val="002E2632"/>
    <w:rsid w:val="002E27D7"/>
    <w:rsid w:val="002E27D9"/>
    <w:rsid w:val="002E281D"/>
    <w:rsid w:val="002E283C"/>
    <w:rsid w:val="002E2956"/>
    <w:rsid w:val="002E29AD"/>
    <w:rsid w:val="002E2BF0"/>
    <w:rsid w:val="002E2C8C"/>
    <w:rsid w:val="002E2EE6"/>
    <w:rsid w:val="002E2F17"/>
    <w:rsid w:val="002E31E9"/>
    <w:rsid w:val="002E3344"/>
    <w:rsid w:val="002E3413"/>
    <w:rsid w:val="002E34D2"/>
    <w:rsid w:val="002E367A"/>
    <w:rsid w:val="002E3749"/>
    <w:rsid w:val="002E3859"/>
    <w:rsid w:val="002E393D"/>
    <w:rsid w:val="002E3BE2"/>
    <w:rsid w:val="002E3C1B"/>
    <w:rsid w:val="002E3CE4"/>
    <w:rsid w:val="002E3D44"/>
    <w:rsid w:val="002E3E86"/>
    <w:rsid w:val="002E3F76"/>
    <w:rsid w:val="002E419B"/>
    <w:rsid w:val="002E4273"/>
    <w:rsid w:val="002E4379"/>
    <w:rsid w:val="002E4491"/>
    <w:rsid w:val="002E459C"/>
    <w:rsid w:val="002E4634"/>
    <w:rsid w:val="002E464B"/>
    <w:rsid w:val="002E49C9"/>
    <w:rsid w:val="002E4B2C"/>
    <w:rsid w:val="002E5640"/>
    <w:rsid w:val="002E56A5"/>
    <w:rsid w:val="002E5734"/>
    <w:rsid w:val="002E5821"/>
    <w:rsid w:val="002E59B1"/>
    <w:rsid w:val="002E5BEF"/>
    <w:rsid w:val="002E5CD6"/>
    <w:rsid w:val="002E5E0E"/>
    <w:rsid w:val="002E5EEF"/>
    <w:rsid w:val="002E60E6"/>
    <w:rsid w:val="002E6222"/>
    <w:rsid w:val="002E6360"/>
    <w:rsid w:val="002E639B"/>
    <w:rsid w:val="002E643F"/>
    <w:rsid w:val="002E64E8"/>
    <w:rsid w:val="002E6516"/>
    <w:rsid w:val="002E664B"/>
    <w:rsid w:val="002E673C"/>
    <w:rsid w:val="002E6771"/>
    <w:rsid w:val="002E687E"/>
    <w:rsid w:val="002E68AD"/>
    <w:rsid w:val="002E68C5"/>
    <w:rsid w:val="002E69CD"/>
    <w:rsid w:val="002E6A9B"/>
    <w:rsid w:val="002E6B52"/>
    <w:rsid w:val="002E6B97"/>
    <w:rsid w:val="002E6CC8"/>
    <w:rsid w:val="002E6FE0"/>
    <w:rsid w:val="002E7084"/>
    <w:rsid w:val="002E7152"/>
    <w:rsid w:val="002E7233"/>
    <w:rsid w:val="002E7245"/>
    <w:rsid w:val="002E7255"/>
    <w:rsid w:val="002E7308"/>
    <w:rsid w:val="002E77AA"/>
    <w:rsid w:val="002E795C"/>
    <w:rsid w:val="002E7BF8"/>
    <w:rsid w:val="002E7C73"/>
    <w:rsid w:val="002E7CD6"/>
    <w:rsid w:val="002E7ECF"/>
    <w:rsid w:val="002E7F58"/>
    <w:rsid w:val="002F0360"/>
    <w:rsid w:val="002F0409"/>
    <w:rsid w:val="002F05C5"/>
    <w:rsid w:val="002F071C"/>
    <w:rsid w:val="002F08AA"/>
    <w:rsid w:val="002F0C8E"/>
    <w:rsid w:val="002F1165"/>
    <w:rsid w:val="002F1166"/>
    <w:rsid w:val="002F12A6"/>
    <w:rsid w:val="002F1311"/>
    <w:rsid w:val="002F166E"/>
    <w:rsid w:val="002F1B1D"/>
    <w:rsid w:val="002F1BBF"/>
    <w:rsid w:val="002F1D04"/>
    <w:rsid w:val="002F1D83"/>
    <w:rsid w:val="002F1D97"/>
    <w:rsid w:val="002F1E50"/>
    <w:rsid w:val="002F1E56"/>
    <w:rsid w:val="002F2011"/>
    <w:rsid w:val="002F2151"/>
    <w:rsid w:val="002F248F"/>
    <w:rsid w:val="002F289E"/>
    <w:rsid w:val="002F2928"/>
    <w:rsid w:val="002F2966"/>
    <w:rsid w:val="002F2A40"/>
    <w:rsid w:val="002F2B62"/>
    <w:rsid w:val="002F2C14"/>
    <w:rsid w:val="002F2D01"/>
    <w:rsid w:val="002F303D"/>
    <w:rsid w:val="002F3119"/>
    <w:rsid w:val="002F354C"/>
    <w:rsid w:val="002F36DD"/>
    <w:rsid w:val="002F3704"/>
    <w:rsid w:val="002F37CE"/>
    <w:rsid w:val="002F382A"/>
    <w:rsid w:val="002F39BC"/>
    <w:rsid w:val="002F39D1"/>
    <w:rsid w:val="002F3A76"/>
    <w:rsid w:val="002F3C12"/>
    <w:rsid w:val="002F3CCC"/>
    <w:rsid w:val="002F45DD"/>
    <w:rsid w:val="002F46AD"/>
    <w:rsid w:val="002F491E"/>
    <w:rsid w:val="002F4F0B"/>
    <w:rsid w:val="002F5464"/>
    <w:rsid w:val="002F5676"/>
    <w:rsid w:val="002F5AE9"/>
    <w:rsid w:val="002F5C53"/>
    <w:rsid w:val="002F5F7A"/>
    <w:rsid w:val="002F6665"/>
    <w:rsid w:val="002F6DF7"/>
    <w:rsid w:val="002F71FA"/>
    <w:rsid w:val="002F72AF"/>
    <w:rsid w:val="002F74E7"/>
    <w:rsid w:val="002F760C"/>
    <w:rsid w:val="002F78E6"/>
    <w:rsid w:val="002F7B8D"/>
    <w:rsid w:val="003000B4"/>
    <w:rsid w:val="003005A6"/>
    <w:rsid w:val="00300692"/>
    <w:rsid w:val="003008AB"/>
    <w:rsid w:val="00300E7B"/>
    <w:rsid w:val="00300F14"/>
    <w:rsid w:val="00301195"/>
    <w:rsid w:val="00301275"/>
    <w:rsid w:val="00301344"/>
    <w:rsid w:val="00301346"/>
    <w:rsid w:val="00301350"/>
    <w:rsid w:val="003016DD"/>
    <w:rsid w:val="0030191B"/>
    <w:rsid w:val="0030195D"/>
    <w:rsid w:val="003019A5"/>
    <w:rsid w:val="00301A69"/>
    <w:rsid w:val="00301AF0"/>
    <w:rsid w:val="00301C41"/>
    <w:rsid w:val="00301CC8"/>
    <w:rsid w:val="003023ED"/>
    <w:rsid w:val="003025D1"/>
    <w:rsid w:val="0030277C"/>
    <w:rsid w:val="00302D60"/>
    <w:rsid w:val="00303190"/>
    <w:rsid w:val="0030327C"/>
    <w:rsid w:val="003032E8"/>
    <w:rsid w:val="0030336F"/>
    <w:rsid w:val="00303768"/>
    <w:rsid w:val="00303C65"/>
    <w:rsid w:val="00303D08"/>
    <w:rsid w:val="00303D53"/>
    <w:rsid w:val="00303DDE"/>
    <w:rsid w:val="00303E6F"/>
    <w:rsid w:val="0030425F"/>
    <w:rsid w:val="003044FD"/>
    <w:rsid w:val="00304AFB"/>
    <w:rsid w:val="00304D2B"/>
    <w:rsid w:val="0030500D"/>
    <w:rsid w:val="0030512B"/>
    <w:rsid w:val="0030530A"/>
    <w:rsid w:val="00305895"/>
    <w:rsid w:val="003058C2"/>
    <w:rsid w:val="003058EB"/>
    <w:rsid w:val="00305A94"/>
    <w:rsid w:val="00305E62"/>
    <w:rsid w:val="00305EDE"/>
    <w:rsid w:val="0030638A"/>
    <w:rsid w:val="003068C4"/>
    <w:rsid w:val="00306997"/>
    <w:rsid w:val="00306D26"/>
    <w:rsid w:val="00306EDB"/>
    <w:rsid w:val="00306FE5"/>
    <w:rsid w:val="00307168"/>
    <w:rsid w:val="003071C5"/>
    <w:rsid w:val="00307613"/>
    <w:rsid w:val="00307C8E"/>
    <w:rsid w:val="00307FAE"/>
    <w:rsid w:val="00307FD2"/>
    <w:rsid w:val="003101FA"/>
    <w:rsid w:val="003102A1"/>
    <w:rsid w:val="00310380"/>
    <w:rsid w:val="003103CE"/>
    <w:rsid w:val="003108B7"/>
    <w:rsid w:val="00310A16"/>
    <w:rsid w:val="00310BAC"/>
    <w:rsid w:val="00310CC5"/>
    <w:rsid w:val="00310D23"/>
    <w:rsid w:val="003110B0"/>
    <w:rsid w:val="00311482"/>
    <w:rsid w:val="00311728"/>
    <w:rsid w:val="0031172E"/>
    <w:rsid w:val="00311A4F"/>
    <w:rsid w:val="00311B2C"/>
    <w:rsid w:val="00311BD7"/>
    <w:rsid w:val="00311C46"/>
    <w:rsid w:val="00311D5A"/>
    <w:rsid w:val="00311E23"/>
    <w:rsid w:val="00311F2D"/>
    <w:rsid w:val="0031214E"/>
    <w:rsid w:val="00312213"/>
    <w:rsid w:val="00312342"/>
    <w:rsid w:val="0031257C"/>
    <w:rsid w:val="003125E9"/>
    <w:rsid w:val="00312752"/>
    <w:rsid w:val="00312998"/>
    <w:rsid w:val="00312BAD"/>
    <w:rsid w:val="00312BC0"/>
    <w:rsid w:val="00312C1C"/>
    <w:rsid w:val="00312E7C"/>
    <w:rsid w:val="00312EA7"/>
    <w:rsid w:val="00313472"/>
    <w:rsid w:val="00313913"/>
    <w:rsid w:val="00313DFE"/>
    <w:rsid w:val="00314253"/>
    <w:rsid w:val="003142D2"/>
    <w:rsid w:val="0031433B"/>
    <w:rsid w:val="0031468F"/>
    <w:rsid w:val="0031494C"/>
    <w:rsid w:val="00314D76"/>
    <w:rsid w:val="003150DF"/>
    <w:rsid w:val="003155F0"/>
    <w:rsid w:val="003156EB"/>
    <w:rsid w:val="00315950"/>
    <w:rsid w:val="00315D7B"/>
    <w:rsid w:val="00316589"/>
    <w:rsid w:val="00316E6A"/>
    <w:rsid w:val="003171EC"/>
    <w:rsid w:val="00317253"/>
    <w:rsid w:val="00317391"/>
    <w:rsid w:val="003175B4"/>
    <w:rsid w:val="00317777"/>
    <w:rsid w:val="00317893"/>
    <w:rsid w:val="0031790A"/>
    <w:rsid w:val="0031796E"/>
    <w:rsid w:val="00317D20"/>
    <w:rsid w:val="00317D82"/>
    <w:rsid w:val="00317E31"/>
    <w:rsid w:val="00317F25"/>
    <w:rsid w:val="00317F87"/>
    <w:rsid w:val="00317FF7"/>
    <w:rsid w:val="0032007E"/>
    <w:rsid w:val="003200BB"/>
    <w:rsid w:val="003201AF"/>
    <w:rsid w:val="003204C9"/>
    <w:rsid w:val="00320504"/>
    <w:rsid w:val="003206B8"/>
    <w:rsid w:val="003206F6"/>
    <w:rsid w:val="003209FA"/>
    <w:rsid w:val="00320C74"/>
    <w:rsid w:val="00320D90"/>
    <w:rsid w:val="00320F17"/>
    <w:rsid w:val="003211AD"/>
    <w:rsid w:val="003213C7"/>
    <w:rsid w:val="0032169A"/>
    <w:rsid w:val="00321958"/>
    <w:rsid w:val="003219B1"/>
    <w:rsid w:val="00321C7B"/>
    <w:rsid w:val="00321D1D"/>
    <w:rsid w:val="00321D9E"/>
    <w:rsid w:val="00321E2C"/>
    <w:rsid w:val="0032203F"/>
    <w:rsid w:val="00322099"/>
    <w:rsid w:val="003220F5"/>
    <w:rsid w:val="003222CE"/>
    <w:rsid w:val="0032238C"/>
    <w:rsid w:val="00322673"/>
    <w:rsid w:val="003226F6"/>
    <w:rsid w:val="00322A80"/>
    <w:rsid w:val="00322B4A"/>
    <w:rsid w:val="00322BEE"/>
    <w:rsid w:val="00322EF0"/>
    <w:rsid w:val="003233FB"/>
    <w:rsid w:val="00323655"/>
    <w:rsid w:val="003236C0"/>
    <w:rsid w:val="00323A4B"/>
    <w:rsid w:val="00323CEF"/>
    <w:rsid w:val="00323EA0"/>
    <w:rsid w:val="00323F59"/>
    <w:rsid w:val="00324144"/>
    <w:rsid w:val="00324277"/>
    <w:rsid w:val="00324399"/>
    <w:rsid w:val="003245A9"/>
    <w:rsid w:val="00324957"/>
    <w:rsid w:val="00324A33"/>
    <w:rsid w:val="00324C6A"/>
    <w:rsid w:val="00325447"/>
    <w:rsid w:val="0032565E"/>
    <w:rsid w:val="00325855"/>
    <w:rsid w:val="003258DE"/>
    <w:rsid w:val="00325C13"/>
    <w:rsid w:val="00325CC4"/>
    <w:rsid w:val="00325CC6"/>
    <w:rsid w:val="00325D1C"/>
    <w:rsid w:val="00325D6C"/>
    <w:rsid w:val="00325D9A"/>
    <w:rsid w:val="00325F2A"/>
    <w:rsid w:val="003260B8"/>
    <w:rsid w:val="003261D0"/>
    <w:rsid w:val="00326578"/>
    <w:rsid w:val="00326CDF"/>
    <w:rsid w:val="00326D20"/>
    <w:rsid w:val="00326D62"/>
    <w:rsid w:val="00326E04"/>
    <w:rsid w:val="0032704F"/>
    <w:rsid w:val="003270C2"/>
    <w:rsid w:val="00327215"/>
    <w:rsid w:val="003272D1"/>
    <w:rsid w:val="0032773B"/>
    <w:rsid w:val="00327A13"/>
    <w:rsid w:val="00327A68"/>
    <w:rsid w:val="00327AF6"/>
    <w:rsid w:val="00327E16"/>
    <w:rsid w:val="00330196"/>
    <w:rsid w:val="0033034A"/>
    <w:rsid w:val="0033042D"/>
    <w:rsid w:val="0033048A"/>
    <w:rsid w:val="00330550"/>
    <w:rsid w:val="00330675"/>
    <w:rsid w:val="0033094A"/>
    <w:rsid w:val="00330A33"/>
    <w:rsid w:val="00330C39"/>
    <w:rsid w:val="00330D40"/>
    <w:rsid w:val="00330E00"/>
    <w:rsid w:val="0033118E"/>
    <w:rsid w:val="00331389"/>
    <w:rsid w:val="0033161A"/>
    <w:rsid w:val="0033174C"/>
    <w:rsid w:val="00331941"/>
    <w:rsid w:val="00331B11"/>
    <w:rsid w:val="00331B8D"/>
    <w:rsid w:val="00331CCF"/>
    <w:rsid w:val="0033212C"/>
    <w:rsid w:val="00332210"/>
    <w:rsid w:val="0033230F"/>
    <w:rsid w:val="00332903"/>
    <w:rsid w:val="00332ADB"/>
    <w:rsid w:val="00332C70"/>
    <w:rsid w:val="00332DC6"/>
    <w:rsid w:val="00332EA9"/>
    <w:rsid w:val="00332EDD"/>
    <w:rsid w:val="00333382"/>
    <w:rsid w:val="00333499"/>
    <w:rsid w:val="00333665"/>
    <w:rsid w:val="0033378E"/>
    <w:rsid w:val="003338D4"/>
    <w:rsid w:val="00333BF1"/>
    <w:rsid w:val="00333C68"/>
    <w:rsid w:val="00333CA3"/>
    <w:rsid w:val="00333ED6"/>
    <w:rsid w:val="00333F6C"/>
    <w:rsid w:val="003340DD"/>
    <w:rsid w:val="0033413E"/>
    <w:rsid w:val="00334974"/>
    <w:rsid w:val="00334AF6"/>
    <w:rsid w:val="003350CA"/>
    <w:rsid w:val="00335214"/>
    <w:rsid w:val="00335315"/>
    <w:rsid w:val="003353EE"/>
    <w:rsid w:val="00335429"/>
    <w:rsid w:val="00335491"/>
    <w:rsid w:val="003358A5"/>
    <w:rsid w:val="00335D63"/>
    <w:rsid w:val="003362E7"/>
    <w:rsid w:val="003366D3"/>
    <w:rsid w:val="003367C0"/>
    <w:rsid w:val="00336E9E"/>
    <w:rsid w:val="003371F8"/>
    <w:rsid w:val="003373AB"/>
    <w:rsid w:val="00337509"/>
    <w:rsid w:val="0033762C"/>
    <w:rsid w:val="003376D5"/>
    <w:rsid w:val="00337846"/>
    <w:rsid w:val="003378C3"/>
    <w:rsid w:val="0033799E"/>
    <w:rsid w:val="003379FA"/>
    <w:rsid w:val="00337CA9"/>
    <w:rsid w:val="00337D30"/>
    <w:rsid w:val="00337EE4"/>
    <w:rsid w:val="00337F0F"/>
    <w:rsid w:val="003401EF"/>
    <w:rsid w:val="0034041B"/>
    <w:rsid w:val="003406D4"/>
    <w:rsid w:val="0034079D"/>
    <w:rsid w:val="00340C91"/>
    <w:rsid w:val="00340E42"/>
    <w:rsid w:val="00340F69"/>
    <w:rsid w:val="003414DA"/>
    <w:rsid w:val="0034168A"/>
    <w:rsid w:val="0034181A"/>
    <w:rsid w:val="00341B5D"/>
    <w:rsid w:val="003420E0"/>
    <w:rsid w:val="003421B2"/>
    <w:rsid w:val="003427F2"/>
    <w:rsid w:val="003428F0"/>
    <w:rsid w:val="0034298C"/>
    <w:rsid w:val="00342A2E"/>
    <w:rsid w:val="00342BE7"/>
    <w:rsid w:val="00342CF2"/>
    <w:rsid w:val="00343428"/>
    <w:rsid w:val="003436A3"/>
    <w:rsid w:val="003436C9"/>
    <w:rsid w:val="003437B8"/>
    <w:rsid w:val="00343BFE"/>
    <w:rsid w:val="00343CFB"/>
    <w:rsid w:val="00343D68"/>
    <w:rsid w:val="00343E05"/>
    <w:rsid w:val="00343E79"/>
    <w:rsid w:val="0034411A"/>
    <w:rsid w:val="00344174"/>
    <w:rsid w:val="00344490"/>
    <w:rsid w:val="00344692"/>
    <w:rsid w:val="0034489B"/>
    <w:rsid w:val="00344A34"/>
    <w:rsid w:val="00344BB8"/>
    <w:rsid w:val="00344D0C"/>
    <w:rsid w:val="00344E29"/>
    <w:rsid w:val="003454AA"/>
    <w:rsid w:val="0034578A"/>
    <w:rsid w:val="00345B85"/>
    <w:rsid w:val="00345BD7"/>
    <w:rsid w:val="00345D78"/>
    <w:rsid w:val="00345EE8"/>
    <w:rsid w:val="0034625B"/>
    <w:rsid w:val="0034644C"/>
    <w:rsid w:val="00346467"/>
    <w:rsid w:val="00346675"/>
    <w:rsid w:val="00346701"/>
    <w:rsid w:val="00346835"/>
    <w:rsid w:val="003470CC"/>
    <w:rsid w:val="003474F8"/>
    <w:rsid w:val="00347731"/>
    <w:rsid w:val="0034773A"/>
    <w:rsid w:val="003477CB"/>
    <w:rsid w:val="003477D9"/>
    <w:rsid w:val="00347A07"/>
    <w:rsid w:val="00347D66"/>
    <w:rsid w:val="00347DE1"/>
    <w:rsid w:val="00347F28"/>
    <w:rsid w:val="00347F67"/>
    <w:rsid w:val="003501DA"/>
    <w:rsid w:val="00350393"/>
    <w:rsid w:val="00350683"/>
    <w:rsid w:val="00350747"/>
    <w:rsid w:val="00350A87"/>
    <w:rsid w:val="00350DB3"/>
    <w:rsid w:val="00350EEA"/>
    <w:rsid w:val="0035115B"/>
    <w:rsid w:val="003512E2"/>
    <w:rsid w:val="003513C9"/>
    <w:rsid w:val="003513D3"/>
    <w:rsid w:val="003516C2"/>
    <w:rsid w:val="003516FB"/>
    <w:rsid w:val="00351A51"/>
    <w:rsid w:val="00351CD3"/>
    <w:rsid w:val="00351D37"/>
    <w:rsid w:val="003521C5"/>
    <w:rsid w:val="0035290F"/>
    <w:rsid w:val="003529BE"/>
    <w:rsid w:val="00352CE1"/>
    <w:rsid w:val="00352D08"/>
    <w:rsid w:val="00352FDF"/>
    <w:rsid w:val="0035309F"/>
    <w:rsid w:val="003531AB"/>
    <w:rsid w:val="0035328E"/>
    <w:rsid w:val="00353352"/>
    <w:rsid w:val="0035337F"/>
    <w:rsid w:val="003535EB"/>
    <w:rsid w:val="0035361C"/>
    <w:rsid w:val="00353682"/>
    <w:rsid w:val="00353843"/>
    <w:rsid w:val="00353A35"/>
    <w:rsid w:val="00353B96"/>
    <w:rsid w:val="00353D7F"/>
    <w:rsid w:val="0035435B"/>
    <w:rsid w:val="0035448C"/>
    <w:rsid w:val="0035458E"/>
    <w:rsid w:val="003546C6"/>
    <w:rsid w:val="0035480D"/>
    <w:rsid w:val="00354925"/>
    <w:rsid w:val="00354AA9"/>
    <w:rsid w:val="00354D1C"/>
    <w:rsid w:val="00354E60"/>
    <w:rsid w:val="00355022"/>
    <w:rsid w:val="0035535B"/>
    <w:rsid w:val="0035536E"/>
    <w:rsid w:val="003553CC"/>
    <w:rsid w:val="003554DE"/>
    <w:rsid w:val="0035576D"/>
    <w:rsid w:val="0035586F"/>
    <w:rsid w:val="00355B89"/>
    <w:rsid w:val="00355D1C"/>
    <w:rsid w:val="003568BD"/>
    <w:rsid w:val="00356AD0"/>
    <w:rsid w:val="00356AF5"/>
    <w:rsid w:val="00356B40"/>
    <w:rsid w:val="00356BEC"/>
    <w:rsid w:val="003573D2"/>
    <w:rsid w:val="0035749F"/>
    <w:rsid w:val="003574A8"/>
    <w:rsid w:val="0035768A"/>
    <w:rsid w:val="00357B0E"/>
    <w:rsid w:val="00357CF3"/>
    <w:rsid w:val="00357E5B"/>
    <w:rsid w:val="00357E7E"/>
    <w:rsid w:val="00357FB9"/>
    <w:rsid w:val="00360010"/>
    <w:rsid w:val="00360096"/>
    <w:rsid w:val="00360165"/>
    <w:rsid w:val="00360331"/>
    <w:rsid w:val="00360346"/>
    <w:rsid w:val="00360490"/>
    <w:rsid w:val="003608F9"/>
    <w:rsid w:val="003609E8"/>
    <w:rsid w:val="00360B4C"/>
    <w:rsid w:val="00360FA2"/>
    <w:rsid w:val="0036113E"/>
    <w:rsid w:val="003613A0"/>
    <w:rsid w:val="00361624"/>
    <w:rsid w:val="0036176D"/>
    <w:rsid w:val="00361779"/>
    <w:rsid w:val="003617D4"/>
    <w:rsid w:val="003619AE"/>
    <w:rsid w:val="00361A0C"/>
    <w:rsid w:val="00361A48"/>
    <w:rsid w:val="00361B64"/>
    <w:rsid w:val="00361B73"/>
    <w:rsid w:val="00361FA2"/>
    <w:rsid w:val="00362011"/>
    <w:rsid w:val="0036290F"/>
    <w:rsid w:val="00362B1B"/>
    <w:rsid w:val="00362F15"/>
    <w:rsid w:val="003631F5"/>
    <w:rsid w:val="00363273"/>
    <w:rsid w:val="00363277"/>
    <w:rsid w:val="00363604"/>
    <w:rsid w:val="0036378A"/>
    <w:rsid w:val="003637FC"/>
    <w:rsid w:val="003638A6"/>
    <w:rsid w:val="00363A30"/>
    <w:rsid w:val="00363CD3"/>
    <w:rsid w:val="00363E54"/>
    <w:rsid w:val="00363EB6"/>
    <w:rsid w:val="003641CE"/>
    <w:rsid w:val="0036471D"/>
    <w:rsid w:val="003649D9"/>
    <w:rsid w:val="00364B5A"/>
    <w:rsid w:val="00364B98"/>
    <w:rsid w:val="00364BF4"/>
    <w:rsid w:val="00364CDE"/>
    <w:rsid w:val="00365191"/>
    <w:rsid w:val="003653DC"/>
    <w:rsid w:val="003656F3"/>
    <w:rsid w:val="00365843"/>
    <w:rsid w:val="003658A4"/>
    <w:rsid w:val="00365BD8"/>
    <w:rsid w:val="00365DED"/>
    <w:rsid w:val="00366052"/>
    <w:rsid w:val="003665BC"/>
    <w:rsid w:val="003667D3"/>
    <w:rsid w:val="00366888"/>
    <w:rsid w:val="0036696F"/>
    <w:rsid w:val="00366980"/>
    <w:rsid w:val="003669CC"/>
    <w:rsid w:val="00366A51"/>
    <w:rsid w:val="00366C21"/>
    <w:rsid w:val="00366C9B"/>
    <w:rsid w:val="00366C9D"/>
    <w:rsid w:val="00366E0F"/>
    <w:rsid w:val="003670E3"/>
    <w:rsid w:val="003674D7"/>
    <w:rsid w:val="003675E3"/>
    <w:rsid w:val="00367793"/>
    <w:rsid w:val="003678C2"/>
    <w:rsid w:val="00367DBD"/>
    <w:rsid w:val="00367E6E"/>
    <w:rsid w:val="00367E8C"/>
    <w:rsid w:val="00370124"/>
    <w:rsid w:val="0037019C"/>
    <w:rsid w:val="003705F7"/>
    <w:rsid w:val="00370602"/>
    <w:rsid w:val="003707B7"/>
    <w:rsid w:val="00370930"/>
    <w:rsid w:val="00370A03"/>
    <w:rsid w:val="00370D61"/>
    <w:rsid w:val="00370D68"/>
    <w:rsid w:val="00370DA6"/>
    <w:rsid w:val="00370E41"/>
    <w:rsid w:val="003711BF"/>
    <w:rsid w:val="00371342"/>
    <w:rsid w:val="0037145C"/>
    <w:rsid w:val="00371662"/>
    <w:rsid w:val="003717FE"/>
    <w:rsid w:val="00371ABE"/>
    <w:rsid w:val="00372356"/>
    <w:rsid w:val="00372797"/>
    <w:rsid w:val="00372B50"/>
    <w:rsid w:val="00372F5A"/>
    <w:rsid w:val="00373046"/>
    <w:rsid w:val="0037317F"/>
    <w:rsid w:val="00373601"/>
    <w:rsid w:val="003738D2"/>
    <w:rsid w:val="00373968"/>
    <w:rsid w:val="00373BDA"/>
    <w:rsid w:val="00373E33"/>
    <w:rsid w:val="00373ED6"/>
    <w:rsid w:val="00374199"/>
    <w:rsid w:val="003743F0"/>
    <w:rsid w:val="003743F2"/>
    <w:rsid w:val="003749D3"/>
    <w:rsid w:val="00374F07"/>
    <w:rsid w:val="00374F8F"/>
    <w:rsid w:val="0037509A"/>
    <w:rsid w:val="00375530"/>
    <w:rsid w:val="003758C7"/>
    <w:rsid w:val="0037597C"/>
    <w:rsid w:val="00375A2D"/>
    <w:rsid w:val="00375EE2"/>
    <w:rsid w:val="0037614C"/>
    <w:rsid w:val="003761CB"/>
    <w:rsid w:val="00376271"/>
    <w:rsid w:val="00376469"/>
    <w:rsid w:val="0037656E"/>
    <w:rsid w:val="00376BA2"/>
    <w:rsid w:val="003770B5"/>
    <w:rsid w:val="0037749C"/>
    <w:rsid w:val="003775CD"/>
    <w:rsid w:val="00377C02"/>
    <w:rsid w:val="00377C38"/>
    <w:rsid w:val="00377CAC"/>
    <w:rsid w:val="00377CDF"/>
    <w:rsid w:val="00377D83"/>
    <w:rsid w:val="00377DC0"/>
    <w:rsid w:val="00377E05"/>
    <w:rsid w:val="0038009C"/>
    <w:rsid w:val="003804F2"/>
    <w:rsid w:val="0038074E"/>
    <w:rsid w:val="003807D7"/>
    <w:rsid w:val="00380B00"/>
    <w:rsid w:val="00380BB6"/>
    <w:rsid w:val="00380EBE"/>
    <w:rsid w:val="0038100C"/>
    <w:rsid w:val="00381253"/>
    <w:rsid w:val="0038149B"/>
    <w:rsid w:val="003816AC"/>
    <w:rsid w:val="003818C3"/>
    <w:rsid w:val="00381A51"/>
    <w:rsid w:val="00381AA7"/>
    <w:rsid w:val="00381ABA"/>
    <w:rsid w:val="00381D00"/>
    <w:rsid w:val="00381F2F"/>
    <w:rsid w:val="00381F80"/>
    <w:rsid w:val="0038216D"/>
    <w:rsid w:val="0038226B"/>
    <w:rsid w:val="00382343"/>
    <w:rsid w:val="00382905"/>
    <w:rsid w:val="00382A26"/>
    <w:rsid w:val="00382DB7"/>
    <w:rsid w:val="0038330A"/>
    <w:rsid w:val="003835C9"/>
    <w:rsid w:val="003835E3"/>
    <w:rsid w:val="0038373F"/>
    <w:rsid w:val="00383BAE"/>
    <w:rsid w:val="00383BFC"/>
    <w:rsid w:val="00383D50"/>
    <w:rsid w:val="00383D99"/>
    <w:rsid w:val="00383EE5"/>
    <w:rsid w:val="00383F17"/>
    <w:rsid w:val="0038407F"/>
    <w:rsid w:val="003843C3"/>
    <w:rsid w:val="003845C1"/>
    <w:rsid w:val="003845E8"/>
    <w:rsid w:val="0038489B"/>
    <w:rsid w:val="00384C4F"/>
    <w:rsid w:val="00384C73"/>
    <w:rsid w:val="00384F86"/>
    <w:rsid w:val="00384F8F"/>
    <w:rsid w:val="00385025"/>
    <w:rsid w:val="0038575B"/>
    <w:rsid w:val="0038576E"/>
    <w:rsid w:val="0038582A"/>
    <w:rsid w:val="0038595D"/>
    <w:rsid w:val="00385CC2"/>
    <w:rsid w:val="00385DDD"/>
    <w:rsid w:val="00385E16"/>
    <w:rsid w:val="00385EFB"/>
    <w:rsid w:val="003860FD"/>
    <w:rsid w:val="0038611C"/>
    <w:rsid w:val="0038662D"/>
    <w:rsid w:val="0038673A"/>
    <w:rsid w:val="0038677F"/>
    <w:rsid w:val="003869E0"/>
    <w:rsid w:val="00386A3E"/>
    <w:rsid w:val="00386AD1"/>
    <w:rsid w:val="00386CB1"/>
    <w:rsid w:val="00387177"/>
    <w:rsid w:val="003872F4"/>
    <w:rsid w:val="003873FB"/>
    <w:rsid w:val="00387AAB"/>
    <w:rsid w:val="00387F09"/>
    <w:rsid w:val="00387F28"/>
    <w:rsid w:val="00387F56"/>
    <w:rsid w:val="0039016E"/>
    <w:rsid w:val="0039034E"/>
    <w:rsid w:val="00390BF0"/>
    <w:rsid w:val="00390E2D"/>
    <w:rsid w:val="00390E4E"/>
    <w:rsid w:val="00390F0F"/>
    <w:rsid w:val="00390FE5"/>
    <w:rsid w:val="00390FF2"/>
    <w:rsid w:val="0039109A"/>
    <w:rsid w:val="00391782"/>
    <w:rsid w:val="003919CA"/>
    <w:rsid w:val="00391CC9"/>
    <w:rsid w:val="00391F9A"/>
    <w:rsid w:val="00392450"/>
    <w:rsid w:val="003925E2"/>
    <w:rsid w:val="003928FF"/>
    <w:rsid w:val="00392B64"/>
    <w:rsid w:val="00392C60"/>
    <w:rsid w:val="00392D4B"/>
    <w:rsid w:val="003931C4"/>
    <w:rsid w:val="00393617"/>
    <w:rsid w:val="0039371E"/>
    <w:rsid w:val="00393794"/>
    <w:rsid w:val="0039389F"/>
    <w:rsid w:val="00393E83"/>
    <w:rsid w:val="00393FA6"/>
    <w:rsid w:val="0039422C"/>
    <w:rsid w:val="00394354"/>
    <w:rsid w:val="0039483D"/>
    <w:rsid w:val="00394B5A"/>
    <w:rsid w:val="00394CD6"/>
    <w:rsid w:val="00394DFF"/>
    <w:rsid w:val="00394E5F"/>
    <w:rsid w:val="00395302"/>
    <w:rsid w:val="003953F9"/>
    <w:rsid w:val="00395447"/>
    <w:rsid w:val="00395449"/>
    <w:rsid w:val="00395469"/>
    <w:rsid w:val="0039563B"/>
    <w:rsid w:val="003958BC"/>
    <w:rsid w:val="00395931"/>
    <w:rsid w:val="00395C31"/>
    <w:rsid w:val="00395C9B"/>
    <w:rsid w:val="00396050"/>
    <w:rsid w:val="00396198"/>
    <w:rsid w:val="003961A5"/>
    <w:rsid w:val="00396403"/>
    <w:rsid w:val="00396A55"/>
    <w:rsid w:val="00396D7C"/>
    <w:rsid w:val="00396D91"/>
    <w:rsid w:val="00396FDF"/>
    <w:rsid w:val="00397120"/>
    <w:rsid w:val="00397190"/>
    <w:rsid w:val="00397262"/>
    <w:rsid w:val="003972D1"/>
    <w:rsid w:val="00397789"/>
    <w:rsid w:val="003978AF"/>
    <w:rsid w:val="003978D0"/>
    <w:rsid w:val="00397B4B"/>
    <w:rsid w:val="00397CAA"/>
    <w:rsid w:val="00397D22"/>
    <w:rsid w:val="00397EC3"/>
    <w:rsid w:val="003A00AA"/>
    <w:rsid w:val="003A0297"/>
    <w:rsid w:val="003A057D"/>
    <w:rsid w:val="003A065D"/>
    <w:rsid w:val="003A06BF"/>
    <w:rsid w:val="003A0867"/>
    <w:rsid w:val="003A086B"/>
    <w:rsid w:val="003A0A52"/>
    <w:rsid w:val="003A0A8F"/>
    <w:rsid w:val="003A0C58"/>
    <w:rsid w:val="003A1403"/>
    <w:rsid w:val="003A1537"/>
    <w:rsid w:val="003A16CF"/>
    <w:rsid w:val="003A174D"/>
    <w:rsid w:val="003A1A5F"/>
    <w:rsid w:val="003A1B7E"/>
    <w:rsid w:val="003A1C21"/>
    <w:rsid w:val="003A1EFA"/>
    <w:rsid w:val="003A1F3D"/>
    <w:rsid w:val="003A226D"/>
    <w:rsid w:val="003A264A"/>
    <w:rsid w:val="003A2673"/>
    <w:rsid w:val="003A2895"/>
    <w:rsid w:val="003A2987"/>
    <w:rsid w:val="003A2988"/>
    <w:rsid w:val="003A2BA3"/>
    <w:rsid w:val="003A2CAF"/>
    <w:rsid w:val="003A2E5F"/>
    <w:rsid w:val="003A2FBB"/>
    <w:rsid w:val="003A3032"/>
    <w:rsid w:val="003A33DF"/>
    <w:rsid w:val="003A3562"/>
    <w:rsid w:val="003A3676"/>
    <w:rsid w:val="003A3681"/>
    <w:rsid w:val="003A36DC"/>
    <w:rsid w:val="003A375E"/>
    <w:rsid w:val="003A397F"/>
    <w:rsid w:val="003A3A62"/>
    <w:rsid w:val="003A3A6E"/>
    <w:rsid w:val="003A3AAD"/>
    <w:rsid w:val="003A3C57"/>
    <w:rsid w:val="003A3E82"/>
    <w:rsid w:val="003A3FE2"/>
    <w:rsid w:val="003A40FC"/>
    <w:rsid w:val="003A42AB"/>
    <w:rsid w:val="003A45CA"/>
    <w:rsid w:val="003A4656"/>
    <w:rsid w:val="003A4FFB"/>
    <w:rsid w:val="003A533B"/>
    <w:rsid w:val="003A576C"/>
    <w:rsid w:val="003A5917"/>
    <w:rsid w:val="003A591E"/>
    <w:rsid w:val="003A594F"/>
    <w:rsid w:val="003A5E0D"/>
    <w:rsid w:val="003A5E6F"/>
    <w:rsid w:val="003A5EC3"/>
    <w:rsid w:val="003A5FE2"/>
    <w:rsid w:val="003A6068"/>
    <w:rsid w:val="003A6308"/>
    <w:rsid w:val="003A6546"/>
    <w:rsid w:val="003A6B74"/>
    <w:rsid w:val="003A6B7C"/>
    <w:rsid w:val="003A6E41"/>
    <w:rsid w:val="003A70BB"/>
    <w:rsid w:val="003A7444"/>
    <w:rsid w:val="003A77DA"/>
    <w:rsid w:val="003A7A08"/>
    <w:rsid w:val="003A7BB3"/>
    <w:rsid w:val="003A7C60"/>
    <w:rsid w:val="003A7DE4"/>
    <w:rsid w:val="003B0003"/>
    <w:rsid w:val="003B0035"/>
    <w:rsid w:val="003B0759"/>
    <w:rsid w:val="003B07FB"/>
    <w:rsid w:val="003B0B06"/>
    <w:rsid w:val="003B0B6D"/>
    <w:rsid w:val="003B0CA2"/>
    <w:rsid w:val="003B131F"/>
    <w:rsid w:val="003B13A2"/>
    <w:rsid w:val="003B16D2"/>
    <w:rsid w:val="003B1990"/>
    <w:rsid w:val="003B1CC7"/>
    <w:rsid w:val="003B1CDB"/>
    <w:rsid w:val="003B1D53"/>
    <w:rsid w:val="003B1EB9"/>
    <w:rsid w:val="003B2479"/>
    <w:rsid w:val="003B252D"/>
    <w:rsid w:val="003B265A"/>
    <w:rsid w:val="003B26D5"/>
    <w:rsid w:val="003B2748"/>
    <w:rsid w:val="003B2780"/>
    <w:rsid w:val="003B2B15"/>
    <w:rsid w:val="003B2BE5"/>
    <w:rsid w:val="003B31FD"/>
    <w:rsid w:val="003B320F"/>
    <w:rsid w:val="003B3584"/>
    <w:rsid w:val="003B371D"/>
    <w:rsid w:val="003B389A"/>
    <w:rsid w:val="003B3DF8"/>
    <w:rsid w:val="003B3E9F"/>
    <w:rsid w:val="003B41B1"/>
    <w:rsid w:val="003B433E"/>
    <w:rsid w:val="003B43AA"/>
    <w:rsid w:val="003B4883"/>
    <w:rsid w:val="003B5032"/>
    <w:rsid w:val="003B51C2"/>
    <w:rsid w:val="003B51DC"/>
    <w:rsid w:val="003B5443"/>
    <w:rsid w:val="003B54C4"/>
    <w:rsid w:val="003B579D"/>
    <w:rsid w:val="003B580F"/>
    <w:rsid w:val="003B58BF"/>
    <w:rsid w:val="003B59CE"/>
    <w:rsid w:val="003B5A16"/>
    <w:rsid w:val="003B5A63"/>
    <w:rsid w:val="003B5B99"/>
    <w:rsid w:val="003B5C34"/>
    <w:rsid w:val="003B5C8C"/>
    <w:rsid w:val="003B5E5A"/>
    <w:rsid w:val="003B610F"/>
    <w:rsid w:val="003B6122"/>
    <w:rsid w:val="003B6167"/>
    <w:rsid w:val="003B628D"/>
    <w:rsid w:val="003B64D6"/>
    <w:rsid w:val="003B650C"/>
    <w:rsid w:val="003B6C3B"/>
    <w:rsid w:val="003B6DC0"/>
    <w:rsid w:val="003B6E45"/>
    <w:rsid w:val="003B709E"/>
    <w:rsid w:val="003B7216"/>
    <w:rsid w:val="003B7265"/>
    <w:rsid w:val="003B7566"/>
    <w:rsid w:val="003B7790"/>
    <w:rsid w:val="003B7978"/>
    <w:rsid w:val="003B7B36"/>
    <w:rsid w:val="003B7C97"/>
    <w:rsid w:val="003C01D6"/>
    <w:rsid w:val="003C01E1"/>
    <w:rsid w:val="003C0505"/>
    <w:rsid w:val="003C0659"/>
    <w:rsid w:val="003C07F1"/>
    <w:rsid w:val="003C07F7"/>
    <w:rsid w:val="003C0A26"/>
    <w:rsid w:val="003C0EF5"/>
    <w:rsid w:val="003C0FAE"/>
    <w:rsid w:val="003C1005"/>
    <w:rsid w:val="003C1419"/>
    <w:rsid w:val="003C1584"/>
    <w:rsid w:val="003C15AE"/>
    <w:rsid w:val="003C15F4"/>
    <w:rsid w:val="003C1BC6"/>
    <w:rsid w:val="003C1EE6"/>
    <w:rsid w:val="003C1F49"/>
    <w:rsid w:val="003C201A"/>
    <w:rsid w:val="003C2299"/>
    <w:rsid w:val="003C22AA"/>
    <w:rsid w:val="003C22B1"/>
    <w:rsid w:val="003C22BC"/>
    <w:rsid w:val="003C22D6"/>
    <w:rsid w:val="003C24D9"/>
    <w:rsid w:val="003C258A"/>
    <w:rsid w:val="003C273C"/>
    <w:rsid w:val="003C27DB"/>
    <w:rsid w:val="003C28D5"/>
    <w:rsid w:val="003C294B"/>
    <w:rsid w:val="003C29E8"/>
    <w:rsid w:val="003C2C1F"/>
    <w:rsid w:val="003C2C9D"/>
    <w:rsid w:val="003C2D82"/>
    <w:rsid w:val="003C32B7"/>
    <w:rsid w:val="003C335A"/>
    <w:rsid w:val="003C33F1"/>
    <w:rsid w:val="003C3D52"/>
    <w:rsid w:val="003C402D"/>
    <w:rsid w:val="003C440A"/>
    <w:rsid w:val="003C4445"/>
    <w:rsid w:val="003C4481"/>
    <w:rsid w:val="003C458B"/>
    <w:rsid w:val="003C4781"/>
    <w:rsid w:val="003C4A71"/>
    <w:rsid w:val="003C4A7B"/>
    <w:rsid w:val="003C4C81"/>
    <w:rsid w:val="003C4D37"/>
    <w:rsid w:val="003C4DA2"/>
    <w:rsid w:val="003C4E1B"/>
    <w:rsid w:val="003C4EB3"/>
    <w:rsid w:val="003C5451"/>
    <w:rsid w:val="003C5598"/>
    <w:rsid w:val="003C5945"/>
    <w:rsid w:val="003C5DE0"/>
    <w:rsid w:val="003C637F"/>
    <w:rsid w:val="003C65FF"/>
    <w:rsid w:val="003C677F"/>
    <w:rsid w:val="003C6949"/>
    <w:rsid w:val="003C6FA9"/>
    <w:rsid w:val="003C74B3"/>
    <w:rsid w:val="003C77F9"/>
    <w:rsid w:val="003C78C8"/>
    <w:rsid w:val="003C7BEC"/>
    <w:rsid w:val="003C7CF7"/>
    <w:rsid w:val="003C7DC2"/>
    <w:rsid w:val="003D0238"/>
    <w:rsid w:val="003D027C"/>
    <w:rsid w:val="003D0298"/>
    <w:rsid w:val="003D036A"/>
    <w:rsid w:val="003D097D"/>
    <w:rsid w:val="003D0D33"/>
    <w:rsid w:val="003D0F36"/>
    <w:rsid w:val="003D1618"/>
    <w:rsid w:val="003D17BD"/>
    <w:rsid w:val="003D1AE3"/>
    <w:rsid w:val="003D1C85"/>
    <w:rsid w:val="003D1D36"/>
    <w:rsid w:val="003D211A"/>
    <w:rsid w:val="003D2231"/>
    <w:rsid w:val="003D2375"/>
    <w:rsid w:val="003D2597"/>
    <w:rsid w:val="003D260A"/>
    <w:rsid w:val="003D27A4"/>
    <w:rsid w:val="003D2802"/>
    <w:rsid w:val="003D29E2"/>
    <w:rsid w:val="003D2B59"/>
    <w:rsid w:val="003D2BBE"/>
    <w:rsid w:val="003D2BFE"/>
    <w:rsid w:val="003D3160"/>
    <w:rsid w:val="003D344C"/>
    <w:rsid w:val="003D3548"/>
    <w:rsid w:val="003D3580"/>
    <w:rsid w:val="003D3BB5"/>
    <w:rsid w:val="003D3D1A"/>
    <w:rsid w:val="003D3E2F"/>
    <w:rsid w:val="003D411D"/>
    <w:rsid w:val="003D4420"/>
    <w:rsid w:val="003D4844"/>
    <w:rsid w:val="003D4885"/>
    <w:rsid w:val="003D4B2D"/>
    <w:rsid w:val="003D4C0C"/>
    <w:rsid w:val="003D4D90"/>
    <w:rsid w:val="003D5214"/>
    <w:rsid w:val="003D54A7"/>
    <w:rsid w:val="003D56CB"/>
    <w:rsid w:val="003D58C0"/>
    <w:rsid w:val="003D5D67"/>
    <w:rsid w:val="003D60C7"/>
    <w:rsid w:val="003D60C8"/>
    <w:rsid w:val="003D6103"/>
    <w:rsid w:val="003D63E9"/>
    <w:rsid w:val="003D65E6"/>
    <w:rsid w:val="003D67B6"/>
    <w:rsid w:val="003D6932"/>
    <w:rsid w:val="003D6B2E"/>
    <w:rsid w:val="003D6D8E"/>
    <w:rsid w:val="003D71E2"/>
    <w:rsid w:val="003D7495"/>
    <w:rsid w:val="003D75D9"/>
    <w:rsid w:val="003D79C5"/>
    <w:rsid w:val="003D7E6C"/>
    <w:rsid w:val="003E0096"/>
    <w:rsid w:val="003E02A2"/>
    <w:rsid w:val="003E0455"/>
    <w:rsid w:val="003E0C5D"/>
    <w:rsid w:val="003E1143"/>
    <w:rsid w:val="003E1189"/>
    <w:rsid w:val="003E11D0"/>
    <w:rsid w:val="003E143B"/>
    <w:rsid w:val="003E144E"/>
    <w:rsid w:val="003E1451"/>
    <w:rsid w:val="003E150E"/>
    <w:rsid w:val="003E164E"/>
    <w:rsid w:val="003E16D3"/>
    <w:rsid w:val="003E1A32"/>
    <w:rsid w:val="003E1DDB"/>
    <w:rsid w:val="003E209B"/>
    <w:rsid w:val="003E2351"/>
    <w:rsid w:val="003E2951"/>
    <w:rsid w:val="003E2B15"/>
    <w:rsid w:val="003E2DB7"/>
    <w:rsid w:val="003E3513"/>
    <w:rsid w:val="003E39B3"/>
    <w:rsid w:val="003E3E53"/>
    <w:rsid w:val="003E3E89"/>
    <w:rsid w:val="003E3E8A"/>
    <w:rsid w:val="003E3F2F"/>
    <w:rsid w:val="003E41C3"/>
    <w:rsid w:val="003E43A3"/>
    <w:rsid w:val="003E454A"/>
    <w:rsid w:val="003E4701"/>
    <w:rsid w:val="003E47C8"/>
    <w:rsid w:val="003E48C7"/>
    <w:rsid w:val="003E4A94"/>
    <w:rsid w:val="003E4C71"/>
    <w:rsid w:val="003E4D5D"/>
    <w:rsid w:val="003E4DBB"/>
    <w:rsid w:val="003E4DFC"/>
    <w:rsid w:val="003E5130"/>
    <w:rsid w:val="003E5369"/>
    <w:rsid w:val="003E56D6"/>
    <w:rsid w:val="003E5869"/>
    <w:rsid w:val="003E5996"/>
    <w:rsid w:val="003E5B09"/>
    <w:rsid w:val="003E5B41"/>
    <w:rsid w:val="003E5FBF"/>
    <w:rsid w:val="003E629E"/>
    <w:rsid w:val="003E6909"/>
    <w:rsid w:val="003E6A9F"/>
    <w:rsid w:val="003E6D9C"/>
    <w:rsid w:val="003E6DF2"/>
    <w:rsid w:val="003E6ED8"/>
    <w:rsid w:val="003E7586"/>
    <w:rsid w:val="003E7722"/>
    <w:rsid w:val="003E7B9D"/>
    <w:rsid w:val="003E7C1C"/>
    <w:rsid w:val="003E7D00"/>
    <w:rsid w:val="003E7F3F"/>
    <w:rsid w:val="003E7F66"/>
    <w:rsid w:val="003F0016"/>
    <w:rsid w:val="003F019A"/>
    <w:rsid w:val="003F01AD"/>
    <w:rsid w:val="003F034E"/>
    <w:rsid w:val="003F03B9"/>
    <w:rsid w:val="003F04AB"/>
    <w:rsid w:val="003F071E"/>
    <w:rsid w:val="003F09B7"/>
    <w:rsid w:val="003F0B1B"/>
    <w:rsid w:val="003F0D17"/>
    <w:rsid w:val="003F0DEB"/>
    <w:rsid w:val="003F0FB8"/>
    <w:rsid w:val="003F1021"/>
    <w:rsid w:val="003F10B7"/>
    <w:rsid w:val="003F1257"/>
    <w:rsid w:val="003F14E8"/>
    <w:rsid w:val="003F1626"/>
    <w:rsid w:val="003F1A3A"/>
    <w:rsid w:val="003F1E46"/>
    <w:rsid w:val="003F1F85"/>
    <w:rsid w:val="003F1FB3"/>
    <w:rsid w:val="003F221E"/>
    <w:rsid w:val="003F237A"/>
    <w:rsid w:val="003F247D"/>
    <w:rsid w:val="003F2835"/>
    <w:rsid w:val="003F283A"/>
    <w:rsid w:val="003F2EF3"/>
    <w:rsid w:val="003F2F7C"/>
    <w:rsid w:val="003F30B8"/>
    <w:rsid w:val="003F3172"/>
    <w:rsid w:val="003F34A0"/>
    <w:rsid w:val="003F360A"/>
    <w:rsid w:val="003F363B"/>
    <w:rsid w:val="003F459D"/>
    <w:rsid w:val="003F45D0"/>
    <w:rsid w:val="003F4AA9"/>
    <w:rsid w:val="003F4ADC"/>
    <w:rsid w:val="003F4B87"/>
    <w:rsid w:val="003F4BDE"/>
    <w:rsid w:val="003F539E"/>
    <w:rsid w:val="003F5455"/>
    <w:rsid w:val="003F5717"/>
    <w:rsid w:val="003F5952"/>
    <w:rsid w:val="003F602E"/>
    <w:rsid w:val="003F6142"/>
    <w:rsid w:val="003F61A1"/>
    <w:rsid w:val="003F6343"/>
    <w:rsid w:val="003F6414"/>
    <w:rsid w:val="003F65C1"/>
    <w:rsid w:val="003F6726"/>
    <w:rsid w:val="003F685F"/>
    <w:rsid w:val="003F6BB3"/>
    <w:rsid w:val="003F6CBF"/>
    <w:rsid w:val="003F6DB2"/>
    <w:rsid w:val="003F7215"/>
    <w:rsid w:val="003F722D"/>
    <w:rsid w:val="003F737A"/>
    <w:rsid w:val="003F7F01"/>
    <w:rsid w:val="00400023"/>
    <w:rsid w:val="0040035C"/>
    <w:rsid w:val="00400497"/>
    <w:rsid w:val="00400795"/>
    <w:rsid w:val="00400843"/>
    <w:rsid w:val="00400CDD"/>
    <w:rsid w:val="00400D6B"/>
    <w:rsid w:val="0040105C"/>
    <w:rsid w:val="0040106E"/>
    <w:rsid w:val="004015F7"/>
    <w:rsid w:val="0040162C"/>
    <w:rsid w:val="0040163E"/>
    <w:rsid w:val="004017B3"/>
    <w:rsid w:val="00401A1A"/>
    <w:rsid w:val="00401A21"/>
    <w:rsid w:val="00401BE8"/>
    <w:rsid w:val="00401CC0"/>
    <w:rsid w:val="004021EE"/>
    <w:rsid w:val="00402432"/>
    <w:rsid w:val="004027DF"/>
    <w:rsid w:val="00402BCA"/>
    <w:rsid w:val="00402EEB"/>
    <w:rsid w:val="0040352E"/>
    <w:rsid w:val="004036E1"/>
    <w:rsid w:val="00403876"/>
    <w:rsid w:val="00403A5D"/>
    <w:rsid w:val="00403C2A"/>
    <w:rsid w:val="00403D82"/>
    <w:rsid w:val="00403D9A"/>
    <w:rsid w:val="004042F2"/>
    <w:rsid w:val="0040445C"/>
    <w:rsid w:val="004045EE"/>
    <w:rsid w:val="004048AA"/>
    <w:rsid w:val="00404B31"/>
    <w:rsid w:val="00404E8B"/>
    <w:rsid w:val="00404F6A"/>
    <w:rsid w:val="0040501E"/>
    <w:rsid w:val="004050EE"/>
    <w:rsid w:val="004051FC"/>
    <w:rsid w:val="004053C8"/>
    <w:rsid w:val="00405426"/>
    <w:rsid w:val="00405648"/>
    <w:rsid w:val="00405B79"/>
    <w:rsid w:val="00405BFC"/>
    <w:rsid w:val="004060B9"/>
    <w:rsid w:val="004062C6"/>
    <w:rsid w:val="0040634E"/>
    <w:rsid w:val="004064B9"/>
    <w:rsid w:val="00406520"/>
    <w:rsid w:val="004067DE"/>
    <w:rsid w:val="00406CB0"/>
    <w:rsid w:val="00406E1F"/>
    <w:rsid w:val="00406E63"/>
    <w:rsid w:val="0040780E"/>
    <w:rsid w:val="004079EA"/>
    <w:rsid w:val="00407E54"/>
    <w:rsid w:val="0041009C"/>
    <w:rsid w:val="00410173"/>
    <w:rsid w:val="0041017F"/>
    <w:rsid w:val="00410193"/>
    <w:rsid w:val="0041050D"/>
    <w:rsid w:val="004105E8"/>
    <w:rsid w:val="00410762"/>
    <w:rsid w:val="004109DD"/>
    <w:rsid w:val="00410B6D"/>
    <w:rsid w:val="00410E79"/>
    <w:rsid w:val="00410ED9"/>
    <w:rsid w:val="00410F65"/>
    <w:rsid w:val="004111BF"/>
    <w:rsid w:val="0041144A"/>
    <w:rsid w:val="00411969"/>
    <w:rsid w:val="00411F45"/>
    <w:rsid w:val="00411F9F"/>
    <w:rsid w:val="00412126"/>
    <w:rsid w:val="00412155"/>
    <w:rsid w:val="00412202"/>
    <w:rsid w:val="00412397"/>
    <w:rsid w:val="004123BE"/>
    <w:rsid w:val="00412480"/>
    <w:rsid w:val="004126C0"/>
    <w:rsid w:val="004128BB"/>
    <w:rsid w:val="00412BB4"/>
    <w:rsid w:val="00412C80"/>
    <w:rsid w:val="00412D93"/>
    <w:rsid w:val="00412EDB"/>
    <w:rsid w:val="00412F52"/>
    <w:rsid w:val="004132B1"/>
    <w:rsid w:val="004133A1"/>
    <w:rsid w:val="0041341E"/>
    <w:rsid w:val="00413658"/>
    <w:rsid w:val="004136E3"/>
    <w:rsid w:val="0041376D"/>
    <w:rsid w:val="00413CC0"/>
    <w:rsid w:val="00413EB2"/>
    <w:rsid w:val="0041404F"/>
    <w:rsid w:val="00414146"/>
    <w:rsid w:val="00414379"/>
    <w:rsid w:val="0041443F"/>
    <w:rsid w:val="00414C19"/>
    <w:rsid w:val="00414CAE"/>
    <w:rsid w:val="00414D72"/>
    <w:rsid w:val="00415171"/>
    <w:rsid w:val="00415217"/>
    <w:rsid w:val="0041524C"/>
    <w:rsid w:val="00415266"/>
    <w:rsid w:val="004155F1"/>
    <w:rsid w:val="0041583B"/>
    <w:rsid w:val="00415881"/>
    <w:rsid w:val="004158BD"/>
    <w:rsid w:val="004159B5"/>
    <w:rsid w:val="004159B8"/>
    <w:rsid w:val="00415B17"/>
    <w:rsid w:val="00415DEB"/>
    <w:rsid w:val="004161C8"/>
    <w:rsid w:val="00416A39"/>
    <w:rsid w:val="00416AB0"/>
    <w:rsid w:val="00416AD7"/>
    <w:rsid w:val="00416BE4"/>
    <w:rsid w:val="00416E1E"/>
    <w:rsid w:val="004171D7"/>
    <w:rsid w:val="00417378"/>
    <w:rsid w:val="00417546"/>
    <w:rsid w:val="0041766F"/>
    <w:rsid w:val="004176FB"/>
    <w:rsid w:val="004177CD"/>
    <w:rsid w:val="00417B1E"/>
    <w:rsid w:val="00420485"/>
    <w:rsid w:val="00420A12"/>
    <w:rsid w:val="00420A7E"/>
    <w:rsid w:val="00420B53"/>
    <w:rsid w:val="00420DF5"/>
    <w:rsid w:val="00420F44"/>
    <w:rsid w:val="00420FD6"/>
    <w:rsid w:val="0042105C"/>
    <w:rsid w:val="00421261"/>
    <w:rsid w:val="00421358"/>
    <w:rsid w:val="00421402"/>
    <w:rsid w:val="004218B3"/>
    <w:rsid w:val="00421B13"/>
    <w:rsid w:val="00421BF4"/>
    <w:rsid w:val="00421CBA"/>
    <w:rsid w:val="00421DCB"/>
    <w:rsid w:val="00421FE8"/>
    <w:rsid w:val="00422028"/>
    <w:rsid w:val="0042205A"/>
    <w:rsid w:val="00422674"/>
    <w:rsid w:val="00422DA0"/>
    <w:rsid w:val="00422FDF"/>
    <w:rsid w:val="00423016"/>
    <w:rsid w:val="00423030"/>
    <w:rsid w:val="0042308F"/>
    <w:rsid w:val="00423157"/>
    <w:rsid w:val="00423314"/>
    <w:rsid w:val="004233AF"/>
    <w:rsid w:val="00423970"/>
    <w:rsid w:val="00423B53"/>
    <w:rsid w:val="00423EF1"/>
    <w:rsid w:val="004243CF"/>
    <w:rsid w:val="00424999"/>
    <w:rsid w:val="00424C84"/>
    <w:rsid w:val="00424CF4"/>
    <w:rsid w:val="00424E7B"/>
    <w:rsid w:val="00425199"/>
    <w:rsid w:val="00425267"/>
    <w:rsid w:val="00425721"/>
    <w:rsid w:val="004258E5"/>
    <w:rsid w:val="00425928"/>
    <w:rsid w:val="00425B56"/>
    <w:rsid w:val="00425C8D"/>
    <w:rsid w:val="004263A6"/>
    <w:rsid w:val="00426738"/>
    <w:rsid w:val="00426899"/>
    <w:rsid w:val="00426A5A"/>
    <w:rsid w:val="00426C3E"/>
    <w:rsid w:val="00426CAD"/>
    <w:rsid w:val="004270A5"/>
    <w:rsid w:val="004271CA"/>
    <w:rsid w:val="0042727B"/>
    <w:rsid w:val="00427289"/>
    <w:rsid w:val="004272E0"/>
    <w:rsid w:val="00427861"/>
    <w:rsid w:val="0042792F"/>
    <w:rsid w:val="004279CD"/>
    <w:rsid w:val="00427CA0"/>
    <w:rsid w:val="00427E27"/>
    <w:rsid w:val="00427EDC"/>
    <w:rsid w:val="0043012B"/>
    <w:rsid w:val="00430245"/>
    <w:rsid w:val="00430260"/>
    <w:rsid w:val="00430283"/>
    <w:rsid w:val="0043030E"/>
    <w:rsid w:val="0043036F"/>
    <w:rsid w:val="00430468"/>
    <w:rsid w:val="00430719"/>
    <w:rsid w:val="00430766"/>
    <w:rsid w:val="0043082A"/>
    <w:rsid w:val="00430892"/>
    <w:rsid w:val="00430F8E"/>
    <w:rsid w:val="004311F9"/>
    <w:rsid w:val="004313DE"/>
    <w:rsid w:val="004314E9"/>
    <w:rsid w:val="004316A9"/>
    <w:rsid w:val="00431D77"/>
    <w:rsid w:val="00431DA5"/>
    <w:rsid w:val="00431DD0"/>
    <w:rsid w:val="004320F7"/>
    <w:rsid w:val="0043232A"/>
    <w:rsid w:val="00432447"/>
    <w:rsid w:val="00432799"/>
    <w:rsid w:val="00432808"/>
    <w:rsid w:val="0043295B"/>
    <w:rsid w:val="00432C7E"/>
    <w:rsid w:val="00432E4F"/>
    <w:rsid w:val="004330B3"/>
    <w:rsid w:val="0043318C"/>
    <w:rsid w:val="0043326C"/>
    <w:rsid w:val="00433279"/>
    <w:rsid w:val="004333A7"/>
    <w:rsid w:val="004342D4"/>
    <w:rsid w:val="004343AA"/>
    <w:rsid w:val="00434885"/>
    <w:rsid w:val="00434887"/>
    <w:rsid w:val="0043491F"/>
    <w:rsid w:val="0043497F"/>
    <w:rsid w:val="00434B10"/>
    <w:rsid w:val="00434B63"/>
    <w:rsid w:val="00434D7F"/>
    <w:rsid w:val="00434F4A"/>
    <w:rsid w:val="00435136"/>
    <w:rsid w:val="004352C2"/>
    <w:rsid w:val="004354F0"/>
    <w:rsid w:val="0043570A"/>
    <w:rsid w:val="00436025"/>
    <w:rsid w:val="004361BB"/>
    <w:rsid w:val="004361C8"/>
    <w:rsid w:val="0043625A"/>
    <w:rsid w:val="0043631D"/>
    <w:rsid w:val="0043633F"/>
    <w:rsid w:val="00436477"/>
    <w:rsid w:val="0043665C"/>
    <w:rsid w:val="00436A5A"/>
    <w:rsid w:val="00436B1A"/>
    <w:rsid w:val="00436C88"/>
    <w:rsid w:val="00436E34"/>
    <w:rsid w:val="00436EEB"/>
    <w:rsid w:val="004372F7"/>
    <w:rsid w:val="00437361"/>
    <w:rsid w:val="00437398"/>
    <w:rsid w:val="00437831"/>
    <w:rsid w:val="004378C8"/>
    <w:rsid w:val="004378F1"/>
    <w:rsid w:val="00437901"/>
    <w:rsid w:val="00437B84"/>
    <w:rsid w:val="00437DAD"/>
    <w:rsid w:val="00437E99"/>
    <w:rsid w:val="004401AB"/>
    <w:rsid w:val="004404DD"/>
    <w:rsid w:val="004404E1"/>
    <w:rsid w:val="00440AB1"/>
    <w:rsid w:val="00440B95"/>
    <w:rsid w:val="00440C10"/>
    <w:rsid w:val="00440D11"/>
    <w:rsid w:val="00440F61"/>
    <w:rsid w:val="00441159"/>
    <w:rsid w:val="00441210"/>
    <w:rsid w:val="0044172A"/>
    <w:rsid w:val="00441782"/>
    <w:rsid w:val="00441A19"/>
    <w:rsid w:val="00441AF2"/>
    <w:rsid w:val="00441B76"/>
    <w:rsid w:val="00441C39"/>
    <w:rsid w:val="00441CC6"/>
    <w:rsid w:val="00441D13"/>
    <w:rsid w:val="00441F78"/>
    <w:rsid w:val="00441FD1"/>
    <w:rsid w:val="00442244"/>
    <w:rsid w:val="00442333"/>
    <w:rsid w:val="00442335"/>
    <w:rsid w:val="00442371"/>
    <w:rsid w:val="0044258C"/>
    <w:rsid w:val="0044283F"/>
    <w:rsid w:val="0044287A"/>
    <w:rsid w:val="00442883"/>
    <w:rsid w:val="004429DB"/>
    <w:rsid w:val="00442B92"/>
    <w:rsid w:val="00442C76"/>
    <w:rsid w:val="00442D33"/>
    <w:rsid w:val="00442DC9"/>
    <w:rsid w:val="00443037"/>
    <w:rsid w:val="004430C6"/>
    <w:rsid w:val="00443B19"/>
    <w:rsid w:val="00443FE4"/>
    <w:rsid w:val="0044426E"/>
    <w:rsid w:val="00444534"/>
    <w:rsid w:val="004447A0"/>
    <w:rsid w:val="0044499D"/>
    <w:rsid w:val="00444ADC"/>
    <w:rsid w:val="00444D02"/>
    <w:rsid w:val="00445488"/>
    <w:rsid w:val="00445B25"/>
    <w:rsid w:val="00445CC9"/>
    <w:rsid w:val="0044611F"/>
    <w:rsid w:val="004461FB"/>
    <w:rsid w:val="004462D8"/>
    <w:rsid w:val="004462DC"/>
    <w:rsid w:val="00446805"/>
    <w:rsid w:val="00446B95"/>
    <w:rsid w:val="00446C0F"/>
    <w:rsid w:val="00446DDF"/>
    <w:rsid w:val="00446E4A"/>
    <w:rsid w:val="00447119"/>
    <w:rsid w:val="004471C8"/>
    <w:rsid w:val="004471FA"/>
    <w:rsid w:val="004472CA"/>
    <w:rsid w:val="004473F5"/>
    <w:rsid w:val="0044741B"/>
    <w:rsid w:val="00447648"/>
    <w:rsid w:val="00447810"/>
    <w:rsid w:val="00447B1C"/>
    <w:rsid w:val="00447FE5"/>
    <w:rsid w:val="00447FF7"/>
    <w:rsid w:val="0045017A"/>
    <w:rsid w:val="004502A6"/>
    <w:rsid w:val="00450762"/>
    <w:rsid w:val="004507A5"/>
    <w:rsid w:val="004508C6"/>
    <w:rsid w:val="00450B22"/>
    <w:rsid w:val="00450C34"/>
    <w:rsid w:val="00450C72"/>
    <w:rsid w:val="00450E6A"/>
    <w:rsid w:val="00450EAD"/>
    <w:rsid w:val="00451293"/>
    <w:rsid w:val="004512FA"/>
    <w:rsid w:val="004514B2"/>
    <w:rsid w:val="00451636"/>
    <w:rsid w:val="004517F9"/>
    <w:rsid w:val="004518A4"/>
    <w:rsid w:val="00451CC6"/>
    <w:rsid w:val="00451E3B"/>
    <w:rsid w:val="00451FFB"/>
    <w:rsid w:val="0045210B"/>
    <w:rsid w:val="00452215"/>
    <w:rsid w:val="0045233A"/>
    <w:rsid w:val="00452426"/>
    <w:rsid w:val="00452734"/>
    <w:rsid w:val="00452771"/>
    <w:rsid w:val="004527E0"/>
    <w:rsid w:val="00452871"/>
    <w:rsid w:val="00452BDD"/>
    <w:rsid w:val="00452C75"/>
    <w:rsid w:val="00452D7D"/>
    <w:rsid w:val="00453372"/>
    <w:rsid w:val="00453467"/>
    <w:rsid w:val="00453729"/>
    <w:rsid w:val="00453BDA"/>
    <w:rsid w:val="00453DE3"/>
    <w:rsid w:val="00453F2B"/>
    <w:rsid w:val="00453FF8"/>
    <w:rsid w:val="004540CD"/>
    <w:rsid w:val="00454386"/>
    <w:rsid w:val="00455087"/>
    <w:rsid w:val="0045511A"/>
    <w:rsid w:val="0045512E"/>
    <w:rsid w:val="004551A2"/>
    <w:rsid w:val="004551D2"/>
    <w:rsid w:val="00455223"/>
    <w:rsid w:val="004553B3"/>
    <w:rsid w:val="004553ED"/>
    <w:rsid w:val="00455643"/>
    <w:rsid w:val="004558FA"/>
    <w:rsid w:val="00455A9E"/>
    <w:rsid w:val="00455E07"/>
    <w:rsid w:val="00455F88"/>
    <w:rsid w:val="004561B5"/>
    <w:rsid w:val="0045635C"/>
    <w:rsid w:val="004564D0"/>
    <w:rsid w:val="00456623"/>
    <w:rsid w:val="00456749"/>
    <w:rsid w:val="004567E1"/>
    <w:rsid w:val="00456E69"/>
    <w:rsid w:val="00456FD1"/>
    <w:rsid w:val="00457423"/>
    <w:rsid w:val="0045754B"/>
    <w:rsid w:val="00457875"/>
    <w:rsid w:val="00457973"/>
    <w:rsid w:val="00457A10"/>
    <w:rsid w:val="00457AA3"/>
    <w:rsid w:val="00457ADC"/>
    <w:rsid w:val="00457E59"/>
    <w:rsid w:val="00457F2F"/>
    <w:rsid w:val="00460190"/>
    <w:rsid w:val="004602CE"/>
    <w:rsid w:val="0046045F"/>
    <w:rsid w:val="00460D11"/>
    <w:rsid w:val="00460EC2"/>
    <w:rsid w:val="00461030"/>
    <w:rsid w:val="004611D1"/>
    <w:rsid w:val="00461254"/>
    <w:rsid w:val="0046168F"/>
    <w:rsid w:val="00461D59"/>
    <w:rsid w:val="0046208F"/>
    <w:rsid w:val="00462213"/>
    <w:rsid w:val="00462565"/>
    <w:rsid w:val="004626E1"/>
    <w:rsid w:val="00462B25"/>
    <w:rsid w:val="00462CE1"/>
    <w:rsid w:val="00462DD7"/>
    <w:rsid w:val="00463059"/>
    <w:rsid w:val="004632F7"/>
    <w:rsid w:val="00463637"/>
    <w:rsid w:val="0046369F"/>
    <w:rsid w:val="004637F7"/>
    <w:rsid w:val="00463AE7"/>
    <w:rsid w:val="00463C48"/>
    <w:rsid w:val="00463D88"/>
    <w:rsid w:val="00463D8D"/>
    <w:rsid w:val="00463EBB"/>
    <w:rsid w:val="00463F79"/>
    <w:rsid w:val="0046432A"/>
    <w:rsid w:val="0046446E"/>
    <w:rsid w:val="004644D4"/>
    <w:rsid w:val="0046480D"/>
    <w:rsid w:val="004648B0"/>
    <w:rsid w:val="004649E9"/>
    <w:rsid w:val="004649FF"/>
    <w:rsid w:val="00464B44"/>
    <w:rsid w:val="00464F6E"/>
    <w:rsid w:val="0046504B"/>
    <w:rsid w:val="004652C6"/>
    <w:rsid w:val="00465783"/>
    <w:rsid w:val="00465F9E"/>
    <w:rsid w:val="00465FE6"/>
    <w:rsid w:val="004664AC"/>
    <w:rsid w:val="0046685C"/>
    <w:rsid w:val="00466A14"/>
    <w:rsid w:val="00466D99"/>
    <w:rsid w:val="00466F57"/>
    <w:rsid w:val="004671B7"/>
    <w:rsid w:val="00467431"/>
    <w:rsid w:val="00467487"/>
    <w:rsid w:val="0046775D"/>
    <w:rsid w:val="004678F6"/>
    <w:rsid w:val="00467E01"/>
    <w:rsid w:val="00467E24"/>
    <w:rsid w:val="00467E57"/>
    <w:rsid w:val="00470532"/>
    <w:rsid w:val="004706A5"/>
    <w:rsid w:val="004706BD"/>
    <w:rsid w:val="00470D12"/>
    <w:rsid w:val="0047142F"/>
    <w:rsid w:val="004718E5"/>
    <w:rsid w:val="00471B5F"/>
    <w:rsid w:val="00472465"/>
    <w:rsid w:val="00472A55"/>
    <w:rsid w:val="00472BCC"/>
    <w:rsid w:val="00472D78"/>
    <w:rsid w:val="00472DC2"/>
    <w:rsid w:val="00472DDB"/>
    <w:rsid w:val="00472E25"/>
    <w:rsid w:val="00472F2D"/>
    <w:rsid w:val="00472FEF"/>
    <w:rsid w:val="00473940"/>
    <w:rsid w:val="004739D4"/>
    <w:rsid w:val="00473DA4"/>
    <w:rsid w:val="00473E37"/>
    <w:rsid w:val="0047402D"/>
    <w:rsid w:val="00474095"/>
    <w:rsid w:val="004741BB"/>
    <w:rsid w:val="00474469"/>
    <w:rsid w:val="004745F2"/>
    <w:rsid w:val="00474832"/>
    <w:rsid w:val="0047490B"/>
    <w:rsid w:val="00474AEC"/>
    <w:rsid w:val="00474B17"/>
    <w:rsid w:val="00474FF2"/>
    <w:rsid w:val="0047513B"/>
    <w:rsid w:val="0047519F"/>
    <w:rsid w:val="004751DC"/>
    <w:rsid w:val="0047530C"/>
    <w:rsid w:val="00475397"/>
    <w:rsid w:val="004753C8"/>
    <w:rsid w:val="0047562C"/>
    <w:rsid w:val="00475B46"/>
    <w:rsid w:val="00475B71"/>
    <w:rsid w:val="00475D97"/>
    <w:rsid w:val="00475ED5"/>
    <w:rsid w:val="0047605C"/>
    <w:rsid w:val="004761ED"/>
    <w:rsid w:val="00476206"/>
    <w:rsid w:val="00476387"/>
    <w:rsid w:val="00476557"/>
    <w:rsid w:val="00476708"/>
    <w:rsid w:val="00476ACA"/>
    <w:rsid w:val="00476DF3"/>
    <w:rsid w:val="00476EE0"/>
    <w:rsid w:val="004770B4"/>
    <w:rsid w:val="0047737D"/>
    <w:rsid w:val="0047745D"/>
    <w:rsid w:val="004774CA"/>
    <w:rsid w:val="004777A9"/>
    <w:rsid w:val="00477810"/>
    <w:rsid w:val="004778D8"/>
    <w:rsid w:val="004779FE"/>
    <w:rsid w:val="00477BD6"/>
    <w:rsid w:val="00477C52"/>
    <w:rsid w:val="00477CEF"/>
    <w:rsid w:val="00477DFF"/>
    <w:rsid w:val="0048006D"/>
    <w:rsid w:val="00480135"/>
    <w:rsid w:val="0048015B"/>
    <w:rsid w:val="00480238"/>
    <w:rsid w:val="00480263"/>
    <w:rsid w:val="004806A4"/>
    <w:rsid w:val="0048098E"/>
    <w:rsid w:val="00480B19"/>
    <w:rsid w:val="00480B4C"/>
    <w:rsid w:val="00480B57"/>
    <w:rsid w:val="00481195"/>
    <w:rsid w:val="00481744"/>
    <w:rsid w:val="00481947"/>
    <w:rsid w:val="0048196B"/>
    <w:rsid w:val="00481CE7"/>
    <w:rsid w:val="00481DDC"/>
    <w:rsid w:val="00481FD2"/>
    <w:rsid w:val="00482415"/>
    <w:rsid w:val="00482F0B"/>
    <w:rsid w:val="00482F69"/>
    <w:rsid w:val="004831F3"/>
    <w:rsid w:val="00483285"/>
    <w:rsid w:val="004832DD"/>
    <w:rsid w:val="004834AF"/>
    <w:rsid w:val="004834B2"/>
    <w:rsid w:val="00483560"/>
    <w:rsid w:val="00483644"/>
    <w:rsid w:val="004837EA"/>
    <w:rsid w:val="00483903"/>
    <w:rsid w:val="00483AF9"/>
    <w:rsid w:val="00483D46"/>
    <w:rsid w:val="00483E51"/>
    <w:rsid w:val="00483F8D"/>
    <w:rsid w:val="00483F94"/>
    <w:rsid w:val="00484225"/>
    <w:rsid w:val="0048443F"/>
    <w:rsid w:val="00484523"/>
    <w:rsid w:val="004845DC"/>
    <w:rsid w:val="00484879"/>
    <w:rsid w:val="00484E3C"/>
    <w:rsid w:val="00485626"/>
    <w:rsid w:val="004858F3"/>
    <w:rsid w:val="004859F8"/>
    <w:rsid w:val="00485B48"/>
    <w:rsid w:val="00485DBD"/>
    <w:rsid w:val="004861C4"/>
    <w:rsid w:val="00486536"/>
    <w:rsid w:val="004865C0"/>
    <w:rsid w:val="0048661A"/>
    <w:rsid w:val="0048695C"/>
    <w:rsid w:val="004869CD"/>
    <w:rsid w:val="00486C58"/>
    <w:rsid w:val="00486D02"/>
    <w:rsid w:val="00486DD2"/>
    <w:rsid w:val="00486EB9"/>
    <w:rsid w:val="004870CD"/>
    <w:rsid w:val="00487111"/>
    <w:rsid w:val="00487122"/>
    <w:rsid w:val="00487690"/>
    <w:rsid w:val="00487697"/>
    <w:rsid w:val="0048782E"/>
    <w:rsid w:val="00487836"/>
    <w:rsid w:val="00487CF3"/>
    <w:rsid w:val="00487F0C"/>
    <w:rsid w:val="0049023E"/>
    <w:rsid w:val="00490552"/>
    <w:rsid w:val="00490569"/>
    <w:rsid w:val="004905EB"/>
    <w:rsid w:val="004906A7"/>
    <w:rsid w:val="00490736"/>
    <w:rsid w:val="00490772"/>
    <w:rsid w:val="0049091B"/>
    <w:rsid w:val="004909DE"/>
    <w:rsid w:val="00490BE0"/>
    <w:rsid w:val="00490BF1"/>
    <w:rsid w:val="00490CC3"/>
    <w:rsid w:val="00490DD8"/>
    <w:rsid w:val="00490E02"/>
    <w:rsid w:val="00490ECA"/>
    <w:rsid w:val="00491088"/>
    <w:rsid w:val="00491294"/>
    <w:rsid w:val="004915D1"/>
    <w:rsid w:val="00491604"/>
    <w:rsid w:val="0049171D"/>
    <w:rsid w:val="004917A2"/>
    <w:rsid w:val="00491872"/>
    <w:rsid w:val="004918BA"/>
    <w:rsid w:val="0049190B"/>
    <w:rsid w:val="00491910"/>
    <w:rsid w:val="00491BC4"/>
    <w:rsid w:val="00491CB2"/>
    <w:rsid w:val="00491DDA"/>
    <w:rsid w:val="00491E21"/>
    <w:rsid w:val="00491E40"/>
    <w:rsid w:val="00491FC0"/>
    <w:rsid w:val="004920F0"/>
    <w:rsid w:val="004922AA"/>
    <w:rsid w:val="004923E4"/>
    <w:rsid w:val="004924C5"/>
    <w:rsid w:val="004924F3"/>
    <w:rsid w:val="00492502"/>
    <w:rsid w:val="004928AA"/>
    <w:rsid w:val="004929D7"/>
    <w:rsid w:val="00492A97"/>
    <w:rsid w:val="00492B99"/>
    <w:rsid w:val="00492DEA"/>
    <w:rsid w:val="00492FEA"/>
    <w:rsid w:val="00493091"/>
    <w:rsid w:val="00493240"/>
    <w:rsid w:val="00493437"/>
    <w:rsid w:val="0049355F"/>
    <w:rsid w:val="00493811"/>
    <w:rsid w:val="004938FE"/>
    <w:rsid w:val="00493A6F"/>
    <w:rsid w:val="00493DAF"/>
    <w:rsid w:val="0049437A"/>
    <w:rsid w:val="004947C5"/>
    <w:rsid w:val="0049494A"/>
    <w:rsid w:val="00494ED8"/>
    <w:rsid w:val="004950EB"/>
    <w:rsid w:val="004950F9"/>
    <w:rsid w:val="00495133"/>
    <w:rsid w:val="0049528D"/>
    <w:rsid w:val="0049533E"/>
    <w:rsid w:val="00495566"/>
    <w:rsid w:val="004956E7"/>
    <w:rsid w:val="00495725"/>
    <w:rsid w:val="004957F2"/>
    <w:rsid w:val="00495AC7"/>
    <w:rsid w:val="00495C36"/>
    <w:rsid w:val="00495C39"/>
    <w:rsid w:val="00495DB7"/>
    <w:rsid w:val="004960D1"/>
    <w:rsid w:val="00496165"/>
    <w:rsid w:val="00496208"/>
    <w:rsid w:val="004964B4"/>
    <w:rsid w:val="0049678F"/>
    <w:rsid w:val="004968FB"/>
    <w:rsid w:val="00496937"/>
    <w:rsid w:val="00496A58"/>
    <w:rsid w:val="00496B5B"/>
    <w:rsid w:val="00496C77"/>
    <w:rsid w:val="00497097"/>
    <w:rsid w:val="004972E4"/>
    <w:rsid w:val="0049743E"/>
    <w:rsid w:val="00497512"/>
    <w:rsid w:val="0049751F"/>
    <w:rsid w:val="00497B05"/>
    <w:rsid w:val="00497B53"/>
    <w:rsid w:val="00497C62"/>
    <w:rsid w:val="00497EAD"/>
    <w:rsid w:val="00497F1C"/>
    <w:rsid w:val="004A007D"/>
    <w:rsid w:val="004A068E"/>
    <w:rsid w:val="004A085D"/>
    <w:rsid w:val="004A0BA5"/>
    <w:rsid w:val="004A0E40"/>
    <w:rsid w:val="004A12F3"/>
    <w:rsid w:val="004A12FA"/>
    <w:rsid w:val="004A136F"/>
    <w:rsid w:val="004A1394"/>
    <w:rsid w:val="004A14E8"/>
    <w:rsid w:val="004A18F2"/>
    <w:rsid w:val="004A1DE4"/>
    <w:rsid w:val="004A1E3A"/>
    <w:rsid w:val="004A1E64"/>
    <w:rsid w:val="004A2406"/>
    <w:rsid w:val="004A2A81"/>
    <w:rsid w:val="004A2EC5"/>
    <w:rsid w:val="004A2FEF"/>
    <w:rsid w:val="004A3558"/>
    <w:rsid w:val="004A36DD"/>
    <w:rsid w:val="004A37E5"/>
    <w:rsid w:val="004A3833"/>
    <w:rsid w:val="004A3C6E"/>
    <w:rsid w:val="004A3DF8"/>
    <w:rsid w:val="004A3F0D"/>
    <w:rsid w:val="004A4173"/>
    <w:rsid w:val="004A4188"/>
    <w:rsid w:val="004A4222"/>
    <w:rsid w:val="004A4377"/>
    <w:rsid w:val="004A450D"/>
    <w:rsid w:val="004A4A27"/>
    <w:rsid w:val="004A4B61"/>
    <w:rsid w:val="004A4B7E"/>
    <w:rsid w:val="004A4E60"/>
    <w:rsid w:val="004A4EF4"/>
    <w:rsid w:val="004A5079"/>
    <w:rsid w:val="004A5173"/>
    <w:rsid w:val="004A541D"/>
    <w:rsid w:val="004A5ACA"/>
    <w:rsid w:val="004A5ACE"/>
    <w:rsid w:val="004A5BD2"/>
    <w:rsid w:val="004A5C56"/>
    <w:rsid w:val="004A613F"/>
    <w:rsid w:val="004A6413"/>
    <w:rsid w:val="004A67FB"/>
    <w:rsid w:val="004A689B"/>
    <w:rsid w:val="004A6A65"/>
    <w:rsid w:val="004A6B94"/>
    <w:rsid w:val="004A6BA2"/>
    <w:rsid w:val="004A6C4D"/>
    <w:rsid w:val="004A6EB8"/>
    <w:rsid w:val="004A7080"/>
    <w:rsid w:val="004A7459"/>
    <w:rsid w:val="004A7641"/>
    <w:rsid w:val="004A76F7"/>
    <w:rsid w:val="004A77ED"/>
    <w:rsid w:val="004A794E"/>
    <w:rsid w:val="004A7A96"/>
    <w:rsid w:val="004A7B97"/>
    <w:rsid w:val="004A7DAB"/>
    <w:rsid w:val="004B038B"/>
    <w:rsid w:val="004B0402"/>
    <w:rsid w:val="004B0494"/>
    <w:rsid w:val="004B062A"/>
    <w:rsid w:val="004B0644"/>
    <w:rsid w:val="004B06BA"/>
    <w:rsid w:val="004B0942"/>
    <w:rsid w:val="004B09A2"/>
    <w:rsid w:val="004B09D8"/>
    <w:rsid w:val="004B0B37"/>
    <w:rsid w:val="004B0C57"/>
    <w:rsid w:val="004B0D77"/>
    <w:rsid w:val="004B0EFC"/>
    <w:rsid w:val="004B0F73"/>
    <w:rsid w:val="004B1059"/>
    <w:rsid w:val="004B10DB"/>
    <w:rsid w:val="004B116C"/>
    <w:rsid w:val="004B12F3"/>
    <w:rsid w:val="004B1430"/>
    <w:rsid w:val="004B15CF"/>
    <w:rsid w:val="004B192E"/>
    <w:rsid w:val="004B1B2E"/>
    <w:rsid w:val="004B1CE3"/>
    <w:rsid w:val="004B1CFA"/>
    <w:rsid w:val="004B1D98"/>
    <w:rsid w:val="004B21BE"/>
    <w:rsid w:val="004B21D3"/>
    <w:rsid w:val="004B23EF"/>
    <w:rsid w:val="004B24E0"/>
    <w:rsid w:val="004B288E"/>
    <w:rsid w:val="004B2C02"/>
    <w:rsid w:val="004B3036"/>
    <w:rsid w:val="004B3101"/>
    <w:rsid w:val="004B3122"/>
    <w:rsid w:val="004B33C1"/>
    <w:rsid w:val="004B34B6"/>
    <w:rsid w:val="004B34D2"/>
    <w:rsid w:val="004B36B0"/>
    <w:rsid w:val="004B3B7E"/>
    <w:rsid w:val="004B3D41"/>
    <w:rsid w:val="004B40B5"/>
    <w:rsid w:val="004B41CF"/>
    <w:rsid w:val="004B4391"/>
    <w:rsid w:val="004B47E6"/>
    <w:rsid w:val="004B4970"/>
    <w:rsid w:val="004B49CC"/>
    <w:rsid w:val="004B50B7"/>
    <w:rsid w:val="004B50E8"/>
    <w:rsid w:val="004B5224"/>
    <w:rsid w:val="004B52F5"/>
    <w:rsid w:val="004B5495"/>
    <w:rsid w:val="004B5548"/>
    <w:rsid w:val="004B55EC"/>
    <w:rsid w:val="004B5A67"/>
    <w:rsid w:val="004B5A88"/>
    <w:rsid w:val="004B5D1F"/>
    <w:rsid w:val="004B6562"/>
    <w:rsid w:val="004B65DE"/>
    <w:rsid w:val="004B67EB"/>
    <w:rsid w:val="004B698A"/>
    <w:rsid w:val="004B6EBC"/>
    <w:rsid w:val="004B6F8F"/>
    <w:rsid w:val="004B6FF2"/>
    <w:rsid w:val="004B718D"/>
    <w:rsid w:val="004B7237"/>
    <w:rsid w:val="004B73AD"/>
    <w:rsid w:val="004B7666"/>
    <w:rsid w:val="004B7733"/>
    <w:rsid w:val="004B7868"/>
    <w:rsid w:val="004B7A11"/>
    <w:rsid w:val="004B7D98"/>
    <w:rsid w:val="004B7E14"/>
    <w:rsid w:val="004B7E3A"/>
    <w:rsid w:val="004B7E70"/>
    <w:rsid w:val="004B7FC5"/>
    <w:rsid w:val="004C01BB"/>
    <w:rsid w:val="004C03FF"/>
    <w:rsid w:val="004C0827"/>
    <w:rsid w:val="004C096F"/>
    <w:rsid w:val="004C0DAA"/>
    <w:rsid w:val="004C0F8C"/>
    <w:rsid w:val="004C130A"/>
    <w:rsid w:val="004C1459"/>
    <w:rsid w:val="004C14F5"/>
    <w:rsid w:val="004C17DD"/>
    <w:rsid w:val="004C188F"/>
    <w:rsid w:val="004C19F1"/>
    <w:rsid w:val="004C1A0E"/>
    <w:rsid w:val="004C1C58"/>
    <w:rsid w:val="004C1C92"/>
    <w:rsid w:val="004C1CBA"/>
    <w:rsid w:val="004C1CCA"/>
    <w:rsid w:val="004C1D67"/>
    <w:rsid w:val="004C1E55"/>
    <w:rsid w:val="004C1FA9"/>
    <w:rsid w:val="004C203A"/>
    <w:rsid w:val="004C2F95"/>
    <w:rsid w:val="004C334A"/>
    <w:rsid w:val="004C37C4"/>
    <w:rsid w:val="004C37DE"/>
    <w:rsid w:val="004C37E7"/>
    <w:rsid w:val="004C396C"/>
    <w:rsid w:val="004C3D1E"/>
    <w:rsid w:val="004C4126"/>
    <w:rsid w:val="004C45FA"/>
    <w:rsid w:val="004C46B6"/>
    <w:rsid w:val="004C47B8"/>
    <w:rsid w:val="004C4B82"/>
    <w:rsid w:val="004C4E84"/>
    <w:rsid w:val="004C4EF6"/>
    <w:rsid w:val="004C5418"/>
    <w:rsid w:val="004C55AA"/>
    <w:rsid w:val="004C5975"/>
    <w:rsid w:val="004C5C31"/>
    <w:rsid w:val="004C5DBA"/>
    <w:rsid w:val="004C601B"/>
    <w:rsid w:val="004C629B"/>
    <w:rsid w:val="004C62C0"/>
    <w:rsid w:val="004C63B5"/>
    <w:rsid w:val="004C6419"/>
    <w:rsid w:val="004C6482"/>
    <w:rsid w:val="004C6509"/>
    <w:rsid w:val="004C661F"/>
    <w:rsid w:val="004C6721"/>
    <w:rsid w:val="004C6E28"/>
    <w:rsid w:val="004C6E40"/>
    <w:rsid w:val="004C7353"/>
    <w:rsid w:val="004C7370"/>
    <w:rsid w:val="004C7510"/>
    <w:rsid w:val="004C756C"/>
    <w:rsid w:val="004C764F"/>
    <w:rsid w:val="004C77CC"/>
    <w:rsid w:val="004C7C17"/>
    <w:rsid w:val="004C7D2C"/>
    <w:rsid w:val="004D0015"/>
    <w:rsid w:val="004D00A9"/>
    <w:rsid w:val="004D017C"/>
    <w:rsid w:val="004D01CE"/>
    <w:rsid w:val="004D01F6"/>
    <w:rsid w:val="004D041E"/>
    <w:rsid w:val="004D04C6"/>
    <w:rsid w:val="004D05DA"/>
    <w:rsid w:val="004D08CF"/>
    <w:rsid w:val="004D093B"/>
    <w:rsid w:val="004D1545"/>
    <w:rsid w:val="004D16A2"/>
    <w:rsid w:val="004D1798"/>
    <w:rsid w:val="004D1B86"/>
    <w:rsid w:val="004D1D2B"/>
    <w:rsid w:val="004D1E48"/>
    <w:rsid w:val="004D1FE1"/>
    <w:rsid w:val="004D2203"/>
    <w:rsid w:val="004D2231"/>
    <w:rsid w:val="004D2284"/>
    <w:rsid w:val="004D25CC"/>
    <w:rsid w:val="004D2924"/>
    <w:rsid w:val="004D2AE7"/>
    <w:rsid w:val="004D2FAE"/>
    <w:rsid w:val="004D3191"/>
    <w:rsid w:val="004D3375"/>
    <w:rsid w:val="004D3812"/>
    <w:rsid w:val="004D3927"/>
    <w:rsid w:val="004D3C48"/>
    <w:rsid w:val="004D3D43"/>
    <w:rsid w:val="004D3EFB"/>
    <w:rsid w:val="004D4021"/>
    <w:rsid w:val="004D4117"/>
    <w:rsid w:val="004D41FC"/>
    <w:rsid w:val="004D42E9"/>
    <w:rsid w:val="004D437A"/>
    <w:rsid w:val="004D4895"/>
    <w:rsid w:val="004D4C0C"/>
    <w:rsid w:val="004D507C"/>
    <w:rsid w:val="004D517F"/>
    <w:rsid w:val="004D54D1"/>
    <w:rsid w:val="004D55AD"/>
    <w:rsid w:val="004D5C6B"/>
    <w:rsid w:val="004D5FB9"/>
    <w:rsid w:val="004D624D"/>
    <w:rsid w:val="004D63A9"/>
    <w:rsid w:val="004D6858"/>
    <w:rsid w:val="004D6C69"/>
    <w:rsid w:val="004D6EFA"/>
    <w:rsid w:val="004D6FF1"/>
    <w:rsid w:val="004D71B0"/>
    <w:rsid w:val="004D7387"/>
    <w:rsid w:val="004D73A8"/>
    <w:rsid w:val="004D7A4D"/>
    <w:rsid w:val="004D7AA9"/>
    <w:rsid w:val="004D7AD1"/>
    <w:rsid w:val="004D7AEE"/>
    <w:rsid w:val="004D7BEC"/>
    <w:rsid w:val="004D7D2D"/>
    <w:rsid w:val="004E0396"/>
    <w:rsid w:val="004E06E9"/>
    <w:rsid w:val="004E08DE"/>
    <w:rsid w:val="004E0A0B"/>
    <w:rsid w:val="004E0A66"/>
    <w:rsid w:val="004E0C2B"/>
    <w:rsid w:val="004E0DBC"/>
    <w:rsid w:val="004E0EA1"/>
    <w:rsid w:val="004E10B7"/>
    <w:rsid w:val="004E1587"/>
    <w:rsid w:val="004E15B0"/>
    <w:rsid w:val="004E1808"/>
    <w:rsid w:val="004E1886"/>
    <w:rsid w:val="004E1A8E"/>
    <w:rsid w:val="004E1C01"/>
    <w:rsid w:val="004E1E01"/>
    <w:rsid w:val="004E1F35"/>
    <w:rsid w:val="004E1FD6"/>
    <w:rsid w:val="004E227E"/>
    <w:rsid w:val="004E2298"/>
    <w:rsid w:val="004E2735"/>
    <w:rsid w:val="004E2746"/>
    <w:rsid w:val="004E2811"/>
    <w:rsid w:val="004E29BE"/>
    <w:rsid w:val="004E2A52"/>
    <w:rsid w:val="004E2BCF"/>
    <w:rsid w:val="004E2D80"/>
    <w:rsid w:val="004E2F5D"/>
    <w:rsid w:val="004E351B"/>
    <w:rsid w:val="004E37B1"/>
    <w:rsid w:val="004E3923"/>
    <w:rsid w:val="004E3C57"/>
    <w:rsid w:val="004E3C73"/>
    <w:rsid w:val="004E40D1"/>
    <w:rsid w:val="004E4503"/>
    <w:rsid w:val="004E456C"/>
    <w:rsid w:val="004E48AA"/>
    <w:rsid w:val="004E4ABD"/>
    <w:rsid w:val="004E4B02"/>
    <w:rsid w:val="004E4DDB"/>
    <w:rsid w:val="004E4EE0"/>
    <w:rsid w:val="004E5137"/>
    <w:rsid w:val="004E52F3"/>
    <w:rsid w:val="004E5536"/>
    <w:rsid w:val="004E5811"/>
    <w:rsid w:val="004E59B0"/>
    <w:rsid w:val="004E5BDF"/>
    <w:rsid w:val="004E5C4F"/>
    <w:rsid w:val="004E5E25"/>
    <w:rsid w:val="004E60F5"/>
    <w:rsid w:val="004E6117"/>
    <w:rsid w:val="004E630C"/>
    <w:rsid w:val="004E663E"/>
    <w:rsid w:val="004E68C8"/>
    <w:rsid w:val="004E68EA"/>
    <w:rsid w:val="004E6A35"/>
    <w:rsid w:val="004E6C25"/>
    <w:rsid w:val="004E6CAE"/>
    <w:rsid w:val="004E6CC4"/>
    <w:rsid w:val="004E6ED9"/>
    <w:rsid w:val="004E6FD7"/>
    <w:rsid w:val="004E72AA"/>
    <w:rsid w:val="004E7C6D"/>
    <w:rsid w:val="004E7C73"/>
    <w:rsid w:val="004E7E7D"/>
    <w:rsid w:val="004E7EDF"/>
    <w:rsid w:val="004E7FA7"/>
    <w:rsid w:val="004F00D1"/>
    <w:rsid w:val="004F0460"/>
    <w:rsid w:val="004F05C3"/>
    <w:rsid w:val="004F05F4"/>
    <w:rsid w:val="004F0777"/>
    <w:rsid w:val="004F079F"/>
    <w:rsid w:val="004F0A31"/>
    <w:rsid w:val="004F0B9B"/>
    <w:rsid w:val="004F0DA2"/>
    <w:rsid w:val="004F0F1E"/>
    <w:rsid w:val="004F10EA"/>
    <w:rsid w:val="004F16F6"/>
    <w:rsid w:val="004F170C"/>
    <w:rsid w:val="004F1752"/>
    <w:rsid w:val="004F1808"/>
    <w:rsid w:val="004F18F9"/>
    <w:rsid w:val="004F1AA6"/>
    <w:rsid w:val="004F1FDE"/>
    <w:rsid w:val="004F21B8"/>
    <w:rsid w:val="004F240F"/>
    <w:rsid w:val="004F2617"/>
    <w:rsid w:val="004F26D9"/>
    <w:rsid w:val="004F28B2"/>
    <w:rsid w:val="004F2C2C"/>
    <w:rsid w:val="004F2E0B"/>
    <w:rsid w:val="004F2E0F"/>
    <w:rsid w:val="004F2F99"/>
    <w:rsid w:val="004F3098"/>
    <w:rsid w:val="004F3467"/>
    <w:rsid w:val="004F34B3"/>
    <w:rsid w:val="004F34BA"/>
    <w:rsid w:val="004F34DD"/>
    <w:rsid w:val="004F35D1"/>
    <w:rsid w:val="004F391B"/>
    <w:rsid w:val="004F39D5"/>
    <w:rsid w:val="004F39E9"/>
    <w:rsid w:val="004F3C11"/>
    <w:rsid w:val="004F3C20"/>
    <w:rsid w:val="004F3CD3"/>
    <w:rsid w:val="004F3F69"/>
    <w:rsid w:val="004F3FEF"/>
    <w:rsid w:val="004F41D7"/>
    <w:rsid w:val="004F41DC"/>
    <w:rsid w:val="004F449C"/>
    <w:rsid w:val="004F4639"/>
    <w:rsid w:val="004F46F9"/>
    <w:rsid w:val="004F4795"/>
    <w:rsid w:val="004F4B3B"/>
    <w:rsid w:val="004F4CFB"/>
    <w:rsid w:val="004F5327"/>
    <w:rsid w:val="004F5735"/>
    <w:rsid w:val="004F57B7"/>
    <w:rsid w:val="004F584D"/>
    <w:rsid w:val="004F595D"/>
    <w:rsid w:val="004F5D0E"/>
    <w:rsid w:val="004F5E22"/>
    <w:rsid w:val="004F5E67"/>
    <w:rsid w:val="004F5E75"/>
    <w:rsid w:val="004F5EA4"/>
    <w:rsid w:val="004F5F2A"/>
    <w:rsid w:val="004F5FD8"/>
    <w:rsid w:val="004F5FF3"/>
    <w:rsid w:val="004F5FF8"/>
    <w:rsid w:val="004F63B3"/>
    <w:rsid w:val="004F658D"/>
    <w:rsid w:val="004F6633"/>
    <w:rsid w:val="004F6A1D"/>
    <w:rsid w:val="004F6BF1"/>
    <w:rsid w:val="004F6D29"/>
    <w:rsid w:val="004F7249"/>
    <w:rsid w:val="004F79FD"/>
    <w:rsid w:val="004F7BA3"/>
    <w:rsid w:val="004F7F32"/>
    <w:rsid w:val="00500376"/>
    <w:rsid w:val="0050067F"/>
    <w:rsid w:val="00500BE7"/>
    <w:rsid w:val="00500E48"/>
    <w:rsid w:val="00500FF7"/>
    <w:rsid w:val="0050104B"/>
    <w:rsid w:val="005011AB"/>
    <w:rsid w:val="0050157A"/>
    <w:rsid w:val="00501662"/>
    <w:rsid w:val="00501869"/>
    <w:rsid w:val="0050188A"/>
    <w:rsid w:val="0050193B"/>
    <w:rsid w:val="00501B63"/>
    <w:rsid w:val="00501C1A"/>
    <w:rsid w:val="00501EE1"/>
    <w:rsid w:val="00502437"/>
    <w:rsid w:val="005026D6"/>
    <w:rsid w:val="00502A37"/>
    <w:rsid w:val="00502A67"/>
    <w:rsid w:val="00502F81"/>
    <w:rsid w:val="00502FE0"/>
    <w:rsid w:val="0050305A"/>
    <w:rsid w:val="00503249"/>
    <w:rsid w:val="00503678"/>
    <w:rsid w:val="00503D98"/>
    <w:rsid w:val="005040DA"/>
    <w:rsid w:val="00504174"/>
    <w:rsid w:val="0050427C"/>
    <w:rsid w:val="0050464F"/>
    <w:rsid w:val="0050488B"/>
    <w:rsid w:val="005048C4"/>
    <w:rsid w:val="00504AE0"/>
    <w:rsid w:val="00504D1C"/>
    <w:rsid w:val="00504F34"/>
    <w:rsid w:val="005050E0"/>
    <w:rsid w:val="00505435"/>
    <w:rsid w:val="0050572C"/>
    <w:rsid w:val="0050573B"/>
    <w:rsid w:val="00505A92"/>
    <w:rsid w:val="00506331"/>
    <w:rsid w:val="005065AE"/>
    <w:rsid w:val="0050667F"/>
    <w:rsid w:val="00506B42"/>
    <w:rsid w:val="00506EDA"/>
    <w:rsid w:val="005072D3"/>
    <w:rsid w:val="00507612"/>
    <w:rsid w:val="0050768D"/>
    <w:rsid w:val="00510131"/>
    <w:rsid w:val="00510269"/>
    <w:rsid w:val="005107B5"/>
    <w:rsid w:val="005107E3"/>
    <w:rsid w:val="005107FC"/>
    <w:rsid w:val="00510A7F"/>
    <w:rsid w:val="00510F3A"/>
    <w:rsid w:val="005115F5"/>
    <w:rsid w:val="005118DC"/>
    <w:rsid w:val="00511941"/>
    <w:rsid w:val="005119F2"/>
    <w:rsid w:val="005119F8"/>
    <w:rsid w:val="00511BAF"/>
    <w:rsid w:val="00511E9C"/>
    <w:rsid w:val="0051227A"/>
    <w:rsid w:val="0051235D"/>
    <w:rsid w:val="0051236D"/>
    <w:rsid w:val="00512503"/>
    <w:rsid w:val="00512946"/>
    <w:rsid w:val="00512A25"/>
    <w:rsid w:val="00512AF2"/>
    <w:rsid w:val="00512C4E"/>
    <w:rsid w:val="00512CF2"/>
    <w:rsid w:val="005130D2"/>
    <w:rsid w:val="0051331D"/>
    <w:rsid w:val="00513322"/>
    <w:rsid w:val="00513481"/>
    <w:rsid w:val="005135D3"/>
    <w:rsid w:val="00513BEA"/>
    <w:rsid w:val="00513C3E"/>
    <w:rsid w:val="00513C68"/>
    <w:rsid w:val="00513D7B"/>
    <w:rsid w:val="005141D7"/>
    <w:rsid w:val="00514216"/>
    <w:rsid w:val="0051442F"/>
    <w:rsid w:val="00514660"/>
    <w:rsid w:val="00514813"/>
    <w:rsid w:val="00514A48"/>
    <w:rsid w:val="0051516E"/>
    <w:rsid w:val="00515214"/>
    <w:rsid w:val="0051571A"/>
    <w:rsid w:val="0051585D"/>
    <w:rsid w:val="005158F2"/>
    <w:rsid w:val="00515A81"/>
    <w:rsid w:val="005163F7"/>
    <w:rsid w:val="0051666D"/>
    <w:rsid w:val="005166AD"/>
    <w:rsid w:val="005167EB"/>
    <w:rsid w:val="00516852"/>
    <w:rsid w:val="005168AA"/>
    <w:rsid w:val="00516BD7"/>
    <w:rsid w:val="00516CDD"/>
    <w:rsid w:val="00516E5A"/>
    <w:rsid w:val="00516FC3"/>
    <w:rsid w:val="00516FDA"/>
    <w:rsid w:val="005171F1"/>
    <w:rsid w:val="00517465"/>
    <w:rsid w:val="005179BD"/>
    <w:rsid w:val="00517BB2"/>
    <w:rsid w:val="00517BCF"/>
    <w:rsid w:val="005200E2"/>
    <w:rsid w:val="00520104"/>
    <w:rsid w:val="005209B2"/>
    <w:rsid w:val="00520D49"/>
    <w:rsid w:val="00520E6C"/>
    <w:rsid w:val="00520EC6"/>
    <w:rsid w:val="00521022"/>
    <w:rsid w:val="005210F4"/>
    <w:rsid w:val="00521100"/>
    <w:rsid w:val="0052163D"/>
    <w:rsid w:val="00521673"/>
    <w:rsid w:val="005216FE"/>
    <w:rsid w:val="005219F2"/>
    <w:rsid w:val="00521A5E"/>
    <w:rsid w:val="00521AC5"/>
    <w:rsid w:val="00521C47"/>
    <w:rsid w:val="00521D1A"/>
    <w:rsid w:val="00521D1F"/>
    <w:rsid w:val="00521E48"/>
    <w:rsid w:val="00521E95"/>
    <w:rsid w:val="005224E4"/>
    <w:rsid w:val="00522754"/>
    <w:rsid w:val="005228EA"/>
    <w:rsid w:val="00522AA1"/>
    <w:rsid w:val="00522B45"/>
    <w:rsid w:val="00522C7C"/>
    <w:rsid w:val="00522D4A"/>
    <w:rsid w:val="00522E6D"/>
    <w:rsid w:val="00522EEE"/>
    <w:rsid w:val="00522FE4"/>
    <w:rsid w:val="00523105"/>
    <w:rsid w:val="005235F5"/>
    <w:rsid w:val="00523631"/>
    <w:rsid w:val="00523664"/>
    <w:rsid w:val="005237F8"/>
    <w:rsid w:val="00523838"/>
    <w:rsid w:val="00523AE6"/>
    <w:rsid w:val="00523BC5"/>
    <w:rsid w:val="00523DDD"/>
    <w:rsid w:val="00524024"/>
    <w:rsid w:val="00524143"/>
    <w:rsid w:val="0052421C"/>
    <w:rsid w:val="00524615"/>
    <w:rsid w:val="005247A3"/>
    <w:rsid w:val="005248F2"/>
    <w:rsid w:val="00524BCD"/>
    <w:rsid w:val="00524E22"/>
    <w:rsid w:val="00524ED9"/>
    <w:rsid w:val="00524F72"/>
    <w:rsid w:val="005250A3"/>
    <w:rsid w:val="00525444"/>
    <w:rsid w:val="0052550B"/>
    <w:rsid w:val="005257E9"/>
    <w:rsid w:val="00525801"/>
    <w:rsid w:val="00525988"/>
    <w:rsid w:val="00525E1A"/>
    <w:rsid w:val="00525E24"/>
    <w:rsid w:val="00525E59"/>
    <w:rsid w:val="00526122"/>
    <w:rsid w:val="00526253"/>
    <w:rsid w:val="005262B7"/>
    <w:rsid w:val="0052631E"/>
    <w:rsid w:val="00526477"/>
    <w:rsid w:val="005264B9"/>
    <w:rsid w:val="00526750"/>
    <w:rsid w:val="00526CD7"/>
    <w:rsid w:val="00526E1B"/>
    <w:rsid w:val="00526E73"/>
    <w:rsid w:val="00526F25"/>
    <w:rsid w:val="00526F6B"/>
    <w:rsid w:val="0052742A"/>
    <w:rsid w:val="00527558"/>
    <w:rsid w:val="00527934"/>
    <w:rsid w:val="00527BB6"/>
    <w:rsid w:val="00527C0F"/>
    <w:rsid w:val="00527E07"/>
    <w:rsid w:val="00527F11"/>
    <w:rsid w:val="00527F42"/>
    <w:rsid w:val="005302CD"/>
    <w:rsid w:val="00530500"/>
    <w:rsid w:val="00530B5B"/>
    <w:rsid w:val="00530B7C"/>
    <w:rsid w:val="00530C68"/>
    <w:rsid w:val="00530F5C"/>
    <w:rsid w:val="00531432"/>
    <w:rsid w:val="00531501"/>
    <w:rsid w:val="00531610"/>
    <w:rsid w:val="005318B5"/>
    <w:rsid w:val="005318D1"/>
    <w:rsid w:val="00531933"/>
    <w:rsid w:val="00531954"/>
    <w:rsid w:val="005319B4"/>
    <w:rsid w:val="00531BB7"/>
    <w:rsid w:val="00531BEA"/>
    <w:rsid w:val="00531DE0"/>
    <w:rsid w:val="00531EB9"/>
    <w:rsid w:val="0053216F"/>
    <w:rsid w:val="00532276"/>
    <w:rsid w:val="0053230A"/>
    <w:rsid w:val="0053248D"/>
    <w:rsid w:val="00532770"/>
    <w:rsid w:val="005329B2"/>
    <w:rsid w:val="00532A07"/>
    <w:rsid w:val="00532A59"/>
    <w:rsid w:val="00532D3F"/>
    <w:rsid w:val="00532D76"/>
    <w:rsid w:val="005330BD"/>
    <w:rsid w:val="00533288"/>
    <w:rsid w:val="0053349F"/>
    <w:rsid w:val="005338CF"/>
    <w:rsid w:val="005339E7"/>
    <w:rsid w:val="00533B97"/>
    <w:rsid w:val="00533BFC"/>
    <w:rsid w:val="00534050"/>
    <w:rsid w:val="00534399"/>
    <w:rsid w:val="00534688"/>
    <w:rsid w:val="00534731"/>
    <w:rsid w:val="00534A0F"/>
    <w:rsid w:val="00534A47"/>
    <w:rsid w:val="00534B73"/>
    <w:rsid w:val="00534BB1"/>
    <w:rsid w:val="00534C3E"/>
    <w:rsid w:val="00535161"/>
    <w:rsid w:val="0053524C"/>
    <w:rsid w:val="00535291"/>
    <w:rsid w:val="00535292"/>
    <w:rsid w:val="005352F0"/>
    <w:rsid w:val="00535632"/>
    <w:rsid w:val="00535661"/>
    <w:rsid w:val="00535743"/>
    <w:rsid w:val="0053593F"/>
    <w:rsid w:val="00535C9C"/>
    <w:rsid w:val="00535D43"/>
    <w:rsid w:val="00535E04"/>
    <w:rsid w:val="005360F0"/>
    <w:rsid w:val="00536198"/>
    <w:rsid w:val="00536248"/>
    <w:rsid w:val="005363BE"/>
    <w:rsid w:val="005364D7"/>
    <w:rsid w:val="0053671E"/>
    <w:rsid w:val="0053672D"/>
    <w:rsid w:val="0053678F"/>
    <w:rsid w:val="00536A84"/>
    <w:rsid w:val="00536BDB"/>
    <w:rsid w:val="00537010"/>
    <w:rsid w:val="00537531"/>
    <w:rsid w:val="0053753C"/>
    <w:rsid w:val="00537825"/>
    <w:rsid w:val="00537A35"/>
    <w:rsid w:val="00537C2A"/>
    <w:rsid w:val="00537C49"/>
    <w:rsid w:val="00537C8F"/>
    <w:rsid w:val="00537CEB"/>
    <w:rsid w:val="00537D36"/>
    <w:rsid w:val="00537F44"/>
    <w:rsid w:val="00540339"/>
    <w:rsid w:val="005404DD"/>
    <w:rsid w:val="00540855"/>
    <w:rsid w:val="00540A66"/>
    <w:rsid w:val="00540B83"/>
    <w:rsid w:val="00540D16"/>
    <w:rsid w:val="00540FF6"/>
    <w:rsid w:val="00541415"/>
    <w:rsid w:val="0054147D"/>
    <w:rsid w:val="005414BA"/>
    <w:rsid w:val="00541517"/>
    <w:rsid w:val="0054157A"/>
    <w:rsid w:val="00541668"/>
    <w:rsid w:val="00541960"/>
    <w:rsid w:val="00541D1B"/>
    <w:rsid w:val="00541DF7"/>
    <w:rsid w:val="00541FAE"/>
    <w:rsid w:val="00542478"/>
    <w:rsid w:val="00543302"/>
    <w:rsid w:val="0054349E"/>
    <w:rsid w:val="005434BE"/>
    <w:rsid w:val="00543CC9"/>
    <w:rsid w:val="005440E9"/>
    <w:rsid w:val="00544119"/>
    <w:rsid w:val="0054449D"/>
    <w:rsid w:val="00544760"/>
    <w:rsid w:val="0054476C"/>
    <w:rsid w:val="0054483C"/>
    <w:rsid w:val="005449CA"/>
    <w:rsid w:val="00544B82"/>
    <w:rsid w:val="00544C30"/>
    <w:rsid w:val="00544CB1"/>
    <w:rsid w:val="00544D7E"/>
    <w:rsid w:val="005450D2"/>
    <w:rsid w:val="005450DC"/>
    <w:rsid w:val="00545176"/>
    <w:rsid w:val="005451DB"/>
    <w:rsid w:val="0054526C"/>
    <w:rsid w:val="005452C8"/>
    <w:rsid w:val="0054582E"/>
    <w:rsid w:val="00545DB7"/>
    <w:rsid w:val="00545E57"/>
    <w:rsid w:val="00545EA7"/>
    <w:rsid w:val="00546153"/>
    <w:rsid w:val="005463AE"/>
    <w:rsid w:val="00546430"/>
    <w:rsid w:val="005468C7"/>
    <w:rsid w:val="00546BBF"/>
    <w:rsid w:val="00546C4A"/>
    <w:rsid w:val="00546CDC"/>
    <w:rsid w:val="00546CE4"/>
    <w:rsid w:val="00546EEF"/>
    <w:rsid w:val="00547151"/>
    <w:rsid w:val="005474C6"/>
    <w:rsid w:val="00547598"/>
    <w:rsid w:val="005477D1"/>
    <w:rsid w:val="00547AC6"/>
    <w:rsid w:val="00547BE0"/>
    <w:rsid w:val="00547C15"/>
    <w:rsid w:val="00547CAF"/>
    <w:rsid w:val="00547E90"/>
    <w:rsid w:val="00547EC4"/>
    <w:rsid w:val="00547FB7"/>
    <w:rsid w:val="00550128"/>
    <w:rsid w:val="005501FD"/>
    <w:rsid w:val="00550341"/>
    <w:rsid w:val="00550491"/>
    <w:rsid w:val="0055069B"/>
    <w:rsid w:val="00550882"/>
    <w:rsid w:val="005509BE"/>
    <w:rsid w:val="005509E2"/>
    <w:rsid w:val="00550A5A"/>
    <w:rsid w:val="00550C85"/>
    <w:rsid w:val="00550E9D"/>
    <w:rsid w:val="00550EC9"/>
    <w:rsid w:val="00551066"/>
    <w:rsid w:val="00551240"/>
    <w:rsid w:val="0055135F"/>
    <w:rsid w:val="005514E6"/>
    <w:rsid w:val="00551640"/>
    <w:rsid w:val="00551748"/>
    <w:rsid w:val="00551C0A"/>
    <w:rsid w:val="00551C66"/>
    <w:rsid w:val="00552156"/>
    <w:rsid w:val="0055236C"/>
    <w:rsid w:val="00552B8E"/>
    <w:rsid w:val="00552EAE"/>
    <w:rsid w:val="00552F5C"/>
    <w:rsid w:val="00552FE8"/>
    <w:rsid w:val="005531C1"/>
    <w:rsid w:val="0055330C"/>
    <w:rsid w:val="00553B57"/>
    <w:rsid w:val="00553DD8"/>
    <w:rsid w:val="00554292"/>
    <w:rsid w:val="0055477D"/>
    <w:rsid w:val="00554948"/>
    <w:rsid w:val="005549B8"/>
    <w:rsid w:val="00554B24"/>
    <w:rsid w:val="00554C48"/>
    <w:rsid w:val="00554D2F"/>
    <w:rsid w:val="00555007"/>
    <w:rsid w:val="005552D8"/>
    <w:rsid w:val="005553A3"/>
    <w:rsid w:val="005556CB"/>
    <w:rsid w:val="00555881"/>
    <w:rsid w:val="00555973"/>
    <w:rsid w:val="005559DC"/>
    <w:rsid w:val="00555C47"/>
    <w:rsid w:val="00556105"/>
    <w:rsid w:val="00556120"/>
    <w:rsid w:val="0055618C"/>
    <w:rsid w:val="0055632A"/>
    <w:rsid w:val="00556334"/>
    <w:rsid w:val="00556335"/>
    <w:rsid w:val="005564F3"/>
    <w:rsid w:val="00556546"/>
    <w:rsid w:val="0055670B"/>
    <w:rsid w:val="00556B2B"/>
    <w:rsid w:val="00556D9B"/>
    <w:rsid w:val="005571BE"/>
    <w:rsid w:val="0055732A"/>
    <w:rsid w:val="005573BA"/>
    <w:rsid w:val="005574BC"/>
    <w:rsid w:val="0055751A"/>
    <w:rsid w:val="00557721"/>
    <w:rsid w:val="005579B9"/>
    <w:rsid w:val="005579E0"/>
    <w:rsid w:val="00557A71"/>
    <w:rsid w:val="00557D48"/>
    <w:rsid w:val="00560314"/>
    <w:rsid w:val="00560321"/>
    <w:rsid w:val="0056037D"/>
    <w:rsid w:val="005603CB"/>
    <w:rsid w:val="005603EC"/>
    <w:rsid w:val="00560540"/>
    <w:rsid w:val="005605B3"/>
    <w:rsid w:val="00560623"/>
    <w:rsid w:val="00560760"/>
    <w:rsid w:val="00560775"/>
    <w:rsid w:val="00560A66"/>
    <w:rsid w:val="00560C9C"/>
    <w:rsid w:val="00561102"/>
    <w:rsid w:val="005614CA"/>
    <w:rsid w:val="005616ED"/>
    <w:rsid w:val="00561ACF"/>
    <w:rsid w:val="00561C04"/>
    <w:rsid w:val="00561EDE"/>
    <w:rsid w:val="0056206A"/>
    <w:rsid w:val="005620C9"/>
    <w:rsid w:val="005620E4"/>
    <w:rsid w:val="00562127"/>
    <w:rsid w:val="00562295"/>
    <w:rsid w:val="00562757"/>
    <w:rsid w:val="0056295D"/>
    <w:rsid w:val="00562AE4"/>
    <w:rsid w:val="00562DD7"/>
    <w:rsid w:val="0056310A"/>
    <w:rsid w:val="005632D2"/>
    <w:rsid w:val="005633E9"/>
    <w:rsid w:val="00563581"/>
    <w:rsid w:val="00563DD7"/>
    <w:rsid w:val="00563F9C"/>
    <w:rsid w:val="00564125"/>
    <w:rsid w:val="005641DD"/>
    <w:rsid w:val="00564287"/>
    <w:rsid w:val="0056472A"/>
    <w:rsid w:val="00564872"/>
    <w:rsid w:val="00564ADC"/>
    <w:rsid w:val="00564C0F"/>
    <w:rsid w:val="00564C37"/>
    <w:rsid w:val="00564C97"/>
    <w:rsid w:val="00564E73"/>
    <w:rsid w:val="00564FD6"/>
    <w:rsid w:val="0056542D"/>
    <w:rsid w:val="00565CD5"/>
    <w:rsid w:val="00565CF7"/>
    <w:rsid w:val="00565ED5"/>
    <w:rsid w:val="00565EFE"/>
    <w:rsid w:val="00565FBA"/>
    <w:rsid w:val="005662AD"/>
    <w:rsid w:val="005667D7"/>
    <w:rsid w:val="00566A1C"/>
    <w:rsid w:val="00566AB4"/>
    <w:rsid w:val="00566C89"/>
    <w:rsid w:val="00566CD6"/>
    <w:rsid w:val="00566D71"/>
    <w:rsid w:val="00566D9B"/>
    <w:rsid w:val="0056728D"/>
    <w:rsid w:val="00567471"/>
    <w:rsid w:val="0056779F"/>
    <w:rsid w:val="005677E4"/>
    <w:rsid w:val="00567864"/>
    <w:rsid w:val="0056792A"/>
    <w:rsid w:val="00567A06"/>
    <w:rsid w:val="00567A3C"/>
    <w:rsid w:val="00567C2E"/>
    <w:rsid w:val="00567D22"/>
    <w:rsid w:val="00567D26"/>
    <w:rsid w:val="00567E71"/>
    <w:rsid w:val="00567FA7"/>
    <w:rsid w:val="00567FEE"/>
    <w:rsid w:val="005700BB"/>
    <w:rsid w:val="005701D4"/>
    <w:rsid w:val="00570440"/>
    <w:rsid w:val="00570514"/>
    <w:rsid w:val="00570758"/>
    <w:rsid w:val="00570771"/>
    <w:rsid w:val="00570823"/>
    <w:rsid w:val="00570D92"/>
    <w:rsid w:val="00570F1B"/>
    <w:rsid w:val="00571074"/>
    <w:rsid w:val="005710A5"/>
    <w:rsid w:val="00571211"/>
    <w:rsid w:val="00571638"/>
    <w:rsid w:val="0057164B"/>
    <w:rsid w:val="00571A0C"/>
    <w:rsid w:val="00571B80"/>
    <w:rsid w:val="00571C2A"/>
    <w:rsid w:val="00571C52"/>
    <w:rsid w:val="00572009"/>
    <w:rsid w:val="005722FA"/>
    <w:rsid w:val="00572381"/>
    <w:rsid w:val="00572554"/>
    <w:rsid w:val="005727A3"/>
    <w:rsid w:val="00572B3D"/>
    <w:rsid w:val="0057311D"/>
    <w:rsid w:val="00573209"/>
    <w:rsid w:val="005733EE"/>
    <w:rsid w:val="0057346D"/>
    <w:rsid w:val="005737B5"/>
    <w:rsid w:val="00573CD6"/>
    <w:rsid w:val="00573F97"/>
    <w:rsid w:val="00573FD6"/>
    <w:rsid w:val="00574332"/>
    <w:rsid w:val="005744AE"/>
    <w:rsid w:val="00574778"/>
    <w:rsid w:val="00574ADE"/>
    <w:rsid w:val="00574D0A"/>
    <w:rsid w:val="00574D5A"/>
    <w:rsid w:val="00574DD7"/>
    <w:rsid w:val="005753A3"/>
    <w:rsid w:val="005753C0"/>
    <w:rsid w:val="005754C6"/>
    <w:rsid w:val="00575916"/>
    <w:rsid w:val="0057594C"/>
    <w:rsid w:val="0057599A"/>
    <w:rsid w:val="005760EC"/>
    <w:rsid w:val="0057626C"/>
    <w:rsid w:val="00576646"/>
    <w:rsid w:val="00576A15"/>
    <w:rsid w:val="00576EE3"/>
    <w:rsid w:val="00576F7A"/>
    <w:rsid w:val="00576FAA"/>
    <w:rsid w:val="0057744E"/>
    <w:rsid w:val="005775A2"/>
    <w:rsid w:val="00577802"/>
    <w:rsid w:val="005779D2"/>
    <w:rsid w:val="00577DEB"/>
    <w:rsid w:val="00577E9B"/>
    <w:rsid w:val="00577F7E"/>
    <w:rsid w:val="0058027A"/>
    <w:rsid w:val="00580565"/>
    <w:rsid w:val="005806A4"/>
    <w:rsid w:val="005807D8"/>
    <w:rsid w:val="005808CA"/>
    <w:rsid w:val="00580D79"/>
    <w:rsid w:val="00580FAB"/>
    <w:rsid w:val="00581050"/>
    <w:rsid w:val="00581103"/>
    <w:rsid w:val="00581178"/>
    <w:rsid w:val="005812F3"/>
    <w:rsid w:val="00581384"/>
    <w:rsid w:val="005814DB"/>
    <w:rsid w:val="005816B4"/>
    <w:rsid w:val="005817D6"/>
    <w:rsid w:val="0058190E"/>
    <w:rsid w:val="00581A2C"/>
    <w:rsid w:val="00581C98"/>
    <w:rsid w:val="00581D88"/>
    <w:rsid w:val="00581EBA"/>
    <w:rsid w:val="005821D1"/>
    <w:rsid w:val="005823E9"/>
    <w:rsid w:val="0058259B"/>
    <w:rsid w:val="00582687"/>
    <w:rsid w:val="00582753"/>
    <w:rsid w:val="005829B1"/>
    <w:rsid w:val="00582AA3"/>
    <w:rsid w:val="00582EB8"/>
    <w:rsid w:val="00582EFC"/>
    <w:rsid w:val="00582FB3"/>
    <w:rsid w:val="00582FDE"/>
    <w:rsid w:val="0058349F"/>
    <w:rsid w:val="00583934"/>
    <w:rsid w:val="00583974"/>
    <w:rsid w:val="00583B76"/>
    <w:rsid w:val="00583D24"/>
    <w:rsid w:val="00583DE0"/>
    <w:rsid w:val="00583F86"/>
    <w:rsid w:val="00583FEC"/>
    <w:rsid w:val="0058411D"/>
    <w:rsid w:val="00584769"/>
    <w:rsid w:val="00584BF6"/>
    <w:rsid w:val="00584BFF"/>
    <w:rsid w:val="00584C2F"/>
    <w:rsid w:val="00584FDB"/>
    <w:rsid w:val="005850D1"/>
    <w:rsid w:val="00585103"/>
    <w:rsid w:val="00585614"/>
    <w:rsid w:val="00585CAA"/>
    <w:rsid w:val="00585DF4"/>
    <w:rsid w:val="005860C9"/>
    <w:rsid w:val="005861CC"/>
    <w:rsid w:val="0058627E"/>
    <w:rsid w:val="00586324"/>
    <w:rsid w:val="005863AF"/>
    <w:rsid w:val="005867B8"/>
    <w:rsid w:val="00586AB3"/>
    <w:rsid w:val="00586B87"/>
    <w:rsid w:val="00586D18"/>
    <w:rsid w:val="00586E26"/>
    <w:rsid w:val="00587006"/>
    <w:rsid w:val="00587225"/>
    <w:rsid w:val="00587261"/>
    <w:rsid w:val="005873A6"/>
    <w:rsid w:val="00587768"/>
    <w:rsid w:val="00587884"/>
    <w:rsid w:val="005878E4"/>
    <w:rsid w:val="00587AA2"/>
    <w:rsid w:val="00587B22"/>
    <w:rsid w:val="00587C5A"/>
    <w:rsid w:val="00587E7C"/>
    <w:rsid w:val="00587F0C"/>
    <w:rsid w:val="00587FD0"/>
    <w:rsid w:val="005903CD"/>
    <w:rsid w:val="0059071A"/>
    <w:rsid w:val="0059072D"/>
    <w:rsid w:val="0059078E"/>
    <w:rsid w:val="00590B3F"/>
    <w:rsid w:val="0059117A"/>
    <w:rsid w:val="005914CC"/>
    <w:rsid w:val="005917C1"/>
    <w:rsid w:val="00591C08"/>
    <w:rsid w:val="00591D6E"/>
    <w:rsid w:val="00591DDF"/>
    <w:rsid w:val="00591E6A"/>
    <w:rsid w:val="00591F5A"/>
    <w:rsid w:val="005920C8"/>
    <w:rsid w:val="0059217E"/>
    <w:rsid w:val="0059252A"/>
    <w:rsid w:val="0059265B"/>
    <w:rsid w:val="00592764"/>
    <w:rsid w:val="005927F0"/>
    <w:rsid w:val="005928EF"/>
    <w:rsid w:val="00592D4A"/>
    <w:rsid w:val="00592E08"/>
    <w:rsid w:val="00592E82"/>
    <w:rsid w:val="0059320D"/>
    <w:rsid w:val="00593543"/>
    <w:rsid w:val="00593554"/>
    <w:rsid w:val="0059356E"/>
    <w:rsid w:val="005936E7"/>
    <w:rsid w:val="00593DA3"/>
    <w:rsid w:val="005940BE"/>
    <w:rsid w:val="00594104"/>
    <w:rsid w:val="00594190"/>
    <w:rsid w:val="00594219"/>
    <w:rsid w:val="005943DA"/>
    <w:rsid w:val="00594FA6"/>
    <w:rsid w:val="00595059"/>
    <w:rsid w:val="00595712"/>
    <w:rsid w:val="005958C8"/>
    <w:rsid w:val="0059596B"/>
    <w:rsid w:val="00595AA6"/>
    <w:rsid w:val="0059622C"/>
    <w:rsid w:val="00596542"/>
    <w:rsid w:val="005967E4"/>
    <w:rsid w:val="0059692F"/>
    <w:rsid w:val="00596B2D"/>
    <w:rsid w:val="00596C30"/>
    <w:rsid w:val="00596C96"/>
    <w:rsid w:val="00596D59"/>
    <w:rsid w:val="00596E80"/>
    <w:rsid w:val="00596F06"/>
    <w:rsid w:val="00597158"/>
    <w:rsid w:val="005971E6"/>
    <w:rsid w:val="005971F7"/>
    <w:rsid w:val="005A035A"/>
    <w:rsid w:val="005A067B"/>
    <w:rsid w:val="005A08B5"/>
    <w:rsid w:val="005A0AC2"/>
    <w:rsid w:val="005A0D25"/>
    <w:rsid w:val="005A0DF0"/>
    <w:rsid w:val="005A11A3"/>
    <w:rsid w:val="005A1222"/>
    <w:rsid w:val="005A123B"/>
    <w:rsid w:val="005A127A"/>
    <w:rsid w:val="005A13A7"/>
    <w:rsid w:val="005A142E"/>
    <w:rsid w:val="005A15D0"/>
    <w:rsid w:val="005A1777"/>
    <w:rsid w:val="005A1DDC"/>
    <w:rsid w:val="005A1E73"/>
    <w:rsid w:val="005A2195"/>
    <w:rsid w:val="005A21A0"/>
    <w:rsid w:val="005A22DD"/>
    <w:rsid w:val="005A2479"/>
    <w:rsid w:val="005A256A"/>
    <w:rsid w:val="005A2877"/>
    <w:rsid w:val="005A2981"/>
    <w:rsid w:val="005A2A0E"/>
    <w:rsid w:val="005A2A80"/>
    <w:rsid w:val="005A2FB4"/>
    <w:rsid w:val="005A332F"/>
    <w:rsid w:val="005A33E0"/>
    <w:rsid w:val="005A3E4E"/>
    <w:rsid w:val="005A3F72"/>
    <w:rsid w:val="005A46DA"/>
    <w:rsid w:val="005A4900"/>
    <w:rsid w:val="005A4980"/>
    <w:rsid w:val="005A4983"/>
    <w:rsid w:val="005A49C9"/>
    <w:rsid w:val="005A4B90"/>
    <w:rsid w:val="005A4CD6"/>
    <w:rsid w:val="005A4D66"/>
    <w:rsid w:val="005A4FFA"/>
    <w:rsid w:val="005A502A"/>
    <w:rsid w:val="005A5179"/>
    <w:rsid w:val="005A56E8"/>
    <w:rsid w:val="005A57CA"/>
    <w:rsid w:val="005A591C"/>
    <w:rsid w:val="005A5B48"/>
    <w:rsid w:val="005A5B92"/>
    <w:rsid w:val="005A5D41"/>
    <w:rsid w:val="005A60B8"/>
    <w:rsid w:val="005A60D0"/>
    <w:rsid w:val="005A628B"/>
    <w:rsid w:val="005A645C"/>
    <w:rsid w:val="005A64A4"/>
    <w:rsid w:val="005A655E"/>
    <w:rsid w:val="005A6817"/>
    <w:rsid w:val="005A6B5E"/>
    <w:rsid w:val="005A6F52"/>
    <w:rsid w:val="005A70E6"/>
    <w:rsid w:val="005A76DC"/>
    <w:rsid w:val="005A79D7"/>
    <w:rsid w:val="005A7FA1"/>
    <w:rsid w:val="005A7FAF"/>
    <w:rsid w:val="005B0025"/>
    <w:rsid w:val="005B031C"/>
    <w:rsid w:val="005B0495"/>
    <w:rsid w:val="005B04CE"/>
    <w:rsid w:val="005B0544"/>
    <w:rsid w:val="005B077B"/>
    <w:rsid w:val="005B0C29"/>
    <w:rsid w:val="005B0C8A"/>
    <w:rsid w:val="005B0E48"/>
    <w:rsid w:val="005B13C3"/>
    <w:rsid w:val="005B1488"/>
    <w:rsid w:val="005B150A"/>
    <w:rsid w:val="005B1638"/>
    <w:rsid w:val="005B1740"/>
    <w:rsid w:val="005B17B5"/>
    <w:rsid w:val="005B17F9"/>
    <w:rsid w:val="005B19A3"/>
    <w:rsid w:val="005B1A1B"/>
    <w:rsid w:val="005B1DAB"/>
    <w:rsid w:val="005B2173"/>
    <w:rsid w:val="005B2186"/>
    <w:rsid w:val="005B21EC"/>
    <w:rsid w:val="005B2474"/>
    <w:rsid w:val="005B24EA"/>
    <w:rsid w:val="005B2709"/>
    <w:rsid w:val="005B2A52"/>
    <w:rsid w:val="005B2AFD"/>
    <w:rsid w:val="005B2CF3"/>
    <w:rsid w:val="005B2F2F"/>
    <w:rsid w:val="005B32B0"/>
    <w:rsid w:val="005B3336"/>
    <w:rsid w:val="005B375A"/>
    <w:rsid w:val="005B38E6"/>
    <w:rsid w:val="005B3A68"/>
    <w:rsid w:val="005B3DDB"/>
    <w:rsid w:val="005B400B"/>
    <w:rsid w:val="005B4010"/>
    <w:rsid w:val="005B408B"/>
    <w:rsid w:val="005B4469"/>
    <w:rsid w:val="005B44D2"/>
    <w:rsid w:val="005B455F"/>
    <w:rsid w:val="005B45E5"/>
    <w:rsid w:val="005B4620"/>
    <w:rsid w:val="005B46A4"/>
    <w:rsid w:val="005B4D4C"/>
    <w:rsid w:val="005B4FD1"/>
    <w:rsid w:val="005B5200"/>
    <w:rsid w:val="005B5427"/>
    <w:rsid w:val="005B5429"/>
    <w:rsid w:val="005B5585"/>
    <w:rsid w:val="005B574A"/>
    <w:rsid w:val="005B5757"/>
    <w:rsid w:val="005B5854"/>
    <w:rsid w:val="005B5BE2"/>
    <w:rsid w:val="005B5C45"/>
    <w:rsid w:val="005B5D8D"/>
    <w:rsid w:val="005B60B9"/>
    <w:rsid w:val="005B6280"/>
    <w:rsid w:val="005B631B"/>
    <w:rsid w:val="005B6516"/>
    <w:rsid w:val="005B65D2"/>
    <w:rsid w:val="005B65F8"/>
    <w:rsid w:val="005B6844"/>
    <w:rsid w:val="005B6858"/>
    <w:rsid w:val="005B68D1"/>
    <w:rsid w:val="005B6916"/>
    <w:rsid w:val="005B6990"/>
    <w:rsid w:val="005B6CA4"/>
    <w:rsid w:val="005B6DC0"/>
    <w:rsid w:val="005B7099"/>
    <w:rsid w:val="005B7251"/>
    <w:rsid w:val="005B7433"/>
    <w:rsid w:val="005B74FD"/>
    <w:rsid w:val="005B75B5"/>
    <w:rsid w:val="005B77DB"/>
    <w:rsid w:val="005B784C"/>
    <w:rsid w:val="005B7A7F"/>
    <w:rsid w:val="005B7AA3"/>
    <w:rsid w:val="005B7BC0"/>
    <w:rsid w:val="005C0122"/>
    <w:rsid w:val="005C01E0"/>
    <w:rsid w:val="005C020E"/>
    <w:rsid w:val="005C04B9"/>
    <w:rsid w:val="005C06C6"/>
    <w:rsid w:val="005C09A2"/>
    <w:rsid w:val="005C0B67"/>
    <w:rsid w:val="005C0CE8"/>
    <w:rsid w:val="005C0D51"/>
    <w:rsid w:val="005C0E30"/>
    <w:rsid w:val="005C102E"/>
    <w:rsid w:val="005C1228"/>
    <w:rsid w:val="005C13AD"/>
    <w:rsid w:val="005C1438"/>
    <w:rsid w:val="005C15F5"/>
    <w:rsid w:val="005C1972"/>
    <w:rsid w:val="005C1A4F"/>
    <w:rsid w:val="005C1C94"/>
    <w:rsid w:val="005C21D7"/>
    <w:rsid w:val="005C22DD"/>
    <w:rsid w:val="005C24F7"/>
    <w:rsid w:val="005C2529"/>
    <w:rsid w:val="005C2609"/>
    <w:rsid w:val="005C2A2C"/>
    <w:rsid w:val="005C2A52"/>
    <w:rsid w:val="005C2D14"/>
    <w:rsid w:val="005C2D98"/>
    <w:rsid w:val="005C3397"/>
    <w:rsid w:val="005C3414"/>
    <w:rsid w:val="005C34B2"/>
    <w:rsid w:val="005C37C8"/>
    <w:rsid w:val="005C3A62"/>
    <w:rsid w:val="005C3C5E"/>
    <w:rsid w:val="005C3D00"/>
    <w:rsid w:val="005C3FDB"/>
    <w:rsid w:val="005C4182"/>
    <w:rsid w:val="005C4290"/>
    <w:rsid w:val="005C4331"/>
    <w:rsid w:val="005C456E"/>
    <w:rsid w:val="005C49C8"/>
    <w:rsid w:val="005C4EAB"/>
    <w:rsid w:val="005C4F82"/>
    <w:rsid w:val="005C5356"/>
    <w:rsid w:val="005C5452"/>
    <w:rsid w:val="005C546D"/>
    <w:rsid w:val="005C558F"/>
    <w:rsid w:val="005C5595"/>
    <w:rsid w:val="005C5737"/>
    <w:rsid w:val="005C5A7F"/>
    <w:rsid w:val="005C5AEE"/>
    <w:rsid w:val="005C5AFC"/>
    <w:rsid w:val="005C5C96"/>
    <w:rsid w:val="005C5D12"/>
    <w:rsid w:val="005C5FC7"/>
    <w:rsid w:val="005C5FEA"/>
    <w:rsid w:val="005C6493"/>
    <w:rsid w:val="005C67DD"/>
    <w:rsid w:val="005C68E3"/>
    <w:rsid w:val="005C6A0E"/>
    <w:rsid w:val="005C6A17"/>
    <w:rsid w:val="005C7213"/>
    <w:rsid w:val="005C73F6"/>
    <w:rsid w:val="005C7495"/>
    <w:rsid w:val="005C7648"/>
    <w:rsid w:val="005C78FD"/>
    <w:rsid w:val="005C7C7C"/>
    <w:rsid w:val="005C7D96"/>
    <w:rsid w:val="005C7E6A"/>
    <w:rsid w:val="005C7ED5"/>
    <w:rsid w:val="005D0083"/>
    <w:rsid w:val="005D0118"/>
    <w:rsid w:val="005D04A6"/>
    <w:rsid w:val="005D06D3"/>
    <w:rsid w:val="005D0751"/>
    <w:rsid w:val="005D0BBF"/>
    <w:rsid w:val="005D111E"/>
    <w:rsid w:val="005D1249"/>
    <w:rsid w:val="005D131F"/>
    <w:rsid w:val="005D1BB4"/>
    <w:rsid w:val="005D1BF3"/>
    <w:rsid w:val="005D1C00"/>
    <w:rsid w:val="005D1DAC"/>
    <w:rsid w:val="005D1F59"/>
    <w:rsid w:val="005D2180"/>
    <w:rsid w:val="005D21B1"/>
    <w:rsid w:val="005D22CC"/>
    <w:rsid w:val="005D233F"/>
    <w:rsid w:val="005D24D9"/>
    <w:rsid w:val="005D24F4"/>
    <w:rsid w:val="005D2656"/>
    <w:rsid w:val="005D2811"/>
    <w:rsid w:val="005D2C36"/>
    <w:rsid w:val="005D2CA8"/>
    <w:rsid w:val="005D3013"/>
    <w:rsid w:val="005D30D9"/>
    <w:rsid w:val="005D34A7"/>
    <w:rsid w:val="005D3BBA"/>
    <w:rsid w:val="005D4031"/>
    <w:rsid w:val="005D421C"/>
    <w:rsid w:val="005D427B"/>
    <w:rsid w:val="005D44B3"/>
    <w:rsid w:val="005D4939"/>
    <w:rsid w:val="005D4A33"/>
    <w:rsid w:val="005D4AB2"/>
    <w:rsid w:val="005D4B34"/>
    <w:rsid w:val="005D4DAA"/>
    <w:rsid w:val="005D4DF7"/>
    <w:rsid w:val="005D5113"/>
    <w:rsid w:val="005D5792"/>
    <w:rsid w:val="005D57F8"/>
    <w:rsid w:val="005D5945"/>
    <w:rsid w:val="005D5A76"/>
    <w:rsid w:val="005D5ACD"/>
    <w:rsid w:val="005D5BC0"/>
    <w:rsid w:val="005D5C5C"/>
    <w:rsid w:val="005D5CC0"/>
    <w:rsid w:val="005D5CEE"/>
    <w:rsid w:val="005D5D72"/>
    <w:rsid w:val="005D5DA4"/>
    <w:rsid w:val="005D5DC0"/>
    <w:rsid w:val="005D6138"/>
    <w:rsid w:val="005D636C"/>
    <w:rsid w:val="005D63B0"/>
    <w:rsid w:val="005D664D"/>
    <w:rsid w:val="005D6686"/>
    <w:rsid w:val="005D68BC"/>
    <w:rsid w:val="005D68FE"/>
    <w:rsid w:val="005D6BAB"/>
    <w:rsid w:val="005D6C5B"/>
    <w:rsid w:val="005D6D76"/>
    <w:rsid w:val="005D6DDA"/>
    <w:rsid w:val="005D6FD4"/>
    <w:rsid w:val="005D700C"/>
    <w:rsid w:val="005D7031"/>
    <w:rsid w:val="005D71BA"/>
    <w:rsid w:val="005D733C"/>
    <w:rsid w:val="005D747E"/>
    <w:rsid w:val="005D7524"/>
    <w:rsid w:val="005D7991"/>
    <w:rsid w:val="005D7AAF"/>
    <w:rsid w:val="005D7ADA"/>
    <w:rsid w:val="005E0074"/>
    <w:rsid w:val="005E0165"/>
    <w:rsid w:val="005E049E"/>
    <w:rsid w:val="005E0813"/>
    <w:rsid w:val="005E0828"/>
    <w:rsid w:val="005E0836"/>
    <w:rsid w:val="005E08AE"/>
    <w:rsid w:val="005E0931"/>
    <w:rsid w:val="005E09B3"/>
    <w:rsid w:val="005E0A8D"/>
    <w:rsid w:val="005E0AD5"/>
    <w:rsid w:val="005E1004"/>
    <w:rsid w:val="005E122E"/>
    <w:rsid w:val="005E13C3"/>
    <w:rsid w:val="005E1465"/>
    <w:rsid w:val="005E156D"/>
    <w:rsid w:val="005E16E3"/>
    <w:rsid w:val="005E1862"/>
    <w:rsid w:val="005E1A0D"/>
    <w:rsid w:val="005E1B80"/>
    <w:rsid w:val="005E1C04"/>
    <w:rsid w:val="005E21A4"/>
    <w:rsid w:val="005E2958"/>
    <w:rsid w:val="005E2986"/>
    <w:rsid w:val="005E2A9C"/>
    <w:rsid w:val="005E2D21"/>
    <w:rsid w:val="005E2D9A"/>
    <w:rsid w:val="005E306B"/>
    <w:rsid w:val="005E3418"/>
    <w:rsid w:val="005E363E"/>
    <w:rsid w:val="005E36C1"/>
    <w:rsid w:val="005E40E2"/>
    <w:rsid w:val="005E40E7"/>
    <w:rsid w:val="005E4297"/>
    <w:rsid w:val="005E4B10"/>
    <w:rsid w:val="005E4D01"/>
    <w:rsid w:val="005E4E59"/>
    <w:rsid w:val="005E4F84"/>
    <w:rsid w:val="005E56B3"/>
    <w:rsid w:val="005E56E1"/>
    <w:rsid w:val="005E6120"/>
    <w:rsid w:val="005E62C2"/>
    <w:rsid w:val="005E64BE"/>
    <w:rsid w:val="005E665F"/>
    <w:rsid w:val="005E67C4"/>
    <w:rsid w:val="005E697F"/>
    <w:rsid w:val="005E6A43"/>
    <w:rsid w:val="005E6E6D"/>
    <w:rsid w:val="005E6FFF"/>
    <w:rsid w:val="005E709A"/>
    <w:rsid w:val="005E75CE"/>
    <w:rsid w:val="005E7BC6"/>
    <w:rsid w:val="005E7E67"/>
    <w:rsid w:val="005F00CB"/>
    <w:rsid w:val="005F00ED"/>
    <w:rsid w:val="005F0212"/>
    <w:rsid w:val="005F02A0"/>
    <w:rsid w:val="005F0312"/>
    <w:rsid w:val="005F0447"/>
    <w:rsid w:val="005F049A"/>
    <w:rsid w:val="005F07C5"/>
    <w:rsid w:val="005F0835"/>
    <w:rsid w:val="005F17FD"/>
    <w:rsid w:val="005F1994"/>
    <w:rsid w:val="005F1F68"/>
    <w:rsid w:val="005F2134"/>
    <w:rsid w:val="005F287F"/>
    <w:rsid w:val="005F2A55"/>
    <w:rsid w:val="005F2C6C"/>
    <w:rsid w:val="005F2D33"/>
    <w:rsid w:val="005F2F7D"/>
    <w:rsid w:val="005F3069"/>
    <w:rsid w:val="005F36A9"/>
    <w:rsid w:val="005F3714"/>
    <w:rsid w:val="005F39A5"/>
    <w:rsid w:val="005F3A83"/>
    <w:rsid w:val="005F3BF4"/>
    <w:rsid w:val="005F3FA7"/>
    <w:rsid w:val="005F400F"/>
    <w:rsid w:val="005F425F"/>
    <w:rsid w:val="005F4327"/>
    <w:rsid w:val="005F4507"/>
    <w:rsid w:val="005F4575"/>
    <w:rsid w:val="005F4619"/>
    <w:rsid w:val="005F4857"/>
    <w:rsid w:val="005F4BE5"/>
    <w:rsid w:val="005F4BE7"/>
    <w:rsid w:val="005F4C9B"/>
    <w:rsid w:val="005F4D7E"/>
    <w:rsid w:val="005F52E6"/>
    <w:rsid w:val="005F5351"/>
    <w:rsid w:val="005F553C"/>
    <w:rsid w:val="005F5AAE"/>
    <w:rsid w:val="005F5ABF"/>
    <w:rsid w:val="005F5BB4"/>
    <w:rsid w:val="005F5C33"/>
    <w:rsid w:val="005F5EAF"/>
    <w:rsid w:val="005F636A"/>
    <w:rsid w:val="005F6799"/>
    <w:rsid w:val="005F68EB"/>
    <w:rsid w:val="005F69EA"/>
    <w:rsid w:val="005F6C95"/>
    <w:rsid w:val="005F6E68"/>
    <w:rsid w:val="005F723C"/>
    <w:rsid w:val="005F734F"/>
    <w:rsid w:val="005F7394"/>
    <w:rsid w:val="005F76B1"/>
    <w:rsid w:val="005F7A23"/>
    <w:rsid w:val="005F7A7F"/>
    <w:rsid w:val="005F7BF3"/>
    <w:rsid w:val="005F7E67"/>
    <w:rsid w:val="005F7E9E"/>
    <w:rsid w:val="00600042"/>
    <w:rsid w:val="006002B2"/>
    <w:rsid w:val="00600366"/>
    <w:rsid w:val="00600424"/>
    <w:rsid w:val="006004EC"/>
    <w:rsid w:val="0060050B"/>
    <w:rsid w:val="00600653"/>
    <w:rsid w:val="00600A0D"/>
    <w:rsid w:val="00600B32"/>
    <w:rsid w:val="00600F73"/>
    <w:rsid w:val="00600F96"/>
    <w:rsid w:val="006011E2"/>
    <w:rsid w:val="00601238"/>
    <w:rsid w:val="0060165F"/>
    <w:rsid w:val="00601B61"/>
    <w:rsid w:val="00601B88"/>
    <w:rsid w:val="0060251A"/>
    <w:rsid w:val="0060283E"/>
    <w:rsid w:val="00602945"/>
    <w:rsid w:val="00602B5E"/>
    <w:rsid w:val="00602CD1"/>
    <w:rsid w:val="00602E72"/>
    <w:rsid w:val="00602E94"/>
    <w:rsid w:val="00602ECA"/>
    <w:rsid w:val="00603190"/>
    <w:rsid w:val="00603306"/>
    <w:rsid w:val="0060331D"/>
    <w:rsid w:val="0060333C"/>
    <w:rsid w:val="00603363"/>
    <w:rsid w:val="0060351B"/>
    <w:rsid w:val="00603624"/>
    <w:rsid w:val="00603AD9"/>
    <w:rsid w:val="00603D16"/>
    <w:rsid w:val="00603D33"/>
    <w:rsid w:val="006040D1"/>
    <w:rsid w:val="006041BD"/>
    <w:rsid w:val="00604842"/>
    <w:rsid w:val="00604C0E"/>
    <w:rsid w:val="00604CD5"/>
    <w:rsid w:val="00604F63"/>
    <w:rsid w:val="00604FBC"/>
    <w:rsid w:val="006053B7"/>
    <w:rsid w:val="006054AD"/>
    <w:rsid w:val="00605687"/>
    <w:rsid w:val="0060574C"/>
    <w:rsid w:val="00605796"/>
    <w:rsid w:val="00605C6F"/>
    <w:rsid w:val="00605DB2"/>
    <w:rsid w:val="00605E5E"/>
    <w:rsid w:val="0060606C"/>
    <w:rsid w:val="006060C5"/>
    <w:rsid w:val="00606276"/>
    <w:rsid w:val="0060627B"/>
    <w:rsid w:val="006064B1"/>
    <w:rsid w:val="00606647"/>
    <w:rsid w:val="00606669"/>
    <w:rsid w:val="006066E3"/>
    <w:rsid w:val="0060676A"/>
    <w:rsid w:val="0060679C"/>
    <w:rsid w:val="00606D87"/>
    <w:rsid w:val="00606DEE"/>
    <w:rsid w:val="00607259"/>
    <w:rsid w:val="0060747B"/>
    <w:rsid w:val="00607717"/>
    <w:rsid w:val="00607D1D"/>
    <w:rsid w:val="0061024E"/>
    <w:rsid w:val="00610455"/>
    <w:rsid w:val="006104D2"/>
    <w:rsid w:val="00610813"/>
    <w:rsid w:val="006109A9"/>
    <w:rsid w:val="00610FD2"/>
    <w:rsid w:val="006117FF"/>
    <w:rsid w:val="00611820"/>
    <w:rsid w:val="00611821"/>
    <w:rsid w:val="006118C2"/>
    <w:rsid w:val="0061192F"/>
    <w:rsid w:val="00612277"/>
    <w:rsid w:val="006123CF"/>
    <w:rsid w:val="00612561"/>
    <w:rsid w:val="00612753"/>
    <w:rsid w:val="00612B9D"/>
    <w:rsid w:val="00612F90"/>
    <w:rsid w:val="00613337"/>
    <w:rsid w:val="0061352A"/>
    <w:rsid w:val="00613922"/>
    <w:rsid w:val="006142F9"/>
    <w:rsid w:val="006144E6"/>
    <w:rsid w:val="0061461C"/>
    <w:rsid w:val="006146A0"/>
    <w:rsid w:val="00614798"/>
    <w:rsid w:val="00614811"/>
    <w:rsid w:val="00614A99"/>
    <w:rsid w:val="00614B98"/>
    <w:rsid w:val="00614C8A"/>
    <w:rsid w:val="00614C8F"/>
    <w:rsid w:val="00615142"/>
    <w:rsid w:val="006152F9"/>
    <w:rsid w:val="006154EA"/>
    <w:rsid w:val="006155F8"/>
    <w:rsid w:val="00615686"/>
    <w:rsid w:val="0061573A"/>
    <w:rsid w:val="006158F2"/>
    <w:rsid w:val="00615ABC"/>
    <w:rsid w:val="00615CD8"/>
    <w:rsid w:val="00615D39"/>
    <w:rsid w:val="0061610E"/>
    <w:rsid w:val="0061653B"/>
    <w:rsid w:val="0061682E"/>
    <w:rsid w:val="00616ABC"/>
    <w:rsid w:val="00616CBE"/>
    <w:rsid w:val="00616CD9"/>
    <w:rsid w:val="00616D65"/>
    <w:rsid w:val="00616E60"/>
    <w:rsid w:val="006171D4"/>
    <w:rsid w:val="006173EA"/>
    <w:rsid w:val="006174D8"/>
    <w:rsid w:val="006178F8"/>
    <w:rsid w:val="00617F6D"/>
    <w:rsid w:val="00620396"/>
    <w:rsid w:val="006205E7"/>
    <w:rsid w:val="00620BC7"/>
    <w:rsid w:val="00620CBC"/>
    <w:rsid w:val="00620ED5"/>
    <w:rsid w:val="00620F0D"/>
    <w:rsid w:val="00620F95"/>
    <w:rsid w:val="00621067"/>
    <w:rsid w:val="006212FB"/>
    <w:rsid w:val="00621461"/>
    <w:rsid w:val="00621A4F"/>
    <w:rsid w:val="00621CA1"/>
    <w:rsid w:val="00621D91"/>
    <w:rsid w:val="00622091"/>
    <w:rsid w:val="006222D9"/>
    <w:rsid w:val="00622850"/>
    <w:rsid w:val="00622B9B"/>
    <w:rsid w:val="00622DB2"/>
    <w:rsid w:val="00622ED0"/>
    <w:rsid w:val="00622EF4"/>
    <w:rsid w:val="00622F3D"/>
    <w:rsid w:val="0062309E"/>
    <w:rsid w:val="00623278"/>
    <w:rsid w:val="0062329F"/>
    <w:rsid w:val="00623CBA"/>
    <w:rsid w:val="00623DC2"/>
    <w:rsid w:val="0062408A"/>
    <w:rsid w:val="006246CD"/>
    <w:rsid w:val="00624861"/>
    <w:rsid w:val="0062486B"/>
    <w:rsid w:val="0062487F"/>
    <w:rsid w:val="006249C9"/>
    <w:rsid w:val="00624AAF"/>
    <w:rsid w:val="00624B75"/>
    <w:rsid w:val="00624BB9"/>
    <w:rsid w:val="00624DB4"/>
    <w:rsid w:val="006250A5"/>
    <w:rsid w:val="00625172"/>
    <w:rsid w:val="00625475"/>
    <w:rsid w:val="0062554B"/>
    <w:rsid w:val="0062559D"/>
    <w:rsid w:val="00625CA7"/>
    <w:rsid w:val="00625CB1"/>
    <w:rsid w:val="00625CDB"/>
    <w:rsid w:val="00625D4A"/>
    <w:rsid w:val="006263C2"/>
    <w:rsid w:val="0062649C"/>
    <w:rsid w:val="00626648"/>
    <w:rsid w:val="006267CA"/>
    <w:rsid w:val="00626923"/>
    <w:rsid w:val="00626A2B"/>
    <w:rsid w:val="00627028"/>
    <w:rsid w:val="006270B4"/>
    <w:rsid w:val="00627235"/>
    <w:rsid w:val="00627523"/>
    <w:rsid w:val="00627E98"/>
    <w:rsid w:val="006300E6"/>
    <w:rsid w:val="006300EA"/>
    <w:rsid w:val="0063037F"/>
    <w:rsid w:val="006305E9"/>
    <w:rsid w:val="00630606"/>
    <w:rsid w:val="0063091E"/>
    <w:rsid w:val="006309C0"/>
    <w:rsid w:val="00630C64"/>
    <w:rsid w:val="00630CEF"/>
    <w:rsid w:val="00630D5E"/>
    <w:rsid w:val="00631313"/>
    <w:rsid w:val="00631462"/>
    <w:rsid w:val="006314DA"/>
    <w:rsid w:val="00631516"/>
    <w:rsid w:val="0063153B"/>
    <w:rsid w:val="00631732"/>
    <w:rsid w:val="0063186B"/>
    <w:rsid w:val="00631D90"/>
    <w:rsid w:val="00631E29"/>
    <w:rsid w:val="0063204C"/>
    <w:rsid w:val="00632406"/>
    <w:rsid w:val="006324E4"/>
    <w:rsid w:val="006329DD"/>
    <w:rsid w:val="00632AE0"/>
    <w:rsid w:val="00632EC0"/>
    <w:rsid w:val="00632EFF"/>
    <w:rsid w:val="006331B0"/>
    <w:rsid w:val="0063345F"/>
    <w:rsid w:val="00633879"/>
    <w:rsid w:val="006338C9"/>
    <w:rsid w:val="0063392C"/>
    <w:rsid w:val="0063399E"/>
    <w:rsid w:val="00633C59"/>
    <w:rsid w:val="00633F67"/>
    <w:rsid w:val="00633F81"/>
    <w:rsid w:val="006340D9"/>
    <w:rsid w:val="006342BB"/>
    <w:rsid w:val="0063442D"/>
    <w:rsid w:val="0063448A"/>
    <w:rsid w:val="006344D6"/>
    <w:rsid w:val="0063466E"/>
    <w:rsid w:val="006347E3"/>
    <w:rsid w:val="0063494A"/>
    <w:rsid w:val="00634CD8"/>
    <w:rsid w:val="00634FEC"/>
    <w:rsid w:val="0063515E"/>
    <w:rsid w:val="00635216"/>
    <w:rsid w:val="006354DF"/>
    <w:rsid w:val="006355D7"/>
    <w:rsid w:val="006359B1"/>
    <w:rsid w:val="00635A25"/>
    <w:rsid w:val="00635C43"/>
    <w:rsid w:val="00635C6B"/>
    <w:rsid w:val="00635D11"/>
    <w:rsid w:val="00635E0E"/>
    <w:rsid w:val="00636005"/>
    <w:rsid w:val="0063600A"/>
    <w:rsid w:val="0063605F"/>
    <w:rsid w:val="006364B2"/>
    <w:rsid w:val="006366E4"/>
    <w:rsid w:val="00636704"/>
    <w:rsid w:val="0063678C"/>
    <w:rsid w:val="0063679A"/>
    <w:rsid w:val="006367D5"/>
    <w:rsid w:val="00636DC6"/>
    <w:rsid w:val="00636DEF"/>
    <w:rsid w:val="00636E74"/>
    <w:rsid w:val="0063731F"/>
    <w:rsid w:val="0063753B"/>
    <w:rsid w:val="00637AB7"/>
    <w:rsid w:val="00637B24"/>
    <w:rsid w:val="00637B7F"/>
    <w:rsid w:val="00637C19"/>
    <w:rsid w:val="00637ECE"/>
    <w:rsid w:val="00640043"/>
    <w:rsid w:val="006400AC"/>
    <w:rsid w:val="00640316"/>
    <w:rsid w:val="006405C7"/>
    <w:rsid w:val="006405FF"/>
    <w:rsid w:val="006408F3"/>
    <w:rsid w:val="00640CDC"/>
    <w:rsid w:val="00640D17"/>
    <w:rsid w:val="00640D74"/>
    <w:rsid w:val="00640EDD"/>
    <w:rsid w:val="006411DE"/>
    <w:rsid w:val="006411FD"/>
    <w:rsid w:val="006413F8"/>
    <w:rsid w:val="006415B7"/>
    <w:rsid w:val="006416A2"/>
    <w:rsid w:val="006418F1"/>
    <w:rsid w:val="00641E0D"/>
    <w:rsid w:val="0064221E"/>
    <w:rsid w:val="00642227"/>
    <w:rsid w:val="00642298"/>
    <w:rsid w:val="00642899"/>
    <w:rsid w:val="00642B38"/>
    <w:rsid w:val="00642DE9"/>
    <w:rsid w:val="00642DF2"/>
    <w:rsid w:val="00642E84"/>
    <w:rsid w:val="00642F8A"/>
    <w:rsid w:val="0064353D"/>
    <w:rsid w:val="0064375D"/>
    <w:rsid w:val="00643AEC"/>
    <w:rsid w:val="00643F9E"/>
    <w:rsid w:val="00643FAE"/>
    <w:rsid w:val="0064459E"/>
    <w:rsid w:val="00644AC9"/>
    <w:rsid w:val="00644AFA"/>
    <w:rsid w:val="006450B8"/>
    <w:rsid w:val="006454D2"/>
    <w:rsid w:val="006456FB"/>
    <w:rsid w:val="00645D1C"/>
    <w:rsid w:val="00645D5F"/>
    <w:rsid w:val="00645F64"/>
    <w:rsid w:val="00646014"/>
    <w:rsid w:val="00646072"/>
    <w:rsid w:val="00646361"/>
    <w:rsid w:val="00646625"/>
    <w:rsid w:val="006466C7"/>
    <w:rsid w:val="00646739"/>
    <w:rsid w:val="006468A1"/>
    <w:rsid w:val="00646C9C"/>
    <w:rsid w:val="00646CCC"/>
    <w:rsid w:val="006471E5"/>
    <w:rsid w:val="006472BE"/>
    <w:rsid w:val="006472E2"/>
    <w:rsid w:val="006474AD"/>
    <w:rsid w:val="00647667"/>
    <w:rsid w:val="006477A6"/>
    <w:rsid w:val="00647A14"/>
    <w:rsid w:val="00647A5E"/>
    <w:rsid w:val="00647C2B"/>
    <w:rsid w:val="00647F49"/>
    <w:rsid w:val="006503F3"/>
    <w:rsid w:val="006505AF"/>
    <w:rsid w:val="006508AB"/>
    <w:rsid w:val="006508C8"/>
    <w:rsid w:val="0065094A"/>
    <w:rsid w:val="0065129E"/>
    <w:rsid w:val="00651674"/>
    <w:rsid w:val="006518A7"/>
    <w:rsid w:val="00651B21"/>
    <w:rsid w:val="00651B6C"/>
    <w:rsid w:val="00651CB1"/>
    <w:rsid w:val="00651DAD"/>
    <w:rsid w:val="00651DB6"/>
    <w:rsid w:val="0065213B"/>
    <w:rsid w:val="0065229D"/>
    <w:rsid w:val="006523BF"/>
    <w:rsid w:val="00652405"/>
    <w:rsid w:val="006524C3"/>
    <w:rsid w:val="006529B4"/>
    <w:rsid w:val="00652D49"/>
    <w:rsid w:val="00652FF5"/>
    <w:rsid w:val="006530A4"/>
    <w:rsid w:val="006530CF"/>
    <w:rsid w:val="006531C1"/>
    <w:rsid w:val="006532F0"/>
    <w:rsid w:val="0065334B"/>
    <w:rsid w:val="00653352"/>
    <w:rsid w:val="00653616"/>
    <w:rsid w:val="00653657"/>
    <w:rsid w:val="0065374C"/>
    <w:rsid w:val="0065383F"/>
    <w:rsid w:val="00653A07"/>
    <w:rsid w:val="00653C96"/>
    <w:rsid w:val="006544EC"/>
    <w:rsid w:val="006546B6"/>
    <w:rsid w:val="006550E3"/>
    <w:rsid w:val="006551C5"/>
    <w:rsid w:val="00655398"/>
    <w:rsid w:val="00655418"/>
    <w:rsid w:val="00655516"/>
    <w:rsid w:val="0065599B"/>
    <w:rsid w:val="006559A6"/>
    <w:rsid w:val="00655C60"/>
    <w:rsid w:val="00655DFF"/>
    <w:rsid w:val="00656029"/>
    <w:rsid w:val="006560B0"/>
    <w:rsid w:val="006561FB"/>
    <w:rsid w:val="006564C1"/>
    <w:rsid w:val="0065681C"/>
    <w:rsid w:val="0065696A"/>
    <w:rsid w:val="006569C4"/>
    <w:rsid w:val="00656D68"/>
    <w:rsid w:val="006572CC"/>
    <w:rsid w:val="006572ED"/>
    <w:rsid w:val="00657348"/>
    <w:rsid w:val="006575F8"/>
    <w:rsid w:val="0065774D"/>
    <w:rsid w:val="00657B34"/>
    <w:rsid w:val="00657F01"/>
    <w:rsid w:val="006600ED"/>
    <w:rsid w:val="00660167"/>
    <w:rsid w:val="0066017A"/>
    <w:rsid w:val="006603A7"/>
    <w:rsid w:val="006603C8"/>
    <w:rsid w:val="006606A3"/>
    <w:rsid w:val="006607A9"/>
    <w:rsid w:val="00660808"/>
    <w:rsid w:val="006612BE"/>
    <w:rsid w:val="006613F4"/>
    <w:rsid w:val="00661F43"/>
    <w:rsid w:val="00662024"/>
    <w:rsid w:val="0066210D"/>
    <w:rsid w:val="00662129"/>
    <w:rsid w:val="00662402"/>
    <w:rsid w:val="00662460"/>
    <w:rsid w:val="006624EC"/>
    <w:rsid w:val="00662568"/>
    <w:rsid w:val="006628BD"/>
    <w:rsid w:val="00662BA9"/>
    <w:rsid w:val="00662E14"/>
    <w:rsid w:val="00662E64"/>
    <w:rsid w:val="006639A5"/>
    <w:rsid w:val="00663A21"/>
    <w:rsid w:val="00663C14"/>
    <w:rsid w:val="00663E80"/>
    <w:rsid w:val="0066409A"/>
    <w:rsid w:val="0066427B"/>
    <w:rsid w:val="00664965"/>
    <w:rsid w:val="00664ACB"/>
    <w:rsid w:val="00664C55"/>
    <w:rsid w:val="006650E1"/>
    <w:rsid w:val="00665459"/>
    <w:rsid w:val="006655FF"/>
    <w:rsid w:val="00665647"/>
    <w:rsid w:val="00665B99"/>
    <w:rsid w:val="00665F59"/>
    <w:rsid w:val="00665F75"/>
    <w:rsid w:val="00666272"/>
    <w:rsid w:val="006664A9"/>
    <w:rsid w:val="00666902"/>
    <w:rsid w:val="00666DF3"/>
    <w:rsid w:val="00666E1B"/>
    <w:rsid w:val="00666F03"/>
    <w:rsid w:val="00666F3C"/>
    <w:rsid w:val="00667011"/>
    <w:rsid w:val="0066706A"/>
    <w:rsid w:val="00667451"/>
    <w:rsid w:val="0066763C"/>
    <w:rsid w:val="00667B02"/>
    <w:rsid w:val="00667B95"/>
    <w:rsid w:val="00667C23"/>
    <w:rsid w:val="00667EA2"/>
    <w:rsid w:val="00667EAC"/>
    <w:rsid w:val="0067015D"/>
    <w:rsid w:val="00670353"/>
    <w:rsid w:val="00670480"/>
    <w:rsid w:val="00670576"/>
    <w:rsid w:val="006705EC"/>
    <w:rsid w:val="006705F4"/>
    <w:rsid w:val="006709C2"/>
    <w:rsid w:val="00670A37"/>
    <w:rsid w:val="00670AEE"/>
    <w:rsid w:val="00670BE1"/>
    <w:rsid w:val="00670E02"/>
    <w:rsid w:val="00671132"/>
    <w:rsid w:val="0067120F"/>
    <w:rsid w:val="00671616"/>
    <w:rsid w:val="0067195C"/>
    <w:rsid w:val="00671DAD"/>
    <w:rsid w:val="00671EBA"/>
    <w:rsid w:val="00671F49"/>
    <w:rsid w:val="0067210B"/>
    <w:rsid w:val="00672310"/>
    <w:rsid w:val="00672593"/>
    <w:rsid w:val="00672624"/>
    <w:rsid w:val="006727E7"/>
    <w:rsid w:val="006728E3"/>
    <w:rsid w:val="00672B53"/>
    <w:rsid w:val="00672B7B"/>
    <w:rsid w:val="00672F9E"/>
    <w:rsid w:val="006730D0"/>
    <w:rsid w:val="006737E7"/>
    <w:rsid w:val="00673F01"/>
    <w:rsid w:val="00673F3F"/>
    <w:rsid w:val="00674035"/>
    <w:rsid w:val="00674260"/>
    <w:rsid w:val="00674274"/>
    <w:rsid w:val="00674336"/>
    <w:rsid w:val="006744A6"/>
    <w:rsid w:val="006748F0"/>
    <w:rsid w:val="006749A0"/>
    <w:rsid w:val="00674A4C"/>
    <w:rsid w:val="00674BDA"/>
    <w:rsid w:val="00674C27"/>
    <w:rsid w:val="00674F07"/>
    <w:rsid w:val="00674F57"/>
    <w:rsid w:val="006753F3"/>
    <w:rsid w:val="00675A98"/>
    <w:rsid w:val="00675B03"/>
    <w:rsid w:val="00676202"/>
    <w:rsid w:val="00676294"/>
    <w:rsid w:val="00676354"/>
    <w:rsid w:val="00676429"/>
    <w:rsid w:val="006764F4"/>
    <w:rsid w:val="0067670E"/>
    <w:rsid w:val="00676949"/>
    <w:rsid w:val="00676BEF"/>
    <w:rsid w:val="00676CC1"/>
    <w:rsid w:val="00677066"/>
    <w:rsid w:val="006770A1"/>
    <w:rsid w:val="006770A2"/>
    <w:rsid w:val="006772A4"/>
    <w:rsid w:val="006774D2"/>
    <w:rsid w:val="0067771E"/>
    <w:rsid w:val="00677AE6"/>
    <w:rsid w:val="00680029"/>
    <w:rsid w:val="006802DA"/>
    <w:rsid w:val="006802E3"/>
    <w:rsid w:val="006806AE"/>
    <w:rsid w:val="00680798"/>
    <w:rsid w:val="00680B0E"/>
    <w:rsid w:val="00680BAD"/>
    <w:rsid w:val="00680F19"/>
    <w:rsid w:val="00681105"/>
    <w:rsid w:val="00681B09"/>
    <w:rsid w:val="00681C62"/>
    <w:rsid w:val="00682222"/>
    <w:rsid w:val="00682322"/>
    <w:rsid w:val="0068233E"/>
    <w:rsid w:val="00682548"/>
    <w:rsid w:val="0068278D"/>
    <w:rsid w:val="00682924"/>
    <w:rsid w:val="00682D29"/>
    <w:rsid w:val="00682EE9"/>
    <w:rsid w:val="00682F4F"/>
    <w:rsid w:val="0068327F"/>
    <w:rsid w:val="00683333"/>
    <w:rsid w:val="0068333C"/>
    <w:rsid w:val="00683527"/>
    <w:rsid w:val="00683666"/>
    <w:rsid w:val="0068366B"/>
    <w:rsid w:val="006837F9"/>
    <w:rsid w:val="00683949"/>
    <w:rsid w:val="0068399A"/>
    <w:rsid w:val="00683BAD"/>
    <w:rsid w:val="006842E9"/>
    <w:rsid w:val="00684568"/>
    <w:rsid w:val="006846C4"/>
    <w:rsid w:val="00684714"/>
    <w:rsid w:val="00684788"/>
    <w:rsid w:val="00684B7E"/>
    <w:rsid w:val="0068504B"/>
    <w:rsid w:val="0068504F"/>
    <w:rsid w:val="00685226"/>
    <w:rsid w:val="00685654"/>
    <w:rsid w:val="0068566D"/>
    <w:rsid w:val="00685714"/>
    <w:rsid w:val="00685A61"/>
    <w:rsid w:val="00685AD9"/>
    <w:rsid w:val="00685D79"/>
    <w:rsid w:val="00685E69"/>
    <w:rsid w:val="00685F1E"/>
    <w:rsid w:val="00685FA7"/>
    <w:rsid w:val="006862D0"/>
    <w:rsid w:val="00686AA2"/>
    <w:rsid w:val="00686BA6"/>
    <w:rsid w:val="00686C79"/>
    <w:rsid w:val="00686CC0"/>
    <w:rsid w:val="00686D95"/>
    <w:rsid w:val="00686F78"/>
    <w:rsid w:val="0068715B"/>
    <w:rsid w:val="00687295"/>
    <w:rsid w:val="0068747A"/>
    <w:rsid w:val="006875D9"/>
    <w:rsid w:val="00687612"/>
    <w:rsid w:val="00687616"/>
    <w:rsid w:val="006877D1"/>
    <w:rsid w:val="006877D3"/>
    <w:rsid w:val="006878ED"/>
    <w:rsid w:val="00687943"/>
    <w:rsid w:val="00687A22"/>
    <w:rsid w:val="00687A36"/>
    <w:rsid w:val="00687B3C"/>
    <w:rsid w:val="00687BE5"/>
    <w:rsid w:val="00687E66"/>
    <w:rsid w:val="00690066"/>
    <w:rsid w:val="00690072"/>
    <w:rsid w:val="00690214"/>
    <w:rsid w:val="00690275"/>
    <w:rsid w:val="00690649"/>
    <w:rsid w:val="00690660"/>
    <w:rsid w:val="00690900"/>
    <w:rsid w:val="00690A11"/>
    <w:rsid w:val="00690C29"/>
    <w:rsid w:val="006914C7"/>
    <w:rsid w:val="006916D2"/>
    <w:rsid w:val="00691ACD"/>
    <w:rsid w:val="00691BFD"/>
    <w:rsid w:val="00691CC5"/>
    <w:rsid w:val="00691D28"/>
    <w:rsid w:val="00691DCA"/>
    <w:rsid w:val="00691E8E"/>
    <w:rsid w:val="0069227A"/>
    <w:rsid w:val="0069230D"/>
    <w:rsid w:val="00692441"/>
    <w:rsid w:val="00692ACA"/>
    <w:rsid w:val="00692B35"/>
    <w:rsid w:val="006930C7"/>
    <w:rsid w:val="00693120"/>
    <w:rsid w:val="006939DA"/>
    <w:rsid w:val="00693B93"/>
    <w:rsid w:val="00693BE3"/>
    <w:rsid w:val="00693C00"/>
    <w:rsid w:val="00693F52"/>
    <w:rsid w:val="0069403B"/>
    <w:rsid w:val="006949E8"/>
    <w:rsid w:val="00694B5D"/>
    <w:rsid w:val="00694CE9"/>
    <w:rsid w:val="00694CFF"/>
    <w:rsid w:val="00694F0D"/>
    <w:rsid w:val="00695106"/>
    <w:rsid w:val="006952FA"/>
    <w:rsid w:val="006957C6"/>
    <w:rsid w:val="00695C25"/>
    <w:rsid w:val="00695C90"/>
    <w:rsid w:val="00695E9B"/>
    <w:rsid w:val="0069617C"/>
    <w:rsid w:val="00696326"/>
    <w:rsid w:val="006966E4"/>
    <w:rsid w:val="00696A0D"/>
    <w:rsid w:val="00696A34"/>
    <w:rsid w:val="00696A3D"/>
    <w:rsid w:val="00696A7D"/>
    <w:rsid w:val="00696B2C"/>
    <w:rsid w:val="00696BF4"/>
    <w:rsid w:val="00696CEC"/>
    <w:rsid w:val="00697188"/>
    <w:rsid w:val="00697224"/>
    <w:rsid w:val="00697232"/>
    <w:rsid w:val="006972D7"/>
    <w:rsid w:val="00697648"/>
    <w:rsid w:val="006976D9"/>
    <w:rsid w:val="006976F9"/>
    <w:rsid w:val="00697B7D"/>
    <w:rsid w:val="00697E62"/>
    <w:rsid w:val="00697FA3"/>
    <w:rsid w:val="006A0091"/>
    <w:rsid w:val="006A017C"/>
    <w:rsid w:val="006A01E2"/>
    <w:rsid w:val="006A0505"/>
    <w:rsid w:val="006A0CE4"/>
    <w:rsid w:val="006A136A"/>
    <w:rsid w:val="006A144E"/>
    <w:rsid w:val="006A19EE"/>
    <w:rsid w:val="006A1C1B"/>
    <w:rsid w:val="006A1D25"/>
    <w:rsid w:val="006A1D2E"/>
    <w:rsid w:val="006A2318"/>
    <w:rsid w:val="006A2982"/>
    <w:rsid w:val="006A29A3"/>
    <w:rsid w:val="006A2ADF"/>
    <w:rsid w:val="006A2E50"/>
    <w:rsid w:val="006A2E83"/>
    <w:rsid w:val="006A32A6"/>
    <w:rsid w:val="006A3CA8"/>
    <w:rsid w:val="006A3D1D"/>
    <w:rsid w:val="006A3D3F"/>
    <w:rsid w:val="006A420F"/>
    <w:rsid w:val="006A42C6"/>
    <w:rsid w:val="006A43D2"/>
    <w:rsid w:val="006A44F1"/>
    <w:rsid w:val="006A4750"/>
    <w:rsid w:val="006A4AC3"/>
    <w:rsid w:val="006A4AE2"/>
    <w:rsid w:val="006A4DF0"/>
    <w:rsid w:val="006A5132"/>
    <w:rsid w:val="006A5637"/>
    <w:rsid w:val="006A578A"/>
    <w:rsid w:val="006A5E44"/>
    <w:rsid w:val="006A5EA9"/>
    <w:rsid w:val="006A5F69"/>
    <w:rsid w:val="006A6273"/>
    <w:rsid w:val="006A688E"/>
    <w:rsid w:val="006A6937"/>
    <w:rsid w:val="006A6D65"/>
    <w:rsid w:val="006A6ED4"/>
    <w:rsid w:val="006A7139"/>
    <w:rsid w:val="006A72CC"/>
    <w:rsid w:val="006A74AB"/>
    <w:rsid w:val="006A74BC"/>
    <w:rsid w:val="006A7680"/>
    <w:rsid w:val="006A7BAD"/>
    <w:rsid w:val="006A7CA6"/>
    <w:rsid w:val="006A7DA3"/>
    <w:rsid w:val="006A7DE6"/>
    <w:rsid w:val="006A7E2D"/>
    <w:rsid w:val="006B0693"/>
    <w:rsid w:val="006B0765"/>
    <w:rsid w:val="006B0C4A"/>
    <w:rsid w:val="006B1211"/>
    <w:rsid w:val="006B15C8"/>
    <w:rsid w:val="006B1765"/>
    <w:rsid w:val="006B2331"/>
    <w:rsid w:val="006B247F"/>
    <w:rsid w:val="006B282A"/>
    <w:rsid w:val="006B2CD5"/>
    <w:rsid w:val="006B31BF"/>
    <w:rsid w:val="006B34DA"/>
    <w:rsid w:val="006B3531"/>
    <w:rsid w:val="006B36DA"/>
    <w:rsid w:val="006B39F8"/>
    <w:rsid w:val="006B3A4A"/>
    <w:rsid w:val="006B3C69"/>
    <w:rsid w:val="006B4122"/>
    <w:rsid w:val="006B4148"/>
    <w:rsid w:val="006B4552"/>
    <w:rsid w:val="006B4677"/>
    <w:rsid w:val="006B485C"/>
    <w:rsid w:val="006B4920"/>
    <w:rsid w:val="006B4973"/>
    <w:rsid w:val="006B497C"/>
    <w:rsid w:val="006B4C1A"/>
    <w:rsid w:val="006B4D73"/>
    <w:rsid w:val="006B51F6"/>
    <w:rsid w:val="006B5319"/>
    <w:rsid w:val="006B535E"/>
    <w:rsid w:val="006B5433"/>
    <w:rsid w:val="006B548C"/>
    <w:rsid w:val="006B55ED"/>
    <w:rsid w:val="006B56C4"/>
    <w:rsid w:val="006B574E"/>
    <w:rsid w:val="006B5800"/>
    <w:rsid w:val="006B5846"/>
    <w:rsid w:val="006B588F"/>
    <w:rsid w:val="006B58A8"/>
    <w:rsid w:val="006B58C4"/>
    <w:rsid w:val="006B5915"/>
    <w:rsid w:val="006B654E"/>
    <w:rsid w:val="006B660F"/>
    <w:rsid w:val="006B675C"/>
    <w:rsid w:val="006B67A3"/>
    <w:rsid w:val="006B6963"/>
    <w:rsid w:val="006B6A0F"/>
    <w:rsid w:val="006B6BCB"/>
    <w:rsid w:val="006B6D43"/>
    <w:rsid w:val="006B6FD0"/>
    <w:rsid w:val="006B7253"/>
    <w:rsid w:val="006B7B2E"/>
    <w:rsid w:val="006B7B97"/>
    <w:rsid w:val="006B7CC4"/>
    <w:rsid w:val="006B7E46"/>
    <w:rsid w:val="006B7E75"/>
    <w:rsid w:val="006B7E8B"/>
    <w:rsid w:val="006C0334"/>
    <w:rsid w:val="006C045C"/>
    <w:rsid w:val="006C0477"/>
    <w:rsid w:val="006C0743"/>
    <w:rsid w:val="006C0A35"/>
    <w:rsid w:val="006C0A59"/>
    <w:rsid w:val="006C0A8C"/>
    <w:rsid w:val="006C0E95"/>
    <w:rsid w:val="006C0EA0"/>
    <w:rsid w:val="006C1111"/>
    <w:rsid w:val="006C11FA"/>
    <w:rsid w:val="006C1403"/>
    <w:rsid w:val="006C186A"/>
    <w:rsid w:val="006C1988"/>
    <w:rsid w:val="006C1AC2"/>
    <w:rsid w:val="006C1EB9"/>
    <w:rsid w:val="006C1F7F"/>
    <w:rsid w:val="006C1FA7"/>
    <w:rsid w:val="006C1FD0"/>
    <w:rsid w:val="006C2008"/>
    <w:rsid w:val="006C294B"/>
    <w:rsid w:val="006C2CE2"/>
    <w:rsid w:val="006C2D05"/>
    <w:rsid w:val="006C2D54"/>
    <w:rsid w:val="006C2D94"/>
    <w:rsid w:val="006C2F17"/>
    <w:rsid w:val="006C35AD"/>
    <w:rsid w:val="006C3E42"/>
    <w:rsid w:val="006C432B"/>
    <w:rsid w:val="006C43B5"/>
    <w:rsid w:val="006C43B7"/>
    <w:rsid w:val="006C43EE"/>
    <w:rsid w:val="006C4613"/>
    <w:rsid w:val="006C48E9"/>
    <w:rsid w:val="006C4BD5"/>
    <w:rsid w:val="006C4C6F"/>
    <w:rsid w:val="006C4C7D"/>
    <w:rsid w:val="006C5164"/>
    <w:rsid w:val="006C55F6"/>
    <w:rsid w:val="006C5C85"/>
    <w:rsid w:val="006C5CA3"/>
    <w:rsid w:val="006C5FF1"/>
    <w:rsid w:val="006C6046"/>
    <w:rsid w:val="006C60B6"/>
    <w:rsid w:val="006C62A4"/>
    <w:rsid w:val="006C6709"/>
    <w:rsid w:val="006C6888"/>
    <w:rsid w:val="006C6DF6"/>
    <w:rsid w:val="006C6E37"/>
    <w:rsid w:val="006C6EAC"/>
    <w:rsid w:val="006C70E1"/>
    <w:rsid w:val="006C7227"/>
    <w:rsid w:val="006C738D"/>
    <w:rsid w:val="006C7A5B"/>
    <w:rsid w:val="006C7B41"/>
    <w:rsid w:val="006C7C64"/>
    <w:rsid w:val="006C7D01"/>
    <w:rsid w:val="006D00F9"/>
    <w:rsid w:val="006D010F"/>
    <w:rsid w:val="006D0397"/>
    <w:rsid w:val="006D08B0"/>
    <w:rsid w:val="006D0E82"/>
    <w:rsid w:val="006D0FE1"/>
    <w:rsid w:val="006D1050"/>
    <w:rsid w:val="006D10E7"/>
    <w:rsid w:val="006D1164"/>
    <w:rsid w:val="006D11CA"/>
    <w:rsid w:val="006D14DD"/>
    <w:rsid w:val="006D15DA"/>
    <w:rsid w:val="006D16FC"/>
    <w:rsid w:val="006D1777"/>
    <w:rsid w:val="006D18CC"/>
    <w:rsid w:val="006D1B6A"/>
    <w:rsid w:val="006D1F16"/>
    <w:rsid w:val="006D224D"/>
    <w:rsid w:val="006D2385"/>
    <w:rsid w:val="006D27F9"/>
    <w:rsid w:val="006D296A"/>
    <w:rsid w:val="006D29AF"/>
    <w:rsid w:val="006D29BF"/>
    <w:rsid w:val="006D2B1C"/>
    <w:rsid w:val="006D314B"/>
    <w:rsid w:val="006D3189"/>
    <w:rsid w:val="006D324C"/>
    <w:rsid w:val="006D32C3"/>
    <w:rsid w:val="006D3336"/>
    <w:rsid w:val="006D37F4"/>
    <w:rsid w:val="006D3871"/>
    <w:rsid w:val="006D3C2A"/>
    <w:rsid w:val="006D4070"/>
    <w:rsid w:val="006D4270"/>
    <w:rsid w:val="006D456F"/>
    <w:rsid w:val="006D469C"/>
    <w:rsid w:val="006D46B1"/>
    <w:rsid w:val="006D46F8"/>
    <w:rsid w:val="006D4722"/>
    <w:rsid w:val="006D4A89"/>
    <w:rsid w:val="006D553F"/>
    <w:rsid w:val="006D556B"/>
    <w:rsid w:val="006D5612"/>
    <w:rsid w:val="006D594C"/>
    <w:rsid w:val="006D5980"/>
    <w:rsid w:val="006D59BB"/>
    <w:rsid w:val="006D5B14"/>
    <w:rsid w:val="006D5B92"/>
    <w:rsid w:val="006D5EC9"/>
    <w:rsid w:val="006D5EF4"/>
    <w:rsid w:val="006D5FB6"/>
    <w:rsid w:val="006D624C"/>
    <w:rsid w:val="006D6B34"/>
    <w:rsid w:val="006D6CFA"/>
    <w:rsid w:val="006D6EC1"/>
    <w:rsid w:val="006D6FA7"/>
    <w:rsid w:val="006D7000"/>
    <w:rsid w:val="006D7038"/>
    <w:rsid w:val="006D71D1"/>
    <w:rsid w:val="006D7415"/>
    <w:rsid w:val="006D7612"/>
    <w:rsid w:val="006D76ED"/>
    <w:rsid w:val="006D7C9F"/>
    <w:rsid w:val="006D7D90"/>
    <w:rsid w:val="006D7DE3"/>
    <w:rsid w:val="006D7EF3"/>
    <w:rsid w:val="006E0099"/>
    <w:rsid w:val="006E0529"/>
    <w:rsid w:val="006E0995"/>
    <w:rsid w:val="006E0C21"/>
    <w:rsid w:val="006E0E70"/>
    <w:rsid w:val="006E0F38"/>
    <w:rsid w:val="006E1093"/>
    <w:rsid w:val="006E147C"/>
    <w:rsid w:val="006E1574"/>
    <w:rsid w:val="006E1712"/>
    <w:rsid w:val="006E1BD5"/>
    <w:rsid w:val="006E1DAD"/>
    <w:rsid w:val="006E1F0A"/>
    <w:rsid w:val="006E1FCB"/>
    <w:rsid w:val="006E256B"/>
    <w:rsid w:val="006E2662"/>
    <w:rsid w:val="006E26F6"/>
    <w:rsid w:val="006E26FF"/>
    <w:rsid w:val="006E2B99"/>
    <w:rsid w:val="006E2FB5"/>
    <w:rsid w:val="006E3014"/>
    <w:rsid w:val="006E362D"/>
    <w:rsid w:val="006E3D11"/>
    <w:rsid w:val="006E421D"/>
    <w:rsid w:val="006E47D9"/>
    <w:rsid w:val="006E4E66"/>
    <w:rsid w:val="006E4E74"/>
    <w:rsid w:val="006E4F67"/>
    <w:rsid w:val="006E51D4"/>
    <w:rsid w:val="006E542E"/>
    <w:rsid w:val="006E5452"/>
    <w:rsid w:val="006E5682"/>
    <w:rsid w:val="006E568D"/>
    <w:rsid w:val="006E58DD"/>
    <w:rsid w:val="006E5A8B"/>
    <w:rsid w:val="006E5AAC"/>
    <w:rsid w:val="006E5B51"/>
    <w:rsid w:val="006E5CF4"/>
    <w:rsid w:val="006E5ECD"/>
    <w:rsid w:val="006E5FF5"/>
    <w:rsid w:val="006E5FFF"/>
    <w:rsid w:val="006E6419"/>
    <w:rsid w:val="006E64A3"/>
    <w:rsid w:val="006E657D"/>
    <w:rsid w:val="006E65DF"/>
    <w:rsid w:val="006E663E"/>
    <w:rsid w:val="006E667C"/>
    <w:rsid w:val="006E67A9"/>
    <w:rsid w:val="006E6A7A"/>
    <w:rsid w:val="006E6C3B"/>
    <w:rsid w:val="006E6CC1"/>
    <w:rsid w:val="006E6D11"/>
    <w:rsid w:val="006E72EC"/>
    <w:rsid w:val="006E7676"/>
    <w:rsid w:val="006E7747"/>
    <w:rsid w:val="006E78A9"/>
    <w:rsid w:val="006E7ABC"/>
    <w:rsid w:val="006E7AD1"/>
    <w:rsid w:val="006E7C7C"/>
    <w:rsid w:val="006E7D23"/>
    <w:rsid w:val="006F0017"/>
    <w:rsid w:val="006F002E"/>
    <w:rsid w:val="006F0073"/>
    <w:rsid w:val="006F00E4"/>
    <w:rsid w:val="006F038B"/>
    <w:rsid w:val="006F04F9"/>
    <w:rsid w:val="006F0966"/>
    <w:rsid w:val="006F0975"/>
    <w:rsid w:val="006F0C6E"/>
    <w:rsid w:val="006F110D"/>
    <w:rsid w:val="006F11B0"/>
    <w:rsid w:val="006F16F1"/>
    <w:rsid w:val="006F1927"/>
    <w:rsid w:val="006F197D"/>
    <w:rsid w:val="006F19B9"/>
    <w:rsid w:val="006F1B97"/>
    <w:rsid w:val="006F1EDD"/>
    <w:rsid w:val="006F2007"/>
    <w:rsid w:val="006F200C"/>
    <w:rsid w:val="006F229D"/>
    <w:rsid w:val="006F22D7"/>
    <w:rsid w:val="006F2307"/>
    <w:rsid w:val="006F23F2"/>
    <w:rsid w:val="006F2422"/>
    <w:rsid w:val="006F288E"/>
    <w:rsid w:val="006F2D56"/>
    <w:rsid w:val="006F2DCC"/>
    <w:rsid w:val="006F2F60"/>
    <w:rsid w:val="006F31CA"/>
    <w:rsid w:val="006F3CEA"/>
    <w:rsid w:val="006F3E75"/>
    <w:rsid w:val="006F3FB0"/>
    <w:rsid w:val="006F40A2"/>
    <w:rsid w:val="006F4188"/>
    <w:rsid w:val="006F419F"/>
    <w:rsid w:val="006F49F9"/>
    <w:rsid w:val="006F4AF6"/>
    <w:rsid w:val="006F4CD7"/>
    <w:rsid w:val="006F4E21"/>
    <w:rsid w:val="006F5022"/>
    <w:rsid w:val="006F530C"/>
    <w:rsid w:val="006F5D04"/>
    <w:rsid w:val="006F5D6A"/>
    <w:rsid w:val="006F60E4"/>
    <w:rsid w:val="006F616A"/>
    <w:rsid w:val="006F630F"/>
    <w:rsid w:val="006F66A6"/>
    <w:rsid w:val="006F6D18"/>
    <w:rsid w:val="006F6D83"/>
    <w:rsid w:val="006F6E46"/>
    <w:rsid w:val="006F6F32"/>
    <w:rsid w:val="006F7099"/>
    <w:rsid w:val="006F76E6"/>
    <w:rsid w:val="006F7924"/>
    <w:rsid w:val="0070007D"/>
    <w:rsid w:val="007000F9"/>
    <w:rsid w:val="007001BD"/>
    <w:rsid w:val="00700265"/>
    <w:rsid w:val="00700275"/>
    <w:rsid w:val="00700301"/>
    <w:rsid w:val="007003E9"/>
    <w:rsid w:val="00700573"/>
    <w:rsid w:val="007007D0"/>
    <w:rsid w:val="007009B7"/>
    <w:rsid w:val="00700D9B"/>
    <w:rsid w:val="00700E15"/>
    <w:rsid w:val="007011C2"/>
    <w:rsid w:val="00701254"/>
    <w:rsid w:val="0070128B"/>
    <w:rsid w:val="00701317"/>
    <w:rsid w:val="00701664"/>
    <w:rsid w:val="0070197D"/>
    <w:rsid w:val="00701AAF"/>
    <w:rsid w:val="0070208D"/>
    <w:rsid w:val="0070208F"/>
    <w:rsid w:val="007022F2"/>
    <w:rsid w:val="007024B7"/>
    <w:rsid w:val="0070263C"/>
    <w:rsid w:val="0070272C"/>
    <w:rsid w:val="00702970"/>
    <w:rsid w:val="007029B1"/>
    <w:rsid w:val="00702A11"/>
    <w:rsid w:val="00702B70"/>
    <w:rsid w:val="00702BAE"/>
    <w:rsid w:val="00702D1D"/>
    <w:rsid w:val="00702D93"/>
    <w:rsid w:val="0070321A"/>
    <w:rsid w:val="00703255"/>
    <w:rsid w:val="007032B6"/>
    <w:rsid w:val="00703AED"/>
    <w:rsid w:val="00703C88"/>
    <w:rsid w:val="00703D2D"/>
    <w:rsid w:val="007040FD"/>
    <w:rsid w:val="007041BD"/>
    <w:rsid w:val="007046F0"/>
    <w:rsid w:val="0070472F"/>
    <w:rsid w:val="00704923"/>
    <w:rsid w:val="007049D4"/>
    <w:rsid w:val="00704B3E"/>
    <w:rsid w:val="00704BC2"/>
    <w:rsid w:val="00704C6D"/>
    <w:rsid w:val="00704CF0"/>
    <w:rsid w:val="00704D25"/>
    <w:rsid w:val="00704F96"/>
    <w:rsid w:val="0070538C"/>
    <w:rsid w:val="007054ED"/>
    <w:rsid w:val="00705878"/>
    <w:rsid w:val="00705A59"/>
    <w:rsid w:val="00705BFB"/>
    <w:rsid w:val="00705EE0"/>
    <w:rsid w:val="00705F0F"/>
    <w:rsid w:val="00706673"/>
    <w:rsid w:val="00706B13"/>
    <w:rsid w:val="00706B38"/>
    <w:rsid w:val="00706BA5"/>
    <w:rsid w:val="0070723C"/>
    <w:rsid w:val="00707301"/>
    <w:rsid w:val="0070743E"/>
    <w:rsid w:val="007078E8"/>
    <w:rsid w:val="0070798A"/>
    <w:rsid w:val="00707CC8"/>
    <w:rsid w:val="00710324"/>
    <w:rsid w:val="0071047B"/>
    <w:rsid w:val="007104D1"/>
    <w:rsid w:val="00710554"/>
    <w:rsid w:val="007105A9"/>
    <w:rsid w:val="007107BA"/>
    <w:rsid w:val="007108E5"/>
    <w:rsid w:val="007108EE"/>
    <w:rsid w:val="00710962"/>
    <w:rsid w:val="00710D79"/>
    <w:rsid w:val="00710DEF"/>
    <w:rsid w:val="00710E00"/>
    <w:rsid w:val="00710E0B"/>
    <w:rsid w:val="00710EB3"/>
    <w:rsid w:val="00710F7D"/>
    <w:rsid w:val="0071134F"/>
    <w:rsid w:val="00711359"/>
    <w:rsid w:val="00711449"/>
    <w:rsid w:val="00711585"/>
    <w:rsid w:val="007115B8"/>
    <w:rsid w:val="00711895"/>
    <w:rsid w:val="00711899"/>
    <w:rsid w:val="007118E4"/>
    <w:rsid w:val="00711C67"/>
    <w:rsid w:val="0071204E"/>
    <w:rsid w:val="00712341"/>
    <w:rsid w:val="007123CB"/>
    <w:rsid w:val="0071243F"/>
    <w:rsid w:val="00712587"/>
    <w:rsid w:val="00712842"/>
    <w:rsid w:val="007128A1"/>
    <w:rsid w:val="00712AC6"/>
    <w:rsid w:val="00712CB5"/>
    <w:rsid w:val="007131A0"/>
    <w:rsid w:val="00713A08"/>
    <w:rsid w:val="00713AD8"/>
    <w:rsid w:val="00713DBC"/>
    <w:rsid w:val="00713E3E"/>
    <w:rsid w:val="00713E5C"/>
    <w:rsid w:val="00713E85"/>
    <w:rsid w:val="0071403B"/>
    <w:rsid w:val="00714262"/>
    <w:rsid w:val="007146EE"/>
    <w:rsid w:val="00714822"/>
    <w:rsid w:val="00714C87"/>
    <w:rsid w:val="00714D8E"/>
    <w:rsid w:val="00714E96"/>
    <w:rsid w:val="00715119"/>
    <w:rsid w:val="00715197"/>
    <w:rsid w:val="00715302"/>
    <w:rsid w:val="00715333"/>
    <w:rsid w:val="00715599"/>
    <w:rsid w:val="00715697"/>
    <w:rsid w:val="007157BE"/>
    <w:rsid w:val="007159D9"/>
    <w:rsid w:val="007159E6"/>
    <w:rsid w:val="00715B9E"/>
    <w:rsid w:val="00715C48"/>
    <w:rsid w:val="00715C64"/>
    <w:rsid w:val="00715FCC"/>
    <w:rsid w:val="00716105"/>
    <w:rsid w:val="007162D6"/>
    <w:rsid w:val="00716327"/>
    <w:rsid w:val="0071641A"/>
    <w:rsid w:val="0071693D"/>
    <w:rsid w:val="00716B3E"/>
    <w:rsid w:val="00716B43"/>
    <w:rsid w:val="007173F1"/>
    <w:rsid w:val="007174B8"/>
    <w:rsid w:val="00717502"/>
    <w:rsid w:val="00717BBB"/>
    <w:rsid w:val="00717FC5"/>
    <w:rsid w:val="0072005D"/>
    <w:rsid w:val="00720093"/>
    <w:rsid w:val="007201DD"/>
    <w:rsid w:val="007201DE"/>
    <w:rsid w:val="0072029B"/>
    <w:rsid w:val="007202F7"/>
    <w:rsid w:val="00720340"/>
    <w:rsid w:val="007204B7"/>
    <w:rsid w:val="0072054E"/>
    <w:rsid w:val="00720645"/>
    <w:rsid w:val="007208B1"/>
    <w:rsid w:val="00720AC3"/>
    <w:rsid w:val="00720C28"/>
    <w:rsid w:val="00720C38"/>
    <w:rsid w:val="00720DF0"/>
    <w:rsid w:val="00720F89"/>
    <w:rsid w:val="007210E3"/>
    <w:rsid w:val="007211F9"/>
    <w:rsid w:val="0072126D"/>
    <w:rsid w:val="007214EC"/>
    <w:rsid w:val="00721657"/>
    <w:rsid w:val="00721AE0"/>
    <w:rsid w:val="00722041"/>
    <w:rsid w:val="00722081"/>
    <w:rsid w:val="007220AA"/>
    <w:rsid w:val="007224DE"/>
    <w:rsid w:val="00722579"/>
    <w:rsid w:val="00722792"/>
    <w:rsid w:val="0072285A"/>
    <w:rsid w:val="00722915"/>
    <w:rsid w:val="00722E94"/>
    <w:rsid w:val="00722F34"/>
    <w:rsid w:val="0072307F"/>
    <w:rsid w:val="0072334E"/>
    <w:rsid w:val="0072362F"/>
    <w:rsid w:val="00723754"/>
    <w:rsid w:val="00723822"/>
    <w:rsid w:val="007238AA"/>
    <w:rsid w:val="007242D0"/>
    <w:rsid w:val="00724300"/>
    <w:rsid w:val="007243E9"/>
    <w:rsid w:val="00724415"/>
    <w:rsid w:val="007245A4"/>
    <w:rsid w:val="00724F65"/>
    <w:rsid w:val="00724FB7"/>
    <w:rsid w:val="0072511B"/>
    <w:rsid w:val="00725331"/>
    <w:rsid w:val="00725563"/>
    <w:rsid w:val="00725A02"/>
    <w:rsid w:val="00725C41"/>
    <w:rsid w:val="00726096"/>
    <w:rsid w:val="00726216"/>
    <w:rsid w:val="00726328"/>
    <w:rsid w:val="007263B6"/>
    <w:rsid w:val="007264AF"/>
    <w:rsid w:val="00726CAC"/>
    <w:rsid w:val="00726FC7"/>
    <w:rsid w:val="007270E3"/>
    <w:rsid w:val="00727408"/>
    <w:rsid w:val="00727480"/>
    <w:rsid w:val="007274D4"/>
    <w:rsid w:val="00727605"/>
    <w:rsid w:val="007277AB"/>
    <w:rsid w:val="007279E4"/>
    <w:rsid w:val="00727BFF"/>
    <w:rsid w:val="00727EF3"/>
    <w:rsid w:val="00727F41"/>
    <w:rsid w:val="00727FA9"/>
    <w:rsid w:val="00730241"/>
    <w:rsid w:val="00730435"/>
    <w:rsid w:val="00730828"/>
    <w:rsid w:val="00730A67"/>
    <w:rsid w:val="00730ABA"/>
    <w:rsid w:val="00731240"/>
    <w:rsid w:val="00731709"/>
    <w:rsid w:val="00731728"/>
    <w:rsid w:val="00731880"/>
    <w:rsid w:val="00731D0E"/>
    <w:rsid w:val="00731E7E"/>
    <w:rsid w:val="00731E84"/>
    <w:rsid w:val="007321EA"/>
    <w:rsid w:val="0073299F"/>
    <w:rsid w:val="00732AE1"/>
    <w:rsid w:val="00732BA6"/>
    <w:rsid w:val="00733081"/>
    <w:rsid w:val="007330B5"/>
    <w:rsid w:val="0073311F"/>
    <w:rsid w:val="00733892"/>
    <w:rsid w:val="00733932"/>
    <w:rsid w:val="00733CC5"/>
    <w:rsid w:val="00733E8B"/>
    <w:rsid w:val="00733EC9"/>
    <w:rsid w:val="00733F29"/>
    <w:rsid w:val="00733F7D"/>
    <w:rsid w:val="00733FA3"/>
    <w:rsid w:val="00734162"/>
    <w:rsid w:val="0073429E"/>
    <w:rsid w:val="00734883"/>
    <w:rsid w:val="007348D1"/>
    <w:rsid w:val="007349BE"/>
    <w:rsid w:val="007349FD"/>
    <w:rsid w:val="00734B45"/>
    <w:rsid w:val="00734B6C"/>
    <w:rsid w:val="00734C10"/>
    <w:rsid w:val="00734CF1"/>
    <w:rsid w:val="00734F44"/>
    <w:rsid w:val="0073522B"/>
    <w:rsid w:val="007353DB"/>
    <w:rsid w:val="0073542E"/>
    <w:rsid w:val="0073583C"/>
    <w:rsid w:val="00735853"/>
    <w:rsid w:val="007362A0"/>
    <w:rsid w:val="00736344"/>
    <w:rsid w:val="0073635E"/>
    <w:rsid w:val="007365D7"/>
    <w:rsid w:val="0073662A"/>
    <w:rsid w:val="007368BD"/>
    <w:rsid w:val="00736F00"/>
    <w:rsid w:val="0073705C"/>
    <w:rsid w:val="00737792"/>
    <w:rsid w:val="00737829"/>
    <w:rsid w:val="007378C6"/>
    <w:rsid w:val="00737A75"/>
    <w:rsid w:val="00737C59"/>
    <w:rsid w:val="0074039B"/>
    <w:rsid w:val="0074041E"/>
    <w:rsid w:val="00740812"/>
    <w:rsid w:val="0074087D"/>
    <w:rsid w:val="007408CF"/>
    <w:rsid w:val="00740909"/>
    <w:rsid w:val="00740F86"/>
    <w:rsid w:val="0074102F"/>
    <w:rsid w:val="00741916"/>
    <w:rsid w:val="00741938"/>
    <w:rsid w:val="00741A1A"/>
    <w:rsid w:val="00741E09"/>
    <w:rsid w:val="0074208F"/>
    <w:rsid w:val="007425D6"/>
    <w:rsid w:val="007426B5"/>
    <w:rsid w:val="007426B7"/>
    <w:rsid w:val="00742914"/>
    <w:rsid w:val="0074298D"/>
    <w:rsid w:val="00742C35"/>
    <w:rsid w:val="00742C52"/>
    <w:rsid w:val="00742CDE"/>
    <w:rsid w:val="00742DA9"/>
    <w:rsid w:val="00742EFE"/>
    <w:rsid w:val="0074301D"/>
    <w:rsid w:val="007432D7"/>
    <w:rsid w:val="00743681"/>
    <w:rsid w:val="00743697"/>
    <w:rsid w:val="0074390D"/>
    <w:rsid w:val="00743999"/>
    <w:rsid w:val="007439CC"/>
    <w:rsid w:val="00743C5D"/>
    <w:rsid w:val="00743D48"/>
    <w:rsid w:val="00744141"/>
    <w:rsid w:val="0074414F"/>
    <w:rsid w:val="00744175"/>
    <w:rsid w:val="00744190"/>
    <w:rsid w:val="007441B4"/>
    <w:rsid w:val="00744470"/>
    <w:rsid w:val="0074452F"/>
    <w:rsid w:val="00744654"/>
    <w:rsid w:val="00744962"/>
    <w:rsid w:val="00744D0E"/>
    <w:rsid w:val="00744DFC"/>
    <w:rsid w:val="00744E3C"/>
    <w:rsid w:val="00745078"/>
    <w:rsid w:val="0074514F"/>
    <w:rsid w:val="0074515D"/>
    <w:rsid w:val="007459C0"/>
    <w:rsid w:val="00745A73"/>
    <w:rsid w:val="00745B48"/>
    <w:rsid w:val="00745C15"/>
    <w:rsid w:val="00745D27"/>
    <w:rsid w:val="00745FE8"/>
    <w:rsid w:val="0074601C"/>
    <w:rsid w:val="007460C6"/>
    <w:rsid w:val="007464BC"/>
    <w:rsid w:val="0074660E"/>
    <w:rsid w:val="007467FB"/>
    <w:rsid w:val="00746A68"/>
    <w:rsid w:val="00746B02"/>
    <w:rsid w:val="00746B55"/>
    <w:rsid w:val="00746D6E"/>
    <w:rsid w:val="00746F76"/>
    <w:rsid w:val="00747CE7"/>
    <w:rsid w:val="00747EFE"/>
    <w:rsid w:val="00750128"/>
    <w:rsid w:val="0075029F"/>
    <w:rsid w:val="007504F2"/>
    <w:rsid w:val="0075069E"/>
    <w:rsid w:val="00750821"/>
    <w:rsid w:val="00750A40"/>
    <w:rsid w:val="00750BE8"/>
    <w:rsid w:val="00750C6A"/>
    <w:rsid w:val="00750ED5"/>
    <w:rsid w:val="00750F18"/>
    <w:rsid w:val="00750FA4"/>
    <w:rsid w:val="00750FCA"/>
    <w:rsid w:val="00751327"/>
    <w:rsid w:val="00751548"/>
    <w:rsid w:val="007516A0"/>
    <w:rsid w:val="0075176D"/>
    <w:rsid w:val="00751A07"/>
    <w:rsid w:val="00751BD6"/>
    <w:rsid w:val="00751CE4"/>
    <w:rsid w:val="00751D8F"/>
    <w:rsid w:val="00751FEC"/>
    <w:rsid w:val="00752119"/>
    <w:rsid w:val="00752155"/>
    <w:rsid w:val="00752306"/>
    <w:rsid w:val="0075255F"/>
    <w:rsid w:val="0075271F"/>
    <w:rsid w:val="00752961"/>
    <w:rsid w:val="007529C4"/>
    <w:rsid w:val="00752AA3"/>
    <w:rsid w:val="00752B17"/>
    <w:rsid w:val="00752C9B"/>
    <w:rsid w:val="00752F27"/>
    <w:rsid w:val="0075301F"/>
    <w:rsid w:val="007532DB"/>
    <w:rsid w:val="0075331D"/>
    <w:rsid w:val="00753687"/>
    <w:rsid w:val="007536CD"/>
    <w:rsid w:val="007536ED"/>
    <w:rsid w:val="0075383F"/>
    <w:rsid w:val="00753B24"/>
    <w:rsid w:val="00753C3E"/>
    <w:rsid w:val="00753D19"/>
    <w:rsid w:val="00753DAB"/>
    <w:rsid w:val="00753FBE"/>
    <w:rsid w:val="00753FC5"/>
    <w:rsid w:val="00754108"/>
    <w:rsid w:val="007541AA"/>
    <w:rsid w:val="00754559"/>
    <w:rsid w:val="00754614"/>
    <w:rsid w:val="007547F0"/>
    <w:rsid w:val="0075484E"/>
    <w:rsid w:val="00754D7D"/>
    <w:rsid w:val="00754DAF"/>
    <w:rsid w:val="007550C3"/>
    <w:rsid w:val="00755350"/>
    <w:rsid w:val="00755460"/>
    <w:rsid w:val="00755479"/>
    <w:rsid w:val="007556D3"/>
    <w:rsid w:val="0075590C"/>
    <w:rsid w:val="00755A8B"/>
    <w:rsid w:val="00755C14"/>
    <w:rsid w:val="00755C86"/>
    <w:rsid w:val="00756151"/>
    <w:rsid w:val="0075621C"/>
    <w:rsid w:val="007562BC"/>
    <w:rsid w:val="007563E2"/>
    <w:rsid w:val="00756765"/>
    <w:rsid w:val="00756A41"/>
    <w:rsid w:val="00756AD0"/>
    <w:rsid w:val="00756C89"/>
    <w:rsid w:val="00756E85"/>
    <w:rsid w:val="00756F9D"/>
    <w:rsid w:val="00757586"/>
    <w:rsid w:val="00757711"/>
    <w:rsid w:val="007577C8"/>
    <w:rsid w:val="00757A59"/>
    <w:rsid w:val="00757EA2"/>
    <w:rsid w:val="00760008"/>
    <w:rsid w:val="00760473"/>
    <w:rsid w:val="0076047E"/>
    <w:rsid w:val="0076050F"/>
    <w:rsid w:val="0076056B"/>
    <w:rsid w:val="007606DD"/>
    <w:rsid w:val="00760750"/>
    <w:rsid w:val="007607CF"/>
    <w:rsid w:val="0076090D"/>
    <w:rsid w:val="00760922"/>
    <w:rsid w:val="00760BE5"/>
    <w:rsid w:val="00760F65"/>
    <w:rsid w:val="00760FB8"/>
    <w:rsid w:val="007611C1"/>
    <w:rsid w:val="00761361"/>
    <w:rsid w:val="0076169F"/>
    <w:rsid w:val="007616BA"/>
    <w:rsid w:val="0076185F"/>
    <w:rsid w:val="00761A30"/>
    <w:rsid w:val="00761ADC"/>
    <w:rsid w:val="00761D40"/>
    <w:rsid w:val="00761F76"/>
    <w:rsid w:val="0076231E"/>
    <w:rsid w:val="007623B3"/>
    <w:rsid w:val="0076241D"/>
    <w:rsid w:val="007624C6"/>
    <w:rsid w:val="00762602"/>
    <w:rsid w:val="0076287C"/>
    <w:rsid w:val="007628C3"/>
    <w:rsid w:val="00762CFA"/>
    <w:rsid w:val="00762D9A"/>
    <w:rsid w:val="00762F49"/>
    <w:rsid w:val="00763104"/>
    <w:rsid w:val="00763114"/>
    <w:rsid w:val="007633BB"/>
    <w:rsid w:val="00763402"/>
    <w:rsid w:val="00763558"/>
    <w:rsid w:val="00763579"/>
    <w:rsid w:val="007636AF"/>
    <w:rsid w:val="0076371D"/>
    <w:rsid w:val="00763768"/>
    <w:rsid w:val="00763882"/>
    <w:rsid w:val="007639BA"/>
    <w:rsid w:val="00763AB4"/>
    <w:rsid w:val="00763AFC"/>
    <w:rsid w:val="00763BA6"/>
    <w:rsid w:val="00763CB6"/>
    <w:rsid w:val="00763D78"/>
    <w:rsid w:val="007640C7"/>
    <w:rsid w:val="007641FE"/>
    <w:rsid w:val="0076445D"/>
    <w:rsid w:val="0076446C"/>
    <w:rsid w:val="00764485"/>
    <w:rsid w:val="007648CC"/>
    <w:rsid w:val="00764D9D"/>
    <w:rsid w:val="0076507B"/>
    <w:rsid w:val="007652D5"/>
    <w:rsid w:val="007652E0"/>
    <w:rsid w:val="00765515"/>
    <w:rsid w:val="0076552C"/>
    <w:rsid w:val="0076582C"/>
    <w:rsid w:val="00765CDD"/>
    <w:rsid w:val="00765D2F"/>
    <w:rsid w:val="00765FA8"/>
    <w:rsid w:val="0076601B"/>
    <w:rsid w:val="007662F1"/>
    <w:rsid w:val="00766371"/>
    <w:rsid w:val="007663C0"/>
    <w:rsid w:val="00766510"/>
    <w:rsid w:val="007667D8"/>
    <w:rsid w:val="00766B71"/>
    <w:rsid w:val="00766B96"/>
    <w:rsid w:val="00766D1F"/>
    <w:rsid w:val="00766E6C"/>
    <w:rsid w:val="00766EFA"/>
    <w:rsid w:val="00767064"/>
    <w:rsid w:val="007670B9"/>
    <w:rsid w:val="007671E5"/>
    <w:rsid w:val="007672B3"/>
    <w:rsid w:val="00767438"/>
    <w:rsid w:val="0076746E"/>
    <w:rsid w:val="0076752A"/>
    <w:rsid w:val="007676EA"/>
    <w:rsid w:val="00767747"/>
    <w:rsid w:val="007678AB"/>
    <w:rsid w:val="007678B1"/>
    <w:rsid w:val="00767C75"/>
    <w:rsid w:val="00767DB2"/>
    <w:rsid w:val="007700EA"/>
    <w:rsid w:val="007707F7"/>
    <w:rsid w:val="00771369"/>
    <w:rsid w:val="00771381"/>
    <w:rsid w:val="007713AD"/>
    <w:rsid w:val="00771BD9"/>
    <w:rsid w:val="00771C89"/>
    <w:rsid w:val="00771D1F"/>
    <w:rsid w:val="00771DDF"/>
    <w:rsid w:val="00772335"/>
    <w:rsid w:val="00772381"/>
    <w:rsid w:val="00772382"/>
    <w:rsid w:val="0077238E"/>
    <w:rsid w:val="00772656"/>
    <w:rsid w:val="007729FB"/>
    <w:rsid w:val="00772A7B"/>
    <w:rsid w:val="00772E40"/>
    <w:rsid w:val="00772F76"/>
    <w:rsid w:val="007731B0"/>
    <w:rsid w:val="0077367B"/>
    <w:rsid w:val="007738AB"/>
    <w:rsid w:val="0077395F"/>
    <w:rsid w:val="00773AA6"/>
    <w:rsid w:val="00773B64"/>
    <w:rsid w:val="00773BC3"/>
    <w:rsid w:val="00773D20"/>
    <w:rsid w:val="0077407D"/>
    <w:rsid w:val="007741BE"/>
    <w:rsid w:val="0077426A"/>
    <w:rsid w:val="007743F0"/>
    <w:rsid w:val="0077460B"/>
    <w:rsid w:val="00774B04"/>
    <w:rsid w:val="00774C4B"/>
    <w:rsid w:val="007750C2"/>
    <w:rsid w:val="007752BE"/>
    <w:rsid w:val="0077574D"/>
    <w:rsid w:val="007758D4"/>
    <w:rsid w:val="00775965"/>
    <w:rsid w:val="00775A8A"/>
    <w:rsid w:val="00775D2F"/>
    <w:rsid w:val="00775D59"/>
    <w:rsid w:val="00775EDE"/>
    <w:rsid w:val="007760EB"/>
    <w:rsid w:val="00776126"/>
    <w:rsid w:val="00776238"/>
    <w:rsid w:val="007762A7"/>
    <w:rsid w:val="00776455"/>
    <w:rsid w:val="0077645E"/>
    <w:rsid w:val="0077650C"/>
    <w:rsid w:val="0077695C"/>
    <w:rsid w:val="00776B91"/>
    <w:rsid w:val="00776BDC"/>
    <w:rsid w:val="00776E71"/>
    <w:rsid w:val="007772E5"/>
    <w:rsid w:val="0077732B"/>
    <w:rsid w:val="007773EC"/>
    <w:rsid w:val="0077756C"/>
    <w:rsid w:val="007775AE"/>
    <w:rsid w:val="007777F3"/>
    <w:rsid w:val="00777B4C"/>
    <w:rsid w:val="00777C0E"/>
    <w:rsid w:val="007801F7"/>
    <w:rsid w:val="00780401"/>
    <w:rsid w:val="00780484"/>
    <w:rsid w:val="00780669"/>
    <w:rsid w:val="00780737"/>
    <w:rsid w:val="007809DE"/>
    <w:rsid w:val="00780BC0"/>
    <w:rsid w:val="007812B8"/>
    <w:rsid w:val="007814CB"/>
    <w:rsid w:val="00781528"/>
    <w:rsid w:val="00781540"/>
    <w:rsid w:val="007816DF"/>
    <w:rsid w:val="0078179B"/>
    <w:rsid w:val="0078199C"/>
    <w:rsid w:val="00781A9C"/>
    <w:rsid w:val="00781E07"/>
    <w:rsid w:val="00781EC2"/>
    <w:rsid w:val="00782019"/>
    <w:rsid w:val="00782272"/>
    <w:rsid w:val="007823ED"/>
    <w:rsid w:val="007823EE"/>
    <w:rsid w:val="007824FF"/>
    <w:rsid w:val="00782666"/>
    <w:rsid w:val="0078276E"/>
    <w:rsid w:val="00782890"/>
    <w:rsid w:val="0078289B"/>
    <w:rsid w:val="0078297D"/>
    <w:rsid w:val="0078297F"/>
    <w:rsid w:val="00782B16"/>
    <w:rsid w:val="00782B92"/>
    <w:rsid w:val="00782DC4"/>
    <w:rsid w:val="00782EA5"/>
    <w:rsid w:val="0078323F"/>
    <w:rsid w:val="00783258"/>
    <w:rsid w:val="0078326E"/>
    <w:rsid w:val="00783740"/>
    <w:rsid w:val="0078377B"/>
    <w:rsid w:val="00783AC2"/>
    <w:rsid w:val="00783CC3"/>
    <w:rsid w:val="00783D44"/>
    <w:rsid w:val="00783EF2"/>
    <w:rsid w:val="00784387"/>
    <w:rsid w:val="007843C4"/>
    <w:rsid w:val="007846D4"/>
    <w:rsid w:val="00784942"/>
    <w:rsid w:val="007852E9"/>
    <w:rsid w:val="0078579A"/>
    <w:rsid w:val="007859AB"/>
    <w:rsid w:val="00785B95"/>
    <w:rsid w:val="00785EF3"/>
    <w:rsid w:val="00786973"/>
    <w:rsid w:val="007869BE"/>
    <w:rsid w:val="00786D87"/>
    <w:rsid w:val="00786E5D"/>
    <w:rsid w:val="00786F55"/>
    <w:rsid w:val="007873A9"/>
    <w:rsid w:val="007873C9"/>
    <w:rsid w:val="007874EC"/>
    <w:rsid w:val="00787C7E"/>
    <w:rsid w:val="00787D2E"/>
    <w:rsid w:val="00790017"/>
    <w:rsid w:val="00790273"/>
    <w:rsid w:val="0079034C"/>
    <w:rsid w:val="00790376"/>
    <w:rsid w:val="007903AD"/>
    <w:rsid w:val="007903B5"/>
    <w:rsid w:val="00790403"/>
    <w:rsid w:val="00790481"/>
    <w:rsid w:val="007904BB"/>
    <w:rsid w:val="00790504"/>
    <w:rsid w:val="00790562"/>
    <w:rsid w:val="00790769"/>
    <w:rsid w:val="00790775"/>
    <w:rsid w:val="0079079C"/>
    <w:rsid w:val="007907B1"/>
    <w:rsid w:val="00790B8A"/>
    <w:rsid w:val="00790BD5"/>
    <w:rsid w:val="00790E12"/>
    <w:rsid w:val="00791069"/>
    <w:rsid w:val="0079133E"/>
    <w:rsid w:val="0079141A"/>
    <w:rsid w:val="00791760"/>
    <w:rsid w:val="00791809"/>
    <w:rsid w:val="00791EE9"/>
    <w:rsid w:val="007925D5"/>
    <w:rsid w:val="007929B6"/>
    <w:rsid w:val="00792ACC"/>
    <w:rsid w:val="00792BF5"/>
    <w:rsid w:val="00792EC9"/>
    <w:rsid w:val="00792FD4"/>
    <w:rsid w:val="00793497"/>
    <w:rsid w:val="00793590"/>
    <w:rsid w:val="0079368C"/>
    <w:rsid w:val="00793700"/>
    <w:rsid w:val="007937ED"/>
    <w:rsid w:val="00793A31"/>
    <w:rsid w:val="00793D5A"/>
    <w:rsid w:val="00793DAF"/>
    <w:rsid w:val="007944F1"/>
    <w:rsid w:val="00794665"/>
    <w:rsid w:val="007946D0"/>
    <w:rsid w:val="007947D7"/>
    <w:rsid w:val="00794826"/>
    <w:rsid w:val="007948BD"/>
    <w:rsid w:val="00794996"/>
    <w:rsid w:val="00794A84"/>
    <w:rsid w:val="00794DA9"/>
    <w:rsid w:val="00794E5D"/>
    <w:rsid w:val="00794EBC"/>
    <w:rsid w:val="00794FA6"/>
    <w:rsid w:val="00795233"/>
    <w:rsid w:val="007952CA"/>
    <w:rsid w:val="007954B0"/>
    <w:rsid w:val="00795A89"/>
    <w:rsid w:val="00795E00"/>
    <w:rsid w:val="00795FA0"/>
    <w:rsid w:val="00795FE9"/>
    <w:rsid w:val="00796136"/>
    <w:rsid w:val="0079623F"/>
    <w:rsid w:val="007962F7"/>
    <w:rsid w:val="00796873"/>
    <w:rsid w:val="00796A33"/>
    <w:rsid w:val="00796BB3"/>
    <w:rsid w:val="00797127"/>
    <w:rsid w:val="007979AE"/>
    <w:rsid w:val="00797E95"/>
    <w:rsid w:val="007A00F6"/>
    <w:rsid w:val="007A0203"/>
    <w:rsid w:val="007A0389"/>
    <w:rsid w:val="007A06EF"/>
    <w:rsid w:val="007A090E"/>
    <w:rsid w:val="007A099C"/>
    <w:rsid w:val="007A0A58"/>
    <w:rsid w:val="007A0AD8"/>
    <w:rsid w:val="007A0F1B"/>
    <w:rsid w:val="007A0FDD"/>
    <w:rsid w:val="007A10AB"/>
    <w:rsid w:val="007A112C"/>
    <w:rsid w:val="007A1224"/>
    <w:rsid w:val="007A138B"/>
    <w:rsid w:val="007A142D"/>
    <w:rsid w:val="007A1728"/>
    <w:rsid w:val="007A1751"/>
    <w:rsid w:val="007A1A75"/>
    <w:rsid w:val="007A1A9D"/>
    <w:rsid w:val="007A1B02"/>
    <w:rsid w:val="007A1C59"/>
    <w:rsid w:val="007A1C81"/>
    <w:rsid w:val="007A2321"/>
    <w:rsid w:val="007A24BB"/>
    <w:rsid w:val="007A2D33"/>
    <w:rsid w:val="007A2DC3"/>
    <w:rsid w:val="007A34D0"/>
    <w:rsid w:val="007A35C8"/>
    <w:rsid w:val="007A36FF"/>
    <w:rsid w:val="007A3712"/>
    <w:rsid w:val="007A3B0E"/>
    <w:rsid w:val="007A3B8B"/>
    <w:rsid w:val="007A3E41"/>
    <w:rsid w:val="007A414D"/>
    <w:rsid w:val="007A4163"/>
    <w:rsid w:val="007A43C2"/>
    <w:rsid w:val="007A45B3"/>
    <w:rsid w:val="007A464E"/>
    <w:rsid w:val="007A47CF"/>
    <w:rsid w:val="007A4871"/>
    <w:rsid w:val="007A4882"/>
    <w:rsid w:val="007A4D4E"/>
    <w:rsid w:val="007A4DB4"/>
    <w:rsid w:val="007A4E1E"/>
    <w:rsid w:val="007A5259"/>
    <w:rsid w:val="007A53E5"/>
    <w:rsid w:val="007A56EA"/>
    <w:rsid w:val="007A5995"/>
    <w:rsid w:val="007A5AA9"/>
    <w:rsid w:val="007A5EC0"/>
    <w:rsid w:val="007A6030"/>
    <w:rsid w:val="007A6173"/>
    <w:rsid w:val="007A63B9"/>
    <w:rsid w:val="007A6B44"/>
    <w:rsid w:val="007A6BA1"/>
    <w:rsid w:val="007A6E91"/>
    <w:rsid w:val="007A6F24"/>
    <w:rsid w:val="007A73C9"/>
    <w:rsid w:val="007A74E6"/>
    <w:rsid w:val="007A7578"/>
    <w:rsid w:val="007A78DF"/>
    <w:rsid w:val="007A78F3"/>
    <w:rsid w:val="007A7AFA"/>
    <w:rsid w:val="007B0495"/>
    <w:rsid w:val="007B049A"/>
    <w:rsid w:val="007B04BC"/>
    <w:rsid w:val="007B08F9"/>
    <w:rsid w:val="007B0C87"/>
    <w:rsid w:val="007B0DFD"/>
    <w:rsid w:val="007B1039"/>
    <w:rsid w:val="007B1389"/>
    <w:rsid w:val="007B13D6"/>
    <w:rsid w:val="007B140D"/>
    <w:rsid w:val="007B1411"/>
    <w:rsid w:val="007B14AC"/>
    <w:rsid w:val="007B1842"/>
    <w:rsid w:val="007B1C22"/>
    <w:rsid w:val="007B1D86"/>
    <w:rsid w:val="007B1ECC"/>
    <w:rsid w:val="007B1EF0"/>
    <w:rsid w:val="007B1F09"/>
    <w:rsid w:val="007B1FFC"/>
    <w:rsid w:val="007B2798"/>
    <w:rsid w:val="007B27D3"/>
    <w:rsid w:val="007B27FD"/>
    <w:rsid w:val="007B29A6"/>
    <w:rsid w:val="007B29E7"/>
    <w:rsid w:val="007B2AB6"/>
    <w:rsid w:val="007B2B33"/>
    <w:rsid w:val="007B3120"/>
    <w:rsid w:val="007B31F5"/>
    <w:rsid w:val="007B3B46"/>
    <w:rsid w:val="007B3BE1"/>
    <w:rsid w:val="007B3FCB"/>
    <w:rsid w:val="007B4005"/>
    <w:rsid w:val="007B42A5"/>
    <w:rsid w:val="007B4B50"/>
    <w:rsid w:val="007B4C45"/>
    <w:rsid w:val="007B4FE3"/>
    <w:rsid w:val="007B532E"/>
    <w:rsid w:val="007B53B5"/>
    <w:rsid w:val="007B558A"/>
    <w:rsid w:val="007B56A7"/>
    <w:rsid w:val="007B5879"/>
    <w:rsid w:val="007B591C"/>
    <w:rsid w:val="007B59F7"/>
    <w:rsid w:val="007B5B08"/>
    <w:rsid w:val="007B5CD6"/>
    <w:rsid w:val="007B5D54"/>
    <w:rsid w:val="007B5D88"/>
    <w:rsid w:val="007B5E43"/>
    <w:rsid w:val="007B6650"/>
    <w:rsid w:val="007B6661"/>
    <w:rsid w:val="007B66D1"/>
    <w:rsid w:val="007B6915"/>
    <w:rsid w:val="007B695F"/>
    <w:rsid w:val="007B6A4B"/>
    <w:rsid w:val="007B6E1F"/>
    <w:rsid w:val="007B7013"/>
    <w:rsid w:val="007B704A"/>
    <w:rsid w:val="007B7275"/>
    <w:rsid w:val="007B750D"/>
    <w:rsid w:val="007B7942"/>
    <w:rsid w:val="007C021F"/>
    <w:rsid w:val="007C0281"/>
    <w:rsid w:val="007C032C"/>
    <w:rsid w:val="007C04B0"/>
    <w:rsid w:val="007C07F1"/>
    <w:rsid w:val="007C0CF5"/>
    <w:rsid w:val="007C0FA3"/>
    <w:rsid w:val="007C10A4"/>
    <w:rsid w:val="007C10F2"/>
    <w:rsid w:val="007C120A"/>
    <w:rsid w:val="007C1608"/>
    <w:rsid w:val="007C196D"/>
    <w:rsid w:val="007C1F5A"/>
    <w:rsid w:val="007C1FEC"/>
    <w:rsid w:val="007C299B"/>
    <w:rsid w:val="007C2C44"/>
    <w:rsid w:val="007C2D5D"/>
    <w:rsid w:val="007C2F3C"/>
    <w:rsid w:val="007C2F93"/>
    <w:rsid w:val="007C310D"/>
    <w:rsid w:val="007C3267"/>
    <w:rsid w:val="007C3618"/>
    <w:rsid w:val="007C3795"/>
    <w:rsid w:val="007C37E8"/>
    <w:rsid w:val="007C3C98"/>
    <w:rsid w:val="007C3D82"/>
    <w:rsid w:val="007C3E79"/>
    <w:rsid w:val="007C3EB8"/>
    <w:rsid w:val="007C3F95"/>
    <w:rsid w:val="007C3FF3"/>
    <w:rsid w:val="007C4023"/>
    <w:rsid w:val="007C40AB"/>
    <w:rsid w:val="007C40BC"/>
    <w:rsid w:val="007C41DC"/>
    <w:rsid w:val="007C42FA"/>
    <w:rsid w:val="007C4461"/>
    <w:rsid w:val="007C4785"/>
    <w:rsid w:val="007C4918"/>
    <w:rsid w:val="007C4BE0"/>
    <w:rsid w:val="007C5507"/>
    <w:rsid w:val="007C5758"/>
    <w:rsid w:val="007C5B35"/>
    <w:rsid w:val="007C5C2F"/>
    <w:rsid w:val="007C5C38"/>
    <w:rsid w:val="007C60EA"/>
    <w:rsid w:val="007C63C2"/>
    <w:rsid w:val="007C6764"/>
    <w:rsid w:val="007C68EA"/>
    <w:rsid w:val="007C6AE6"/>
    <w:rsid w:val="007C6DAF"/>
    <w:rsid w:val="007C6EBD"/>
    <w:rsid w:val="007C6ECF"/>
    <w:rsid w:val="007C6F91"/>
    <w:rsid w:val="007C7050"/>
    <w:rsid w:val="007C73D9"/>
    <w:rsid w:val="007C7490"/>
    <w:rsid w:val="007C75CE"/>
    <w:rsid w:val="007D040E"/>
    <w:rsid w:val="007D069E"/>
    <w:rsid w:val="007D079F"/>
    <w:rsid w:val="007D0A77"/>
    <w:rsid w:val="007D0AC1"/>
    <w:rsid w:val="007D0CA8"/>
    <w:rsid w:val="007D11FB"/>
    <w:rsid w:val="007D187C"/>
    <w:rsid w:val="007D1A5B"/>
    <w:rsid w:val="007D1B58"/>
    <w:rsid w:val="007D23E2"/>
    <w:rsid w:val="007D2675"/>
    <w:rsid w:val="007D277F"/>
    <w:rsid w:val="007D2B00"/>
    <w:rsid w:val="007D2DE5"/>
    <w:rsid w:val="007D30F8"/>
    <w:rsid w:val="007D310B"/>
    <w:rsid w:val="007D31F1"/>
    <w:rsid w:val="007D3929"/>
    <w:rsid w:val="007D3B5C"/>
    <w:rsid w:val="007D3CB3"/>
    <w:rsid w:val="007D3D53"/>
    <w:rsid w:val="007D4010"/>
    <w:rsid w:val="007D43C9"/>
    <w:rsid w:val="007D43DC"/>
    <w:rsid w:val="007D448A"/>
    <w:rsid w:val="007D4632"/>
    <w:rsid w:val="007D47CB"/>
    <w:rsid w:val="007D4C7F"/>
    <w:rsid w:val="007D55D0"/>
    <w:rsid w:val="007D56E3"/>
    <w:rsid w:val="007D56E8"/>
    <w:rsid w:val="007D589A"/>
    <w:rsid w:val="007D5D85"/>
    <w:rsid w:val="007D5DF5"/>
    <w:rsid w:val="007D6130"/>
    <w:rsid w:val="007D6213"/>
    <w:rsid w:val="007D62E8"/>
    <w:rsid w:val="007D68F4"/>
    <w:rsid w:val="007D692A"/>
    <w:rsid w:val="007D6930"/>
    <w:rsid w:val="007D6952"/>
    <w:rsid w:val="007D6A28"/>
    <w:rsid w:val="007D6AA0"/>
    <w:rsid w:val="007D6B49"/>
    <w:rsid w:val="007D6C46"/>
    <w:rsid w:val="007D6C9E"/>
    <w:rsid w:val="007D6E06"/>
    <w:rsid w:val="007D72CC"/>
    <w:rsid w:val="007D737D"/>
    <w:rsid w:val="007D7697"/>
    <w:rsid w:val="007D78AF"/>
    <w:rsid w:val="007D79B0"/>
    <w:rsid w:val="007D7C0F"/>
    <w:rsid w:val="007E034F"/>
    <w:rsid w:val="007E0777"/>
    <w:rsid w:val="007E0A3F"/>
    <w:rsid w:val="007E0A49"/>
    <w:rsid w:val="007E11E6"/>
    <w:rsid w:val="007E1367"/>
    <w:rsid w:val="007E170A"/>
    <w:rsid w:val="007E1A74"/>
    <w:rsid w:val="007E1A79"/>
    <w:rsid w:val="007E1B43"/>
    <w:rsid w:val="007E1BA9"/>
    <w:rsid w:val="007E1BEC"/>
    <w:rsid w:val="007E1E01"/>
    <w:rsid w:val="007E1EB0"/>
    <w:rsid w:val="007E1F66"/>
    <w:rsid w:val="007E2014"/>
    <w:rsid w:val="007E20DB"/>
    <w:rsid w:val="007E2607"/>
    <w:rsid w:val="007E28FD"/>
    <w:rsid w:val="007E2B75"/>
    <w:rsid w:val="007E2C95"/>
    <w:rsid w:val="007E2CCA"/>
    <w:rsid w:val="007E2CD2"/>
    <w:rsid w:val="007E2D0A"/>
    <w:rsid w:val="007E3007"/>
    <w:rsid w:val="007E329E"/>
    <w:rsid w:val="007E3455"/>
    <w:rsid w:val="007E373A"/>
    <w:rsid w:val="007E3895"/>
    <w:rsid w:val="007E3BEB"/>
    <w:rsid w:val="007E3D50"/>
    <w:rsid w:val="007E3EF1"/>
    <w:rsid w:val="007E3F25"/>
    <w:rsid w:val="007E40E0"/>
    <w:rsid w:val="007E4196"/>
    <w:rsid w:val="007E437E"/>
    <w:rsid w:val="007E472A"/>
    <w:rsid w:val="007E4777"/>
    <w:rsid w:val="007E4B4F"/>
    <w:rsid w:val="007E4D0A"/>
    <w:rsid w:val="007E4D75"/>
    <w:rsid w:val="007E4DDA"/>
    <w:rsid w:val="007E4E81"/>
    <w:rsid w:val="007E5407"/>
    <w:rsid w:val="007E558E"/>
    <w:rsid w:val="007E5850"/>
    <w:rsid w:val="007E58C6"/>
    <w:rsid w:val="007E590C"/>
    <w:rsid w:val="007E595D"/>
    <w:rsid w:val="007E59FE"/>
    <w:rsid w:val="007E638D"/>
    <w:rsid w:val="007E6A8C"/>
    <w:rsid w:val="007E6AE4"/>
    <w:rsid w:val="007E6EAB"/>
    <w:rsid w:val="007E7130"/>
    <w:rsid w:val="007E726C"/>
    <w:rsid w:val="007E751C"/>
    <w:rsid w:val="007E78DF"/>
    <w:rsid w:val="007E7A17"/>
    <w:rsid w:val="007E7B5A"/>
    <w:rsid w:val="007F015C"/>
    <w:rsid w:val="007F0163"/>
    <w:rsid w:val="007F021E"/>
    <w:rsid w:val="007F0277"/>
    <w:rsid w:val="007F06EC"/>
    <w:rsid w:val="007F0A14"/>
    <w:rsid w:val="007F0EE5"/>
    <w:rsid w:val="007F107D"/>
    <w:rsid w:val="007F1589"/>
    <w:rsid w:val="007F168E"/>
    <w:rsid w:val="007F18A6"/>
    <w:rsid w:val="007F19EC"/>
    <w:rsid w:val="007F1BE8"/>
    <w:rsid w:val="007F1DD6"/>
    <w:rsid w:val="007F2489"/>
    <w:rsid w:val="007F2551"/>
    <w:rsid w:val="007F26E3"/>
    <w:rsid w:val="007F273E"/>
    <w:rsid w:val="007F276C"/>
    <w:rsid w:val="007F2A46"/>
    <w:rsid w:val="007F2C6E"/>
    <w:rsid w:val="007F2F21"/>
    <w:rsid w:val="007F3227"/>
    <w:rsid w:val="007F3425"/>
    <w:rsid w:val="007F35E9"/>
    <w:rsid w:val="007F369F"/>
    <w:rsid w:val="007F37E4"/>
    <w:rsid w:val="007F3971"/>
    <w:rsid w:val="007F3A24"/>
    <w:rsid w:val="007F3C97"/>
    <w:rsid w:val="007F3E98"/>
    <w:rsid w:val="007F4692"/>
    <w:rsid w:val="007F46BD"/>
    <w:rsid w:val="007F4823"/>
    <w:rsid w:val="007F49CD"/>
    <w:rsid w:val="007F4A4C"/>
    <w:rsid w:val="007F4B55"/>
    <w:rsid w:val="007F4BAC"/>
    <w:rsid w:val="007F4CA9"/>
    <w:rsid w:val="007F4F15"/>
    <w:rsid w:val="007F5216"/>
    <w:rsid w:val="007F5290"/>
    <w:rsid w:val="007F5296"/>
    <w:rsid w:val="007F5415"/>
    <w:rsid w:val="007F55C7"/>
    <w:rsid w:val="007F5612"/>
    <w:rsid w:val="007F5680"/>
    <w:rsid w:val="007F584C"/>
    <w:rsid w:val="007F58B4"/>
    <w:rsid w:val="007F5C78"/>
    <w:rsid w:val="007F5CA9"/>
    <w:rsid w:val="007F5EE1"/>
    <w:rsid w:val="007F61C9"/>
    <w:rsid w:val="007F61FD"/>
    <w:rsid w:val="007F6202"/>
    <w:rsid w:val="007F621C"/>
    <w:rsid w:val="007F62A8"/>
    <w:rsid w:val="007F696E"/>
    <w:rsid w:val="007F6A8A"/>
    <w:rsid w:val="007F6C8F"/>
    <w:rsid w:val="007F6C95"/>
    <w:rsid w:val="007F6CA5"/>
    <w:rsid w:val="007F6E14"/>
    <w:rsid w:val="007F6F03"/>
    <w:rsid w:val="007F6F3F"/>
    <w:rsid w:val="007F7076"/>
    <w:rsid w:val="007F7477"/>
    <w:rsid w:val="007F75E8"/>
    <w:rsid w:val="007F7627"/>
    <w:rsid w:val="007F78FA"/>
    <w:rsid w:val="007F79C7"/>
    <w:rsid w:val="00800478"/>
    <w:rsid w:val="0080057B"/>
    <w:rsid w:val="008009BB"/>
    <w:rsid w:val="00800A66"/>
    <w:rsid w:val="00800B44"/>
    <w:rsid w:val="00800CBB"/>
    <w:rsid w:val="00800F8D"/>
    <w:rsid w:val="0080101A"/>
    <w:rsid w:val="00801270"/>
    <w:rsid w:val="0080132D"/>
    <w:rsid w:val="00801404"/>
    <w:rsid w:val="00801542"/>
    <w:rsid w:val="00801788"/>
    <w:rsid w:val="00801875"/>
    <w:rsid w:val="00801894"/>
    <w:rsid w:val="0080192D"/>
    <w:rsid w:val="008019F0"/>
    <w:rsid w:val="00801A78"/>
    <w:rsid w:val="00801BB0"/>
    <w:rsid w:val="00801CB9"/>
    <w:rsid w:val="00801E5E"/>
    <w:rsid w:val="00801E97"/>
    <w:rsid w:val="00801FA3"/>
    <w:rsid w:val="00802472"/>
    <w:rsid w:val="00802784"/>
    <w:rsid w:val="008027A5"/>
    <w:rsid w:val="008028A5"/>
    <w:rsid w:val="008028CC"/>
    <w:rsid w:val="008029F3"/>
    <w:rsid w:val="00802D17"/>
    <w:rsid w:val="00802E32"/>
    <w:rsid w:val="0080307C"/>
    <w:rsid w:val="008030DF"/>
    <w:rsid w:val="008031FB"/>
    <w:rsid w:val="0080344D"/>
    <w:rsid w:val="0080349E"/>
    <w:rsid w:val="0080357E"/>
    <w:rsid w:val="00803A07"/>
    <w:rsid w:val="00804062"/>
    <w:rsid w:val="008044D8"/>
    <w:rsid w:val="008047D6"/>
    <w:rsid w:val="00804A91"/>
    <w:rsid w:val="00804B29"/>
    <w:rsid w:val="00804ECF"/>
    <w:rsid w:val="00804F2E"/>
    <w:rsid w:val="008054A4"/>
    <w:rsid w:val="008057DB"/>
    <w:rsid w:val="00805A78"/>
    <w:rsid w:val="00806086"/>
    <w:rsid w:val="008063C1"/>
    <w:rsid w:val="00806735"/>
    <w:rsid w:val="0080688D"/>
    <w:rsid w:val="00806B71"/>
    <w:rsid w:val="00806D2C"/>
    <w:rsid w:val="00806DAB"/>
    <w:rsid w:val="00806DB2"/>
    <w:rsid w:val="00806F6F"/>
    <w:rsid w:val="00806FAF"/>
    <w:rsid w:val="008070AC"/>
    <w:rsid w:val="00807173"/>
    <w:rsid w:val="008071AC"/>
    <w:rsid w:val="00807586"/>
    <w:rsid w:val="008075AE"/>
    <w:rsid w:val="008076B9"/>
    <w:rsid w:val="00807940"/>
    <w:rsid w:val="00807993"/>
    <w:rsid w:val="00807D4C"/>
    <w:rsid w:val="00807E23"/>
    <w:rsid w:val="00807EB0"/>
    <w:rsid w:val="00807F75"/>
    <w:rsid w:val="00810023"/>
    <w:rsid w:val="00810103"/>
    <w:rsid w:val="00810229"/>
    <w:rsid w:val="008102A6"/>
    <w:rsid w:val="0081036D"/>
    <w:rsid w:val="0081065D"/>
    <w:rsid w:val="0081069C"/>
    <w:rsid w:val="008106E9"/>
    <w:rsid w:val="0081091C"/>
    <w:rsid w:val="0081094E"/>
    <w:rsid w:val="00810A20"/>
    <w:rsid w:val="00810A2B"/>
    <w:rsid w:val="00810AA7"/>
    <w:rsid w:val="00810CE8"/>
    <w:rsid w:val="00810F0A"/>
    <w:rsid w:val="00811328"/>
    <w:rsid w:val="008115C2"/>
    <w:rsid w:val="00811766"/>
    <w:rsid w:val="00811A66"/>
    <w:rsid w:val="00811AEA"/>
    <w:rsid w:val="00811D75"/>
    <w:rsid w:val="0081201C"/>
    <w:rsid w:val="00812260"/>
    <w:rsid w:val="008122A4"/>
    <w:rsid w:val="0081230D"/>
    <w:rsid w:val="00812423"/>
    <w:rsid w:val="008125F7"/>
    <w:rsid w:val="00812615"/>
    <w:rsid w:val="00812616"/>
    <w:rsid w:val="008127BF"/>
    <w:rsid w:val="008128B9"/>
    <w:rsid w:val="00812982"/>
    <w:rsid w:val="00812DB4"/>
    <w:rsid w:val="008130E2"/>
    <w:rsid w:val="0081323B"/>
    <w:rsid w:val="00813449"/>
    <w:rsid w:val="00813972"/>
    <w:rsid w:val="00813A0A"/>
    <w:rsid w:val="00813B93"/>
    <w:rsid w:val="00813E5C"/>
    <w:rsid w:val="00813E7A"/>
    <w:rsid w:val="00813F90"/>
    <w:rsid w:val="008142F7"/>
    <w:rsid w:val="00814A0E"/>
    <w:rsid w:val="00814B01"/>
    <w:rsid w:val="00814BC5"/>
    <w:rsid w:val="00815287"/>
    <w:rsid w:val="008152AB"/>
    <w:rsid w:val="00815341"/>
    <w:rsid w:val="0081588D"/>
    <w:rsid w:val="008159E1"/>
    <w:rsid w:val="00815CFF"/>
    <w:rsid w:val="00815D33"/>
    <w:rsid w:val="00815D65"/>
    <w:rsid w:val="00815EA3"/>
    <w:rsid w:val="00816775"/>
    <w:rsid w:val="008169FD"/>
    <w:rsid w:val="00816E79"/>
    <w:rsid w:val="0081712A"/>
    <w:rsid w:val="0081724E"/>
    <w:rsid w:val="008172BC"/>
    <w:rsid w:val="00817479"/>
    <w:rsid w:val="008177F1"/>
    <w:rsid w:val="00817A3C"/>
    <w:rsid w:val="00817C05"/>
    <w:rsid w:val="00817C63"/>
    <w:rsid w:val="00817CA5"/>
    <w:rsid w:val="00817EA0"/>
    <w:rsid w:val="00817F28"/>
    <w:rsid w:val="008201B4"/>
    <w:rsid w:val="00820408"/>
    <w:rsid w:val="008205E7"/>
    <w:rsid w:val="00820A40"/>
    <w:rsid w:val="00820AB6"/>
    <w:rsid w:val="00820E7A"/>
    <w:rsid w:val="00821395"/>
    <w:rsid w:val="008216CE"/>
    <w:rsid w:val="008216E5"/>
    <w:rsid w:val="00821713"/>
    <w:rsid w:val="00821732"/>
    <w:rsid w:val="0082200C"/>
    <w:rsid w:val="008220A5"/>
    <w:rsid w:val="0082224C"/>
    <w:rsid w:val="008222F7"/>
    <w:rsid w:val="0082244E"/>
    <w:rsid w:val="008225D1"/>
    <w:rsid w:val="008226CB"/>
    <w:rsid w:val="008227C7"/>
    <w:rsid w:val="008228CF"/>
    <w:rsid w:val="00822E9D"/>
    <w:rsid w:val="00822FA6"/>
    <w:rsid w:val="00823143"/>
    <w:rsid w:val="008231FD"/>
    <w:rsid w:val="0082323D"/>
    <w:rsid w:val="0082336A"/>
    <w:rsid w:val="008234E7"/>
    <w:rsid w:val="008235ED"/>
    <w:rsid w:val="008235F8"/>
    <w:rsid w:val="008236FC"/>
    <w:rsid w:val="008237B3"/>
    <w:rsid w:val="00823C3E"/>
    <w:rsid w:val="00823F3B"/>
    <w:rsid w:val="00823FAA"/>
    <w:rsid w:val="00824576"/>
    <w:rsid w:val="00824599"/>
    <w:rsid w:val="008249B4"/>
    <w:rsid w:val="00824B4E"/>
    <w:rsid w:val="00824D11"/>
    <w:rsid w:val="0082503D"/>
    <w:rsid w:val="00825739"/>
    <w:rsid w:val="008257A7"/>
    <w:rsid w:val="008257CC"/>
    <w:rsid w:val="00825839"/>
    <w:rsid w:val="00825BFF"/>
    <w:rsid w:val="00825DBB"/>
    <w:rsid w:val="00826986"/>
    <w:rsid w:val="008269D6"/>
    <w:rsid w:val="00826B59"/>
    <w:rsid w:val="00826E1E"/>
    <w:rsid w:val="00826E5A"/>
    <w:rsid w:val="00826F70"/>
    <w:rsid w:val="00826FE3"/>
    <w:rsid w:val="0082707A"/>
    <w:rsid w:val="00827252"/>
    <w:rsid w:val="00827717"/>
    <w:rsid w:val="0082793F"/>
    <w:rsid w:val="00827A30"/>
    <w:rsid w:val="00827D6D"/>
    <w:rsid w:val="00827F7D"/>
    <w:rsid w:val="00827F81"/>
    <w:rsid w:val="00830041"/>
    <w:rsid w:val="008300D6"/>
    <w:rsid w:val="0083024E"/>
    <w:rsid w:val="00830266"/>
    <w:rsid w:val="00830562"/>
    <w:rsid w:val="008306B2"/>
    <w:rsid w:val="0083088A"/>
    <w:rsid w:val="008309D3"/>
    <w:rsid w:val="00830ACE"/>
    <w:rsid w:val="00830D92"/>
    <w:rsid w:val="00830FD4"/>
    <w:rsid w:val="00831357"/>
    <w:rsid w:val="008313AB"/>
    <w:rsid w:val="008313D4"/>
    <w:rsid w:val="0083196F"/>
    <w:rsid w:val="00831997"/>
    <w:rsid w:val="008319DC"/>
    <w:rsid w:val="00831DD7"/>
    <w:rsid w:val="00831E43"/>
    <w:rsid w:val="00831F59"/>
    <w:rsid w:val="008321FE"/>
    <w:rsid w:val="0083225B"/>
    <w:rsid w:val="00832579"/>
    <w:rsid w:val="008326C3"/>
    <w:rsid w:val="00832730"/>
    <w:rsid w:val="008328E6"/>
    <w:rsid w:val="00832951"/>
    <w:rsid w:val="00832A4E"/>
    <w:rsid w:val="00832B67"/>
    <w:rsid w:val="00832C38"/>
    <w:rsid w:val="00832E94"/>
    <w:rsid w:val="008331E6"/>
    <w:rsid w:val="00833318"/>
    <w:rsid w:val="00833A32"/>
    <w:rsid w:val="00833B86"/>
    <w:rsid w:val="00833BDD"/>
    <w:rsid w:val="00833BF3"/>
    <w:rsid w:val="00833E9E"/>
    <w:rsid w:val="00833F57"/>
    <w:rsid w:val="00834464"/>
    <w:rsid w:val="008347FD"/>
    <w:rsid w:val="00834890"/>
    <w:rsid w:val="008348C3"/>
    <w:rsid w:val="00834BBA"/>
    <w:rsid w:val="00834FF1"/>
    <w:rsid w:val="00834FFE"/>
    <w:rsid w:val="0083567C"/>
    <w:rsid w:val="0083569A"/>
    <w:rsid w:val="0083585B"/>
    <w:rsid w:val="00835AF5"/>
    <w:rsid w:val="00835BEB"/>
    <w:rsid w:val="00835C04"/>
    <w:rsid w:val="00835CE3"/>
    <w:rsid w:val="00836023"/>
    <w:rsid w:val="00836681"/>
    <w:rsid w:val="00836776"/>
    <w:rsid w:val="008367DF"/>
    <w:rsid w:val="00836B0E"/>
    <w:rsid w:val="00836BAB"/>
    <w:rsid w:val="00836DD4"/>
    <w:rsid w:val="00837021"/>
    <w:rsid w:val="0083773A"/>
    <w:rsid w:val="008378BF"/>
    <w:rsid w:val="00837CED"/>
    <w:rsid w:val="00837ECF"/>
    <w:rsid w:val="008401B5"/>
    <w:rsid w:val="0084027C"/>
    <w:rsid w:val="00840B75"/>
    <w:rsid w:val="00840D57"/>
    <w:rsid w:val="00840DE3"/>
    <w:rsid w:val="00840DF5"/>
    <w:rsid w:val="00840FCC"/>
    <w:rsid w:val="00840FCF"/>
    <w:rsid w:val="00841010"/>
    <w:rsid w:val="00841063"/>
    <w:rsid w:val="008410B6"/>
    <w:rsid w:val="00841379"/>
    <w:rsid w:val="00841488"/>
    <w:rsid w:val="008418D5"/>
    <w:rsid w:val="00841DEE"/>
    <w:rsid w:val="00841FAC"/>
    <w:rsid w:val="00841FB1"/>
    <w:rsid w:val="008421FC"/>
    <w:rsid w:val="00842266"/>
    <w:rsid w:val="00842493"/>
    <w:rsid w:val="00842573"/>
    <w:rsid w:val="008428CF"/>
    <w:rsid w:val="00842AA1"/>
    <w:rsid w:val="00842B38"/>
    <w:rsid w:val="00842BCD"/>
    <w:rsid w:val="00842BFA"/>
    <w:rsid w:val="00843306"/>
    <w:rsid w:val="00843355"/>
    <w:rsid w:val="0084345D"/>
    <w:rsid w:val="00843659"/>
    <w:rsid w:val="008436E4"/>
    <w:rsid w:val="008437BA"/>
    <w:rsid w:val="0084396B"/>
    <w:rsid w:val="0084396E"/>
    <w:rsid w:val="00843A34"/>
    <w:rsid w:val="00843AB5"/>
    <w:rsid w:val="00843AD3"/>
    <w:rsid w:val="00843E35"/>
    <w:rsid w:val="00843E77"/>
    <w:rsid w:val="00843E9D"/>
    <w:rsid w:val="00843F75"/>
    <w:rsid w:val="00843FDF"/>
    <w:rsid w:val="008440AA"/>
    <w:rsid w:val="00844229"/>
    <w:rsid w:val="00844284"/>
    <w:rsid w:val="00844977"/>
    <w:rsid w:val="00844998"/>
    <w:rsid w:val="008449CF"/>
    <w:rsid w:val="00844AA5"/>
    <w:rsid w:val="00844AC5"/>
    <w:rsid w:val="00844B03"/>
    <w:rsid w:val="00844C2B"/>
    <w:rsid w:val="00844DDD"/>
    <w:rsid w:val="00844E60"/>
    <w:rsid w:val="00844EB3"/>
    <w:rsid w:val="00845216"/>
    <w:rsid w:val="0084525F"/>
    <w:rsid w:val="0084527C"/>
    <w:rsid w:val="008452B4"/>
    <w:rsid w:val="0084532B"/>
    <w:rsid w:val="00845370"/>
    <w:rsid w:val="00845488"/>
    <w:rsid w:val="00845597"/>
    <w:rsid w:val="008455CC"/>
    <w:rsid w:val="00845987"/>
    <w:rsid w:val="008459B3"/>
    <w:rsid w:val="008459F8"/>
    <w:rsid w:val="00845E52"/>
    <w:rsid w:val="00846046"/>
    <w:rsid w:val="0084610F"/>
    <w:rsid w:val="00846280"/>
    <w:rsid w:val="008462A7"/>
    <w:rsid w:val="0084665A"/>
    <w:rsid w:val="00846863"/>
    <w:rsid w:val="008469CD"/>
    <w:rsid w:val="00846D6C"/>
    <w:rsid w:val="00846F7E"/>
    <w:rsid w:val="00847064"/>
    <w:rsid w:val="008472AF"/>
    <w:rsid w:val="0084738C"/>
    <w:rsid w:val="0084753C"/>
    <w:rsid w:val="00847648"/>
    <w:rsid w:val="008477B8"/>
    <w:rsid w:val="00847ABF"/>
    <w:rsid w:val="00847B25"/>
    <w:rsid w:val="00847E55"/>
    <w:rsid w:val="008500FE"/>
    <w:rsid w:val="0085019A"/>
    <w:rsid w:val="008503C4"/>
    <w:rsid w:val="00850456"/>
    <w:rsid w:val="00850499"/>
    <w:rsid w:val="00850611"/>
    <w:rsid w:val="008507EF"/>
    <w:rsid w:val="0085083E"/>
    <w:rsid w:val="008509F0"/>
    <w:rsid w:val="00850CA9"/>
    <w:rsid w:val="00850DF5"/>
    <w:rsid w:val="00851195"/>
    <w:rsid w:val="0085138F"/>
    <w:rsid w:val="00851549"/>
    <w:rsid w:val="00851660"/>
    <w:rsid w:val="008516CD"/>
    <w:rsid w:val="008518AD"/>
    <w:rsid w:val="00851DD1"/>
    <w:rsid w:val="00851F71"/>
    <w:rsid w:val="008521A5"/>
    <w:rsid w:val="0085241A"/>
    <w:rsid w:val="00852766"/>
    <w:rsid w:val="0085287B"/>
    <w:rsid w:val="0085299D"/>
    <w:rsid w:val="008529AE"/>
    <w:rsid w:val="00852FD9"/>
    <w:rsid w:val="00853335"/>
    <w:rsid w:val="008535B9"/>
    <w:rsid w:val="008538B6"/>
    <w:rsid w:val="00853944"/>
    <w:rsid w:val="00853B56"/>
    <w:rsid w:val="00853C97"/>
    <w:rsid w:val="00853CBC"/>
    <w:rsid w:val="00853E86"/>
    <w:rsid w:val="00854001"/>
    <w:rsid w:val="00854255"/>
    <w:rsid w:val="00854454"/>
    <w:rsid w:val="00854A9C"/>
    <w:rsid w:val="00854D56"/>
    <w:rsid w:val="00855051"/>
    <w:rsid w:val="00855078"/>
    <w:rsid w:val="008553C8"/>
    <w:rsid w:val="00855475"/>
    <w:rsid w:val="00855609"/>
    <w:rsid w:val="008556D6"/>
    <w:rsid w:val="00855DC7"/>
    <w:rsid w:val="008563F9"/>
    <w:rsid w:val="0085640B"/>
    <w:rsid w:val="0085658E"/>
    <w:rsid w:val="00856668"/>
    <w:rsid w:val="00856763"/>
    <w:rsid w:val="00856A27"/>
    <w:rsid w:val="00856AB0"/>
    <w:rsid w:val="00856BB6"/>
    <w:rsid w:val="00856E95"/>
    <w:rsid w:val="00856F15"/>
    <w:rsid w:val="00856F23"/>
    <w:rsid w:val="00856F35"/>
    <w:rsid w:val="008571E0"/>
    <w:rsid w:val="00857740"/>
    <w:rsid w:val="0085782E"/>
    <w:rsid w:val="00857CE2"/>
    <w:rsid w:val="008601A6"/>
    <w:rsid w:val="00860457"/>
    <w:rsid w:val="008605A1"/>
    <w:rsid w:val="00860624"/>
    <w:rsid w:val="00860641"/>
    <w:rsid w:val="008609CB"/>
    <w:rsid w:val="00860D0D"/>
    <w:rsid w:val="00860DD6"/>
    <w:rsid w:val="00860E21"/>
    <w:rsid w:val="00861317"/>
    <w:rsid w:val="008614FF"/>
    <w:rsid w:val="008615D8"/>
    <w:rsid w:val="0086168E"/>
    <w:rsid w:val="008616F3"/>
    <w:rsid w:val="008619D5"/>
    <w:rsid w:val="00861A2D"/>
    <w:rsid w:val="00862102"/>
    <w:rsid w:val="008621EE"/>
    <w:rsid w:val="008625BE"/>
    <w:rsid w:val="008625DC"/>
    <w:rsid w:val="00862887"/>
    <w:rsid w:val="008629D6"/>
    <w:rsid w:val="00862E99"/>
    <w:rsid w:val="00862EBF"/>
    <w:rsid w:val="00862FAB"/>
    <w:rsid w:val="0086309B"/>
    <w:rsid w:val="00863305"/>
    <w:rsid w:val="008633D3"/>
    <w:rsid w:val="00863562"/>
    <w:rsid w:val="00863951"/>
    <w:rsid w:val="0086398B"/>
    <w:rsid w:val="00863D95"/>
    <w:rsid w:val="00863DBE"/>
    <w:rsid w:val="00863FCF"/>
    <w:rsid w:val="00864290"/>
    <w:rsid w:val="00864300"/>
    <w:rsid w:val="00864344"/>
    <w:rsid w:val="00864765"/>
    <w:rsid w:val="00864B9D"/>
    <w:rsid w:val="00864D37"/>
    <w:rsid w:val="00864DD6"/>
    <w:rsid w:val="008652C0"/>
    <w:rsid w:val="00865330"/>
    <w:rsid w:val="00865458"/>
    <w:rsid w:val="00865694"/>
    <w:rsid w:val="00865875"/>
    <w:rsid w:val="00865965"/>
    <w:rsid w:val="00865AD0"/>
    <w:rsid w:val="00865C91"/>
    <w:rsid w:val="00865D9B"/>
    <w:rsid w:val="00865FB2"/>
    <w:rsid w:val="00865FC2"/>
    <w:rsid w:val="0086634A"/>
    <w:rsid w:val="00866463"/>
    <w:rsid w:val="00866474"/>
    <w:rsid w:val="00866B12"/>
    <w:rsid w:val="00866D71"/>
    <w:rsid w:val="00866DA4"/>
    <w:rsid w:val="00866DC9"/>
    <w:rsid w:val="0086721C"/>
    <w:rsid w:val="00867221"/>
    <w:rsid w:val="008673E5"/>
    <w:rsid w:val="008678D6"/>
    <w:rsid w:val="00867B1F"/>
    <w:rsid w:val="00867E4D"/>
    <w:rsid w:val="00867F1E"/>
    <w:rsid w:val="00870009"/>
    <w:rsid w:val="00870265"/>
    <w:rsid w:val="00870399"/>
    <w:rsid w:val="0087041E"/>
    <w:rsid w:val="008704AC"/>
    <w:rsid w:val="0087064C"/>
    <w:rsid w:val="00870791"/>
    <w:rsid w:val="00870879"/>
    <w:rsid w:val="008708A3"/>
    <w:rsid w:val="008709C9"/>
    <w:rsid w:val="00870A52"/>
    <w:rsid w:val="00870BA7"/>
    <w:rsid w:val="00870BF5"/>
    <w:rsid w:val="00870D45"/>
    <w:rsid w:val="00870D5C"/>
    <w:rsid w:val="0087127E"/>
    <w:rsid w:val="0087148A"/>
    <w:rsid w:val="00871560"/>
    <w:rsid w:val="008715BB"/>
    <w:rsid w:val="00871AC3"/>
    <w:rsid w:val="00871C25"/>
    <w:rsid w:val="00871C92"/>
    <w:rsid w:val="00871D84"/>
    <w:rsid w:val="0087209E"/>
    <w:rsid w:val="0087234A"/>
    <w:rsid w:val="00872428"/>
    <w:rsid w:val="0087258F"/>
    <w:rsid w:val="008725AB"/>
    <w:rsid w:val="008726ED"/>
    <w:rsid w:val="0087288F"/>
    <w:rsid w:val="008728C4"/>
    <w:rsid w:val="00872B10"/>
    <w:rsid w:val="00872B59"/>
    <w:rsid w:val="00872CFE"/>
    <w:rsid w:val="00872DDE"/>
    <w:rsid w:val="0087355E"/>
    <w:rsid w:val="0087358D"/>
    <w:rsid w:val="008738F4"/>
    <w:rsid w:val="00873CFE"/>
    <w:rsid w:val="00873E20"/>
    <w:rsid w:val="00874008"/>
    <w:rsid w:val="008741C0"/>
    <w:rsid w:val="00874452"/>
    <w:rsid w:val="00874606"/>
    <w:rsid w:val="008746F2"/>
    <w:rsid w:val="00874714"/>
    <w:rsid w:val="00874A04"/>
    <w:rsid w:val="00874DE1"/>
    <w:rsid w:val="00875081"/>
    <w:rsid w:val="008754AB"/>
    <w:rsid w:val="008759C0"/>
    <w:rsid w:val="00875A7B"/>
    <w:rsid w:val="00875E53"/>
    <w:rsid w:val="00875EE9"/>
    <w:rsid w:val="0087601A"/>
    <w:rsid w:val="00876402"/>
    <w:rsid w:val="008764B2"/>
    <w:rsid w:val="008768FF"/>
    <w:rsid w:val="00876BB1"/>
    <w:rsid w:val="00876C64"/>
    <w:rsid w:val="00876E3F"/>
    <w:rsid w:val="00876E65"/>
    <w:rsid w:val="00876ED4"/>
    <w:rsid w:val="00876F90"/>
    <w:rsid w:val="008772CF"/>
    <w:rsid w:val="00877650"/>
    <w:rsid w:val="008778AD"/>
    <w:rsid w:val="00877957"/>
    <w:rsid w:val="00877CE5"/>
    <w:rsid w:val="00877D5D"/>
    <w:rsid w:val="00877DA1"/>
    <w:rsid w:val="00877F62"/>
    <w:rsid w:val="0088035A"/>
    <w:rsid w:val="00880366"/>
    <w:rsid w:val="00880368"/>
    <w:rsid w:val="0088042F"/>
    <w:rsid w:val="0088065C"/>
    <w:rsid w:val="008806DA"/>
    <w:rsid w:val="0088088A"/>
    <w:rsid w:val="00880BC2"/>
    <w:rsid w:val="00880BCE"/>
    <w:rsid w:val="0088115E"/>
    <w:rsid w:val="00881390"/>
    <w:rsid w:val="0088154C"/>
    <w:rsid w:val="00881C62"/>
    <w:rsid w:val="00881EE2"/>
    <w:rsid w:val="008820E4"/>
    <w:rsid w:val="00882119"/>
    <w:rsid w:val="00882156"/>
    <w:rsid w:val="008824E4"/>
    <w:rsid w:val="0088251A"/>
    <w:rsid w:val="0088253B"/>
    <w:rsid w:val="0088268D"/>
    <w:rsid w:val="008826B4"/>
    <w:rsid w:val="00882B5A"/>
    <w:rsid w:val="00882C0A"/>
    <w:rsid w:val="00882D7D"/>
    <w:rsid w:val="008830C7"/>
    <w:rsid w:val="00883346"/>
    <w:rsid w:val="00883451"/>
    <w:rsid w:val="008835A6"/>
    <w:rsid w:val="008836B9"/>
    <w:rsid w:val="00883709"/>
    <w:rsid w:val="00883E2D"/>
    <w:rsid w:val="00883E7E"/>
    <w:rsid w:val="00883F3B"/>
    <w:rsid w:val="00883F58"/>
    <w:rsid w:val="008840A9"/>
    <w:rsid w:val="00884A24"/>
    <w:rsid w:val="00884BD7"/>
    <w:rsid w:val="00884ECE"/>
    <w:rsid w:val="008850C9"/>
    <w:rsid w:val="00885433"/>
    <w:rsid w:val="008854A8"/>
    <w:rsid w:val="00885505"/>
    <w:rsid w:val="0088569F"/>
    <w:rsid w:val="00885810"/>
    <w:rsid w:val="0088588A"/>
    <w:rsid w:val="00885B22"/>
    <w:rsid w:val="00885CB9"/>
    <w:rsid w:val="00885E1F"/>
    <w:rsid w:val="0088606E"/>
    <w:rsid w:val="008862A3"/>
    <w:rsid w:val="0088651E"/>
    <w:rsid w:val="00886BB9"/>
    <w:rsid w:val="00886DD9"/>
    <w:rsid w:val="008878CB"/>
    <w:rsid w:val="00887B07"/>
    <w:rsid w:val="00887B81"/>
    <w:rsid w:val="00887BB0"/>
    <w:rsid w:val="00887E96"/>
    <w:rsid w:val="00887E98"/>
    <w:rsid w:val="00887EDF"/>
    <w:rsid w:val="00887F33"/>
    <w:rsid w:val="00890246"/>
    <w:rsid w:val="00890261"/>
    <w:rsid w:val="008902E6"/>
    <w:rsid w:val="008907C8"/>
    <w:rsid w:val="00890883"/>
    <w:rsid w:val="00890BA3"/>
    <w:rsid w:val="0089113F"/>
    <w:rsid w:val="00891538"/>
    <w:rsid w:val="0089161C"/>
    <w:rsid w:val="0089178A"/>
    <w:rsid w:val="00891B26"/>
    <w:rsid w:val="00891BBC"/>
    <w:rsid w:val="00891BE8"/>
    <w:rsid w:val="00891DB6"/>
    <w:rsid w:val="00891E86"/>
    <w:rsid w:val="00891EDC"/>
    <w:rsid w:val="00891EEC"/>
    <w:rsid w:val="00892067"/>
    <w:rsid w:val="00892242"/>
    <w:rsid w:val="008922BD"/>
    <w:rsid w:val="0089231E"/>
    <w:rsid w:val="00892323"/>
    <w:rsid w:val="0089236C"/>
    <w:rsid w:val="008924C2"/>
    <w:rsid w:val="008928A2"/>
    <w:rsid w:val="008929D4"/>
    <w:rsid w:val="00892BA0"/>
    <w:rsid w:val="00892D49"/>
    <w:rsid w:val="00892E02"/>
    <w:rsid w:val="008930BB"/>
    <w:rsid w:val="008931B6"/>
    <w:rsid w:val="00893472"/>
    <w:rsid w:val="00893537"/>
    <w:rsid w:val="0089359F"/>
    <w:rsid w:val="00893A6F"/>
    <w:rsid w:val="00893B74"/>
    <w:rsid w:val="00893FC9"/>
    <w:rsid w:val="00894499"/>
    <w:rsid w:val="0089458F"/>
    <w:rsid w:val="0089483F"/>
    <w:rsid w:val="0089490A"/>
    <w:rsid w:val="00894937"/>
    <w:rsid w:val="00894E1F"/>
    <w:rsid w:val="00895037"/>
    <w:rsid w:val="0089520B"/>
    <w:rsid w:val="00895240"/>
    <w:rsid w:val="00895250"/>
    <w:rsid w:val="00895523"/>
    <w:rsid w:val="0089595D"/>
    <w:rsid w:val="00895E6D"/>
    <w:rsid w:val="00895F0A"/>
    <w:rsid w:val="008960B4"/>
    <w:rsid w:val="0089617F"/>
    <w:rsid w:val="0089619E"/>
    <w:rsid w:val="008964EA"/>
    <w:rsid w:val="008964ED"/>
    <w:rsid w:val="0089651B"/>
    <w:rsid w:val="00896604"/>
    <w:rsid w:val="00896A42"/>
    <w:rsid w:val="00896BAE"/>
    <w:rsid w:val="00896C2F"/>
    <w:rsid w:val="00896CB8"/>
    <w:rsid w:val="00896D54"/>
    <w:rsid w:val="00896D87"/>
    <w:rsid w:val="00896E1E"/>
    <w:rsid w:val="00896EFB"/>
    <w:rsid w:val="00896FA4"/>
    <w:rsid w:val="008970B9"/>
    <w:rsid w:val="00897742"/>
    <w:rsid w:val="00897766"/>
    <w:rsid w:val="00897781"/>
    <w:rsid w:val="008979C9"/>
    <w:rsid w:val="00897B69"/>
    <w:rsid w:val="008A0107"/>
    <w:rsid w:val="008A079C"/>
    <w:rsid w:val="008A07DA"/>
    <w:rsid w:val="008A0840"/>
    <w:rsid w:val="008A091B"/>
    <w:rsid w:val="008A0B74"/>
    <w:rsid w:val="008A0BD3"/>
    <w:rsid w:val="008A0DD1"/>
    <w:rsid w:val="008A0EFF"/>
    <w:rsid w:val="008A1184"/>
    <w:rsid w:val="008A1314"/>
    <w:rsid w:val="008A16C6"/>
    <w:rsid w:val="008A1A74"/>
    <w:rsid w:val="008A1AAC"/>
    <w:rsid w:val="008A1E21"/>
    <w:rsid w:val="008A1E38"/>
    <w:rsid w:val="008A1F0A"/>
    <w:rsid w:val="008A1F63"/>
    <w:rsid w:val="008A200A"/>
    <w:rsid w:val="008A228B"/>
    <w:rsid w:val="008A258F"/>
    <w:rsid w:val="008A25DA"/>
    <w:rsid w:val="008A264E"/>
    <w:rsid w:val="008A266E"/>
    <w:rsid w:val="008A26E8"/>
    <w:rsid w:val="008A2A7F"/>
    <w:rsid w:val="008A2A9F"/>
    <w:rsid w:val="008A2C04"/>
    <w:rsid w:val="008A2C39"/>
    <w:rsid w:val="008A2CBE"/>
    <w:rsid w:val="008A316B"/>
    <w:rsid w:val="008A3506"/>
    <w:rsid w:val="008A35F6"/>
    <w:rsid w:val="008A38AC"/>
    <w:rsid w:val="008A392F"/>
    <w:rsid w:val="008A3B70"/>
    <w:rsid w:val="008A3B9D"/>
    <w:rsid w:val="008A3BBF"/>
    <w:rsid w:val="008A3C19"/>
    <w:rsid w:val="008A3C38"/>
    <w:rsid w:val="008A3ECD"/>
    <w:rsid w:val="008A419D"/>
    <w:rsid w:val="008A41EF"/>
    <w:rsid w:val="008A420D"/>
    <w:rsid w:val="008A42CE"/>
    <w:rsid w:val="008A454F"/>
    <w:rsid w:val="008A4869"/>
    <w:rsid w:val="008A4A8E"/>
    <w:rsid w:val="008A4DE5"/>
    <w:rsid w:val="008A4E30"/>
    <w:rsid w:val="008A4F04"/>
    <w:rsid w:val="008A511C"/>
    <w:rsid w:val="008A5151"/>
    <w:rsid w:val="008A515C"/>
    <w:rsid w:val="008A53D0"/>
    <w:rsid w:val="008A548C"/>
    <w:rsid w:val="008A54AB"/>
    <w:rsid w:val="008A5C79"/>
    <w:rsid w:val="008A5C91"/>
    <w:rsid w:val="008A5D4C"/>
    <w:rsid w:val="008A5F41"/>
    <w:rsid w:val="008A615E"/>
    <w:rsid w:val="008A6173"/>
    <w:rsid w:val="008A6297"/>
    <w:rsid w:val="008A630A"/>
    <w:rsid w:val="008A6427"/>
    <w:rsid w:val="008A66DE"/>
    <w:rsid w:val="008A679E"/>
    <w:rsid w:val="008A6CA0"/>
    <w:rsid w:val="008A6CB9"/>
    <w:rsid w:val="008A7683"/>
    <w:rsid w:val="008A7786"/>
    <w:rsid w:val="008A77F0"/>
    <w:rsid w:val="008A7B9B"/>
    <w:rsid w:val="008A7C4E"/>
    <w:rsid w:val="008A7C97"/>
    <w:rsid w:val="008A7E02"/>
    <w:rsid w:val="008B041E"/>
    <w:rsid w:val="008B0471"/>
    <w:rsid w:val="008B053D"/>
    <w:rsid w:val="008B0B92"/>
    <w:rsid w:val="008B0D40"/>
    <w:rsid w:val="008B0E92"/>
    <w:rsid w:val="008B0EA4"/>
    <w:rsid w:val="008B1177"/>
    <w:rsid w:val="008B12C3"/>
    <w:rsid w:val="008B12CE"/>
    <w:rsid w:val="008B18C2"/>
    <w:rsid w:val="008B1953"/>
    <w:rsid w:val="008B1BD4"/>
    <w:rsid w:val="008B1CB2"/>
    <w:rsid w:val="008B1D0B"/>
    <w:rsid w:val="008B1EB8"/>
    <w:rsid w:val="008B2078"/>
    <w:rsid w:val="008B2304"/>
    <w:rsid w:val="008B26E3"/>
    <w:rsid w:val="008B27D7"/>
    <w:rsid w:val="008B2874"/>
    <w:rsid w:val="008B2E10"/>
    <w:rsid w:val="008B2E34"/>
    <w:rsid w:val="008B2E4B"/>
    <w:rsid w:val="008B3006"/>
    <w:rsid w:val="008B3133"/>
    <w:rsid w:val="008B31DA"/>
    <w:rsid w:val="008B32EB"/>
    <w:rsid w:val="008B33F7"/>
    <w:rsid w:val="008B365F"/>
    <w:rsid w:val="008B37E8"/>
    <w:rsid w:val="008B3A0B"/>
    <w:rsid w:val="008B3A14"/>
    <w:rsid w:val="008B3F5B"/>
    <w:rsid w:val="008B4038"/>
    <w:rsid w:val="008B4053"/>
    <w:rsid w:val="008B4136"/>
    <w:rsid w:val="008B43E2"/>
    <w:rsid w:val="008B43E9"/>
    <w:rsid w:val="008B463C"/>
    <w:rsid w:val="008B4A29"/>
    <w:rsid w:val="008B4B71"/>
    <w:rsid w:val="008B4C0E"/>
    <w:rsid w:val="008B4D05"/>
    <w:rsid w:val="008B4E74"/>
    <w:rsid w:val="008B5430"/>
    <w:rsid w:val="008B557B"/>
    <w:rsid w:val="008B57F2"/>
    <w:rsid w:val="008B58FD"/>
    <w:rsid w:val="008B5ACC"/>
    <w:rsid w:val="008B5AF3"/>
    <w:rsid w:val="008B5B56"/>
    <w:rsid w:val="008B5DCD"/>
    <w:rsid w:val="008B6168"/>
    <w:rsid w:val="008B635D"/>
    <w:rsid w:val="008B6452"/>
    <w:rsid w:val="008B6900"/>
    <w:rsid w:val="008B6A66"/>
    <w:rsid w:val="008B6AF5"/>
    <w:rsid w:val="008B6D42"/>
    <w:rsid w:val="008B6D5E"/>
    <w:rsid w:val="008B7346"/>
    <w:rsid w:val="008B74F9"/>
    <w:rsid w:val="008B76AF"/>
    <w:rsid w:val="008B7734"/>
    <w:rsid w:val="008B7863"/>
    <w:rsid w:val="008B7883"/>
    <w:rsid w:val="008B7D3F"/>
    <w:rsid w:val="008C0452"/>
    <w:rsid w:val="008C051F"/>
    <w:rsid w:val="008C0659"/>
    <w:rsid w:val="008C06DC"/>
    <w:rsid w:val="008C0A54"/>
    <w:rsid w:val="008C0A94"/>
    <w:rsid w:val="008C0D5C"/>
    <w:rsid w:val="008C0DF3"/>
    <w:rsid w:val="008C11B1"/>
    <w:rsid w:val="008C129D"/>
    <w:rsid w:val="008C130C"/>
    <w:rsid w:val="008C1404"/>
    <w:rsid w:val="008C1487"/>
    <w:rsid w:val="008C14EF"/>
    <w:rsid w:val="008C16DD"/>
    <w:rsid w:val="008C17D3"/>
    <w:rsid w:val="008C1930"/>
    <w:rsid w:val="008C1A0E"/>
    <w:rsid w:val="008C1D48"/>
    <w:rsid w:val="008C1DB0"/>
    <w:rsid w:val="008C2098"/>
    <w:rsid w:val="008C2384"/>
    <w:rsid w:val="008C2432"/>
    <w:rsid w:val="008C24BE"/>
    <w:rsid w:val="008C2745"/>
    <w:rsid w:val="008C280E"/>
    <w:rsid w:val="008C2963"/>
    <w:rsid w:val="008C2D76"/>
    <w:rsid w:val="008C2E09"/>
    <w:rsid w:val="008C302C"/>
    <w:rsid w:val="008C3135"/>
    <w:rsid w:val="008C324A"/>
    <w:rsid w:val="008C32C0"/>
    <w:rsid w:val="008C345F"/>
    <w:rsid w:val="008C34BA"/>
    <w:rsid w:val="008C36F3"/>
    <w:rsid w:val="008C3818"/>
    <w:rsid w:val="008C3A84"/>
    <w:rsid w:val="008C3FB4"/>
    <w:rsid w:val="008C4144"/>
    <w:rsid w:val="008C41F6"/>
    <w:rsid w:val="008C4234"/>
    <w:rsid w:val="008C428C"/>
    <w:rsid w:val="008C43E2"/>
    <w:rsid w:val="008C45DE"/>
    <w:rsid w:val="008C47E4"/>
    <w:rsid w:val="008C490E"/>
    <w:rsid w:val="008C49E3"/>
    <w:rsid w:val="008C4D45"/>
    <w:rsid w:val="008C4D9D"/>
    <w:rsid w:val="008C4ECB"/>
    <w:rsid w:val="008C507D"/>
    <w:rsid w:val="008C50A1"/>
    <w:rsid w:val="008C5289"/>
    <w:rsid w:val="008C592C"/>
    <w:rsid w:val="008C59B3"/>
    <w:rsid w:val="008C5B8F"/>
    <w:rsid w:val="008C5D96"/>
    <w:rsid w:val="008C612D"/>
    <w:rsid w:val="008C6158"/>
    <w:rsid w:val="008C6347"/>
    <w:rsid w:val="008C642B"/>
    <w:rsid w:val="008C651D"/>
    <w:rsid w:val="008C6680"/>
    <w:rsid w:val="008C67A3"/>
    <w:rsid w:val="008C67B2"/>
    <w:rsid w:val="008C68F1"/>
    <w:rsid w:val="008C69B9"/>
    <w:rsid w:val="008C75F8"/>
    <w:rsid w:val="008C7667"/>
    <w:rsid w:val="008C7B1D"/>
    <w:rsid w:val="008C7CD1"/>
    <w:rsid w:val="008C7D7F"/>
    <w:rsid w:val="008D0500"/>
    <w:rsid w:val="008D0519"/>
    <w:rsid w:val="008D0DEF"/>
    <w:rsid w:val="008D155A"/>
    <w:rsid w:val="008D1564"/>
    <w:rsid w:val="008D16A2"/>
    <w:rsid w:val="008D178A"/>
    <w:rsid w:val="008D1D36"/>
    <w:rsid w:val="008D1FC4"/>
    <w:rsid w:val="008D231B"/>
    <w:rsid w:val="008D2378"/>
    <w:rsid w:val="008D2401"/>
    <w:rsid w:val="008D2655"/>
    <w:rsid w:val="008D28B6"/>
    <w:rsid w:val="008D2A1F"/>
    <w:rsid w:val="008D2B6B"/>
    <w:rsid w:val="008D3094"/>
    <w:rsid w:val="008D32B5"/>
    <w:rsid w:val="008D32C0"/>
    <w:rsid w:val="008D34A9"/>
    <w:rsid w:val="008D382B"/>
    <w:rsid w:val="008D38FC"/>
    <w:rsid w:val="008D4156"/>
    <w:rsid w:val="008D4189"/>
    <w:rsid w:val="008D4798"/>
    <w:rsid w:val="008D47CD"/>
    <w:rsid w:val="008D48B8"/>
    <w:rsid w:val="008D49A6"/>
    <w:rsid w:val="008D4A1E"/>
    <w:rsid w:val="008D4AB1"/>
    <w:rsid w:val="008D4B64"/>
    <w:rsid w:val="008D4C74"/>
    <w:rsid w:val="008D4E81"/>
    <w:rsid w:val="008D4F24"/>
    <w:rsid w:val="008D5008"/>
    <w:rsid w:val="008D5137"/>
    <w:rsid w:val="008D53FE"/>
    <w:rsid w:val="008D56F8"/>
    <w:rsid w:val="008D578B"/>
    <w:rsid w:val="008D578E"/>
    <w:rsid w:val="008D59D2"/>
    <w:rsid w:val="008D5BF5"/>
    <w:rsid w:val="008D5C51"/>
    <w:rsid w:val="008D5FFA"/>
    <w:rsid w:val="008D5FFC"/>
    <w:rsid w:val="008D6143"/>
    <w:rsid w:val="008D6429"/>
    <w:rsid w:val="008D6593"/>
    <w:rsid w:val="008D66CA"/>
    <w:rsid w:val="008D6728"/>
    <w:rsid w:val="008D693E"/>
    <w:rsid w:val="008D6A13"/>
    <w:rsid w:val="008D6A7D"/>
    <w:rsid w:val="008D6D3A"/>
    <w:rsid w:val="008D7006"/>
    <w:rsid w:val="008D77E0"/>
    <w:rsid w:val="008D7927"/>
    <w:rsid w:val="008D79C4"/>
    <w:rsid w:val="008D7B88"/>
    <w:rsid w:val="008D7D2A"/>
    <w:rsid w:val="008D7EC6"/>
    <w:rsid w:val="008E0095"/>
    <w:rsid w:val="008E0308"/>
    <w:rsid w:val="008E0833"/>
    <w:rsid w:val="008E0893"/>
    <w:rsid w:val="008E097D"/>
    <w:rsid w:val="008E0A40"/>
    <w:rsid w:val="008E0B14"/>
    <w:rsid w:val="008E0CF9"/>
    <w:rsid w:val="008E0E5B"/>
    <w:rsid w:val="008E0FCE"/>
    <w:rsid w:val="008E117C"/>
    <w:rsid w:val="008E12EF"/>
    <w:rsid w:val="008E13B7"/>
    <w:rsid w:val="008E13C6"/>
    <w:rsid w:val="008E150E"/>
    <w:rsid w:val="008E15F6"/>
    <w:rsid w:val="008E1A56"/>
    <w:rsid w:val="008E1D2A"/>
    <w:rsid w:val="008E203D"/>
    <w:rsid w:val="008E2051"/>
    <w:rsid w:val="008E2168"/>
    <w:rsid w:val="008E21F4"/>
    <w:rsid w:val="008E237E"/>
    <w:rsid w:val="008E25EF"/>
    <w:rsid w:val="008E27BE"/>
    <w:rsid w:val="008E2829"/>
    <w:rsid w:val="008E28A9"/>
    <w:rsid w:val="008E28C0"/>
    <w:rsid w:val="008E2AC2"/>
    <w:rsid w:val="008E2EEC"/>
    <w:rsid w:val="008E351A"/>
    <w:rsid w:val="008E3622"/>
    <w:rsid w:val="008E366A"/>
    <w:rsid w:val="008E3882"/>
    <w:rsid w:val="008E3CED"/>
    <w:rsid w:val="008E3D05"/>
    <w:rsid w:val="008E3D12"/>
    <w:rsid w:val="008E41FC"/>
    <w:rsid w:val="008E4233"/>
    <w:rsid w:val="008E42CF"/>
    <w:rsid w:val="008E4468"/>
    <w:rsid w:val="008E44B9"/>
    <w:rsid w:val="008E4534"/>
    <w:rsid w:val="008E4764"/>
    <w:rsid w:val="008E489D"/>
    <w:rsid w:val="008E491F"/>
    <w:rsid w:val="008E494B"/>
    <w:rsid w:val="008E4AD0"/>
    <w:rsid w:val="008E4CA3"/>
    <w:rsid w:val="008E5343"/>
    <w:rsid w:val="008E5410"/>
    <w:rsid w:val="008E5447"/>
    <w:rsid w:val="008E58A5"/>
    <w:rsid w:val="008E5DDB"/>
    <w:rsid w:val="008E5F15"/>
    <w:rsid w:val="008E5F45"/>
    <w:rsid w:val="008E650C"/>
    <w:rsid w:val="008E66F3"/>
    <w:rsid w:val="008E6A2E"/>
    <w:rsid w:val="008E6B9C"/>
    <w:rsid w:val="008E6EA0"/>
    <w:rsid w:val="008E6F07"/>
    <w:rsid w:val="008E7510"/>
    <w:rsid w:val="008E757F"/>
    <w:rsid w:val="008E795C"/>
    <w:rsid w:val="008E7CAC"/>
    <w:rsid w:val="008E7ED6"/>
    <w:rsid w:val="008E7F2B"/>
    <w:rsid w:val="008F0443"/>
    <w:rsid w:val="008F04B6"/>
    <w:rsid w:val="008F07BC"/>
    <w:rsid w:val="008F0874"/>
    <w:rsid w:val="008F08EA"/>
    <w:rsid w:val="008F09A0"/>
    <w:rsid w:val="008F0A02"/>
    <w:rsid w:val="008F0AE6"/>
    <w:rsid w:val="008F0E3D"/>
    <w:rsid w:val="008F118A"/>
    <w:rsid w:val="008F12FC"/>
    <w:rsid w:val="008F1394"/>
    <w:rsid w:val="008F1660"/>
    <w:rsid w:val="008F1A2B"/>
    <w:rsid w:val="008F1BCE"/>
    <w:rsid w:val="008F1C9E"/>
    <w:rsid w:val="008F1D44"/>
    <w:rsid w:val="008F1E3B"/>
    <w:rsid w:val="008F20D6"/>
    <w:rsid w:val="008F2101"/>
    <w:rsid w:val="008F28F6"/>
    <w:rsid w:val="008F2A3A"/>
    <w:rsid w:val="008F3090"/>
    <w:rsid w:val="008F3564"/>
    <w:rsid w:val="008F3801"/>
    <w:rsid w:val="008F3C7C"/>
    <w:rsid w:val="008F3E2C"/>
    <w:rsid w:val="008F3FD2"/>
    <w:rsid w:val="008F3FD3"/>
    <w:rsid w:val="008F432B"/>
    <w:rsid w:val="008F483D"/>
    <w:rsid w:val="008F4ABD"/>
    <w:rsid w:val="008F4D15"/>
    <w:rsid w:val="008F4E0C"/>
    <w:rsid w:val="008F4F40"/>
    <w:rsid w:val="008F4F9F"/>
    <w:rsid w:val="008F5192"/>
    <w:rsid w:val="008F5280"/>
    <w:rsid w:val="008F548E"/>
    <w:rsid w:val="008F54DD"/>
    <w:rsid w:val="008F5656"/>
    <w:rsid w:val="008F580D"/>
    <w:rsid w:val="008F5855"/>
    <w:rsid w:val="008F590A"/>
    <w:rsid w:val="008F5919"/>
    <w:rsid w:val="008F5A30"/>
    <w:rsid w:val="008F61A9"/>
    <w:rsid w:val="008F62C6"/>
    <w:rsid w:val="008F6354"/>
    <w:rsid w:val="008F66C7"/>
    <w:rsid w:val="008F6897"/>
    <w:rsid w:val="008F6EC5"/>
    <w:rsid w:val="008F7239"/>
    <w:rsid w:val="008F7BF1"/>
    <w:rsid w:val="008F7C9A"/>
    <w:rsid w:val="008F7F40"/>
    <w:rsid w:val="008F7F47"/>
    <w:rsid w:val="008F7F58"/>
    <w:rsid w:val="008F7FF2"/>
    <w:rsid w:val="009000AC"/>
    <w:rsid w:val="00900116"/>
    <w:rsid w:val="0090013D"/>
    <w:rsid w:val="0090076A"/>
    <w:rsid w:val="00900B2F"/>
    <w:rsid w:val="00900CBE"/>
    <w:rsid w:val="00900F5C"/>
    <w:rsid w:val="00901137"/>
    <w:rsid w:val="00901306"/>
    <w:rsid w:val="0090133E"/>
    <w:rsid w:val="0090134C"/>
    <w:rsid w:val="009016D6"/>
    <w:rsid w:val="0090176A"/>
    <w:rsid w:val="009018BF"/>
    <w:rsid w:val="00901BD3"/>
    <w:rsid w:val="00901EEB"/>
    <w:rsid w:val="00902109"/>
    <w:rsid w:val="00902157"/>
    <w:rsid w:val="00902463"/>
    <w:rsid w:val="00902484"/>
    <w:rsid w:val="00902944"/>
    <w:rsid w:val="00902C5D"/>
    <w:rsid w:val="00902E38"/>
    <w:rsid w:val="00902E79"/>
    <w:rsid w:val="00903144"/>
    <w:rsid w:val="0090327A"/>
    <w:rsid w:val="00903995"/>
    <w:rsid w:val="00903A1E"/>
    <w:rsid w:val="00903B00"/>
    <w:rsid w:val="00903BEA"/>
    <w:rsid w:val="00903C6D"/>
    <w:rsid w:val="00903FF8"/>
    <w:rsid w:val="009040E3"/>
    <w:rsid w:val="009041C4"/>
    <w:rsid w:val="00904386"/>
    <w:rsid w:val="00904C03"/>
    <w:rsid w:val="00904C91"/>
    <w:rsid w:val="00904CEF"/>
    <w:rsid w:val="00904D57"/>
    <w:rsid w:val="00905056"/>
    <w:rsid w:val="00905318"/>
    <w:rsid w:val="009053D3"/>
    <w:rsid w:val="00905590"/>
    <w:rsid w:val="00905F55"/>
    <w:rsid w:val="0090609E"/>
    <w:rsid w:val="0090618E"/>
    <w:rsid w:val="00906248"/>
    <w:rsid w:val="00906B22"/>
    <w:rsid w:val="00906CB0"/>
    <w:rsid w:val="00906D3D"/>
    <w:rsid w:val="00906EC5"/>
    <w:rsid w:val="00906FBE"/>
    <w:rsid w:val="00907357"/>
    <w:rsid w:val="00907843"/>
    <w:rsid w:val="00907C36"/>
    <w:rsid w:val="00907DE2"/>
    <w:rsid w:val="00907F40"/>
    <w:rsid w:val="00907FD4"/>
    <w:rsid w:val="0091024F"/>
    <w:rsid w:val="0091038B"/>
    <w:rsid w:val="00910453"/>
    <w:rsid w:val="00910910"/>
    <w:rsid w:val="00910B4B"/>
    <w:rsid w:val="00910CC7"/>
    <w:rsid w:val="00910E05"/>
    <w:rsid w:val="00910FF0"/>
    <w:rsid w:val="0091103F"/>
    <w:rsid w:val="0091126F"/>
    <w:rsid w:val="009115CD"/>
    <w:rsid w:val="009116FC"/>
    <w:rsid w:val="0091181B"/>
    <w:rsid w:val="009118D6"/>
    <w:rsid w:val="00911A2B"/>
    <w:rsid w:val="00911B2A"/>
    <w:rsid w:val="00911E59"/>
    <w:rsid w:val="00911F71"/>
    <w:rsid w:val="00912170"/>
    <w:rsid w:val="00912309"/>
    <w:rsid w:val="0091298D"/>
    <w:rsid w:val="009129F9"/>
    <w:rsid w:val="00912A16"/>
    <w:rsid w:val="00912A87"/>
    <w:rsid w:val="00912B2F"/>
    <w:rsid w:val="00912F01"/>
    <w:rsid w:val="00913302"/>
    <w:rsid w:val="00913327"/>
    <w:rsid w:val="00913444"/>
    <w:rsid w:val="0091347E"/>
    <w:rsid w:val="00913554"/>
    <w:rsid w:val="00913559"/>
    <w:rsid w:val="00913C31"/>
    <w:rsid w:val="00913DBF"/>
    <w:rsid w:val="00913E74"/>
    <w:rsid w:val="00913F04"/>
    <w:rsid w:val="00913F3D"/>
    <w:rsid w:val="0091400D"/>
    <w:rsid w:val="009140CC"/>
    <w:rsid w:val="0091436E"/>
    <w:rsid w:val="009143FB"/>
    <w:rsid w:val="0091445E"/>
    <w:rsid w:val="00914595"/>
    <w:rsid w:val="0091487B"/>
    <w:rsid w:val="00914A6F"/>
    <w:rsid w:val="00914B07"/>
    <w:rsid w:val="00914B57"/>
    <w:rsid w:val="00914DEA"/>
    <w:rsid w:val="00914E49"/>
    <w:rsid w:val="0091502C"/>
    <w:rsid w:val="00915088"/>
    <w:rsid w:val="009151F8"/>
    <w:rsid w:val="00915472"/>
    <w:rsid w:val="00915661"/>
    <w:rsid w:val="0091568C"/>
    <w:rsid w:val="00915AF9"/>
    <w:rsid w:val="00915D68"/>
    <w:rsid w:val="00915DDB"/>
    <w:rsid w:val="0091629E"/>
    <w:rsid w:val="009164A3"/>
    <w:rsid w:val="0091663E"/>
    <w:rsid w:val="009166F7"/>
    <w:rsid w:val="00916824"/>
    <w:rsid w:val="00916E58"/>
    <w:rsid w:val="00916EC2"/>
    <w:rsid w:val="0091705C"/>
    <w:rsid w:val="0091708C"/>
    <w:rsid w:val="009172F4"/>
    <w:rsid w:val="00917356"/>
    <w:rsid w:val="00917766"/>
    <w:rsid w:val="00917825"/>
    <w:rsid w:val="0091793C"/>
    <w:rsid w:val="00917972"/>
    <w:rsid w:val="00917E02"/>
    <w:rsid w:val="0092049A"/>
    <w:rsid w:val="009208FB"/>
    <w:rsid w:val="009211A2"/>
    <w:rsid w:val="009211FB"/>
    <w:rsid w:val="0092130D"/>
    <w:rsid w:val="00921702"/>
    <w:rsid w:val="0092171E"/>
    <w:rsid w:val="00921A83"/>
    <w:rsid w:val="00921B4C"/>
    <w:rsid w:val="00921C71"/>
    <w:rsid w:val="00921D96"/>
    <w:rsid w:val="00921EA5"/>
    <w:rsid w:val="00922176"/>
    <w:rsid w:val="009221F7"/>
    <w:rsid w:val="009224B8"/>
    <w:rsid w:val="009226A2"/>
    <w:rsid w:val="0092283C"/>
    <w:rsid w:val="00922B57"/>
    <w:rsid w:val="00922B7F"/>
    <w:rsid w:val="0092316E"/>
    <w:rsid w:val="00923579"/>
    <w:rsid w:val="009235E1"/>
    <w:rsid w:val="00923634"/>
    <w:rsid w:val="009239E9"/>
    <w:rsid w:val="00923BD1"/>
    <w:rsid w:val="009240B1"/>
    <w:rsid w:val="009240EA"/>
    <w:rsid w:val="00924165"/>
    <w:rsid w:val="0092465B"/>
    <w:rsid w:val="009247D8"/>
    <w:rsid w:val="009249C0"/>
    <w:rsid w:val="00924A67"/>
    <w:rsid w:val="00924A9A"/>
    <w:rsid w:val="00924BF9"/>
    <w:rsid w:val="009251F8"/>
    <w:rsid w:val="00925548"/>
    <w:rsid w:val="00925AC8"/>
    <w:rsid w:val="00926028"/>
    <w:rsid w:val="009260DA"/>
    <w:rsid w:val="00926407"/>
    <w:rsid w:val="00926786"/>
    <w:rsid w:val="00926AC9"/>
    <w:rsid w:val="00926B95"/>
    <w:rsid w:val="00926C6E"/>
    <w:rsid w:val="00926E84"/>
    <w:rsid w:val="00927020"/>
    <w:rsid w:val="009270F4"/>
    <w:rsid w:val="00927163"/>
    <w:rsid w:val="00927543"/>
    <w:rsid w:val="009275D5"/>
    <w:rsid w:val="0093004C"/>
    <w:rsid w:val="009300BD"/>
    <w:rsid w:val="009301CD"/>
    <w:rsid w:val="009301E8"/>
    <w:rsid w:val="009304A6"/>
    <w:rsid w:val="009304C9"/>
    <w:rsid w:val="00930595"/>
    <w:rsid w:val="00930807"/>
    <w:rsid w:val="009308C4"/>
    <w:rsid w:val="00930D13"/>
    <w:rsid w:val="00930F89"/>
    <w:rsid w:val="00931055"/>
    <w:rsid w:val="00931083"/>
    <w:rsid w:val="00931113"/>
    <w:rsid w:val="0093119A"/>
    <w:rsid w:val="0093142C"/>
    <w:rsid w:val="009315A3"/>
    <w:rsid w:val="0093183E"/>
    <w:rsid w:val="00931977"/>
    <w:rsid w:val="00931A12"/>
    <w:rsid w:val="00931B72"/>
    <w:rsid w:val="00931D0F"/>
    <w:rsid w:val="00931E4A"/>
    <w:rsid w:val="00931ED5"/>
    <w:rsid w:val="00931F47"/>
    <w:rsid w:val="009321F1"/>
    <w:rsid w:val="00932244"/>
    <w:rsid w:val="00932725"/>
    <w:rsid w:val="009328A1"/>
    <w:rsid w:val="00932991"/>
    <w:rsid w:val="00932A3D"/>
    <w:rsid w:val="00932A9F"/>
    <w:rsid w:val="00932BC9"/>
    <w:rsid w:val="00932BDF"/>
    <w:rsid w:val="00932BEA"/>
    <w:rsid w:val="00932C56"/>
    <w:rsid w:val="009335B5"/>
    <w:rsid w:val="009336B2"/>
    <w:rsid w:val="00933906"/>
    <w:rsid w:val="00933EE5"/>
    <w:rsid w:val="00933F6F"/>
    <w:rsid w:val="00933F89"/>
    <w:rsid w:val="0093412C"/>
    <w:rsid w:val="009345F4"/>
    <w:rsid w:val="0093475E"/>
    <w:rsid w:val="0093494D"/>
    <w:rsid w:val="009349C3"/>
    <w:rsid w:val="00934A14"/>
    <w:rsid w:val="00934FE2"/>
    <w:rsid w:val="009350A1"/>
    <w:rsid w:val="0093558F"/>
    <w:rsid w:val="0093597E"/>
    <w:rsid w:val="00935AF4"/>
    <w:rsid w:val="00935CB9"/>
    <w:rsid w:val="00935E5B"/>
    <w:rsid w:val="00935FB7"/>
    <w:rsid w:val="00936193"/>
    <w:rsid w:val="00936499"/>
    <w:rsid w:val="00936571"/>
    <w:rsid w:val="00936B3A"/>
    <w:rsid w:val="00936BEF"/>
    <w:rsid w:val="00936C64"/>
    <w:rsid w:val="00936C69"/>
    <w:rsid w:val="00936E53"/>
    <w:rsid w:val="00936FFD"/>
    <w:rsid w:val="009370D3"/>
    <w:rsid w:val="00937301"/>
    <w:rsid w:val="0093764C"/>
    <w:rsid w:val="009376B3"/>
    <w:rsid w:val="0093773F"/>
    <w:rsid w:val="009377C6"/>
    <w:rsid w:val="009377D2"/>
    <w:rsid w:val="00937856"/>
    <w:rsid w:val="00937905"/>
    <w:rsid w:val="00937995"/>
    <w:rsid w:val="009379DB"/>
    <w:rsid w:val="00937B64"/>
    <w:rsid w:val="00937D54"/>
    <w:rsid w:val="00937E94"/>
    <w:rsid w:val="009400CF"/>
    <w:rsid w:val="00940307"/>
    <w:rsid w:val="009404E2"/>
    <w:rsid w:val="0094054F"/>
    <w:rsid w:val="00940610"/>
    <w:rsid w:val="009406C3"/>
    <w:rsid w:val="009407EA"/>
    <w:rsid w:val="0094097F"/>
    <w:rsid w:val="00940F3B"/>
    <w:rsid w:val="00941138"/>
    <w:rsid w:val="009412F7"/>
    <w:rsid w:val="009418BB"/>
    <w:rsid w:val="009419DF"/>
    <w:rsid w:val="009419F4"/>
    <w:rsid w:val="00941B08"/>
    <w:rsid w:val="00941C9B"/>
    <w:rsid w:val="00941CDE"/>
    <w:rsid w:val="00942142"/>
    <w:rsid w:val="009422EF"/>
    <w:rsid w:val="009423B0"/>
    <w:rsid w:val="0094240E"/>
    <w:rsid w:val="00942850"/>
    <w:rsid w:val="00942AC7"/>
    <w:rsid w:val="00942C82"/>
    <w:rsid w:val="00942CF6"/>
    <w:rsid w:val="00942D6F"/>
    <w:rsid w:val="00943524"/>
    <w:rsid w:val="009435E4"/>
    <w:rsid w:val="00943A79"/>
    <w:rsid w:val="00943AD1"/>
    <w:rsid w:val="00943B02"/>
    <w:rsid w:val="00943C31"/>
    <w:rsid w:val="00943CE8"/>
    <w:rsid w:val="00943CF7"/>
    <w:rsid w:val="00943D5C"/>
    <w:rsid w:val="00943EC2"/>
    <w:rsid w:val="00943F21"/>
    <w:rsid w:val="00943F50"/>
    <w:rsid w:val="00943F64"/>
    <w:rsid w:val="00943FBB"/>
    <w:rsid w:val="00944814"/>
    <w:rsid w:val="009448AB"/>
    <w:rsid w:val="00944915"/>
    <w:rsid w:val="009449FC"/>
    <w:rsid w:val="00944D26"/>
    <w:rsid w:val="00944D7E"/>
    <w:rsid w:val="00944EB2"/>
    <w:rsid w:val="00944F8A"/>
    <w:rsid w:val="00944FD5"/>
    <w:rsid w:val="009451F4"/>
    <w:rsid w:val="009455C3"/>
    <w:rsid w:val="009456D2"/>
    <w:rsid w:val="00945AB3"/>
    <w:rsid w:val="00945C40"/>
    <w:rsid w:val="00945E5C"/>
    <w:rsid w:val="00945EF4"/>
    <w:rsid w:val="00945F16"/>
    <w:rsid w:val="00946713"/>
    <w:rsid w:val="00946D12"/>
    <w:rsid w:val="00946D5E"/>
    <w:rsid w:val="00946F25"/>
    <w:rsid w:val="00946F5A"/>
    <w:rsid w:val="00946F88"/>
    <w:rsid w:val="00947126"/>
    <w:rsid w:val="0094712E"/>
    <w:rsid w:val="009474F3"/>
    <w:rsid w:val="0094757B"/>
    <w:rsid w:val="009476E6"/>
    <w:rsid w:val="00947A2F"/>
    <w:rsid w:val="00947A82"/>
    <w:rsid w:val="00947CF8"/>
    <w:rsid w:val="00950014"/>
    <w:rsid w:val="0095014F"/>
    <w:rsid w:val="009503EC"/>
    <w:rsid w:val="00950822"/>
    <w:rsid w:val="009508CA"/>
    <w:rsid w:val="00950919"/>
    <w:rsid w:val="00950F54"/>
    <w:rsid w:val="0095125E"/>
    <w:rsid w:val="009515E4"/>
    <w:rsid w:val="009516FC"/>
    <w:rsid w:val="00951731"/>
    <w:rsid w:val="00951D72"/>
    <w:rsid w:val="00951EAC"/>
    <w:rsid w:val="00951EC8"/>
    <w:rsid w:val="0095202A"/>
    <w:rsid w:val="009522BA"/>
    <w:rsid w:val="009523AC"/>
    <w:rsid w:val="00952E7B"/>
    <w:rsid w:val="00953123"/>
    <w:rsid w:val="00953242"/>
    <w:rsid w:val="0095371A"/>
    <w:rsid w:val="00953904"/>
    <w:rsid w:val="00953AD4"/>
    <w:rsid w:val="00953BB4"/>
    <w:rsid w:val="00953DDC"/>
    <w:rsid w:val="00953FD6"/>
    <w:rsid w:val="009540D6"/>
    <w:rsid w:val="009543E6"/>
    <w:rsid w:val="009546BB"/>
    <w:rsid w:val="0095472F"/>
    <w:rsid w:val="00954883"/>
    <w:rsid w:val="00954ACF"/>
    <w:rsid w:val="00954CA4"/>
    <w:rsid w:val="00954E42"/>
    <w:rsid w:val="0095503D"/>
    <w:rsid w:val="009550AF"/>
    <w:rsid w:val="0095519E"/>
    <w:rsid w:val="00955402"/>
    <w:rsid w:val="00955525"/>
    <w:rsid w:val="00955A01"/>
    <w:rsid w:val="00955A0F"/>
    <w:rsid w:val="00955A47"/>
    <w:rsid w:val="00955A88"/>
    <w:rsid w:val="00955C23"/>
    <w:rsid w:val="00955D59"/>
    <w:rsid w:val="009561A9"/>
    <w:rsid w:val="00956472"/>
    <w:rsid w:val="00956736"/>
    <w:rsid w:val="00956C79"/>
    <w:rsid w:val="00956CC0"/>
    <w:rsid w:val="00956D76"/>
    <w:rsid w:val="00956FDA"/>
    <w:rsid w:val="00956FEA"/>
    <w:rsid w:val="009571CD"/>
    <w:rsid w:val="009573A8"/>
    <w:rsid w:val="0095751C"/>
    <w:rsid w:val="0095757F"/>
    <w:rsid w:val="009575EF"/>
    <w:rsid w:val="009576CE"/>
    <w:rsid w:val="00957985"/>
    <w:rsid w:val="00957A85"/>
    <w:rsid w:val="00957CB0"/>
    <w:rsid w:val="00957EB1"/>
    <w:rsid w:val="00957F6F"/>
    <w:rsid w:val="00960053"/>
    <w:rsid w:val="009600E5"/>
    <w:rsid w:val="00960256"/>
    <w:rsid w:val="00960290"/>
    <w:rsid w:val="009603F5"/>
    <w:rsid w:val="009604A4"/>
    <w:rsid w:val="00960800"/>
    <w:rsid w:val="00960C3F"/>
    <w:rsid w:val="00960CB3"/>
    <w:rsid w:val="00960E07"/>
    <w:rsid w:val="00961135"/>
    <w:rsid w:val="0096164A"/>
    <w:rsid w:val="00961703"/>
    <w:rsid w:val="0096178D"/>
    <w:rsid w:val="0096198C"/>
    <w:rsid w:val="009619F4"/>
    <w:rsid w:val="00961B1E"/>
    <w:rsid w:val="00961C19"/>
    <w:rsid w:val="00961C1D"/>
    <w:rsid w:val="00961F39"/>
    <w:rsid w:val="00962147"/>
    <w:rsid w:val="00962481"/>
    <w:rsid w:val="009626F5"/>
    <w:rsid w:val="00962758"/>
    <w:rsid w:val="009628BF"/>
    <w:rsid w:val="00962913"/>
    <w:rsid w:val="00962AFF"/>
    <w:rsid w:val="00962B4F"/>
    <w:rsid w:val="00962E2E"/>
    <w:rsid w:val="0096305B"/>
    <w:rsid w:val="009630E4"/>
    <w:rsid w:val="00963229"/>
    <w:rsid w:val="00963384"/>
    <w:rsid w:val="00963A5D"/>
    <w:rsid w:val="00963A93"/>
    <w:rsid w:val="00963AED"/>
    <w:rsid w:val="00963DC6"/>
    <w:rsid w:val="00963EB9"/>
    <w:rsid w:val="00964009"/>
    <w:rsid w:val="00964114"/>
    <w:rsid w:val="009647CA"/>
    <w:rsid w:val="00964B03"/>
    <w:rsid w:val="00964BA5"/>
    <w:rsid w:val="00964BAE"/>
    <w:rsid w:val="00964BE5"/>
    <w:rsid w:val="00964FAC"/>
    <w:rsid w:val="00965006"/>
    <w:rsid w:val="0096535D"/>
    <w:rsid w:val="009655FD"/>
    <w:rsid w:val="00965C51"/>
    <w:rsid w:val="00965CBB"/>
    <w:rsid w:val="00965CF4"/>
    <w:rsid w:val="00965D0E"/>
    <w:rsid w:val="00965E00"/>
    <w:rsid w:val="009663FF"/>
    <w:rsid w:val="0096652D"/>
    <w:rsid w:val="00966661"/>
    <w:rsid w:val="0096667F"/>
    <w:rsid w:val="009666D1"/>
    <w:rsid w:val="00966A4B"/>
    <w:rsid w:val="00966B47"/>
    <w:rsid w:val="00966B84"/>
    <w:rsid w:val="00966C51"/>
    <w:rsid w:val="00966F73"/>
    <w:rsid w:val="00967013"/>
    <w:rsid w:val="0096743E"/>
    <w:rsid w:val="009678A0"/>
    <w:rsid w:val="00967B03"/>
    <w:rsid w:val="00967F75"/>
    <w:rsid w:val="00970131"/>
    <w:rsid w:val="00970165"/>
    <w:rsid w:val="00970370"/>
    <w:rsid w:val="00970440"/>
    <w:rsid w:val="00970B16"/>
    <w:rsid w:val="00970EC4"/>
    <w:rsid w:val="00971087"/>
    <w:rsid w:val="009710A2"/>
    <w:rsid w:val="009711D4"/>
    <w:rsid w:val="00971233"/>
    <w:rsid w:val="0097123A"/>
    <w:rsid w:val="00971263"/>
    <w:rsid w:val="009714DB"/>
    <w:rsid w:val="0097176C"/>
    <w:rsid w:val="00971A21"/>
    <w:rsid w:val="00971A97"/>
    <w:rsid w:val="00971EAD"/>
    <w:rsid w:val="00971F19"/>
    <w:rsid w:val="00971F37"/>
    <w:rsid w:val="0097215E"/>
    <w:rsid w:val="009725C1"/>
    <w:rsid w:val="009728C5"/>
    <w:rsid w:val="009729A3"/>
    <w:rsid w:val="00972B34"/>
    <w:rsid w:val="00972C63"/>
    <w:rsid w:val="00972DD3"/>
    <w:rsid w:val="00973174"/>
    <w:rsid w:val="009734CD"/>
    <w:rsid w:val="0097370C"/>
    <w:rsid w:val="0097377E"/>
    <w:rsid w:val="0097393B"/>
    <w:rsid w:val="00973A22"/>
    <w:rsid w:val="00973B4E"/>
    <w:rsid w:val="00974238"/>
    <w:rsid w:val="0097427D"/>
    <w:rsid w:val="0097442D"/>
    <w:rsid w:val="00974504"/>
    <w:rsid w:val="0097470C"/>
    <w:rsid w:val="0097490D"/>
    <w:rsid w:val="00974E0E"/>
    <w:rsid w:val="00975143"/>
    <w:rsid w:val="009755E4"/>
    <w:rsid w:val="00975603"/>
    <w:rsid w:val="009756B8"/>
    <w:rsid w:val="00975864"/>
    <w:rsid w:val="00975A28"/>
    <w:rsid w:val="00975D56"/>
    <w:rsid w:val="00975D7D"/>
    <w:rsid w:val="00975E2F"/>
    <w:rsid w:val="00975E4D"/>
    <w:rsid w:val="00975F44"/>
    <w:rsid w:val="0097605E"/>
    <w:rsid w:val="00976314"/>
    <w:rsid w:val="00976457"/>
    <w:rsid w:val="009764F2"/>
    <w:rsid w:val="00976532"/>
    <w:rsid w:val="00976545"/>
    <w:rsid w:val="009766AD"/>
    <w:rsid w:val="00976984"/>
    <w:rsid w:val="00976AC0"/>
    <w:rsid w:val="00976CF1"/>
    <w:rsid w:val="00976F2F"/>
    <w:rsid w:val="00977050"/>
    <w:rsid w:val="0097719A"/>
    <w:rsid w:val="00977261"/>
    <w:rsid w:val="009772D8"/>
    <w:rsid w:val="00977319"/>
    <w:rsid w:val="009773FB"/>
    <w:rsid w:val="0097793F"/>
    <w:rsid w:val="00977A0E"/>
    <w:rsid w:val="00977AEA"/>
    <w:rsid w:val="00977C36"/>
    <w:rsid w:val="00980316"/>
    <w:rsid w:val="00980374"/>
    <w:rsid w:val="009803E0"/>
    <w:rsid w:val="009804EE"/>
    <w:rsid w:val="0098060E"/>
    <w:rsid w:val="00980732"/>
    <w:rsid w:val="009809F9"/>
    <w:rsid w:val="00980E5B"/>
    <w:rsid w:val="00981398"/>
    <w:rsid w:val="00981482"/>
    <w:rsid w:val="009818A9"/>
    <w:rsid w:val="00981A93"/>
    <w:rsid w:val="00981B28"/>
    <w:rsid w:val="00981CBA"/>
    <w:rsid w:val="00981D6E"/>
    <w:rsid w:val="009820BD"/>
    <w:rsid w:val="0098211D"/>
    <w:rsid w:val="00982157"/>
    <w:rsid w:val="009821D9"/>
    <w:rsid w:val="00982358"/>
    <w:rsid w:val="00982772"/>
    <w:rsid w:val="009827CA"/>
    <w:rsid w:val="00982834"/>
    <w:rsid w:val="00982923"/>
    <w:rsid w:val="0098297C"/>
    <w:rsid w:val="00982B54"/>
    <w:rsid w:val="00982FAF"/>
    <w:rsid w:val="0098327C"/>
    <w:rsid w:val="009832C9"/>
    <w:rsid w:val="009833B7"/>
    <w:rsid w:val="0098347E"/>
    <w:rsid w:val="009836C9"/>
    <w:rsid w:val="00983F4D"/>
    <w:rsid w:val="00984118"/>
    <w:rsid w:val="009841BE"/>
    <w:rsid w:val="009841EE"/>
    <w:rsid w:val="00984248"/>
    <w:rsid w:val="00984311"/>
    <w:rsid w:val="0098443D"/>
    <w:rsid w:val="00984515"/>
    <w:rsid w:val="009846FD"/>
    <w:rsid w:val="009849A1"/>
    <w:rsid w:val="00984A64"/>
    <w:rsid w:val="00984B4F"/>
    <w:rsid w:val="00984CB0"/>
    <w:rsid w:val="00984CEF"/>
    <w:rsid w:val="00984E39"/>
    <w:rsid w:val="00985309"/>
    <w:rsid w:val="0098531F"/>
    <w:rsid w:val="009855A2"/>
    <w:rsid w:val="0098597C"/>
    <w:rsid w:val="00985AB2"/>
    <w:rsid w:val="00985C50"/>
    <w:rsid w:val="00985D0F"/>
    <w:rsid w:val="0098643F"/>
    <w:rsid w:val="009864C6"/>
    <w:rsid w:val="0098661C"/>
    <w:rsid w:val="00986834"/>
    <w:rsid w:val="00986A37"/>
    <w:rsid w:val="00986B03"/>
    <w:rsid w:val="00986E2E"/>
    <w:rsid w:val="00986F19"/>
    <w:rsid w:val="0098709F"/>
    <w:rsid w:val="009875C6"/>
    <w:rsid w:val="00987623"/>
    <w:rsid w:val="0098762B"/>
    <w:rsid w:val="0098781C"/>
    <w:rsid w:val="00987847"/>
    <w:rsid w:val="0098789D"/>
    <w:rsid w:val="00987C33"/>
    <w:rsid w:val="00987E0C"/>
    <w:rsid w:val="009906E4"/>
    <w:rsid w:val="00990910"/>
    <w:rsid w:val="0099093B"/>
    <w:rsid w:val="00990A9E"/>
    <w:rsid w:val="00990ABF"/>
    <w:rsid w:val="009910C6"/>
    <w:rsid w:val="00991297"/>
    <w:rsid w:val="009912B8"/>
    <w:rsid w:val="0099143C"/>
    <w:rsid w:val="00991492"/>
    <w:rsid w:val="00991571"/>
    <w:rsid w:val="0099158F"/>
    <w:rsid w:val="009915C4"/>
    <w:rsid w:val="009916F1"/>
    <w:rsid w:val="0099176F"/>
    <w:rsid w:val="009919DF"/>
    <w:rsid w:val="00991EA3"/>
    <w:rsid w:val="00991FB5"/>
    <w:rsid w:val="00992236"/>
    <w:rsid w:val="0099228C"/>
    <w:rsid w:val="0099262C"/>
    <w:rsid w:val="009929B9"/>
    <w:rsid w:val="00992A1A"/>
    <w:rsid w:val="00992C67"/>
    <w:rsid w:val="00992E78"/>
    <w:rsid w:val="00992EFF"/>
    <w:rsid w:val="0099341D"/>
    <w:rsid w:val="009935EC"/>
    <w:rsid w:val="009937B4"/>
    <w:rsid w:val="00993809"/>
    <w:rsid w:val="00993937"/>
    <w:rsid w:val="00993DC7"/>
    <w:rsid w:val="00993EE2"/>
    <w:rsid w:val="0099406C"/>
    <w:rsid w:val="00994130"/>
    <w:rsid w:val="00994241"/>
    <w:rsid w:val="009943A5"/>
    <w:rsid w:val="009943F3"/>
    <w:rsid w:val="0099467E"/>
    <w:rsid w:val="0099488E"/>
    <w:rsid w:val="00994A8D"/>
    <w:rsid w:val="00994CFB"/>
    <w:rsid w:val="009952F2"/>
    <w:rsid w:val="00995418"/>
    <w:rsid w:val="00995A76"/>
    <w:rsid w:val="00995B0D"/>
    <w:rsid w:val="009960C4"/>
    <w:rsid w:val="009961A2"/>
    <w:rsid w:val="009961CE"/>
    <w:rsid w:val="0099645F"/>
    <w:rsid w:val="00996470"/>
    <w:rsid w:val="009968CE"/>
    <w:rsid w:val="00996A3B"/>
    <w:rsid w:val="00996E1D"/>
    <w:rsid w:val="00996F28"/>
    <w:rsid w:val="00996F4E"/>
    <w:rsid w:val="0099703B"/>
    <w:rsid w:val="00997139"/>
    <w:rsid w:val="009972BF"/>
    <w:rsid w:val="00997392"/>
    <w:rsid w:val="009975CA"/>
    <w:rsid w:val="0099772E"/>
    <w:rsid w:val="00997798"/>
    <w:rsid w:val="00997923"/>
    <w:rsid w:val="00997CBA"/>
    <w:rsid w:val="00997D32"/>
    <w:rsid w:val="009A0254"/>
    <w:rsid w:val="009A0538"/>
    <w:rsid w:val="009A0AC4"/>
    <w:rsid w:val="009A0B2F"/>
    <w:rsid w:val="009A0C53"/>
    <w:rsid w:val="009A0E43"/>
    <w:rsid w:val="009A0F37"/>
    <w:rsid w:val="009A1149"/>
    <w:rsid w:val="009A12B1"/>
    <w:rsid w:val="009A13F3"/>
    <w:rsid w:val="009A14AD"/>
    <w:rsid w:val="009A1636"/>
    <w:rsid w:val="009A170C"/>
    <w:rsid w:val="009A194F"/>
    <w:rsid w:val="009A1C3B"/>
    <w:rsid w:val="009A1D02"/>
    <w:rsid w:val="009A1F37"/>
    <w:rsid w:val="009A224F"/>
    <w:rsid w:val="009A22AD"/>
    <w:rsid w:val="009A2301"/>
    <w:rsid w:val="009A23BC"/>
    <w:rsid w:val="009A24DB"/>
    <w:rsid w:val="009A2651"/>
    <w:rsid w:val="009A2672"/>
    <w:rsid w:val="009A3548"/>
    <w:rsid w:val="009A36AA"/>
    <w:rsid w:val="009A3BBD"/>
    <w:rsid w:val="009A3C24"/>
    <w:rsid w:val="009A3C68"/>
    <w:rsid w:val="009A3D4E"/>
    <w:rsid w:val="009A3D56"/>
    <w:rsid w:val="009A3E78"/>
    <w:rsid w:val="009A3F34"/>
    <w:rsid w:val="009A3F4A"/>
    <w:rsid w:val="009A4569"/>
    <w:rsid w:val="009A4674"/>
    <w:rsid w:val="009A4941"/>
    <w:rsid w:val="009A497A"/>
    <w:rsid w:val="009A4BBB"/>
    <w:rsid w:val="009A4CE0"/>
    <w:rsid w:val="009A4F76"/>
    <w:rsid w:val="009A53AD"/>
    <w:rsid w:val="009A5444"/>
    <w:rsid w:val="009A55CC"/>
    <w:rsid w:val="009A59E8"/>
    <w:rsid w:val="009A5F34"/>
    <w:rsid w:val="009A687F"/>
    <w:rsid w:val="009A6919"/>
    <w:rsid w:val="009A6963"/>
    <w:rsid w:val="009A6BFD"/>
    <w:rsid w:val="009A6F93"/>
    <w:rsid w:val="009A722E"/>
    <w:rsid w:val="009A7338"/>
    <w:rsid w:val="009A7F03"/>
    <w:rsid w:val="009A7F97"/>
    <w:rsid w:val="009B0094"/>
    <w:rsid w:val="009B0283"/>
    <w:rsid w:val="009B03BB"/>
    <w:rsid w:val="009B07AA"/>
    <w:rsid w:val="009B0B0F"/>
    <w:rsid w:val="009B0D40"/>
    <w:rsid w:val="009B0F2D"/>
    <w:rsid w:val="009B116F"/>
    <w:rsid w:val="009B15E7"/>
    <w:rsid w:val="009B1650"/>
    <w:rsid w:val="009B16D4"/>
    <w:rsid w:val="009B1D11"/>
    <w:rsid w:val="009B1EF6"/>
    <w:rsid w:val="009B2052"/>
    <w:rsid w:val="009B22C7"/>
    <w:rsid w:val="009B231B"/>
    <w:rsid w:val="009B24D6"/>
    <w:rsid w:val="009B25AE"/>
    <w:rsid w:val="009B26DA"/>
    <w:rsid w:val="009B27E5"/>
    <w:rsid w:val="009B2901"/>
    <w:rsid w:val="009B290C"/>
    <w:rsid w:val="009B2FA3"/>
    <w:rsid w:val="009B30E2"/>
    <w:rsid w:val="009B3209"/>
    <w:rsid w:val="009B35C5"/>
    <w:rsid w:val="009B3BB0"/>
    <w:rsid w:val="009B3C82"/>
    <w:rsid w:val="009B3E1B"/>
    <w:rsid w:val="009B3F47"/>
    <w:rsid w:val="009B4023"/>
    <w:rsid w:val="009B41E0"/>
    <w:rsid w:val="009B4223"/>
    <w:rsid w:val="009B42A3"/>
    <w:rsid w:val="009B460E"/>
    <w:rsid w:val="009B487B"/>
    <w:rsid w:val="009B4BBC"/>
    <w:rsid w:val="009B52F0"/>
    <w:rsid w:val="009B53C8"/>
    <w:rsid w:val="009B542A"/>
    <w:rsid w:val="009B5825"/>
    <w:rsid w:val="009B595C"/>
    <w:rsid w:val="009B597B"/>
    <w:rsid w:val="009B5AAF"/>
    <w:rsid w:val="009B5B4B"/>
    <w:rsid w:val="009B5C56"/>
    <w:rsid w:val="009B5D11"/>
    <w:rsid w:val="009B5EFE"/>
    <w:rsid w:val="009B6404"/>
    <w:rsid w:val="009B65F4"/>
    <w:rsid w:val="009B6677"/>
    <w:rsid w:val="009B66B8"/>
    <w:rsid w:val="009B6A76"/>
    <w:rsid w:val="009B6C2D"/>
    <w:rsid w:val="009B7174"/>
    <w:rsid w:val="009B72CA"/>
    <w:rsid w:val="009B7E80"/>
    <w:rsid w:val="009C01BC"/>
    <w:rsid w:val="009C0422"/>
    <w:rsid w:val="009C0612"/>
    <w:rsid w:val="009C06A8"/>
    <w:rsid w:val="009C085F"/>
    <w:rsid w:val="009C092F"/>
    <w:rsid w:val="009C09C4"/>
    <w:rsid w:val="009C0A8B"/>
    <w:rsid w:val="009C0BE8"/>
    <w:rsid w:val="009C0C28"/>
    <w:rsid w:val="009C0E22"/>
    <w:rsid w:val="009C0F47"/>
    <w:rsid w:val="009C1040"/>
    <w:rsid w:val="009C10DC"/>
    <w:rsid w:val="009C121A"/>
    <w:rsid w:val="009C13B7"/>
    <w:rsid w:val="009C15BC"/>
    <w:rsid w:val="009C1717"/>
    <w:rsid w:val="009C173C"/>
    <w:rsid w:val="009C1857"/>
    <w:rsid w:val="009C19B8"/>
    <w:rsid w:val="009C1EED"/>
    <w:rsid w:val="009C2056"/>
    <w:rsid w:val="009C2180"/>
    <w:rsid w:val="009C23F4"/>
    <w:rsid w:val="009C2461"/>
    <w:rsid w:val="009C258C"/>
    <w:rsid w:val="009C2598"/>
    <w:rsid w:val="009C262B"/>
    <w:rsid w:val="009C2C7D"/>
    <w:rsid w:val="009C2DF2"/>
    <w:rsid w:val="009C2FBA"/>
    <w:rsid w:val="009C3407"/>
    <w:rsid w:val="009C341D"/>
    <w:rsid w:val="009C35BF"/>
    <w:rsid w:val="009C35C0"/>
    <w:rsid w:val="009C3857"/>
    <w:rsid w:val="009C38FC"/>
    <w:rsid w:val="009C3A70"/>
    <w:rsid w:val="009C3A7F"/>
    <w:rsid w:val="009C3B15"/>
    <w:rsid w:val="009C3C47"/>
    <w:rsid w:val="009C411D"/>
    <w:rsid w:val="009C45BA"/>
    <w:rsid w:val="009C4827"/>
    <w:rsid w:val="009C48A9"/>
    <w:rsid w:val="009C4EB5"/>
    <w:rsid w:val="009C5047"/>
    <w:rsid w:val="009C5080"/>
    <w:rsid w:val="009C58D8"/>
    <w:rsid w:val="009C59D7"/>
    <w:rsid w:val="009C59F5"/>
    <w:rsid w:val="009C5B5C"/>
    <w:rsid w:val="009C5B86"/>
    <w:rsid w:val="009C5C0F"/>
    <w:rsid w:val="009C5F15"/>
    <w:rsid w:val="009C5FF7"/>
    <w:rsid w:val="009C6386"/>
    <w:rsid w:val="009C63C5"/>
    <w:rsid w:val="009C6446"/>
    <w:rsid w:val="009C653B"/>
    <w:rsid w:val="009C686C"/>
    <w:rsid w:val="009C688B"/>
    <w:rsid w:val="009C6AF8"/>
    <w:rsid w:val="009C6F48"/>
    <w:rsid w:val="009C7071"/>
    <w:rsid w:val="009C708C"/>
    <w:rsid w:val="009C71CB"/>
    <w:rsid w:val="009C7297"/>
    <w:rsid w:val="009C73B4"/>
    <w:rsid w:val="009C76E0"/>
    <w:rsid w:val="009C7816"/>
    <w:rsid w:val="009C7A4E"/>
    <w:rsid w:val="009C7B44"/>
    <w:rsid w:val="009C7D34"/>
    <w:rsid w:val="009C7F90"/>
    <w:rsid w:val="009D0066"/>
    <w:rsid w:val="009D01CC"/>
    <w:rsid w:val="009D01E3"/>
    <w:rsid w:val="009D029F"/>
    <w:rsid w:val="009D05D8"/>
    <w:rsid w:val="009D0758"/>
    <w:rsid w:val="009D0935"/>
    <w:rsid w:val="009D0A6B"/>
    <w:rsid w:val="009D0CFA"/>
    <w:rsid w:val="009D0F33"/>
    <w:rsid w:val="009D17C3"/>
    <w:rsid w:val="009D1983"/>
    <w:rsid w:val="009D1B5A"/>
    <w:rsid w:val="009D1B73"/>
    <w:rsid w:val="009D1BE9"/>
    <w:rsid w:val="009D1D41"/>
    <w:rsid w:val="009D20C6"/>
    <w:rsid w:val="009D2321"/>
    <w:rsid w:val="009D23C2"/>
    <w:rsid w:val="009D23D5"/>
    <w:rsid w:val="009D24C1"/>
    <w:rsid w:val="009D2A7C"/>
    <w:rsid w:val="009D2D29"/>
    <w:rsid w:val="009D2DA5"/>
    <w:rsid w:val="009D30A2"/>
    <w:rsid w:val="009D3476"/>
    <w:rsid w:val="009D3606"/>
    <w:rsid w:val="009D3632"/>
    <w:rsid w:val="009D3898"/>
    <w:rsid w:val="009D3F5D"/>
    <w:rsid w:val="009D4152"/>
    <w:rsid w:val="009D433C"/>
    <w:rsid w:val="009D43DC"/>
    <w:rsid w:val="009D4864"/>
    <w:rsid w:val="009D4BBF"/>
    <w:rsid w:val="009D4F0C"/>
    <w:rsid w:val="009D4F2E"/>
    <w:rsid w:val="009D5026"/>
    <w:rsid w:val="009D52FC"/>
    <w:rsid w:val="009D5571"/>
    <w:rsid w:val="009D56AD"/>
    <w:rsid w:val="009D5B57"/>
    <w:rsid w:val="009D5CCE"/>
    <w:rsid w:val="009D5F00"/>
    <w:rsid w:val="009D5F70"/>
    <w:rsid w:val="009D6246"/>
    <w:rsid w:val="009D63DF"/>
    <w:rsid w:val="009D6790"/>
    <w:rsid w:val="009D68E4"/>
    <w:rsid w:val="009D6C06"/>
    <w:rsid w:val="009D6C3C"/>
    <w:rsid w:val="009D6F3F"/>
    <w:rsid w:val="009D6FEA"/>
    <w:rsid w:val="009D72F0"/>
    <w:rsid w:val="009D7358"/>
    <w:rsid w:val="009D7393"/>
    <w:rsid w:val="009D759E"/>
    <w:rsid w:val="009D78EF"/>
    <w:rsid w:val="009D7CBF"/>
    <w:rsid w:val="009D7DC4"/>
    <w:rsid w:val="009D7DE9"/>
    <w:rsid w:val="009D7F4D"/>
    <w:rsid w:val="009E0249"/>
    <w:rsid w:val="009E07C6"/>
    <w:rsid w:val="009E0A88"/>
    <w:rsid w:val="009E0BD6"/>
    <w:rsid w:val="009E0D9B"/>
    <w:rsid w:val="009E0F37"/>
    <w:rsid w:val="009E1039"/>
    <w:rsid w:val="009E1357"/>
    <w:rsid w:val="009E1412"/>
    <w:rsid w:val="009E160A"/>
    <w:rsid w:val="009E17BE"/>
    <w:rsid w:val="009E17FE"/>
    <w:rsid w:val="009E199F"/>
    <w:rsid w:val="009E1F71"/>
    <w:rsid w:val="009E1F89"/>
    <w:rsid w:val="009E235D"/>
    <w:rsid w:val="009E2536"/>
    <w:rsid w:val="009E2585"/>
    <w:rsid w:val="009E25DC"/>
    <w:rsid w:val="009E2D31"/>
    <w:rsid w:val="009E2DAF"/>
    <w:rsid w:val="009E2E09"/>
    <w:rsid w:val="009E2E5F"/>
    <w:rsid w:val="009E2EA5"/>
    <w:rsid w:val="009E2FFB"/>
    <w:rsid w:val="009E3201"/>
    <w:rsid w:val="009E367C"/>
    <w:rsid w:val="009E368D"/>
    <w:rsid w:val="009E37A0"/>
    <w:rsid w:val="009E3F20"/>
    <w:rsid w:val="009E3F93"/>
    <w:rsid w:val="009E410D"/>
    <w:rsid w:val="009E434A"/>
    <w:rsid w:val="009E43BC"/>
    <w:rsid w:val="009E46B6"/>
    <w:rsid w:val="009E4CCF"/>
    <w:rsid w:val="009E4DE2"/>
    <w:rsid w:val="009E4F6D"/>
    <w:rsid w:val="009E500D"/>
    <w:rsid w:val="009E505E"/>
    <w:rsid w:val="009E52E0"/>
    <w:rsid w:val="009E5553"/>
    <w:rsid w:val="009E572E"/>
    <w:rsid w:val="009E5963"/>
    <w:rsid w:val="009E5964"/>
    <w:rsid w:val="009E59E7"/>
    <w:rsid w:val="009E5B29"/>
    <w:rsid w:val="009E5E21"/>
    <w:rsid w:val="009E5EF1"/>
    <w:rsid w:val="009E60BF"/>
    <w:rsid w:val="009E60DB"/>
    <w:rsid w:val="009E61A5"/>
    <w:rsid w:val="009E6640"/>
    <w:rsid w:val="009E66BB"/>
    <w:rsid w:val="009E67EE"/>
    <w:rsid w:val="009E6C0C"/>
    <w:rsid w:val="009E6D37"/>
    <w:rsid w:val="009E6DA4"/>
    <w:rsid w:val="009E6EB7"/>
    <w:rsid w:val="009E70A7"/>
    <w:rsid w:val="009E733D"/>
    <w:rsid w:val="009E74DD"/>
    <w:rsid w:val="009E7521"/>
    <w:rsid w:val="009E767B"/>
    <w:rsid w:val="009E7738"/>
    <w:rsid w:val="009E797E"/>
    <w:rsid w:val="009E7BF9"/>
    <w:rsid w:val="009E7CD4"/>
    <w:rsid w:val="009E7D9B"/>
    <w:rsid w:val="009E7FEC"/>
    <w:rsid w:val="009F0115"/>
    <w:rsid w:val="009F0221"/>
    <w:rsid w:val="009F0475"/>
    <w:rsid w:val="009F08EC"/>
    <w:rsid w:val="009F0991"/>
    <w:rsid w:val="009F09FB"/>
    <w:rsid w:val="009F1001"/>
    <w:rsid w:val="009F1275"/>
    <w:rsid w:val="009F13DA"/>
    <w:rsid w:val="009F1499"/>
    <w:rsid w:val="009F14C7"/>
    <w:rsid w:val="009F14D8"/>
    <w:rsid w:val="009F159D"/>
    <w:rsid w:val="009F1613"/>
    <w:rsid w:val="009F1894"/>
    <w:rsid w:val="009F1CFC"/>
    <w:rsid w:val="009F1F0A"/>
    <w:rsid w:val="009F269D"/>
    <w:rsid w:val="009F2887"/>
    <w:rsid w:val="009F2D69"/>
    <w:rsid w:val="009F2FD6"/>
    <w:rsid w:val="009F3287"/>
    <w:rsid w:val="009F3427"/>
    <w:rsid w:val="009F3434"/>
    <w:rsid w:val="009F352A"/>
    <w:rsid w:val="009F3740"/>
    <w:rsid w:val="009F38DA"/>
    <w:rsid w:val="009F3B3C"/>
    <w:rsid w:val="009F3CB0"/>
    <w:rsid w:val="009F3DC3"/>
    <w:rsid w:val="009F3EB8"/>
    <w:rsid w:val="009F3EDD"/>
    <w:rsid w:val="009F402A"/>
    <w:rsid w:val="009F4453"/>
    <w:rsid w:val="009F46F5"/>
    <w:rsid w:val="009F47B2"/>
    <w:rsid w:val="009F48A3"/>
    <w:rsid w:val="009F4B17"/>
    <w:rsid w:val="009F4B2A"/>
    <w:rsid w:val="009F4B81"/>
    <w:rsid w:val="009F4C35"/>
    <w:rsid w:val="009F4ED1"/>
    <w:rsid w:val="009F504C"/>
    <w:rsid w:val="009F506E"/>
    <w:rsid w:val="009F5081"/>
    <w:rsid w:val="009F50FB"/>
    <w:rsid w:val="009F5168"/>
    <w:rsid w:val="009F5251"/>
    <w:rsid w:val="009F5257"/>
    <w:rsid w:val="009F5369"/>
    <w:rsid w:val="009F5498"/>
    <w:rsid w:val="009F580F"/>
    <w:rsid w:val="009F5C6F"/>
    <w:rsid w:val="009F5CE3"/>
    <w:rsid w:val="009F5D7D"/>
    <w:rsid w:val="009F600E"/>
    <w:rsid w:val="009F60E3"/>
    <w:rsid w:val="009F639D"/>
    <w:rsid w:val="009F63B9"/>
    <w:rsid w:val="009F64CB"/>
    <w:rsid w:val="009F6540"/>
    <w:rsid w:val="009F6630"/>
    <w:rsid w:val="009F6C99"/>
    <w:rsid w:val="009F7044"/>
    <w:rsid w:val="009F719A"/>
    <w:rsid w:val="009F73A2"/>
    <w:rsid w:val="009F75DF"/>
    <w:rsid w:val="009F7703"/>
    <w:rsid w:val="009F775F"/>
    <w:rsid w:val="009F78A3"/>
    <w:rsid w:val="009F7A84"/>
    <w:rsid w:val="009F7C3F"/>
    <w:rsid w:val="009F7C92"/>
    <w:rsid w:val="00A000B2"/>
    <w:rsid w:val="00A000B8"/>
    <w:rsid w:val="00A00546"/>
    <w:rsid w:val="00A00594"/>
    <w:rsid w:val="00A0068B"/>
    <w:rsid w:val="00A0085D"/>
    <w:rsid w:val="00A00AE8"/>
    <w:rsid w:val="00A0104D"/>
    <w:rsid w:val="00A013E3"/>
    <w:rsid w:val="00A0149A"/>
    <w:rsid w:val="00A01752"/>
    <w:rsid w:val="00A0186B"/>
    <w:rsid w:val="00A019D1"/>
    <w:rsid w:val="00A01A36"/>
    <w:rsid w:val="00A01C7F"/>
    <w:rsid w:val="00A01C83"/>
    <w:rsid w:val="00A01D72"/>
    <w:rsid w:val="00A01F4F"/>
    <w:rsid w:val="00A02257"/>
    <w:rsid w:val="00A0228C"/>
    <w:rsid w:val="00A02306"/>
    <w:rsid w:val="00A02A42"/>
    <w:rsid w:val="00A02A87"/>
    <w:rsid w:val="00A02BB7"/>
    <w:rsid w:val="00A02D4D"/>
    <w:rsid w:val="00A0314C"/>
    <w:rsid w:val="00A0327E"/>
    <w:rsid w:val="00A038D3"/>
    <w:rsid w:val="00A038F5"/>
    <w:rsid w:val="00A03ACF"/>
    <w:rsid w:val="00A03BB6"/>
    <w:rsid w:val="00A03CED"/>
    <w:rsid w:val="00A0448F"/>
    <w:rsid w:val="00A0476C"/>
    <w:rsid w:val="00A0493F"/>
    <w:rsid w:val="00A04BF9"/>
    <w:rsid w:val="00A04CA2"/>
    <w:rsid w:val="00A04CE8"/>
    <w:rsid w:val="00A04E94"/>
    <w:rsid w:val="00A04FA9"/>
    <w:rsid w:val="00A0553F"/>
    <w:rsid w:val="00A05D77"/>
    <w:rsid w:val="00A05F4A"/>
    <w:rsid w:val="00A05FC7"/>
    <w:rsid w:val="00A06009"/>
    <w:rsid w:val="00A0628C"/>
    <w:rsid w:val="00A063D7"/>
    <w:rsid w:val="00A06533"/>
    <w:rsid w:val="00A06776"/>
    <w:rsid w:val="00A06899"/>
    <w:rsid w:val="00A06931"/>
    <w:rsid w:val="00A06B91"/>
    <w:rsid w:val="00A06EE2"/>
    <w:rsid w:val="00A06FF7"/>
    <w:rsid w:val="00A07046"/>
    <w:rsid w:val="00A073CA"/>
    <w:rsid w:val="00A077D3"/>
    <w:rsid w:val="00A07A21"/>
    <w:rsid w:val="00A07A4D"/>
    <w:rsid w:val="00A07D04"/>
    <w:rsid w:val="00A100D0"/>
    <w:rsid w:val="00A10256"/>
    <w:rsid w:val="00A10379"/>
    <w:rsid w:val="00A1057E"/>
    <w:rsid w:val="00A106BF"/>
    <w:rsid w:val="00A107D7"/>
    <w:rsid w:val="00A10954"/>
    <w:rsid w:val="00A10B96"/>
    <w:rsid w:val="00A10F24"/>
    <w:rsid w:val="00A10F67"/>
    <w:rsid w:val="00A1100B"/>
    <w:rsid w:val="00A11016"/>
    <w:rsid w:val="00A110B4"/>
    <w:rsid w:val="00A11159"/>
    <w:rsid w:val="00A1126E"/>
    <w:rsid w:val="00A1127D"/>
    <w:rsid w:val="00A114EA"/>
    <w:rsid w:val="00A11502"/>
    <w:rsid w:val="00A115B2"/>
    <w:rsid w:val="00A11CD6"/>
    <w:rsid w:val="00A11CFD"/>
    <w:rsid w:val="00A11E65"/>
    <w:rsid w:val="00A120A8"/>
    <w:rsid w:val="00A120EF"/>
    <w:rsid w:val="00A121DD"/>
    <w:rsid w:val="00A12768"/>
    <w:rsid w:val="00A129E2"/>
    <w:rsid w:val="00A12F58"/>
    <w:rsid w:val="00A12FE5"/>
    <w:rsid w:val="00A13003"/>
    <w:rsid w:val="00A13011"/>
    <w:rsid w:val="00A13203"/>
    <w:rsid w:val="00A1338E"/>
    <w:rsid w:val="00A134B5"/>
    <w:rsid w:val="00A13694"/>
    <w:rsid w:val="00A139AA"/>
    <w:rsid w:val="00A13CD1"/>
    <w:rsid w:val="00A13CDF"/>
    <w:rsid w:val="00A13E8B"/>
    <w:rsid w:val="00A13EB7"/>
    <w:rsid w:val="00A13F64"/>
    <w:rsid w:val="00A13FA7"/>
    <w:rsid w:val="00A13FB4"/>
    <w:rsid w:val="00A14026"/>
    <w:rsid w:val="00A14550"/>
    <w:rsid w:val="00A146EF"/>
    <w:rsid w:val="00A1490B"/>
    <w:rsid w:val="00A149E8"/>
    <w:rsid w:val="00A14CAD"/>
    <w:rsid w:val="00A15055"/>
    <w:rsid w:val="00A15234"/>
    <w:rsid w:val="00A1538E"/>
    <w:rsid w:val="00A1566A"/>
    <w:rsid w:val="00A15763"/>
    <w:rsid w:val="00A15860"/>
    <w:rsid w:val="00A15F2E"/>
    <w:rsid w:val="00A165F9"/>
    <w:rsid w:val="00A166E2"/>
    <w:rsid w:val="00A16D2E"/>
    <w:rsid w:val="00A17585"/>
    <w:rsid w:val="00A176AD"/>
    <w:rsid w:val="00A17A27"/>
    <w:rsid w:val="00A17D27"/>
    <w:rsid w:val="00A17D7A"/>
    <w:rsid w:val="00A17E18"/>
    <w:rsid w:val="00A17E26"/>
    <w:rsid w:val="00A17E5E"/>
    <w:rsid w:val="00A20117"/>
    <w:rsid w:val="00A201F0"/>
    <w:rsid w:val="00A203E2"/>
    <w:rsid w:val="00A20580"/>
    <w:rsid w:val="00A20B32"/>
    <w:rsid w:val="00A21254"/>
    <w:rsid w:val="00A212AD"/>
    <w:rsid w:val="00A213E5"/>
    <w:rsid w:val="00A21511"/>
    <w:rsid w:val="00A21E04"/>
    <w:rsid w:val="00A21E9D"/>
    <w:rsid w:val="00A22088"/>
    <w:rsid w:val="00A2209E"/>
    <w:rsid w:val="00A22376"/>
    <w:rsid w:val="00A22CD8"/>
    <w:rsid w:val="00A22D71"/>
    <w:rsid w:val="00A22F54"/>
    <w:rsid w:val="00A23271"/>
    <w:rsid w:val="00A23608"/>
    <w:rsid w:val="00A2362F"/>
    <w:rsid w:val="00A237E1"/>
    <w:rsid w:val="00A239D5"/>
    <w:rsid w:val="00A23EDF"/>
    <w:rsid w:val="00A2419E"/>
    <w:rsid w:val="00A242F3"/>
    <w:rsid w:val="00A2447A"/>
    <w:rsid w:val="00A24DCA"/>
    <w:rsid w:val="00A25136"/>
    <w:rsid w:val="00A2554C"/>
    <w:rsid w:val="00A25729"/>
    <w:rsid w:val="00A25C5B"/>
    <w:rsid w:val="00A25D7B"/>
    <w:rsid w:val="00A25F78"/>
    <w:rsid w:val="00A2632D"/>
    <w:rsid w:val="00A26749"/>
    <w:rsid w:val="00A26815"/>
    <w:rsid w:val="00A2681B"/>
    <w:rsid w:val="00A26CE0"/>
    <w:rsid w:val="00A26F23"/>
    <w:rsid w:val="00A270C3"/>
    <w:rsid w:val="00A27166"/>
    <w:rsid w:val="00A27941"/>
    <w:rsid w:val="00A27A34"/>
    <w:rsid w:val="00A27B0B"/>
    <w:rsid w:val="00A27CEC"/>
    <w:rsid w:val="00A3037F"/>
    <w:rsid w:val="00A30424"/>
    <w:rsid w:val="00A304A4"/>
    <w:rsid w:val="00A305ED"/>
    <w:rsid w:val="00A30DC9"/>
    <w:rsid w:val="00A30F1D"/>
    <w:rsid w:val="00A312D8"/>
    <w:rsid w:val="00A31421"/>
    <w:rsid w:val="00A31478"/>
    <w:rsid w:val="00A314ED"/>
    <w:rsid w:val="00A318AF"/>
    <w:rsid w:val="00A31B88"/>
    <w:rsid w:val="00A31C58"/>
    <w:rsid w:val="00A31DA4"/>
    <w:rsid w:val="00A31E39"/>
    <w:rsid w:val="00A31E54"/>
    <w:rsid w:val="00A3214A"/>
    <w:rsid w:val="00A3220C"/>
    <w:rsid w:val="00A327AC"/>
    <w:rsid w:val="00A3285A"/>
    <w:rsid w:val="00A331EA"/>
    <w:rsid w:val="00A334C3"/>
    <w:rsid w:val="00A33676"/>
    <w:rsid w:val="00A336B3"/>
    <w:rsid w:val="00A337F3"/>
    <w:rsid w:val="00A3381B"/>
    <w:rsid w:val="00A33BB0"/>
    <w:rsid w:val="00A33C86"/>
    <w:rsid w:val="00A33D7D"/>
    <w:rsid w:val="00A33ECE"/>
    <w:rsid w:val="00A34084"/>
    <w:rsid w:val="00A34412"/>
    <w:rsid w:val="00A344E1"/>
    <w:rsid w:val="00A3454B"/>
    <w:rsid w:val="00A345AD"/>
    <w:rsid w:val="00A346A4"/>
    <w:rsid w:val="00A34715"/>
    <w:rsid w:val="00A34887"/>
    <w:rsid w:val="00A34DB1"/>
    <w:rsid w:val="00A350CC"/>
    <w:rsid w:val="00A35146"/>
    <w:rsid w:val="00A351EB"/>
    <w:rsid w:val="00A352F4"/>
    <w:rsid w:val="00A35391"/>
    <w:rsid w:val="00A35533"/>
    <w:rsid w:val="00A35613"/>
    <w:rsid w:val="00A3578A"/>
    <w:rsid w:val="00A35AD8"/>
    <w:rsid w:val="00A35CDD"/>
    <w:rsid w:val="00A35EE5"/>
    <w:rsid w:val="00A362C9"/>
    <w:rsid w:val="00A36377"/>
    <w:rsid w:val="00A364CB"/>
    <w:rsid w:val="00A36F32"/>
    <w:rsid w:val="00A36FB9"/>
    <w:rsid w:val="00A36FE4"/>
    <w:rsid w:val="00A37061"/>
    <w:rsid w:val="00A370B9"/>
    <w:rsid w:val="00A3713B"/>
    <w:rsid w:val="00A37270"/>
    <w:rsid w:val="00A372FB"/>
    <w:rsid w:val="00A37903"/>
    <w:rsid w:val="00A37C1D"/>
    <w:rsid w:val="00A37F2A"/>
    <w:rsid w:val="00A400CE"/>
    <w:rsid w:val="00A40386"/>
    <w:rsid w:val="00A403B7"/>
    <w:rsid w:val="00A4089F"/>
    <w:rsid w:val="00A40A31"/>
    <w:rsid w:val="00A40A89"/>
    <w:rsid w:val="00A40B15"/>
    <w:rsid w:val="00A40CAB"/>
    <w:rsid w:val="00A40FF4"/>
    <w:rsid w:val="00A413FD"/>
    <w:rsid w:val="00A414BA"/>
    <w:rsid w:val="00A414F0"/>
    <w:rsid w:val="00A416E0"/>
    <w:rsid w:val="00A4171F"/>
    <w:rsid w:val="00A41B66"/>
    <w:rsid w:val="00A41C83"/>
    <w:rsid w:val="00A41D04"/>
    <w:rsid w:val="00A41E8B"/>
    <w:rsid w:val="00A42277"/>
    <w:rsid w:val="00A4230A"/>
    <w:rsid w:val="00A4248E"/>
    <w:rsid w:val="00A42626"/>
    <w:rsid w:val="00A426D8"/>
    <w:rsid w:val="00A4271C"/>
    <w:rsid w:val="00A42735"/>
    <w:rsid w:val="00A4274C"/>
    <w:rsid w:val="00A42757"/>
    <w:rsid w:val="00A42D09"/>
    <w:rsid w:val="00A42DC5"/>
    <w:rsid w:val="00A42E44"/>
    <w:rsid w:val="00A42F87"/>
    <w:rsid w:val="00A43180"/>
    <w:rsid w:val="00A43187"/>
    <w:rsid w:val="00A43375"/>
    <w:rsid w:val="00A43535"/>
    <w:rsid w:val="00A43807"/>
    <w:rsid w:val="00A438D2"/>
    <w:rsid w:val="00A43B40"/>
    <w:rsid w:val="00A43B66"/>
    <w:rsid w:val="00A43D08"/>
    <w:rsid w:val="00A43D96"/>
    <w:rsid w:val="00A43D9E"/>
    <w:rsid w:val="00A43E0C"/>
    <w:rsid w:val="00A43E6C"/>
    <w:rsid w:val="00A44007"/>
    <w:rsid w:val="00A44207"/>
    <w:rsid w:val="00A4425E"/>
    <w:rsid w:val="00A44356"/>
    <w:rsid w:val="00A44474"/>
    <w:rsid w:val="00A44515"/>
    <w:rsid w:val="00A44731"/>
    <w:rsid w:val="00A447FD"/>
    <w:rsid w:val="00A4486F"/>
    <w:rsid w:val="00A44C29"/>
    <w:rsid w:val="00A44D0F"/>
    <w:rsid w:val="00A44D82"/>
    <w:rsid w:val="00A44F73"/>
    <w:rsid w:val="00A451F7"/>
    <w:rsid w:val="00A4543F"/>
    <w:rsid w:val="00A45677"/>
    <w:rsid w:val="00A45752"/>
    <w:rsid w:val="00A457CE"/>
    <w:rsid w:val="00A4587A"/>
    <w:rsid w:val="00A458B9"/>
    <w:rsid w:val="00A45C2B"/>
    <w:rsid w:val="00A45E7B"/>
    <w:rsid w:val="00A4622F"/>
    <w:rsid w:val="00A46288"/>
    <w:rsid w:val="00A4628C"/>
    <w:rsid w:val="00A462D5"/>
    <w:rsid w:val="00A462EE"/>
    <w:rsid w:val="00A467BC"/>
    <w:rsid w:val="00A46C21"/>
    <w:rsid w:val="00A46E8D"/>
    <w:rsid w:val="00A46FD3"/>
    <w:rsid w:val="00A470A7"/>
    <w:rsid w:val="00A470F3"/>
    <w:rsid w:val="00A473A2"/>
    <w:rsid w:val="00A473F9"/>
    <w:rsid w:val="00A474A8"/>
    <w:rsid w:val="00A47601"/>
    <w:rsid w:val="00A477B8"/>
    <w:rsid w:val="00A47CA7"/>
    <w:rsid w:val="00A47DC8"/>
    <w:rsid w:val="00A47E53"/>
    <w:rsid w:val="00A47EBA"/>
    <w:rsid w:val="00A50023"/>
    <w:rsid w:val="00A50514"/>
    <w:rsid w:val="00A5079E"/>
    <w:rsid w:val="00A507CB"/>
    <w:rsid w:val="00A508A1"/>
    <w:rsid w:val="00A508B0"/>
    <w:rsid w:val="00A50A11"/>
    <w:rsid w:val="00A51267"/>
    <w:rsid w:val="00A51355"/>
    <w:rsid w:val="00A5150C"/>
    <w:rsid w:val="00A51660"/>
    <w:rsid w:val="00A51806"/>
    <w:rsid w:val="00A51ABC"/>
    <w:rsid w:val="00A51C81"/>
    <w:rsid w:val="00A51D5C"/>
    <w:rsid w:val="00A51F69"/>
    <w:rsid w:val="00A521CF"/>
    <w:rsid w:val="00A521FB"/>
    <w:rsid w:val="00A52491"/>
    <w:rsid w:val="00A526CD"/>
    <w:rsid w:val="00A527CD"/>
    <w:rsid w:val="00A52B95"/>
    <w:rsid w:val="00A530D0"/>
    <w:rsid w:val="00A5354F"/>
    <w:rsid w:val="00A5363A"/>
    <w:rsid w:val="00A53761"/>
    <w:rsid w:val="00A538BE"/>
    <w:rsid w:val="00A53ED2"/>
    <w:rsid w:val="00A543ED"/>
    <w:rsid w:val="00A5451D"/>
    <w:rsid w:val="00A54537"/>
    <w:rsid w:val="00A54B6B"/>
    <w:rsid w:val="00A54F91"/>
    <w:rsid w:val="00A54FEB"/>
    <w:rsid w:val="00A5511B"/>
    <w:rsid w:val="00A55499"/>
    <w:rsid w:val="00A55BB8"/>
    <w:rsid w:val="00A55CE8"/>
    <w:rsid w:val="00A56203"/>
    <w:rsid w:val="00A564C2"/>
    <w:rsid w:val="00A565E4"/>
    <w:rsid w:val="00A56728"/>
    <w:rsid w:val="00A56996"/>
    <w:rsid w:val="00A56C3A"/>
    <w:rsid w:val="00A56F1E"/>
    <w:rsid w:val="00A5773D"/>
    <w:rsid w:val="00A60083"/>
    <w:rsid w:val="00A60502"/>
    <w:rsid w:val="00A60BF9"/>
    <w:rsid w:val="00A60D98"/>
    <w:rsid w:val="00A610C4"/>
    <w:rsid w:val="00A6122D"/>
    <w:rsid w:val="00A6140C"/>
    <w:rsid w:val="00A617B9"/>
    <w:rsid w:val="00A61833"/>
    <w:rsid w:val="00A61C58"/>
    <w:rsid w:val="00A61C93"/>
    <w:rsid w:val="00A61EE2"/>
    <w:rsid w:val="00A620ED"/>
    <w:rsid w:val="00A62B56"/>
    <w:rsid w:val="00A62E18"/>
    <w:rsid w:val="00A6302E"/>
    <w:rsid w:val="00A632EE"/>
    <w:rsid w:val="00A63415"/>
    <w:rsid w:val="00A6355C"/>
    <w:rsid w:val="00A640D4"/>
    <w:rsid w:val="00A6461C"/>
    <w:rsid w:val="00A64694"/>
    <w:rsid w:val="00A646B8"/>
    <w:rsid w:val="00A64755"/>
    <w:rsid w:val="00A647C6"/>
    <w:rsid w:val="00A648B6"/>
    <w:rsid w:val="00A64990"/>
    <w:rsid w:val="00A64B4F"/>
    <w:rsid w:val="00A64F50"/>
    <w:rsid w:val="00A650E4"/>
    <w:rsid w:val="00A654C8"/>
    <w:rsid w:val="00A6557E"/>
    <w:rsid w:val="00A6566A"/>
    <w:rsid w:val="00A657D9"/>
    <w:rsid w:val="00A658C0"/>
    <w:rsid w:val="00A6593E"/>
    <w:rsid w:val="00A65A6F"/>
    <w:rsid w:val="00A65EAE"/>
    <w:rsid w:val="00A6601E"/>
    <w:rsid w:val="00A66124"/>
    <w:rsid w:val="00A6620E"/>
    <w:rsid w:val="00A664C5"/>
    <w:rsid w:val="00A665B1"/>
    <w:rsid w:val="00A66666"/>
    <w:rsid w:val="00A66685"/>
    <w:rsid w:val="00A667FB"/>
    <w:rsid w:val="00A668E5"/>
    <w:rsid w:val="00A669A7"/>
    <w:rsid w:val="00A66B0C"/>
    <w:rsid w:val="00A66DC0"/>
    <w:rsid w:val="00A66E4F"/>
    <w:rsid w:val="00A67067"/>
    <w:rsid w:val="00A67316"/>
    <w:rsid w:val="00A67509"/>
    <w:rsid w:val="00A67524"/>
    <w:rsid w:val="00A67974"/>
    <w:rsid w:val="00A6798F"/>
    <w:rsid w:val="00A704C5"/>
    <w:rsid w:val="00A708F7"/>
    <w:rsid w:val="00A70F43"/>
    <w:rsid w:val="00A71027"/>
    <w:rsid w:val="00A7110D"/>
    <w:rsid w:val="00A71356"/>
    <w:rsid w:val="00A7145F"/>
    <w:rsid w:val="00A71473"/>
    <w:rsid w:val="00A71540"/>
    <w:rsid w:val="00A71658"/>
    <w:rsid w:val="00A71665"/>
    <w:rsid w:val="00A7170E"/>
    <w:rsid w:val="00A7182A"/>
    <w:rsid w:val="00A71C02"/>
    <w:rsid w:val="00A71CD2"/>
    <w:rsid w:val="00A71EF2"/>
    <w:rsid w:val="00A71EFD"/>
    <w:rsid w:val="00A720E5"/>
    <w:rsid w:val="00A7219C"/>
    <w:rsid w:val="00A72261"/>
    <w:rsid w:val="00A722B4"/>
    <w:rsid w:val="00A722B8"/>
    <w:rsid w:val="00A724A8"/>
    <w:rsid w:val="00A724CD"/>
    <w:rsid w:val="00A72832"/>
    <w:rsid w:val="00A72A44"/>
    <w:rsid w:val="00A72CD2"/>
    <w:rsid w:val="00A72D61"/>
    <w:rsid w:val="00A72F53"/>
    <w:rsid w:val="00A730AA"/>
    <w:rsid w:val="00A7341B"/>
    <w:rsid w:val="00A73516"/>
    <w:rsid w:val="00A73659"/>
    <w:rsid w:val="00A7380D"/>
    <w:rsid w:val="00A73852"/>
    <w:rsid w:val="00A73AD6"/>
    <w:rsid w:val="00A7402E"/>
    <w:rsid w:val="00A7422F"/>
    <w:rsid w:val="00A742A3"/>
    <w:rsid w:val="00A7467D"/>
    <w:rsid w:val="00A7475C"/>
    <w:rsid w:val="00A74766"/>
    <w:rsid w:val="00A7476C"/>
    <w:rsid w:val="00A748F1"/>
    <w:rsid w:val="00A749AE"/>
    <w:rsid w:val="00A74A23"/>
    <w:rsid w:val="00A74BD9"/>
    <w:rsid w:val="00A74DBB"/>
    <w:rsid w:val="00A74EED"/>
    <w:rsid w:val="00A74FD6"/>
    <w:rsid w:val="00A7546F"/>
    <w:rsid w:val="00A75489"/>
    <w:rsid w:val="00A75606"/>
    <w:rsid w:val="00A75983"/>
    <w:rsid w:val="00A75AA6"/>
    <w:rsid w:val="00A75D26"/>
    <w:rsid w:val="00A7633A"/>
    <w:rsid w:val="00A767AD"/>
    <w:rsid w:val="00A768A5"/>
    <w:rsid w:val="00A76F12"/>
    <w:rsid w:val="00A770A0"/>
    <w:rsid w:val="00A7739D"/>
    <w:rsid w:val="00A7748E"/>
    <w:rsid w:val="00A7755D"/>
    <w:rsid w:val="00A77B39"/>
    <w:rsid w:val="00A77D30"/>
    <w:rsid w:val="00A77E0E"/>
    <w:rsid w:val="00A77EB8"/>
    <w:rsid w:val="00A77F39"/>
    <w:rsid w:val="00A80048"/>
    <w:rsid w:val="00A8056E"/>
    <w:rsid w:val="00A805BB"/>
    <w:rsid w:val="00A80874"/>
    <w:rsid w:val="00A808FC"/>
    <w:rsid w:val="00A80EFF"/>
    <w:rsid w:val="00A81122"/>
    <w:rsid w:val="00A8113B"/>
    <w:rsid w:val="00A81154"/>
    <w:rsid w:val="00A812D6"/>
    <w:rsid w:val="00A813F6"/>
    <w:rsid w:val="00A81D0C"/>
    <w:rsid w:val="00A81DE6"/>
    <w:rsid w:val="00A82222"/>
    <w:rsid w:val="00A82298"/>
    <w:rsid w:val="00A82304"/>
    <w:rsid w:val="00A8243F"/>
    <w:rsid w:val="00A82491"/>
    <w:rsid w:val="00A824D4"/>
    <w:rsid w:val="00A82737"/>
    <w:rsid w:val="00A829F7"/>
    <w:rsid w:val="00A82CAE"/>
    <w:rsid w:val="00A82E12"/>
    <w:rsid w:val="00A83367"/>
    <w:rsid w:val="00A83457"/>
    <w:rsid w:val="00A83488"/>
    <w:rsid w:val="00A8359C"/>
    <w:rsid w:val="00A83D57"/>
    <w:rsid w:val="00A8470C"/>
    <w:rsid w:val="00A84723"/>
    <w:rsid w:val="00A84C76"/>
    <w:rsid w:val="00A84D0B"/>
    <w:rsid w:val="00A850A4"/>
    <w:rsid w:val="00A851B1"/>
    <w:rsid w:val="00A8521E"/>
    <w:rsid w:val="00A85257"/>
    <w:rsid w:val="00A8543A"/>
    <w:rsid w:val="00A85632"/>
    <w:rsid w:val="00A8590A"/>
    <w:rsid w:val="00A859C2"/>
    <w:rsid w:val="00A85E3D"/>
    <w:rsid w:val="00A85F2E"/>
    <w:rsid w:val="00A862BF"/>
    <w:rsid w:val="00A862D7"/>
    <w:rsid w:val="00A8649C"/>
    <w:rsid w:val="00A8659A"/>
    <w:rsid w:val="00A86624"/>
    <w:rsid w:val="00A86892"/>
    <w:rsid w:val="00A87257"/>
    <w:rsid w:val="00A87259"/>
    <w:rsid w:val="00A87388"/>
    <w:rsid w:val="00A87557"/>
    <w:rsid w:val="00A87697"/>
    <w:rsid w:val="00A87890"/>
    <w:rsid w:val="00A87923"/>
    <w:rsid w:val="00A87946"/>
    <w:rsid w:val="00A879CE"/>
    <w:rsid w:val="00A87BD4"/>
    <w:rsid w:val="00A87CF2"/>
    <w:rsid w:val="00A87E7A"/>
    <w:rsid w:val="00A87F7E"/>
    <w:rsid w:val="00A9021E"/>
    <w:rsid w:val="00A90352"/>
    <w:rsid w:val="00A90383"/>
    <w:rsid w:val="00A90519"/>
    <w:rsid w:val="00A90A99"/>
    <w:rsid w:val="00A90FDA"/>
    <w:rsid w:val="00A911F2"/>
    <w:rsid w:val="00A91379"/>
    <w:rsid w:val="00A914AF"/>
    <w:rsid w:val="00A914F2"/>
    <w:rsid w:val="00A917DD"/>
    <w:rsid w:val="00A91A9A"/>
    <w:rsid w:val="00A91B99"/>
    <w:rsid w:val="00A91BB6"/>
    <w:rsid w:val="00A92114"/>
    <w:rsid w:val="00A922AC"/>
    <w:rsid w:val="00A92375"/>
    <w:rsid w:val="00A92406"/>
    <w:rsid w:val="00A924CD"/>
    <w:rsid w:val="00A92905"/>
    <w:rsid w:val="00A9294F"/>
    <w:rsid w:val="00A92A25"/>
    <w:rsid w:val="00A92C48"/>
    <w:rsid w:val="00A92CBD"/>
    <w:rsid w:val="00A93234"/>
    <w:rsid w:val="00A93442"/>
    <w:rsid w:val="00A935FA"/>
    <w:rsid w:val="00A93753"/>
    <w:rsid w:val="00A937C7"/>
    <w:rsid w:val="00A93806"/>
    <w:rsid w:val="00A938C2"/>
    <w:rsid w:val="00A93989"/>
    <w:rsid w:val="00A939A4"/>
    <w:rsid w:val="00A93B33"/>
    <w:rsid w:val="00A93CAB"/>
    <w:rsid w:val="00A93E02"/>
    <w:rsid w:val="00A94211"/>
    <w:rsid w:val="00A946DF"/>
    <w:rsid w:val="00A9483F"/>
    <w:rsid w:val="00A94DAE"/>
    <w:rsid w:val="00A94E8D"/>
    <w:rsid w:val="00A9522D"/>
    <w:rsid w:val="00A95259"/>
    <w:rsid w:val="00A95278"/>
    <w:rsid w:val="00A95572"/>
    <w:rsid w:val="00A957DB"/>
    <w:rsid w:val="00A95AFE"/>
    <w:rsid w:val="00A95CAE"/>
    <w:rsid w:val="00A95CC2"/>
    <w:rsid w:val="00A95D6C"/>
    <w:rsid w:val="00A95D99"/>
    <w:rsid w:val="00A95E90"/>
    <w:rsid w:val="00A95EAA"/>
    <w:rsid w:val="00A95EB5"/>
    <w:rsid w:val="00A95F28"/>
    <w:rsid w:val="00A95F3A"/>
    <w:rsid w:val="00A95F65"/>
    <w:rsid w:val="00A96196"/>
    <w:rsid w:val="00A96449"/>
    <w:rsid w:val="00A964AB"/>
    <w:rsid w:val="00A965C9"/>
    <w:rsid w:val="00A96944"/>
    <w:rsid w:val="00A96A2C"/>
    <w:rsid w:val="00A96DC9"/>
    <w:rsid w:val="00A97890"/>
    <w:rsid w:val="00A97ABB"/>
    <w:rsid w:val="00A97D1F"/>
    <w:rsid w:val="00A97DDE"/>
    <w:rsid w:val="00AA076D"/>
    <w:rsid w:val="00AA0878"/>
    <w:rsid w:val="00AA08FF"/>
    <w:rsid w:val="00AA0BAA"/>
    <w:rsid w:val="00AA0DDF"/>
    <w:rsid w:val="00AA0EB3"/>
    <w:rsid w:val="00AA100E"/>
    <w:rsid w:val="00AA14CC"/>
    <w:rsid w:val="00AA166F"/>
    <w:rsid w:val="00AA18B2"/>
    <w:rsid w:val="00AA1AAC"/>
    <w:rsid w:val="00AA1C43"/>
    <w:rsid w:val="00AA1CB6"/>
    <w:rsid w:val="00AA1EC3"/>
    <w:rsid w:val="00AA2463"/>
    <w:rsid w:val="00AA25E2"/>
    <w:rsid w:val="00AA25F0"/>
    <w:rsid w:val="00AA260C"/>
    <w:rsid w:val="00AA26C2"/>
    <w:rsid w:val="00AA275A"/>
    <w:rsid w:val="00AA28E6"/>
    <w:rsid w:val="00AA28E7"/>
    <w:rsid w:val="00AA2C48"/>
    <w:rsid w:val="00AA2F5E"/>
    <w:rsid w:val="00AA302F"/>
    <w:rsid w:val="00AA32E1"/>
    <w:rsid w:val="00AA32E7"/>
    <w:rsid w:val="00AA33AC"/>
    <w:rsid w:val="00AA34D6"/>
    <w:rsid w:val="00AA34EF"/>
    <w:rsid w:val="00AA353F"/>
    <w:rsid w:val="00AA384A"/>
    <w:rsid w:val="00AA3937"/>
    <w:rsid w:val="00AA39B3"/>
    <w:rsid w:val="00AA3AEA"/>
    <w:rsid w:val="00AA3B49"/>
    <w:rsid w:val="00AA3B6B"/>
    <w:rsid w:val="00AA3BF2"/>
    <w:rsid w:val="00AA3E05"/>
    <w:rsid w:val="00AA3E94"/>
    <w:rsid w:val="00AA413A"/>
    <w:rsid w:val="00AA41A2"/>
    <w:rsid w:val="00AA45A4"/>
    <w:rsid w:val="00AA46E9"/>
    <w:rsid w:val="00AA4810"/>
    <w:rsid w:val="00AA4DA7"/>
    <w:rsid w:val="00AA5195"/>
    <w:rsid w:val="00AA52EA"/>
    <w:rsid w:val="00AA5317"/>
    <w:rsid w:val="00AA56E0"/>
    <w:rsid w:val="00AA56E8"/>
    <w:rsid w:val="00AA5DC6"/>
    <w:rsid w:val="00AA5E6E"/>
    <w:rsid w:val="00AA5FC0"/>
    <w:rsid w:val="00AA602F"/>
    <w:rsid w:val="00AA605B"/>
    <w:rsid w:val="00AA64E8"/>
    <w:rsid w:val="00AA667F"/>
    <w:rsid w:val="00AA6914"/>
    <w:rsid w:val="00AA6AA6"/>
    <w:rsid w:val="00AA6ABD"/>
    <w:rsid w:val="00AA6C3A"/>
    <w:rsid w:val="00AA6D08"/>
    <w:rsid w:val="00AA6D95"/>
    <w:rsid w:val="00AA6F45"/>
    <w:rsid w:val="00AA6F58"/>
    <w:rsid w:val="00AA6FEE"/>
    <w:rsid w:val="00AA7076"/>
    <w:rsid w:val="00AA7238"/>
    <w:rsid w:val="00AA76AB"/>
    <w:rsid w:val="00AA77E8"/>
    <w:rsid w:val="00AA78E9"/>
    <w:rsid w:val="00AA7B9A"/>
    <w:rsid w:val="00AA7DFA"/>
    <w:rsid w:val="00AA7E4D"/>
    <w:rsid w:val="00AA7F27"/>
    <w:rsid w:val="00AA7F53"/>
    <w:rsid w:val="00AB0105"/>
    <w:rsid w:val="00AB02C1"/>
    <w:rsid w:val="00AB0375"/>
    <w:rsid w:val="00AB0859"/>
    <w:rsid w:val="00AB0A15"/>
    <w:rsid w:val="00AB0CC0"/>
    <w:rsid w:val="00AB0D45"/>
    <w:rsid w:val="00AB0E31"/>
    <w:rsid w:val="00AB0E4C"/>
    <w:rsid w:val="00AB0EAB"/>
    <w:rsid w:val="00AB1036"/>
    <w:rsid w:val="00AB108D"/>
    <w:rsid w:val="00AB12C7"/>
    <w:rsid w:val="00AB1415"/>
    <w:rsid w:val="00AB17E4"/>
    <w:rsid w:val="00AB18AB"/>
    <w:rsid w:val="00AB19C0"/>
    <w:rsid w:val="00AB1BBC"/>
    <w:rsid w:val="00AB1D31"/>
    <w:rsid w:val="00AB1EC7"/>
    <w:rsid w:val="00AB2395"/>
    <w:rsid w:val="00AB28AF"/>
    <w:rsid w:val="00AB2A67"/>
    <w:rsid w:val="00AB2B1C"/>
    <w:rsid w:val="00AB2B4F"/>
    <w:rsid w:val="00AB2E5A"/>
    <w:rsid w:val="00AB3221"/>
    <w:rsid w:val="00AB3225"/>
    <w:rsid w:val="00AB3316"/>
    <w:rsid w:val="00AB360D"/>
    <w:rsid w:val="00AB364B"/>
    <w:rsid w:val="00AB36A4"/>
    <w:rsid w:val="00AB381B"/>
    <w:rsid w:val="00AB3931"/>
    <w:rsid w:val="00AB3A45"/>
    <w:rsid w:val="00AB4288"/>
    <w:rsid w:val="00AB4457"/>
    <w:rsid w:val="00AB4625"/>
    <w:rsid w:val="00AB4946"/>
    <w:rsid w:val="00AB4AB2"/>
    <w:rsid w:val="00AB4D87"/>
    <w:rsid w:val="00AB4F1B"/>
    <w:rsid w:val="00AB4FB6"/>
    <w:rsid w:val="00AB536B"/>
    <w:rsid w:val="00AB550E"/>
    <w:rsid w:val="00AB56AC"/>
    <w:rsid w:val="00AB57CB"/>
    <w:rsid w:val="00AB5B36"/>
    <w:rsid w:val="00AB5D8A"/>
    <w:rsid w:val="00AB5FD4"/>
    <w:rsid w:val="00AB6418"/>
    <w:rsid w:val="00AB6490"/>
    <w:rsid w:val="00AB6584"/>
    <w:rsid w:val="00AB65B7"/>
    <w:rsid w:val="00AB65D2"/>
    <w:rsid w:val="00AB68AD"/>
    <w:rsid w:val="00AB69A0"/>
    <w:rsid w:val="00AB69C9"/>
    <w:rsid w:val="00AB6D05"/>
    <w:rsid w:val="00AB72B8"/>
    <w:rsid w:val="00AB731E"/>
    <w:rsid w:val="00AB73C4"/>
    <w:rsid w:val="00AB75BC"/>
    <w:rsid w:val="00AB7A5B"/>
    <w:rsid w:val="00AB7AC9"/>
    <w:rsid w:val="00AB7D6C"/>
    <w:rsid w:val="00AB7D7D"/>
    <w:rsid w:val="00AB7EBF"/>
    <w:rsid w:val="00AB7F6F"/>
    <w:rsid w:val="00AC0ADC"/>
    <w:rsid w:val="00AC0B6A"/>
    <w:rsid w:val="00AC0D28"/>
    <w:rsid w:val="00AC0F7F"/>
    <w:rsid w:val="00AC1228"/>
    <w:rsid w:val="00AC18CD"/>
    <w:rsid w:val="00AC1935"/>
    <w:rsid w:val="00AC20C7"/>
    <w:rsid w:val="00AC20EE"/>
    <w:rsid w:val="00AC228B"/>
    <w:rsid w:val="00AC2342"/>
    <w:rsid w:val="00AC2418"/>
    <w:rsid w:val="00AC2602"/>
    <w:rsid w:val="00AC262C"/>
    <w:rsid w:val="00AC2900"/>
    <w:rsid w:val="00AC2987"/>
    <w:rsid w:val="00AC29BF"/>
    <w:rsid w:val="00AC2A22"/>
    <w:rsid w:val="00AC2A29"/>
    <w:rsid w:val="00AC2B7E"/>
    <w:rsid w:val="00AC2D2C"/>
    <w:rsid w:val="00AC2D35"/>
    <w:rsid w:val="00AC2D50"/>
    <w:rsid w:val="00AC3068"/>
    <w:rsid w:val="00AC3190"/>
    <w:rsid w:val="00AC384A"/>
    <w:rsid w:val="00AC3A48"/>
    <w:rsid w:val="00AC3A76"/>
    <w:rsid w:val="00AC40E7"/>
    <w:rsid w:val="00AC4151"/>
    <w:rsid w:val="00AC4595"/>
    <w:rsid w:val="00AC4792"/>
    <w:rsid w:val="00AC47E7"/>
    <w:rsid w:val="00AC49CC"/>
    <w:rsid w:val="00AC4B69"/>
    <w:rsid w:val="00AC4BEC"/>
    <w:rsid w:val="00AC4C20"/>
    <w:rsid w:val="00AC5881"/>
    <w:rsid w:val="00AC5949"/>
    <w:rsid w:val="00AC601D"/>
    <w:rsid w:val="00AC6205"/>
    <w:rsid w:val="00AC7031"/>
    <w:rsid w:val="00AC758A"/>
    <w:rsid w:val="00AC7756"/>
    <w:rsid w:val="00AC795D"/>
    <w:rsid w:val="00AC7A16"/>
    <w:rsid w:val="00AC7A23"/>
    <w:rsid w:val="00AC7A24"/>
    <w:rsid w:val="00AC7AFD"/>
    <w:rsid w:val="00AC7BFF"/>
    <w:rsid w:val="00AC7E0E"/>
    <w:rsid w:val="00AC7F58"/>
    <w:rsid w:val="00AD0069"/>
    <w:rsid w:val="00AD00D1"/>
    <w:rsid w:val="00AD06EE"/>
    <w:rsid w:val="00AD077F"/>
    <w:rsid w:val="00AD0832"/>
    <w:rsid w:val="00AD0A8D"/>
    <w:rsid w:val="00AD0C63"/>
    <w:rsid w:val="00AD0F8D"/>
    <w:rsid w:val="00AD126C"/>
    <w:rsid w:val="00AD15B4"/>
    <w:rsid w:val="00AD170C"/>
    <w:rsid w:val="00AD1731"/>
    <w:rsid w:val="00AD18C0"/>
    <w:rsid w:val="00AD18DC"/>
    <w:rsid w:val="00AD1A83"/>
    <w:rsid w:val="00AD1A92"/>
    <w:rsid w:val="00AD1B1E"/>
    <w:rsid w:val="00AD2060"/>
    <w:rsid w:val="00AD20F1"/>
    <w:rsid w:val="00AD22ED"/>
    <w:rsid w:val="00AD2434"/>
    <w:rsid w:val="00AD248E"/>
    <w:rsid w:val="00AD2637"/>
    <w:rsid w:val="00AD26E6"/>
    <w:rsid w:val="00AD2A88"/>
    <w:rsid w:val="00AD2C66"/>
    <w:rsid w:val="00AD2D92"/>
    <w:rsid w:val="00AD2E28"/>
    <w:rsid w:val="00AD3043"/>
    <w:rsid w:val="00AD34D6"/>
    <w:rsid w:val="00AD3583"/>
    <w:rsid w:val="00AD363F"/>
    <w:rsid w:val="00AD37F0"/>
    <w:rsid w:val="00AD3885"/>
    <w:rsid w:val="00AD3C14"/>
    <w:rsid w:val="00AD3D35"/>
    <w:rsid w:val="00AD4293"/>
    <w:rsid w:val="00AD4374"/>
    <w:rsid w:val="00AD4387"/>
    <w:rsid w:val="00AD4480"/>
    <w:rsid w:val="00AD4532"/>
    <w:rsid w:val="00AD4573"/>
    <w:rsid w:val="00AD47E7"/>
    <w:rsid w:val="00AD4B1D"/>
    <w:rsid w:val="00AD4C87"/>
    <w:rsid w:val="00AD4CDB"/>
    <w:rsid w:val="00AD4E52"/>
    <w:rsid w:val="00AD4FDE"/>
    <w:rsid w:val="00AD501F"/>
    <w:rsid w:val="00AD52C9"/>
    <w:rsid w:val="00AD583A"/>
    <w:rsid w:val="00AD5863"/>
    <w:rsid w:val="00AD5C11"/>
    <w:rsid w:val="00AD5D5B"/>
    <w:rsid w:val="00AD6124"/>
    <w:rsid w:val="00AD651E"/>
    <w:rsid w:val="00AD6615"/>
    <w:rsid w:val="00AD68D4"/>
    <w:rsid w:val="00AD6970"/>
    <w:rsid w:val="00AD6C48"/>
    <w:rsid w:val="00AD6CB2"/>
    <w:rsid w:val="00AD6ED0"/>
    <w:rsid w:val="00AD715E"/>
    <w:rsid w:val="00AD716C"/>
    <w:rsid w:val="00AD7240"/>
    <w:rsid w:val="00AD73A1"/>
    <w:rsid w:val="00AD7569"/>
    <w:rsid w:val="00AD75A0"/>
    <w:rsid w:val="00AD79DD"/>
    <w:rsid w:val="00AD7B5C"/>
    <w:rsid w:val="00AD7FF8"/>
    <w:rsid w:val="00AE0070"/>
    <w:rsid w:val="00AE03F3"/>
    <w:rsid w:val="00AE0546"/>
    <w:rsid w:val="00AE0571"/>
    <w:rsid w:val="00AE05BC"/>
    <w:rsid w:val="00AE05BE"/>
    <w:rsid w:val="00AE0939"/>
    <w:rsid w:val="00AE0D13"/>
    <w:rsid w:val="00AE1463"/>
    <w:rsid w:val="00AE150D"/>
    <w:rsid w:val="00AE1536"/>
    <w:rsid w:val="00AE1759"/>
    <w:rsid w:val="00AE1878"/>
    <w:rsid w:val="00AE1AF4"/>
    <w:rsid w:val="00AE1C15"/>
    <w:rsid w:val="00AE1C33"/>
    <w:rsid w:val="00AE1C48"/>
    <w:rsid w:val="00AE1C85"/>
    <w:rsid w:val="00AE236D"/>
    <w:rsid w:val="00AE23F5"/>
    <w:rsid w:val="00AE252C"/>
    <w:rsid w:val="00AE2586"/>
    <w:rsid w:val="00AE288F"/>
    <w:rsid w:val="00AE2A05"/>
    <w:rsid w:val="00AE2F37"/>
    <w:rsid w:val="00AE2FAE"/>
    <w:rsid w:val="00AE32C2"/>
    <w:rsid w:val="00AE33E7"/>
    <w:rsid w:val="00AE37A2"/>
    <w:rsid w:val="00AE3993"/>
    <w:rsid w:val="00AE399F"/>
    <w:rsid w:val="00AE3A64"/>
    <w:rsid w:val="00AE3B6E"/>
    <w:rsid w:val="00AE3CE4"/>
    <w:rsid w:val="00AE3D8A"/>
    <w:rsid w:val="00AE3F2B"/>
    <w:rsid w:val="00AE4061"/>
    <w:rsid w:val="00AE4101"/>
    <w:rsid w:val="00AE410B"/>
    <w:rsid w:val="00AE4196"/>
    <w:rsid w:val="00AE42B0"/>
    <w:rsid w:val="00AE4528"/>
    <w:rsid w:val="00AE4829"/>
    <w:rsid w:val="00AE4966"/>
    <w:rsid w:val="00AE4981"/>
    <w:rsid w:val="00AE4D21"/>
    <w:rsid w:val="00AE4D49"/>
    <w:rsid w:val="00AE52A2"/>
    <w:rsid w:val="00AE53A9"/>
    <w:rsid w:val="00AE5417"/>
    <w:rsid w:val="00AE54BA"/>
    <w:rsid w:val="00AE54CF"/>
    <w:rsid w:val="00AE5518"/>
    <w:rsid w:val="00AE5E11"/>
    <w:rsid w:val="00AE6DBD"/>
    <w:rsid w:val="00AE6E03"/>
    <w:rsid w:val="00AE6E5D"/>
    <w:rsid w:val="00AE6F86"/>
    <w:rsid w:val="00AE6FB3"/>
    <w:rsid w:val="00AE7178"/>
    <w:rsid w:val="00AE7257"/>
    <w:rsid w:val="00AE742C"/>
    <w:rsid w:val="00AE7477"/>
    <w:rsid w:val="00AE74A9"/>
    <w:rsid w:val="00AE78CF"/>
    <w:rsid w:val="00AE7914"/>
    <w:rsid w:val="00AE7991"/>
    <w:rsid w:val="00AE7A4A"/>
    <w:rsid w:val="00AE7AEC"/>
    <w:rsid w:val="00AE7CC4"/>
    <w:rsid w:val="00AF017E"/>
    <w:rsid w:val="00AF02A4"/>
    <w:rsid w:val="00AF034B"/>
    <w:rsid w:val="00AF03B3"/>
    <w:rsid w:val="00AF05D8"/>
    <w:rsid w:val="00AF067C"/>
    <w:rsid w:val="00AF06D7"/>
    <w:rsid w:val="00AF0A9C"/>
    <w:rsid w:val="00AF0CE8"/>
    <w:rsid w:val="00AF0DEA"/>
    <w:rsid w:val="00AF10EC"/>
    <w:rsid w:val="00AF1189"/>
    <w:rsid w:val="00AF125F"/>
    <w:rsid w:val="00AF1361"/>
    <w:rsid w:val="00AF1387"/>
    <w:rsid w:val="00AF13CD"/>
    <w:rsid w:val="00AF1571"/>
    <w:rsid w:val="00AF1860"/>
    <w:rsid w:val="00AF1B25"/>
    <w:rsid w:val="00AF1B6C"/>
    <w:rsid w:val="00AF1DB2"/>
    <w:rsid w:val="00AF1DC5"/>
    <w:rsid w:val="00AF1F80"/>
    <w:rsid w:val="00AF214E"/>
    <w:rsid w:val="00AF239A"/>
    <w:rsid w:val="00AF244F"/>
    <w:rsid w:val="00AF24EE"/>
    <w:rsid w:val="00AF2699"/>
    <w:rsid w:val="00AF2771"/>
    <w:rsid w:val="00AF2804"/>
    <w:rsid w:val="00AF2A4D"/>
    <w:rsid w:val="00AF2CDE"/>
    <w:rsid w:val="00AF2FE4"/>
    <w:rsid w:val="00AF3429"/>
    <w:rsid w:val="00AF34E6"/>
    <w:rsid w:val="00AF396B"/>
    <w:rsid w:val="00AF3BF7"/>
    <w:rsid w:val="00AF3C0B"/>
    <w:rsid w:val="00AF3D33"/>
    <w:rsid w:val="00AF3DC5"/>
    <w:rsid w:val="00AF3E12"/>
    <w:rsid w:val="00AF3F19"/>
    <w:rsid w:val="00AF3FFC"/>
    <w:rsid w:val="00AF408D"/>
    <w:rsid w:val="00AF41ED"/>
    <w:rsid w:val="00AF4264"/>
    <w:rsid w:val="00AF44FA"/>
    <w:rsid w:val="00AF471D"/>
    <w:rsid w:val="00AF4880"/>
    <w:rsid w:val="00AF48D4"/>
    <w:rsid w:val="00AF4BFB"/>
    <w:rsid w:val="00AF4D73"/>
    <w:rsid w:val="00AF4F90"/>
    <w:rsid w:val="00AF521C"/>
    <w:rsid w:val="00AF522C"/>
    <w:rsid w:val="00AF545F"/>
    <w:rsid w:val="00AF55A4"/>
    <w:rsid w:val="00AF5786"/>
    <w:rsid w:val="00AF5AAD"/>
    <w:rsid w:val="00AF5D9E"/>
    <w:rsid w:val="00AF5FE1"/>
    <w:rsid w:val="00AF606C"/>
    <w:rsid w:val="00AF6400"/>
    <w:rsid w:val="00AF660A"/>
    <w:rsid w:val="00AF687E"/>
    <w:rsid w:val="00AF6965"/>
    <w:rsid w:val="00AF6A8A"/>
    <w:rsid w:val="00AF6C23"/>
    <w:rsid w:val="00AF6C3E"/>
    <w:rsid w:val="00AF6ED4"/>
    <w:rsid w:val="00AF6F21"/>
    <w:rsid w:val="00AF7116"/>
    <w:rsid w:val="00AF7460"/>
    <w:rsid w:val="00AF785F"/>
    <w:rsid w:val="00AF78E1"/>
    <w:rsid w:val="00AF7941"/>
    <w:rsid w:val="00B0025F"/>
    <w:rsid w:val="00B00363"/>
    <w:rsid w:val="00B0041A"/>
    <w:rsid w:val="00B005A2"/>
    <w:rsid w:val="00B00639"/>
    <w:rsid w:val="00B0078C"/>
    <w:rsid w:val="00B009B1"/>
    <w:rsid w:val="00B009C9"/>
    <w:rsid w:val="00B00C9A"/>
    <w:rsid w:val="00B00D89"/>
    <w:rsid w:val="00B00DC5"/>
    <w:rsid w:val="00B00EE8"/>
    <w:rsid w:val="00B00FD7"/>
    <w:rsid w:val="00B01015"/>
    <w:rsid w:val="00B01248"/>
    <w:rsid w:val="00B014BA"/>
    <w:rsid w:val="00B016C6"/>
    <w:rsid w:val="00B0185E"/>
    <w:rsid w:val="00B01B54"/>
    <w:rsid w:val="00B01B76"/>
    <w:rsid w:val="00B01C52"/>
    <w:rsid w:val="00B01D73"/>
    <w:rsid w:val="00B01E5F"/>
    <w:rsid w:val="00B01EA4"/>
    <w:rsid w:val="00B01EDD"/>
    <w:rsid w:val="00B01F4A"/>
    <w:rsid w:val="00B021BE"/>
    <w:rsid w:val="00B02382"/>
    <w:rsid w:val="00B023A3"/>
    <w:rsid w:val="00B023B3"/>
    <w:rsid w:val="00B02407"/>
    <w:rsid w:val="00B02541"/>
    <w:rsid w:val="00B0257B"/>
    <w:rsid w:val="00B0284D"/>
    <w:rsid w:val="00B0286C"/>
    <w:rsid w:val="00B028EC"/>
    <w:rsid w:val="00B029DC"/>
    <w:rsid w:val="00B02B8D"/>
    <w:rsid w:val="00B02C84"/>
    <w:rsid w:val="00B03034"/>
    <w:rsid w:val="00B03035"/>
    <w:rsid w:val="00B0313F"/>
    <w:rsid w:val="00B031F6"/>
    <w:rsid w:val="00B037F8"/>
    <w:rsid w:val="00B03A3D"/>
    <w:rsid w:val="00B03D84"/>
    <w:rsid w:val="00B03E41"/>
    <w:rsid w:val="00B03E7A"/>
    <w:rsid w:val="00B03F97"/>
    <w:rsid w:val="00B04015"/>
    <w:rsid w:val="00B0419C"/>
    <w:rsid w:val="00B04214"/>
    <w:rsid w:val="00B04F61"/>
    <w:rsid w:val="00B05091"/>
    <w:rsid w:val="00B050C5"/>
    <w:rsid w:val="00B050C7"/>
    <w:rsid w:val="00B050F8"/>
    <w:rsid w:val="00B05383"/>
    <w:rsid w:val="00B055BD"/>
    <w:rsid w:val="00B05777"/>
    <w:rsid w:val="00B057D4"/>
    <w:rsid w:val="00B0589B"/>
    <w:rsid w:val="00B058E2"/>
    <w:rsid w:val="00B05B86"/>
    <w:rsid w:val="00B05F7B"/>
    <w:rsid w:val="00B060B5"/>
    <w:rsid w:val="00B0638A"/>
    <w:rsid w:val="00B063F9"/>
    <w:rsid w:val="00B064C4"/>
    <w:rsid w:val="00B06549"/>
    <w:rsid w:val="00B06697"/>
    <w:rsid w:val="00B06958"/>
    <w:rsid w:val="00B069F0"/>
    <w:rsid w:val="00B06F23"/>
    <w:rsid w:val="00B070DE"/>
    <w:rsid w:val="00B07365"/>
    <w:rsid w:val="00B07714"/>
    <w:rsid w:val="00B07B11"/>
    <w:rsid w:val="00B07B62"/>
    <w:rsid w:val="00B07DFF"/>
    <w:rsid w:val="00B07F38"/>
    <w:rsid w:val="00B10046"/>
    <w:rsid w:val="00B100CE"/>
    <w:rsid w:val="00B101A9"/>
    <w:rsid w:val="00B102C9"/>
    <w:rsid w:val="00B10356"/>
    <w:rsid w:val="00B104D5"/>
    <w:rsid w:val="00B109C3"/>
    <w:rsid w:val="00B10B30"/>
    <w:rsid w:val="00B10BF4"/>
    <w:rsid w:val="00B10C1C"/>
    <w:rsid w:val="00B10CA6"/>
    <w:rsid w:val="00B10D0A"/>
    <w:rsid w:val="00B10EF4"/>
    <w:rsid w:val="00B10F75"/>
    <w:rsid w:val="00B10F8B"/>
    <w:rsid w:val="00B11194"/>
    <w:rsid w:val="00B1135B"/>
    <w:rsid w:val="00B11464"/>
    <w:rsid w:val="00B115DE"/>
    <w:rsid w:val="00B119A2"/>
    <w:rsid w:val="00B11CB9"/>
    <w:rsid w:val="00B11E99"/>
    <w:rsid w:val="00B11F75"/>
    <w:rsid w:val="00B1216F"/>
    <w:rsid w:val="00B12496"/>
    <w:rsid w:val="00B124E6"/>
    <w:rsid w:val="00B1297E"/>
    <w:rsid w:val="00B12B1F"/>
    <w:rsid w:val="00B12BB1"/>
    <w:rsid w:val="00B12C48"/>
    <w:rsid w:val="00B12E88"/>
    <w:rsid w:val="00B13088"/>
    <w:rsid w:val="00B131EE"/>
    <w:rsid w:val="00B132CC"/>
    <w:rsid w:val="00B13435"/>
    <w:rsid w:val="00B13B55"/>
    <w:rsid w:val="00B13DDE"/>
    <w:rsid w:val="00B13E78"/>
    <w:rsid w:val="00B13ED1"/>
    <w:rsid w:val="00B13FD7"/>
    <w:rsid w:val="00B14048"/>
    <w:rsid w:val="00B1445B"/>
    <w:rsid w:val="00B145CB"/>
    <w:rsid w:val="00B148C0"/>
    <w:rsid w:val="00B14A3E"/>
    <w:rsid w:val="00B14C33"/>
    <w:rsid w:val="00B14CCD"/>
    <w:rsid w:val="00B14E31"/>
    <w:rsid w:val="00B15069"/>
    <w:rsid w:val="00B150BE"/>
    <w:rsid w:val="00B15183"/>
    <w:rsid w:val="00B15431"/>
    <w:rsid w:val="00B15C8F"/>
    <w:rsid w:val="00B15CCD"/>
    <w:rsid w:val="00B15E58"/>
    <w:rsid w:val="00B15F36"/>
    <w:rsid w:val="00B15FF2"/>
    <w:rsid w:val="00B16296"/>
    <w:rsid w:val="00B16423"/>
    <w:rsid w:val="00B16617"/>
    <w:rsid w:val="00B168A2"/>
    <w:rsid w:val="00B16B2B"/>
    <w:rsid w:val="00B17213"/>
    <w:rsid w:val="00B17366"/>
    <w:rsid w:val="00B175B2"/>
    <w:rsid w:val="00B17801"/>
    <w:rsid w:val="00B17A2A"/>
    <w:rsid w:val="00B17BF5"/>
    <w:rsid w:val="00B17C51"/>
    <w:rsid w:val="00B2010B"/>
    <w:rsid w:val="00B2036A"/>
    <w:rsid w:val="00B203B3"/>
    <w:rsid w:val="00B2041E"/>
    <w:rsid w:val="00B2055F"/>
    <w:rsid w:val="00B2083C"/>
    <w:rsid w:val="00B20AA0"/>
    <w:rsid w:val="00B20C46"/>
    <w:rsid w:val="00B21132"/>
    <w:rsid w:val="00B211AF"/>
    <w:rsid w:val="00B21623"/>
    <w:rsid w:val="00B21689"/>
    <w:rsid w:val="00B21AB6"/>
    <w:rsid w:val="00B21D23"/>
    <w:rsid w:val="00B21EF9"/>
    <w:rsid w:val="00B21F86"/>
    <w:rsid w:val="00B2201E"/>
    <w:rsid w:val="00B223E9"/>
    <w:rsid w:val="00B228FD"/>
    <w:rsid w:val="00B229AD"/>
    <w:rsid w:val="00B229F3"/>
    <w:rsid w:val="00B22C97"/>
    <w:rsid w:val="00B22F51"/>
    <w:rsid w:val="00B2318A"/>
    <w:rsid w:val="00B2326E"/>
    <w:rsid w:val="00B2355D"/>
    <w:rsid w:val="00B23695"/>
    <w:rsid w:val="00B237E2"/>
    <w:rsid w:val="00B23822"/>
    <w:rsid w:val="00B23922"/>
    <w:rsid w:val="00B239B6"/>
    <w:rsid w:val="00B239CC"/>
    <w:rsid w:val="00B23BB1"/>
    <w:rsid w:val="00B23C65"/>
    <w:rsid w:val="00B23D8F"/>
    <w:rsid w:val="00B2425E"/>
    <w:rsid w:val="00B2440C"/>
    <w:rsid w:val="00B24546"/>
    <w:rsid w:val="00B24C36"/>
    <w:rsid w:val="00B24CA0"/>
    <w:rsid w:val="00B24EE6"/>
    <w:rsid w:val="00B2536A"/>
    <w:rsid w:val="00B253F0"/>
    <w:rsid w:val="00B2551A"/>
    <w:rsid w:val="00B25A62"/>
    <w:rsid w:val="00B25A91"/>
    <w:rsid w:val="00B25C95"/>
    <w:rsid w:val="00B264B9"/>
    <w:rsid w:val="00B26571"/>
    <w:rsid w:val="00B266E3"/>
    <w:rsid w:val="00B266FE"/>
    <w:rsid w:val="00B2685A"/>
    <w:rsid w:val="00B26989"/>
    <w:rsid w:val="00B26AF3"/>
    <w:rsid w:val="00B26EA1"/>
    <w:rsid w:val="00B2706A"/>
    <w:rsid w:val="00B27166"/>
    <w:rsid w:val="00B274B6"/>
    <w:rsid w:val="00B27847"/>
    <w:rsid w:val="00B27AA4"/>
    <w:rsid w:val="00B27CD1"/>
    <w:rsid w:val="00B27D28"/>
    <w:rsid w:val="00B3000A"/>
    <w:rsid w:val="00B3008B"/>
    <w:rsid w:val="00B303A2"/>
    <w:rsid w:val="00B30466"/>
    <w:rsid w:val="00B30849"/>
    <w:rsid w:val="00B309AE"/>
    <w:rsid w:val="00B30C70"/>
    <w:rsid w:val="00B30E88"/>
    <w:rsid w:val="00B31066"/>
    <w:rsid w:val="00B3136B"/>
    <w:rsid w:val="00B31506"/>
    <w:rsid w:val="00B31805"/>
    <w:rsid w:val="00B31A0E"/>
    <w:rsid w:val="00B31AEB"/>
    <w:rsid w:val="00B31BED"/>
    <w:rsid w:val="00B3202D"/>
    <w:rsid w:val="00B3232F"/>
    <w:rsid w:val="00B3257B"/>
    <w:rsid w:val="00B32750"/>
    <w:rsid w:val="00B3285C"/>
    <w:rsid w:val="00B328FA"/>
    <w:rsid w:val="00B32C21"/>
    <w:rsid w:val="00B32D69"/>
    <w:rsid w:val="00B330A0"/>
    <w:rsid w:val="00B33403"/>
    <w:rsid w:val="00B335F3"/>
    <w:rsid w:val="00B33915"/>
    <w:rsid w:val="00B3395E"/>
    <w:rsid w:val="00B339D6"/>
    <w:rsid w:val="00B33E78"/>
    <w:rsid w:val="00B34264"/>
    <w:rsid w:val="00B34802"/>
    <w:rsid w:val="00B34893"/>
    <w:rsid w:val="00B34A72"/>
    <w:rsid w:val="00B34B14"/>
    <w:rsid w:val="00B34CEF"/>
    <w:rsid w:val="00B34E1F"/>
    <w:rsid w:val="00B352EB"/>
    <w:rsid w:val="00B35930"/>
    <w:rsid w:val="00B35CC1"/>
    <w:rsid w:val="00B35D42"/>
    <w:rsid w:val="00B35D7C"/>
    <w:rsid w:val="00B35DC6"/>
    <w:rsid w:val="00B35E50"/>
    <w:rsid w:val="00B35FD5"/>
    <w:rsid w:val="00B361FB"/>
    <w:rsid w:val="00B364BE"/>
    <w:rsid w:val="00B366A1"/>
    <w:rsid w:val="00B366F3"/>
    <w:rsid w:val="00B367B3"/>
    <w:rsid w:val="00B3684C"/>
    <w:rsid w:val="00B369CF"/>
    <w:rsid w:val="00B36A4D"/>
    <w:rsid w:val="00B36B0D"/>
    <w:rsid w:val="00B36B9B"/>
    <w:rsid w:val="00B36F1B"/>
    <w:rsid w:val="00B36F1E"/>
    <w:rsid w:val="00B36F3E"/>
    <w:rsid w:val="00B36FC6"/>
    <w:rsid w:val="00B371E2"/>
    <w:rsid w:val="00B37390"/>
    <w:rsid w:val="00B37507"/>
    <w:rsid w:val="00B375CD"/>
    <w:rsid w:val="00B375DA"/>
    <w:rsid w:val="00B376BF"/>
    <w:rsid w:val="00B378AC"/>
    <w:rsid w:val="00B37B40"/>
    <w:rsid w:val="00B37BDA"/>
    <w:rsid w:val="00B37CB2"/>
    <w:rsid w:val="00B37FC7"/>
    <w:rsid w:val="00B400B7"/>
    <w:rsid w:val="00B40384"/>
    <w:rsid w:val="00B406F3"/>
    <w:rsid w:val="00B407B5"/>
    <w:rsid w:val="00B408C2"/>
    <w:rsid w:val="00B4099B"/>
    <w:rsid w:val="00B40B21"/>
    <w:rsid w:val="00B40D49"/>
    <w:rsid w:val="00B4110B"/>
    <w:rsid w:val="00B413DC"/>
    <w:rsid w:val="00B416CF"/>
    <w:rsid w:val="00B41796"/>
    <w:rsid w:val="00B41A36"/>
    <w:rsid w:val="00B41AC1"/>
    <w:rsid w:val="00B41ACC"/>
    <w:rsid w:val="00B41B03"/>
    <w:rsid w:val="00B41D12"/>
    <w:rsid w:val="00B41D44"/>
    <w:rsid w:val="00B41D54"/>
    <w:rsid w:val="00B41EDC"/>
    <w:rsid w:val="00B42002"/>
    <w:rsid w:val="00B421B4"/>
    <w:rsid w:val="00B4229F"/>
    <w:rsid w:val="00B42332"/>
    <w:rsid w:val="00B427F4"/>
    <w:rsid w:val="00B4292B"/>
    <w:rsid w:val="00B42D71"/>
    <w:rsid w:val="00B42D90"/>
    <w:rsid w:val="00B42E0F"/>
    <w:rsid w:val="00B43172"/>
    <w:rsid w:val="00B431B6"/>
    <w:rsid w:val="00B43311"/>
    <w:rsid w:val="00B4382F"/>
    <w:rsid w:val="00B43AEE"/>
    <w:rsid w:val="00B43C5D"/>
    <w:rsid w:val="00B43C86"/>
    <w:rsid w:val="00B43CDA"/>
    <w:rsid w:val="00B43E2F"/>
    <w:rsid w:val="00B4437A"/>
    <w:rsid w:val="00B44612"/>
    <w:rsid w:val="00B4472F"/>
    <w:rsid w:val="00B447F5"/>
    <w:rsid w:val="00B44BB8"/>
    <w:rsid w:val="00B44C59"/>
    <w:rsid w:val="00B44CB5"/>
    <w:rsid w:val="00B44CC4"/>
    <w:rsid w:val="00B4513C"/>
    <w:rsid w:val="00B45414"/>
    <w:rsid w:val="00B4541E"/>
    <w:rsid w:val="00B455DD"/>
    <w:rsid w:val="00B456F3"/>
    <w:rsid w:val="00B45728"/>
    <w:rsid w:val="00B45D11"/>
    <w:rsid w:val="00B45F96"/>
    <w:rsid w:val="00B46091"/>
    <w:rsid w:val="00B46157"/>
    <w:rsid w:val="00B4620D"/>
    <w:rsid w:val="00B464DB"/>
    <w:rsid w:val="00B467BB"/>
    <w:rsid w:val="00B469D4"/>
    <w:rsid w:val="00B469F6"/>
    <w:rsid w:val="00B46A7C"/>
    <w:rsid w:val="00B46B27"/>
    <w:rsid w:val="00B46DA8"/>
    <w:rsid w:val="00B46EA4"/>
    <w:rsid w:val="00B46EA5"/>
    <w:rsid w:val="00B46F21"/>
    <w:rsid w:val="00B4701D"/>
    <w:rsid w:val="00B47183"/>
    <w:rsid w:val="00B47702"/>
    <w:rsid w:val="00B4791F"/>
    <w:rsid w:val="00B47A8F"/>
    <w:rsid w:val="00B47CA8"/>
    <w:rsid w:val="00B47F80"/>
    <w:rsid w:val="00B5028F"/>
    <w:rsid w:val="00B502A6"/>
    <w:rsid w:val="00B504ED"/>
    <w:rsid w:val="00B50714"/>
    <w:rsid w:val="00B50794"/>
    <w:rsid w:val="00B509AE"/>
    <w:rsid w:val="00B50A11"/>
    <w:rsid w:val="00B50A20"/>
    <w:rsid w:val="00B50AC1"/>
    <w:rsid w:val="00B50CA6"/>
    <w:rsid w:val="00B50DD6"/>
    <w:rsid w:val="00B514EC"/>
    <w:rsid w:val="00B51588"/>
    <w:rsid w:val="00B51809"/>
    <w:rsid w:val="00B51BF1"/>
    <w:rsid w:val="00B51E9E"/>
    <w:rsid w:val="00B521C8"/>
    <w:rsid w:val="00B522B5"/>
    <w:rsid w:val="00B523B0"/>
    <w:rsid w:val="00B52439"/>
    <w:rsid w:val="00B52564"/>
    <w:rsid w:val="00B52C08"/>
    <w:rsid w:val="00B52C29"/>
    <w:rsid w:val="00B53317"/>
    <w:rsid w:val="00B534C9"/>
    <w:rsid w:val="00B53672"/>
    <w:rsid w:val="00B53890"/>
    <w:rsid w:val="00B539B9"/>
    <w:rsid w:val="00B539F5"/>
    <w:rsid w:val="00B53BEB"/>
    <w:rsid w:val="00B53D38"/>
    <w:rsid w:val="00B53E6B"/>
    <w:rsid w:val="00B54255"/>
    <w:rsid w:val="00B54275"/>
    <w:rsid w:val="00B54480"/>
    <w:rsid w:val="00B54745"/>
    <w:rsid w:val="00B549A5"/>
    <w:rsid w:val="00B55149"/>
    <w:rsid w:val="00B554D5"/>
    <w:rsid w:val="00B5579F"/>
    <w:rsid w:val="00B558EB"/>
    <w:rsid w:val="00B55F1F"/>
    <w:rsid w:val="00B561D2"/>
    <w:rsid w:val="00B563A9"/>
    <w:rsid w:val="00B56480"/>
    <w:rsid w:val="00B56505"/>
    <w:rsid w:val="00B5668C"/>
    <w:rsid w:val="00B56740"/>
    <w:rsid w:val="00B56886"/>
    <w:rsid w:val="00B56BE6"/>
    <w:rsid w:val="00B56BFF"/>
    <w:rsid w:val="00B56D23"/>
    <w:rsid w:val="00B56D90"/>
    <w:rsid w:val="00B56E29"/>
    <w:rsid w:val="00B56E9D"/>
    <w:rsid w:val="00B56EBC"/>
    <w:rsid w:val="00B56F84"/>
    <w:rsid w:val="00B572C3"/>
    <w:rsid w:val="00B573FF"/>
    <w:rsid w:val="00B575D9"/>
    <w:rsid w:val="00B57884"/>
    <w:rsid w:val="00B57969"/>
    <w:rsid w:val="00B57999"/>
    <w:rsid w:val="00B579E4"/>
    <w:rsid w:val="00B579E6"/>
    <w:rsid w:val="00B57B94"/>
    <w:rsid w:val="00B57DED"/>
    <w:rsid w:val="00B57EFC"/>
    <w:rsid w:val="00B57FF0"/>
    <w:rsid w:val="00B60188"/>
    <w:rsid w:val="00B601A9"/>
    <w:rsid w:val="00B6027D"/>
    <w:rsid w:val="00B60849"/>
    <w:rsid w:val="00B60A03"/>
    <w:rsid w:val="00B611DD"/>
    <w:rsid w:val="00B61281"/>
    <w:rsid w:val="00B613A7"/>
    <w:rsid w:val="00B613C7"/>
    <w:rsid w:val="00B61711"/>
    <w:rsid w:val="00B618D7"/>
    <w:rsid w:val="00B618FB"/>
    <w:rsid w:val="00B6198E"/>
    <w:rsid w:val="00B61B9F"/>
    <w:rsid w:val="00B61D0B"/>
    <w:rsid w:val="00B61E20"/>
    <w:rsid w:val="00B61EDF"/>
    <w:rsid w:val="00B620E3"/>
    <w:rsid w:val="00B62284"/>
    <w:rsid w:val="00B622D7"/>
    <w:rsid w:val="00B62446"/>
    <w:rsid w:val="00B6256A"/>
    <w:rsid w:val="00B625CF"/>
    <w:rsid w:val="00B62C3D"/>
    <w:rsid w:val="00B6377B"/>
    <w:rsid w:val="00B63929"/>
    <w:rsid w:val="00B63BF5"/>
    <w:rsid w:val="00B63F6D"/>
    <w:rsid w:val="00B64151"/>
    <w:rsid w:val="00B643BE"/>
    <w:rsid w:val="00B6449B"/>
    <w:rsid w:val="00B644A0"/>
    <w:rsid w:val="00B644B4"/>
    <w:rsid w:val="00B64601"/>
    <w:rsid w:val="00B6464A"/>
    <w:rsid w:val="00B649C0"/>
    <w:rsid w:val="00B64A43"/>
    <w:rsid w:val="00B64C8E"/>
    <w:rsid w:val="00B64CD1"/>
    <w:rsid w:val="00B64E72"/>
    <w:rsid w:val="00B64E83"/>
    <w:rsid w:val="00B64F79"/>
    <w:rsid w:val="00B653AC"/>
    <w:rsid w:val="00B656E7"/>
    <w:rsid w:val="00B65937"/>
    <w:rsid w:val="00B65A6D"/>
    <w:rsid w:val="00B65ACF"/>
    <w:rsid w:val="00B66110"/>
    <w:rsid w:val="00B66314"/>
    <w:rsid w:val="00B66329"/>
    <w:rsid w:val="00B66494"/>
    <w:rsid w:val="00B66837"/>
    <w:rsid w:val="00B66A76"/>
    <w:rsid w:val="00B66A9F"/>
    <w:rsid w:val="00B66CBE"/>
    <w:rsid w:val="00B66F11"/>
    <w:rsid w:val="00B670CD"/>
    <w:rsid w:val="00B67178"/>
    <w:rsid w:val="00B6721A"/>
    <w:rsid w:val="00B67246"/>
    <w:rsid w:val="00B67773"/>
    <w:rsid w:val="00B678E5"/>
    <w:rsid w:val="00B6796A"/>
    <w:rsid w:val="00B67997"/>
    <w:rsid w:val="00B67B0C"/>
    <w:rsid w:val="00B67B26"/>
    <w:rsid w:val="00B67E19"/>
    <w:rsid w:val="00B7030A"/>
    <w:rsid w:val="00B70332"/>
    <w:rsid w:val="00B7038C"/>
    <w:rsid w:val="00B7042A"/>
    <w:rsid w:val="00B70572"/>
    <w:rsid w:val="00B70946"/>
    <w:rsid w:val="00B70A53"/>
    <w:rsid w:val="00B70EB8"/>
    <w:rsid w:val="00B71459"/>
    <w:rsid w:val="00B714E6"/>
    <w:rsid w:val="00B7161C"/>
    <w:rsid w:val="00B718BE"/>
    <w:rsid w:val="00B71976"/>
    <w:rsid w:val="00B71AEE"/>
    <w:rsid w:val="00B71B7F"/>
    <w:rsid w:val="00B71CA3"/>
    <w:rsid w:val="00B71E57"/>
    <w:rsid w:val="00B71FBA"/>
    <w:rsid w:val="00B72034"/>
    <w:rsid w:val="00B7227A"/>
    <w:rsid w:val="00B72292"/>
    <w:rsid w:val="00B72452"/>
    <w:rsid w:val="00B72499"/>
    <w:rsid w:val="00B724B1"/>
    <w:rsid w:val="00B726C2"/>
    <w:rsid w:val="00B72888"/>
    <w:rsid w:val="00B72902"/>
    <w:rsid w:val="00B7297D"/>
    <w:rsid w:val="00B72A07"/>
    <w:rsid w:val="00B72C22"/>
    <w:rsid w:val="00B72E5C"/>
    <w:rsid w:val="00B72F12"/>
    <w:rsid w:val="00B72FC5"/>
    <w:rsid w:val="00B730A3"/>
    <w:rsid w:val="00B734DE"/>
    <w:rsid w:val="00B73783"/>
    <w:rsid w:val="00B737D4"/>
    <w:rsid w:val="00B738D6"/>
    <w:rsid w:val="00B738F3"/>
    <w:rsid w:val="00B739C8"/>
    <w:rsid w:val="00B73DAB"/>
    <w:rsid w:val="00B740A5"/>
    <w:rsid w:val="00B747B8"/>
    <w:rsid w:val="00B749D2"/>
    <w:rsid w:val="00B74B10"/>
    <w:rsid w:val="00B74D71"/>
    <w:rsid w:val="00B74E1D"/>
    <w:rsid w:val="00B7502B"/>
    <w:rsid w:val="00B7502D"/>
    <w:rsid w:val="00B75328"/>
    <w:rsid w:val="00B754AE"/>
    <w:rsid w:val="00B75722"/>
    <w:rsid w:val="00B75895"/>
    <w:rsid w:val="00B75B7F"/>
    <w:rsid w:val="00B75DA7"/>
    <w:rsid w:val="00B75F90"/>
    <w:rsid w:val="00B761FC"/>
    <w:rsid w:val="00B76414"/>
    <w:rsid w:val="00B76453"/>
    <w:rsid w:val="00B76664"/>
    <w:rsid w:val="00B76727"/>
    <w:rsid w:val="00B768B7"/>
    <w:rsid w:val="00B76C42"/>
    <w:rsid w:val="00B77296"/>
    <w:rsid w:val="00B7762B"/>
    <w:rsid w:val="00B776D6"/>
    <w:rsid w:val="00B7783F"/>
    <w:rsid w:val="00B779C5"/>
    <w:rsid w:val="00B77CCF"/>
    <w:rsid w:val="00B77E5B"/>
    <w:rsid w:val="00B80014"/>
    <w:rsid w:val="00B80136"/>
    <w:rsid w:val="00B80278"/>
    <w:rsid w:val="00B8030F"/>
    <w:rsid w:val="00B8045D"/>
    <w:rsid w:val="00B80A1A"/>
    <w:rsid w:val="00B80B07"/>
    <w:rsid w:val="00B80EE2"/>
    <w:rsid w:val="00B812A5"/>
    <w:rsid w:val="00B814FE"/>
    <w:rsid w:val="00B819B8"/>
    <w:rsid w:val="00B819EF"/>
    <w:rsid w:val="00B81A23"/>
    <w:rsid w:val="00B81BF5"/>
    <w:rsid w:val="00B8229E"/>
    <w:rsid w:val="00B8240D"/>
    <w:rsid w:val="00B828FF"/>
    <w:rsid w:val="00B82A14"/>
    <w:rsid w:val="00B82AFE"/>
    <w:rsid w:val="00B82BF0"/>
    <w:rsid w:val="00B82E47"/>
    <w:rsid w:val="00B83072"/>
    <w:rsid w:val="00B83853"/>
    <w:rsid w:val="00B839DE"/>
    <w:rsid w:val="00B83AAB"/>
    <w:rsid w:val="00B83C14"/>
    <w:rsid w:val="00B83EDD"/>
    <w:rsid w:val="00B83FD3"/>
    <w:rsid w:val="00B83FD4"/>
    <w:rsid w:val="00B8419A"/>
    <w:rsid w:val="00B841DA"/>
    <w:rsid w:val="00B8421D"/>
    <w:rsid w:val="00B84265"/>
    <w:rsid w:val="00B8429D"/>
    <w:rsid w:val="00B84304"/>
    <w:rsid w:val="00B84629"/>
    <w:rsid w:val="00B84B60"/>
    <w:rsid w:val="00B84C1D"/>
    <w:rsid w:val="00B84C76"/>
    <w:rsid w:val="00B84CDF"/>
    <w:rsid w:val="00B84D38"/>
    <w:rsid w:val="00B84DB0"/>
    <w:rsid w:val="00B84F92"/>
    <w:rsid w:val="00B84FE6"/>
    <w:rsid w:val="00B85372"/>
    <w:rsid w:val="00B853D2"/>
    <w:rsid w:val="00B85547"/>
    <w:rsid w:val="00B8554F"/>
    <w:rsid w:val="00B855D4"/>
    <w:rsid w:val="00B85781"/>
    <w:rsid w:val="00B857DF"/>
    <w:rsid w:val="00B85DDA"/>
    <w:rsid w:val="00B861D5"/>
    <w:rsid w:val="00B86387"/>
    <w:rsid w:val="00B865F0"/>
    <w:rsid w:val="00B86621"/>
    <w:rsid w:val="00B8686E"/>
    <w:rsid w:val="00B86BF5"/>
    <w:rsid w:val="00B87141"/>
    <w:rsid w:val="00B871B8"/>
    <w:rsid w:val="00B87401"/>
    <w:rsid w:val="00B877BC"/>
    <w:rsid w:val="00B87AB3"/>
    <w:rsid w:val="00B901BA"/>
    <w:rsid w:val="00B90257"/>
    <w:rsid w:val="00B90479"/>
    <w:rsid w:val="00B904E9"/>
    <w:rsid w:val="00B9063F"/>
    <w:rsid w:val="00B906D9"/>
    <w:rsid w:val="00B9079B"/>
    <w:rsid w:val="00B90A37"/>
    <w:rsid w:val="00B90ACF"/>
    <w:rsid w:val="00B90B70"/>
    <w:rsid w:val="00B90E46"/>
    <w:rsid w:val="00B90E9E"/>
    <w:rsid w:val="00B9101F"/>
    <w:rsid w:val="00B910FD"/>
    <w:rsid w:val="00B91303"/>
    <w:rsid w:val="00B915BD"/>
    <w:rsid w:val="00B91B0E"/>
    <w:rsid w:val="00B91C91"/>
    <w:rsid w:val="00B9224D"/>
    <w:rsid w:val="00B9257B"/>
    <w:rsid w:val="00B926A2"/>
    <w:rsid w:val="00B92768"/>
    <w:rsid w:val="00B92801"/>
    <w:rsid w:val="00B9290B"/>
    <w:rsid w:val="00B929C4"/>
    <w:rsid w:val="00B92B23"/>
    <w:rsid w:val="00B935FD"/>
    <w:rsid w:val="00B93744"/>
    <w:rsid w:val="00B93885"/>
    <w:rsid w:val="00B938C0"/>
    <w:rsid w:val="00B93A91"/>
    <w:rsid w:val="00B93ADD"/>
    <w:rsid w:val="00B93B2E"/>
    <w:rsid w:val="00B93C10"/>
    <w:rsid w:val="00B93F57"/>
    <w:rsid w:val="00B940A3"/>
    <w:rsid w:val="00B9411F"/>
    <w:rsid w:val="00B943F3"/>
    <w:rsid w:val="00B946C0"/>
    <w:rsid w:val="00B947AE"/>
    <w:rsid w:val="00B94E23"/>
    <w:rsid w:val="00B94E4B"/>
    <w:rsid w:val="00B953B9"/>
    <w:rsid w:val="00B953BA"/>
    <w:rsid w:val="00B95640"/>
    <w:rsid w:val="00B95670"/>
    <w:rsid w:val="00B95866"/>
    <w:rsid w:val="00B95A04"/>
    <w:rsid w:val="00B95A62"/>
    <w:rsid w:val="00B95C32"/>
    <w:rsid w:val="00B95C7E"/>
    <w:rsid w:val="00B95CD4"/>
    <w:rsid w:val="00B95E97"/>
    <w:rsid w:val="00B960E9"/>
    <w:rsid w:val="00B96293"/>
    <w:rsid w:val="00B9630E"/>
    <w:rsid w:val="00B9650F"/>
    <w:rsid w:val="00B96897"/>
    <w:rsid w:val="00B968D2"/>
    <w:rsid w:val="00B96B1F"/>
    <w:rsid w:val="00B970CF"/>
    <w:rsid w:val="00B97452"/>
    <w:rsid w:val="00B9773E"/>
    <w:rsid w:val="00B9774C"/>
    <w:rsid w:val="00B97856"/>
    <w:rsid w:val="00B97945"/>
    <w:rsid w:val="00B97B22"/>
    <w:rsid w:val="00B97F79"/>
    <w:rsid w:val="00BA0070"/>
    <w:rsid w:val="00BA02FD"/>
    <w:rsid w:val="00BA063C"/>
    <w:rsid w:val="00BA0A10"/>
    <w:rsid w:val="00BA0B27"/>
    <w:rsid w:val="00BA1166"/>
    <w:rsid w:val="00BA14B4"/>
    <w:rsid w:val="00BA18F3"/>
    <w:rsid w:val="00BA1A2F"/>
    <w:rsid w:val="00BA1C9A"/>
    <w:rsid w:val="00BA1E96"/>
    <w:rsid w:val="00BA201D"/>
    <w:rsid w:val="00BA2730"/>
    <w:rsid w:val="00BA2B54"/>
    <w:rsid w:val="00BA2C62"/>
    <w:rsid w:val="00BA2F2F"/>
    <w:rsid w:val="00BA2FFB"/>
    <w:rsid w:val="00BA31A3"/>
    <w:rsid w:val="00BA3274"/>
    <w:rsid w:val="00BA35BC"/>
    <w:rsid w:val="00BA3771"/>
    <w:rsid w:val="00BA3A80"/>
    <w:rsid w:val="00BA4212"/>
    <w:rsid w:val="00BA4441"/>
    <w:rsid w:val="00BA47C4"/>
    <w:rsid w:val="00BA4958"/>
    <w:rsid w:val="00BA4BB3"/>
    <w:rsid w:val="00BA4E13"/>
    <w:rsid w:val="00BA5181"/>
    <w:rsid w:val="00BA520D"/>
    <w:rsid w:val="00BA5287"/>
    <w:rsid w:val="00BA5325"/>
    <w:rsid w:val="00BA5355"/>
    <w:rsid w:val="00BA536E"/>
    <w:rsid w:val="00BA53A3"/>
    <w:rsid w:val="00BA5644"/>
    <w:rsid w:val="00BA5782"/>
    <w:rsid w:val="00BA5793"/>
    <w:rsid w:val="00BA5854"/>
    <w:rsid w:val="00BA5A3B"/>
    <w:rsid w:val="00BA5BDB"/>
    <w:rsid w:val="00BA5C4B"/>
    <w:rsid w:val="00BA5F48"/>
    <w:rsid w:val="00BA602C"/>
    <w:rsid w:val="00BA605E"/>
    <w:rsid w:val="00BA60F6"/>
    <w:rsid w:val="00BA6203"/>
    <w:rsid w:val="00BA624E"/>
    <w:rsid w:val="00BA655B"/>
    <w:rsid w:val="00BA684E"/>
    <w:rsid w:val="00BA6B2E"/>
    <w:rsid w:val="00BA6C45"/>
    <w:rsid w:val="00BA6D50"/>
    <w:rsid w:val="00BA6F19"/>
    <w:rsid w:val="00BA6F88"/>
    <w:rsid w:val="00BA7154"/>
    <w:rsid w:val="00BA724A"/>
    <w:rsid w:val="00BA7754"/>
    <w:rsid w:val="00BA7B37"/>
    <w:rsid w:val="00BA7BBA"/>
    <w:rsid w:val="00BB026F"/>
    <w:rsid w:val="00BB0305"/>
    <w:rsid w:val="00BB0920"/>
    <w:rsid w:val="00BB0B0E"/>
    <w:rsid w:val="00BB0C5B"/>
    <w:rsid w:val="00BB0E06"/>
    <w:rsid w:val="00BB1060"/>
    <w:rsid w:val="00BB12F0"/>
    <w:rsid w:val="00BB1321"/>
    <w:rsid w:val="00BB1390"/>
    <w:rsid w:val="00BB1645"/>
    <w:rsid w:val="00BB1988"/>
    <w:rsid w:val="00BB1FEA"/>
    <w:rsid w:val="00BB2062"/>
    <w:rsid w:val="00BB233F"/>
    <w:rsid w:val="00BB2471"/>
    <w:rsid w:val="00BB2620"/>
    <w:rsid w:val="00BB26B7"/>
    <w:rsid w:val="00BB2833"/>
    <w:rsid w:val="00BB289C"/>
    <w:rsid w:val="00BB291E"/>
    <w:rsid w:val="00BB2E4A"/>
    <w:rsid w:val="00BB2F16"/>
    <w:rsid w:val="00BB312C"/>
    <w:rsid w:val="00BB32EA"/>
    <w:rsid w:val="00BB349C"/>
    <w:rsid w:val="00BB35F6"/>
    <w:rsid w:val="00BB39FA"/>
    <w:rsid w:val="00BB3A60"/>
    <w:rsid w:val="00BB3C35"/>
    <w:rsid w:val="00BB3C69"/>
    <w:rsid w:val="00BB411C"/>
    <w:rsid w:val="00BB4805"/>
    <w:rsid w:val="00BB49CE"/>
    <w:rsid w:val="00BB49F1"/>
    <w:rsid w:val="00BB5076"/>
    <w:rsid w:val="00BB50C4"/>
    <w:rsid w:val="00BB522B"/>
    <w:rsid w:val="00BB5741"/>
    <w:rsid w:val="00BB5836"/>
    <w:rsid w:val="00BB587A"/>
    <w:rsid w:val="00BB5996"/>
    <w:rsid w:val="00BB5C2E"/>
    <w:rsid w:val="00BB5C85"/>
    <w:rsid w:val="00BB5CF5"/>
    <w:rsid w:val="00BB5F85"/>
    <w:rsid w:val="00BB5FB9"/>
    <w:rsid w:val="00BB5FCC"/>
    <w:rsid w:val="00BB60FE"/>
    <w:rsid w:val="00BB622A"/>
    <w:rsid w:val="00BB62AA"/>
    <w:rsid w:val="00BB639F"/>
    <w:rsid w:val="00BB6917"/>
    <w:rsid w:val="00BB69E9"/>
    <w:rsid w:val="00BB6BA7"/>
    <w:rsid w:val="00BB6C1E"/>
    <w:rsid w:val="00BB6ECF"/>
    <w:rsid w:val="00BB73D5"/>
    <w:rsid w:val="00BB785F"/>
    <w:rsid w:val="00BB7871"/>
    <w:rsid w:val="00BB78A4"/>
    <w:rsid w:val="00BB797F"/>
    <w:rsid w:val="00BB7A6F"/>
    <w:rsid w:val="00BB7BF0"/>
    <w:rsid w:val="00BB7C6A"/>
    <w:rsid w:val="00BC0232"/>
    <w:rsid w:val="00BC033D"/>
    <w:rsid w:val="00BC04A0"/>
    <w:rsid w:val="00BC052D"/>
    <w:rsid w:val="00BC071C"/>
    <w:rsid w:val="00BC086C"/>
    <w:rsid w:val="00BC08AD"/>
    <w:rsid w:val="00BC0C1F"/>
    <w:rsid w:val="00BC0CC6"/>
    <w:rsid w:val="00BC0EF0"/>
    <w:rsid w:val="00BC112B"/>
    <w:rsid w:val="00BC121E"/>
    <w:rsid w:val="00BC18E6"/>
    <w:rsid w:val="00BC1A89"/>
    <w:rsid w:val="00BC218C"/>
    <w:rsid w:val="00BC22D1"/>
    <w:rsid w:val="00BC2538"/>
    <w:rsid w:val="00BC25BA"/>
    <w:rsid w:val="00BC25D7"/>
    <w:rsid w:val="00BC26C9"/>
    <w:rsid w:val="00BC2785"/>
    <w:rsid w:val="00BC2A9E"/>
    <w:rsid w:val="00BC2F7E"/>
    <w:rsid w:val="00BC303B"/>
    <w:rsid w:val="00BC3262"/>
    <w:rsid w:val="00BC32A0"/>
    <w:rsid w:val="00BC343E"/>
    <w:rsid w:val="00BC34EE"/>
    <w:rsid w:val="00BC36FB"/>
    <w:rsid w:val="00BC3728"/>
    <w:rsid w:val="00BC37ED"/>
    <w:rsid w:val="00BC38DD"/>
    <w:rsid w:val="00BC3B58"/>
    <w:rsid w:val="00BC3E4B"/>
    <w:rsid w:val="00BC41EF"/>
    <w:rsid w:val="00BC428E"/>
    <w:rsid w:val="00BC42FA"/>
    <w:rsid w:val="00BC44F2"/>
    <w:rsid w:val="00BC471B"/>
    <w:rsid w:val="00BC475B"/>
    <w:rsid w:val="00BC4881"/>
    <w:rsid w:val="00BC4AB8"/>
    <w:rsid w:val="00BC4C5A"/>
    <w:rsid w:val="00BC4D1B"/>
    <w:rsid w:val="00BC4E94"/>
    <w:rsid w:val="00BC4EA5"/>
    <w:rsid w:val="00BC4FCC"/>
    <w:rsid w:val="00BC510E"/>
    <w:rsid w:val="00BC5159"/>
    <w:rsid w:val="00BC5395"/>
    <w:rsid w:val="00BC5661"/>
    <w:rsid w:val="00BC571F"/>
    <w:rsid w:val="00BC572C"/>
    <w:rsid w:val="00BC5932"/>
    <w:rsid w:val="00BC5A10"/>
    <w:rsid w:val="00BC5BDE"/>
    <w:rsid w:val="00BC608C"/>
    <w:rsid w:val="00BC621A"/>
    <w:rsid w:val="00BC63F3"/>
    <w:rsid w:val="00BC66C6"/>
    <w:rsid w:val="00BC6B6C"/>
    <w:rsid w:val="00BC6F65"/>
    <w:rsid w:val="00BC7115"/>
    <w:rsid w:val="00BC72B5"/>
    <w:rsid w:val="00BC7459"/>
    <w:rsid w:val="00BC74E9"/>
    <w:rsid w:val="00BC76BA"/>
    <w:rsid w:val="00BC7772"/>
    <w:rsid w:val="00BD000D"/>
    <w:rsid w:val="00BD00AC"/>
    <w:rsid w:val="00BD07C3"/>
    <w:rsid w:val="00BD1056"/>
    <w:rsid w:val="00BD13E9"/>
    <w:rsid w:val="00BD144C"/>
    <w:rsid w:val="00BD1666"/>
    <w:rsid w:val="00BD18F1"/>
    <w:rsid w:val="00BD194D"/>
    <w:rsid w:val="00BD1E6A"/>
    <w:rsid w:val="00BD1ED1"/>
    <w:rsid w:val="00BD1F66"/>
    <w:rsid w:val="00BD20EC"/>
    <w:rsid w:val="00BD23C0"/>
    <w:rsid w:val="00BD255B"/>
    <w:rsid w:val="00BD2879"/>
    <w:rsid w:val="00BD2EB5"/>
    <w:rsid w:val="00BD30E2"/>
    <w:rsid w:val="00BD315D"/>
    <w:rsid w:val="00BD3177"/>
    <w:rsid w:val="00BD34BE"/>
    <w:rsid w:val="00BD3894"/>
    <w:rsid w:val="00BD39C1"/>
    <w:rsid w:val="00BD3AF7"/>
    <w:rsid w:val="00BD3EFA"/>
    <w:rsid w:val="00BD434A"/>
    <w:rsid w:val="00BD4659"/>
    <w:rsid w:val="00BD49B2"/>
    <w:rsid w:val="00BD4DBC"/>
    <w:rsid w:val="00BD4F29"/>
    <w:rsid w:val="00BD4FD3"/>
    <w:rsid w:val="00BD5006"/>
    <w:rsid w:val="00BD522B"/>
    <w:rsid w:val="00BD54A2"/>
    <w:rsid w:val="00BD54E0"/>
    <w:rsid w:val="00BD5868"/>
    <w:rsid w:val="00BD597E"/>
    <w:rsid w:val="00BD5A74"/>
    <w:rsid w:val="00BD5E50"/>
    <w:rsid w:val="00BD5FD5"/>
    <w:rsid w:val="00BD6428"/>
    <w:rsid w:val="00BD64CD"/>
    <w:rsid w:val="00BD65A7"/>
    <w:rsid w:val="00BD67A3"/>
    <w:rsid w:val="00BD6878"/>
    <w:rsid w:val="00BD6F6A"/>
    <w:rsid w:val="00BD729A"/>
    <w:rsid w:val="00BD7A58"/>
    <w:rsid w:val="00BD7BB8"/>
    <w:rsid w:val="00BD7C80"/>
    <w:rsid w:val="00BD7CCD"/>
    <w:rsid w:val="00BD7D23"/>
    <w:rsid w:val="00BD7D2D"/>
    <w:rsid w:val="00BD7F71"/>
    <w:rsid w:val="00BD7F8D"/>
    <w:rsid w:val="00BE0353"/>
    <w:rsid w:val="00BE0392"/>
    <w:rsid w:val="00BE04CB"/>
    <w:rsid w:val="00BE0541"/>
    <w:rsid w:val="00BE05B2"/>
    <w:rsid w:val="00BE05E9"/>
    <w:rsid w:val="00BE0C1D"/>
    <w:rsid w:val="00BE0C7B"/>
    <w:rsid w:val="00BE0DCC"/>
    <w:rsid w:val="00BE0E46"/>
    <w:rsid w:val="00BE0F32"/>
    <w:rsid w:val="00BE11FF"/>
    <w:rsid w:val="00BE151A"/>
    <w:rsid w:val="00BE18DA"/>
    <w:rsid w:val="00BE1917"/>
    <w:rsid w:val="00BE1B65"/>
    <w:rsid w:val="00BE1ED9"/>
    <w:rsid w:val="00BE1FD0"/>
    <w:rsid w:val="00BE25A2"/>
    <w:rsid w:val="00BE264D"/>
    <w:rsid w:val="00BE2672"/>
    <w:rsid w:val="00BE26CB"/>
    <w:rsid w:val="00BE2ED2"/>
    <w:rsid w:val="00BE2FA9"/>
    <w:rsid w:val="00BE31C4"/>
    <w:rsid w:val="00BE3456"/>
    <w:rsid w:val="00BE37A3"/>
    <w:rsid w:val="00BE386C"/>
    <w:rsid w:val="00BE3DE5"/>
    <w:rsid w:val="00BE400D"/>
    <w:rsid w:val="00BE4231"/>
    <w:rsid w:val="00BE4687"/>
    <w:rsid w:val="00BE46BD"/>
    <w:rsid w:val="00BE4986"/>
    <w:rsid w:val="00BE4BE8"/>
    <w:rsid w:val="00BE4DF5"/>
    <w:rsid w:val="00BE5155"/>
    <w:rsid w:val="00BE529D"/>
    <w:rsid w:val="00BE535F"/>
    <w:rsid w:val="00BE5DC9"/>
    <w:rsid w:val="00BE5FA7"/>
    <w:rsid w:val="00BE60A0"/>
    <w:rsid w:val="00BE63F4"/>
    <w:rsid w:val="00BE6424"/>
    <w:rsid w:val="00BE6647"/>
    <w:rsid w:val="00BE664C"/>
    <w:rsid w:val="00BE668F"/>
    <w:rsid w:val="00BE674D"/>
    <w:rsid w:val="00BE6776"/>
    <w:rsid w:val="00BE6B0F"/>
    <w:rsid w:val="00BE6D98"/>
    <w:rsid w:val="00BE6DC9"/>
    <w:rsid w:val="00BE6E70"/>
    <w:rsid w:val="00BE706E"/>
    <w:rsid w:val="00BE7113"/>
    <w:rsid w:val="00BE71CC"/>
    <w:rsid w:val="00BE7428"/>
    <w:rsid w:val="00BE7564"/>
    <w:rsid w:val="00BE783B"/>
    <w:rsid w:val="00BE78A8"/>
    <w:rsid w:val="00BE7B27"/>
    <w:rsid w:val="00BE7B65"/>
    <w:rsid w:val="00BE7BBF"/>
    <w:rsid w:val="00BE7F19"/>
    <w:rsid w:val="00BF05A2"/>
    <w:rsid w:val="00BF05C1"/>
    <w:rsid w:val="00BF05EC"/>
    <w:rsid w:val="00BF0626"/>
    <w:rsid w:val="00BF0676"/>
    <w:rsid w:val="00BF076B"/>
    <w:rsid w:val="00BF0A3C"/>
    <w:rsid w:val="00BF0C54"/>
    <w:rsid w:val="00BF0E7C"/>
    <w:rsid w:val="00BF1136"/>
    <w:rsid w:val="00BF15DF"/>
    <w:rsid w:val="00BF1A0B"/>
    <w:rsid w:val="00BF1E34"/>
    <w:rsid w:val="00BF1FC9"/>
    <w:rsid w:val="00BF1FD2"/>
    <w:rsid w:val="00BF20C0"/>
    <w:rsid w:val="00BF20F2"/>
    <w:rsid w:val="00BF2158"/>
    <w:rsid w:val="00BF21F0"/>
    <w:rsid w:val="00BF2294"/>
    <w:rsid w:val="00BF23B9"/>
    <w:rsid w:val="00BF2417"/>
    <w:rsid w:val="00BF25DE"/>
    <w:rsid w:val="00BF26B9"/>
    <w:rsid w:val="00BF2833"/>
    <w:rsid w:val="00BF2948"/>
    <w:rsid w:val="00BF2BB5"/>
    <w:rsid w:val="00BF2FE6"/>
    <w:rsid w:val="00BF304D"/>
    <w:rsid w:val="00BF3444"/>
    <w:rsid w:val="00BF3536"/>
    <w:rsid w:val="00BF35E7"/>
    <w:rsid w:val="00BF38D5"/>
    <w:rsid w:val="00BF3A56"/>
    <w:rsid w:val="00BF3B94"/>
    <w:rsid w:val="00BF3D4D"/>
    <w:rsid w:val="00BF3D8F"/>
    <w:rsid w:val="00BF41B5"/>
    <w:rsid w:val="00BF454B"/>
    <w:rsid w:val="00BF46FF"/>
    <w:rsid w:val="00BF487C"/>
    <w:rsid w:val="00BF487F"/>
    <w:rsid w:val="00BF4CE3"/>
    <w:rsid w:val="00BF4FF9"/>
    <w:rsid w:val="00BF545F"/>
    <w:rsid w:val="00BF5471"/>
    <w:rsid w:val="00BF5487"/>
    <w:rsid w:val="00BF55FF"/>
    <w:rsid w:val="00BF5BC9"/>
    <w:rsid w:val="00BF5DFB"/>
    <w:rsid w:val="00BF65F6"/>
    <w:rsid w:val="00BF66B4"/>
    <w:rsid w:val="00BF6B70"/>
    <w:rsid w:val="00BF6C78"/>
    <w:rsid w:val="00BF6F14"/>
    <w:rsid w:val="00BF6FD3"/>
    <w:rsid w:val="00BF7284"/>
    <w:rsid w:val="00BF72B0"/>
    <w:rsid w:val="00BF76AD"/>
    <w:rsid w:val="00BF7719"/>
    <w:rsid w:val="00BF7A17"/>
    <w:rsid w:val="00BF7A7F"/>
    <w:rsid w:val="00BF7AE5"/>
    <w:rsid w:val="00BF7CAC"/>
    <w:rsid w:val="00BF7E36"/>
    <w:rsid w:val="00BF7FCE"/>
    <w:rsid w:val="00C0005A"/>
    <w:rsid w:val="00C00462"/>
    <w:rsid w:val="00C00868"/>
    <w:rsid w:val="00C00B14"/>
    <w:rsid w:val="00C00CD4"/>
    <w:rsid w:val="00C00F3D"/>
    <w:rsid w:val="00C01045"/>
    <w:rsid w:val="00C0121D"/>
    <w:rsid w:val="00C01391"/>
    <w:rsid w:val="00C01A48"/>
    <w:rsid w:val="00C01AAC"/>
    <w:rsid w:val="00C01CE4"/>
    <w:rsid w:val="00C022CA"/>
    <w:rsid w:val="00C0233F"/>
    <w:rsid w:val="00C023D4"/>
    <w:rsid w:val="00C024A6"/>
    <w:rsid w:val="00C024BE"/>
    <w:rsid w:val="00C02590"/>
    <w:rsid w:val="00C027C3"/>
    <w:rsid w:val="00C028F0"/>
    <w:rsid w:val="00C02904"/>
    <w:rsid w:val="00C0299B"/>
    <w:rsid w:val="00C02A84"/>
    <w:rsid w:val="00C02C06"/>
    <w:rsid w:val="00C02C86"/>
    <w:rsid w:val="00C02E91"/>
    <w:rsid w:val="00C0300D"/>
    <w:rsid w:val="00C03090"/>
    <w:rsid w:val="00C035DA"/>
    <w:rsid w:val="00C036EC"/>
    <w:rsid w:val="00C03AB5"/>
    <w:rsid w:val="00C03B05"/>
    <w:rsid w:val="00C03BD5"/>
    <w:rsid w:val="00C03E5E"/>
    <w:rsid w:val="00C03EC9"/>
    <w:rsid w:val="00C03EE6"/>
    <w:rsid w:val="00C03FF2"/>
    <w:rsid w:val="00C0422A"/>
    <w:rsid w:val="00C0430A"/>
    <w:rsid w:val="00C0431E"/>
    <w:rsid w:val="00C0441E"/>
    <w:rsid w:val="00C048F5"/>
    <w:rsid w:val="00C04E35"/>
    <w:rsid w:val="00C04F98"/>
    <w:rsid w:val="00C050FB"/>
    <w:rsid w:val="00C05485"/>
    <w:rsid w:val="00C0577C"/>
    <w:rsid w:val="00C058CD"/>
    <w:rsid w:val="00C05933"/>
    <w:rsid w:val="00C05B66"/>
    <w:rsid w:val="00C05FB0"/>
    <w:rsid w:val="00C06277"/>
    <w:rsid w:val="00C06348"/>
    <w:rsid w:val="00C063B1"/>
    <w:rsid w:val="00C06440"/>
    <w:rsid w:val="00C06470"/>
    <w:rsid w:val="00C0660B"/>
    <w:rsid w:val="00C06A6E"/>
    <w:rsid w:val="00C06AAC"/>
    <w:rsid w:val="00C06C3D"/>
    <w:rsid w:val="00C06D36"/>
    <w:rsid w:val="00C0703C"/>
    <w:rsid w:val="00C0720A"/>
    <w:rsid w:val="00C07597"/>
    <w:rsid w:val="00C07933"/>
    <w:rsid w:val="00C07A7C"/>
    <w:rsid w:val="00C07A8B"/>
    <w:rsid w:val="00C10043"/>
    <w:rsid w:val="00C10267"/>
    <w:rsid w:val="00C10289"/>
    <w:rsid w:val="00C10615"/>
    <w:rsid w:val="00C10680"/>
    <w:rsid w:val="00C10701"/>
    <w:rsid w:val="00C10842"/>
    <w:rsid w:val="00C10864"/>
    <w:rsid w:val="00C10A53"/>
    <w:rsid w:val="00C11195"/>
    <w:rsid w:val="00C111C1"/>
    <w:rsid w:val="00C11215"/>
    <w:rsid w:val="00C11390"/>
    <w:rsid w:val="00C115F6"/>
    <w:rsid w:val="00C11993"/>
    <w:rsid w:val="00C119C1"/>
    <w:rsid w:val="00C11ABE"/>
    <w:rsid w:val="00C11ADF"/>
    <w:rsid w:val="00C11EC6"/>
    <w:rsid w:val="00C11F53"/>
    <w:rsid w:val="00C12130"/>
    <w:rsid w:val="00C121C5"/>
    <w:rsid w:val="00C122D2"/>
    <w:rsid w:val="00C123FB"/>
    <w:rsid w:val="00C12453"/>
    <w:rsid w:val="00C12871"/>
    <w:rsid w:val="00C1291B"/>
    <w:rsid w:val="00C12A59"/>
    <w:rsid w:val="00C12CF8"/>
    <w:rsid w:val="00C12DC2"/>
    <w:rsid w:val="00C134DC"/>
    <w:rsid w:val="00C135A3"/>
    <w:rsid w:val="00C13759"/>
    <w:rsid w:val="00C13831"/>
    <w:rsid w:val="00C13D44"/>
    <w:rsid w:val="00C13D5E"/>
    <w:rsid w:val="00C14283"/>
    <w:rsid w:val="00C143CB"/>
    <w:rsid w:val="00C14437"/>
    <w:rsid w:val="00C1477C"/>
    <w:rsid w:val="00C1496D"/>
    <w:rsid w:val="00C14ACF"/>
    <w:rsid w:val="00C14B09"/>
    <w:rsid w:val="00C14B83"/>
    <w:rsid w:val="00C14EAD"/>
    <w:rsid w:val="00C14F47"/>
    <w:rsid w:val="00C150F1"/>
    <w:rsid w:val="00C152DD"/>
    <w:rsid w:val="00C153E5"/>
    <w:rsid w:val="00C1554F"/>
    <w:rsid w:val="00C15602"/>
    <w:rsid w:val="00C157BE"/>
    <w:rsid w:val="00C157E4"/>
    <w:rsid w:val="00C1582A"/>
    <w:rsid w:val="00C15A0C"/>
    <w:rsid w:val="00C15A3F"/>
    <w:rsid w:val="00C15C8D"/>
    <w:rsid w:val="00C15D54"/>
    <w:rsid w:val="00C16040"/>
    <w:rsid w:val="00C16445"/>
    <w:rsid w:val="00C168DE"/>
    <w:rsid w:val="00C16A87"/>
    <w:rsid w:val="00C16B2E"/>
    <w:rsid w:val="00C16BBD"/>
    <w:rsid w:val="00C16C0C"/>
    <w:rsid w:val="00C16DED"/>
    <w:rsid w:val="00C1718C"/>
    <w:rsid w:val="00C171ED"/>
    <w:rsid w:val="00C173F7"/>
    <w:rsid w:val="00C174D5"/>
    <w:rsid w:val="00C17A22"/>
    <w:rsid w:val="00C17E0A"/>
    <w:rsid w:val="00C204B1"/>
    <w:rsid w:val="00C204C0"/>
    <w:rsid w:val="00C2051C"/>
    <w:rsid w:val="00C20586"/>
    <w:rsid w:val="00C20685"/>
    <w:rsid w:val="00C207F1"/>
    <w:rsid w:val="00C208C6"/>
    <w:rsid w:val="00C2097A"/>
    <w:rsid w:val="00C20BA0"/>
    <w:rsid w:val="00C20D80"/>
    <w:rsid w:val="00C21120"/>
    <w:rsid w:val="00C21135"/>
    <w:rsid w:val="00C21194"/>
    <w:rsid w:val="00C211E1"/>
    <w:rsid w:val="00C21686"/>
    <w:rsid w:val="00C21BDE"/>
    <w:rsid w:val="00C21BE1"/>
    <w:rsid w:val="00C21D96"/>
    <w:rsid w:val="00C21F0F"/>
    <w:rsid w:val="00C22091"/>
    <w:rsid w:val="00C223C3"/>
    <w:rsid w:val="00C22497"/>
    <w:rsid w:val="00C228EE"/>
    <w:rsid w:val="00C22995"/>
    <w:rsid w:val="00C22AD8"/>
    <w:rsid w:val="00C22BEE"/>
    <w:rsid w:val="00C22E03"/>
    <w:rsid w:val="00C23304"/>
    <w:rsid w:val="00C233AB"/>
    <w:rsid w:val="00C2343A"/>
    <w:rsid w:val="00C2368E"/>
    <w:rsid w:val="00C23793"/>
    <w:rsid w:val="00C237FF"/>
    <w:rsid w:val="00C23970"/>
    <w:rsid w:val="00C23AF7"/>
    <w:rsid w:val="00C23B79"/>
    <w:rsid w:val="00C23DE2"/>
    <w:rsid w:val="00C23F0B"/>
    <w:rsid w:val="00C23FF6"/>
    <w:rsid w:val="00C247A1"/>
    <w:rsid w:val="00C249EA"/>
    <w:rsid w:val="00C24D5B"/>
    <w:rsid w:val="00C2527D"/>
    <w:rsid w:val="00C254B6"/>
    <w:rsid w:val="00C25677"/>
    <w:rsid w:val="00C25726"/>
    <w:rsid w:val="00C258D2"/>
    <w:rsid w:val="00C2597F"/>
    <w:rsid w:val="00C25AB0"/>
    <w:rsid w:val="00C25BC5"/>
    <w:rsid w:val="00C25E4C"/>
    <w:rsid w:val="00C26557"/>
    <w:rsid w:val="00C26681"/>
    <w:rsid w:val="00C26A2A"/>
    <w:rsid w:val="00C26A3C"/>
    <w:rsid w:val="00C26CC6"/>
    <w:rsid w:val="00C26E41"/>
    <w:rsid w:val="00C270CA"/>
    <w:rsid w:val="00C272B9"/>
    <w:rsid w:val="00C275D2"/>
    <w:rsid w:val="00C27AA3"/>
    <w:rsid w:val="00C27AAC"/>
    <w:rsid w:val="00C27B15"/>
    <w:rsid w:val="00C27C7B"/>
    <w:rsid w:val="00C27E09"/>
    <w:rsid w:val="00C27EF3"/>
    <w:rsid w:val="00C3025F"/>
    <w:rsid w:val="00C302B5"/>
    <w:rsid w:val="00C3030B"/>
    <w:rsid w:val="00C304B8"/>
    <w:rsid w:val="00C3060A"/>
    <w:rsid w:val="00C30D8D"/>
    <w:rsid w:val="00C30ECB"/>
    <w:rsid w:val="00C313C2"/>
    <w:rsid w:val="00C313CC"/>
    <w:rsid w:val="00C31504"/>
    <w:rsid w:val="00C315BB"/>
    <w:rsid w:val="00C31AE7"/>
    <w:rsid w:val="00C31C70"/>
    <w:rsid w:val="00C31CDB"/>
    <w:rsid w:val="00C31F1C"/>
    <w:rsid w:val="00C321DC"/>
    <w:rsid w:val="00C321F9"/>
    <w:rsid w:val="00C3224B"/>
    <w:rsid w:val="00C32490"/>
    <w:rsid w:val="00C32560"/>
    <w:rsid w:val="00C32834"/>
    <w:rsid w:val="00C32B0E"/>
    <w:rsid w:val="00C32B6B"/>
    <w:rsid w:val="00C32BB5"/>
    <w:rsid w:val="00C32F80"/>
    <w:rsid w:val="00C32F8F"/>
    <w:rsid w:val="00C332D2"/>
    <w:rsid w:val="00C338D9"/>
    <w:rsid w:val="00C33B2D"/>
    <w:rsid w:val="00C33F1E"/>
    <w:rsid w:val="00C34BAE"/>
    <w:rsid w:val="00C34C84"/>
    <w:rsid w:val="00C34D26"/>
    <w:rsid w:val="00C34E2B"/>
    <w:rsid w:val="00C34E8E"/>
    <w:rsid w:val="00C3518D"/>
    <w:rsid w:val="00C351B9"/>
    <w:rsid w:val="00C355CC"/>
    <w:rsid w:val="00C3579A"/>
    <w:rsid w:val="00C357E2"/>
    <w:rsid w:val="00C358B0"/>
    <w:rsid w:val="00C358CA"/>
    <w:rsid w:val="00C35B26"/>
    <w:rsid w:val="00C35B2A"/>
    <w:rsid w:val="00C35CF9"/>
    <w:rsid w:val="00C35D47"/>
    <w:rsid w:val="00C35E9A"/>
    <w:rsid w:val="00C36069"/>
    <w:rsid w:val="00C361B9"/>
    <w:rsid w:val="00C3642A"/>
    <w:rsid w:val="00C364B4"/>
    <w:rsid w:val="00C3660F"/>
    <w:rsid w:val="00C36A91"/>
    <w:rsid w:val="00C37083"/>
    <w:rsid w:val="00C37326"/>
    <w:rsid w:val="00C37579"/>
    <w:rsid w:val="00C37985"/>
    <w:rsid w:val="00C37AA1"/>
    <w:rsid w:val="00C37AC4"/>
    <w:rsid w:val="00C37C4F"/>
    <w:rsid w:val="00C37DFA"/>
    <w:rsid w:val="00C37E11"/>
    <w:rsid w:val="00C37EE0"/>
    <w:rsid w:val="00C4020E"/>
    <w:rsid w:val="00C4040C"/>
    <w:rsid w:val="00C4045F"/>
    <w:rsid w:val="00C4067D"/>
    <w:rsid w:val="00C40AD4"/>
    <w:rsid w:val="00C40CC9"/>
    <w:rsid w:val="00C41548"/>
    <w:rsid w:val="00C41690"/>
    <w:rsid w:val="00C41935"/>
    <w:rsid w:val="00C41A0A"/>
    <w:rsid w:val="00C4226D"/>
    <w:rsid w:val="00C42827"/>
    <w:rsid w:val="00C42BAB"/>
    <w:rsid w:val="00C430BB"/>
    <w:rsid w:val="00C43203"/>
    <w:rsid w:val="00C434AA"/>
    <w:rsid w:val="00C434B2"/>
    <w:rsid w:val="00C4371E"/>
    <w:rsid w:val="00C43798"/>
    <w:rsid w:val="00C437AC"/>
    <w:rsid w:val="00C43B89"/>
    <w:rsid w:val="00C43BCC"/>
    <w:rsid w:val="00C43D24"/>
    <w:rsid w:val="00C43EA6"/>
    <w:rsid w:val="00C441D5"/>
    <w:rsid w:val="00C4442C"/>
    <w:rsid w:val="00C4462A"/>
    <w:rsid w:val="00C4467C"/>
    <w:rsid w:val="00C4470E"/>
    <w:rsid w:val="00C44BF6"/>
    <w:rsid w:val="00C44C30"/>
    <w:rsid w:val="00C44C47"/>
    <w:rsid w:val="00C45344"/>
    <w:rsid w:val="00C45360"/>
    <w:rsid w:val="00C453A3"/>
    <w:rsid w:val="00C45654"/>
    <w:rsid w:val="00C4573F"/>
    <w:rsid w:val="00C45847"/>
    <w:rsid w:val="00C45936"/>
    <w:rsid w:val="00C46080"/>
    <w:rsid w:val="00C46169"/>
    <w:rsid w:val="00C462F7"/>
    <w:rsid w:val="00C46343"/>
    <w:rsid w:val="00C46911"/>
    <w:rsid w:val="00C4694A"/>
    <w:rsid w:val="00C4707C"/>
    <w:rsid w:val="00C470EB"/>
    <w:rsid w:val="00C47284"/>
    <w:rsid w:val="00C472F0"/>
    <w:rsid w:val="00C47421"/>
    <w:rsid w:val="00C4750E"/>
    <w:rsid w:val="00C47589"/>
    <w:rsid w:val="00C4776B"/>
    <w:rsid w:val="00C47D1D"/>
    <w:rsid w:val="00C47EE2"/>
    <w:rsid w:val="00C47F38"/>
    <w:rsid w:val="00C47F58"/>
    <w:rsid w:val="00C50102"/>
    <w:rsid w:val="00C50134"/>
    <w:rsid w:val="00C50538"/>
    <w:rsid w:val="00C50637"/>
    <w:rsid w:val="00C508DF"/>
    <w:rsid w:val="00C50D08"/>
    <w:rsid w:val="00C50D73"/>
    <w:rsid w:val="00C51315"/>
    <w:rsid w:val="00C5140C"/>
    <w:rsid w:val="00C5144B"/>
    <w:rsid w:val="00C518C8"/>
    <w:rsid w:val="00C519EF"/>
    <w:rsid w:val="00C51B81"/>
    <w:rsid w:val="00C52A04"/>
    <w:rsid w:val="00C52AB1"/>
    <w:rsid w:val="00C52C2C"/>
    <w:rsid w:val="00C53192"/>
    <w:rsid w:val="00C531D9"/>
    <w:rsid w:val="00C537D3"/>
    <w:rsid w:val="00C5383D"/>
    <w:rsid w:val="00C53B17"/>
    <w:rsid w:val="00C53B34"/>
    <w:rsid w:val="00C53CC2"/>
    <w:rsid w:val="00C53DC6"/>
    <w:rsid w:val="00C53E2B"/>
    <w:rsid w:val="00C54372"/>
    <w:rsid w:val="00C54526"/>
    <w:rsid w:val="00C5491F"/>
    <w:rsid w:val="00C54A0F"/>
    <w:rsid w:val="00C54AFF"/>
    <w:rsid w:val="00C54BB6"/>
    <w:rsid w:val="00C54C13"/>
    <w:rsid w:val="00C54D37"/>
    <w:rsid w:val="00C55521"/>
    <w:rsid w:val="00C5554E"/>
    <w:rsid w:val="00C555FA"/>
    <w:rsid w:val="00C55623"/>
    <w:rsid w:val="00C557B5"/>
    <w:rsid w:val="00C55B1F"/>
    <w:rsid w:val="00C55B77"/>
    <w:rsid w:val="00C55C4C"/>
    <w:rsid w:val="00C55D69"/>
    <w:rsid w:val="00C55E9C"/>
    <w:rsid w:val="00C56642"/>
    <w:rsid w:val="00C56B9B"/>
    <w:rsid w:val="00C56F29"/>
    <w:rsid w:val="00C56F77"/>
    <w:rsid w:val="00C57607"/>
    <w:rsid w:val="00C576C0"/>
    <w:rsid w:val="00C5790D"/>
    <w:rsid w:val="00C57ACF"/>
    <w:rsid w:val="00C57B9E"/>
    <w:rsid w:val="00C57CC0"/>
    <w:rsid w:val="00C57E91"/>
    <w:rsid w:val="00C601EF"/>
    <w:rsid w:val="00C603D1"/>
    <w:rsid w:val="00C605F5"/>
    <w:rsid w:val="00C6063E"/>
    <w:rsid w:val="00C6071D"/>
    <w:rsid w:val="00C60725"/>
    <w:rsid w:val="00C60971"/>
    <w:rsid w:val="00C60BAF"/>
    <w:rsid w:val="00C60E41"/>
    <w:rsid w:val="00C61121"/>
    <w:rsid w:val="00C61270"/>
    <w:rsid w:val="00C6150B"/>
    <w:rsid w:val="00C61522"/>
    <w:rsid w:val="00C61529"/>
    <w:rsid w:val="00C6179A"/>
    <w:rsid w:val="00C6185E"/>
    <w:rsid w:val="00C618AF"/>
    <w:rsid w:val="00C61B2B"/>
    <w:rsid w:val="00C61E15"/>
    <w:rsid w:val="00C61EBE"/>
    <w:rsid w:val="00C622DF"/>
    <w:rsid w:val="00C627C3"/>
    <w:rsid w:val="00C62938"/>
    <w:rsid w:val="00C62D3C"/>
    <w:rsid w:val="00C62DD3"/>
    <w:rsid w:val="00C62F1D"/>
    <w:rsid w:val="00C634B8"/>
    <w:rsid w:val="00C638BA"/>
    <w:rsid w:val="00C639B5"/>
    <w:rsid w:val="00C63A11"/>
    <w:rsid w:val="00C63B5E"/>
    <w:rsid w:val="00C63B86"/>
    <w:rsid w:val="00C63D0A"/>
    <w:rsid w:val="00C63D55"/>
    <w:rsid w:val="00C63E0C"/>
    <w:rsid w:val="00C6415A"/>
    <w:rsid w:val="00C64366"/>
    <w:rsid w:val="00C643D6"/>
    <w:rsid w:val="00C64485"/>
    <w:rsid w:val="00C6451D"/>
    <w:rsid w:val="00C64A9C"/>
    <w:rsid w:val="00C64AAB"/>
    <w:rsid w:val="00C64ADA"/>
    <w:rsid w:val="00C64B30"/>
    <w:rsid w:val="00C64BFC"/>
    <w:rsid w:val="00C65316"/>
    <w:rsid w:val="00C65648"/>
    <w:rsid w:val="00C657EC"/>
    <w:rsid w:val="00C6617F"/>
    <w:rsid w:val="00C662DC"/>
    <w:rsid w:val="00C6677C"/>
    <w:rsid w:val="00C66858"/>
    <w:rsid w:val="00C66972"/>
    <w:rsid w:val="00C66AC6"/>
    <w:rsid w:val="00C66BAE"/>
    <w:rsid w:val="00C676B2"/>
    <w:rsid w:val="00C67904"/>
    <w:rsid w:val="00C67B00"/>
    <w:rsid w:val="00C67FC2"/>
    <w:rsid w:val="00C7020E"/>
    <w:rsid w:val="00C70508"/>
    <w:rsid w:val="00C70509"/>
    <w:rsid w:val="00C70671"/>
    <w:rsid w:val="00C708B3"/>
    <w:rsid w:val="00C709A7"/>
    <w:rsid w:val="00C70BA1"/>
    <w:rsid w:val="00C70D4D"/>
    <w:rsid w:val="00C71048"/>
    <w:rsid w:val="00C71212"/>
    <w:rsid w:val="00C715A8"/>
    <w:rsid w:val="00C715B6"/>
    <w:rsid w:val="00C717B0"/>
    <w:rsid w:val="00C71864"/>
    <w:rsid w:val="00C71982"/>
    <w:rsid w:val="00C7198A"/>
    <w:rsid w:val="00C71A9A"/>
    <w:rsid w:val="00C71D11"/>
    <w:rsid w:val="00C71E7E"/>
    <w:rsid w:val="00C723B9"/>
    <w:rsid w:val="00C72A35"/>
    <w:rsid w:val="00C72A52"/>
    <w:rsid w:val="00C72F85"/>
    <w:rsid w:val="00C733CD"/>
    <w:rsid w:val="00C73454"/>
    <w:rsid w:val="00C73455"/>
    <w:rsid w:val="00C73640"/>
    <w:rsid w:val="00C7364A"/>
    <w:rsid w:val="00C73723"/>
    <w:rsid w:val="00C7379E"/>
    <w:rsid w:val="00C73EDF"/>
    <w:rsid w:val="00C73FC2"/>
    <w:rsid w:val="00C7423B"/>
    <w:rsid w:val="00C7490C"/>
    <w:rsid w:val="00C74C57"/>
    <w:rsid w:val="00C74D83"/>
    <w:rsid w:val="00C75111"/>
    <w:rsid w:val="00C75118"/>
    <w:rsid w:val="00C754F3"/>
    <w:rsid w:val="00C7565B"/>
    <w:rsid w:val="00C75783"/>
    <w:rsid w:val="00C75A0A"/>
    <w:rsid w:val="00C75CC8"/>
    <w:rsid w:val="00C75E9C"/>
    <w:rsid w:val="00C75EE7"/>
    <w:rsid w:val="00C76069"/>
    <w:rsid w:val="00C765BA"/>
    <w:rsid w:val="00C768BF"/>
    <w:rsid w:val="00C76E4F"/>
    <w:rsid w:val="00C7701F"/>
    <w:rsid w:val="00C770F8"/>
    <w:rsid w:val="00C771FA"/>
    <w:rsid w:val="00C77304"/>
    <w:rsid w:val="00C773E2"/>
    <w:rsid w:val="00C77A0E"/>
    <w:rsid w:val="00C77C72"/>
    <w:rsid w:val="00C77F16"/>
    <w:rsid w:val="00C802CC"/>
    <w:rsid w:val="00C808EE"/>
    <w:rsid w:val="00C80A9E"/>
    <w:rsid w:val="00C80B63"/>
    <w:rsid w:val="00C80C78"/>
    <w:rsid w:val="00C80E2E"/>
    <w:rsid w:val="00C80FE5"/>
    <w:rsid w:val="00C8101D"/>
    <w:rsid w:val="00C81074"/>
    <w:rsid w:val="00C811EE"/>
    <w:rsid w:val="00C812EC"/>
    <w:rsid w:val="00C81498"/>
    <w:rsid w:val="00C81640"/>
    <w:rsid w:val="00C81886"/>
    <w:rsid w:val="00C819A8"/>
    <w:rsid w:val="00C81D07"/>
    <w:rsid w:val="00C81D11"/>
    <w:rsid w:val="00C81D1B"/>
    <w:rsid w:val="00C81DBF"/>
    <w:rsid w:val="00C81E5F"/>
    <w:rsid w:val="00C81F52"/>
    <w:rsid w:val="00C825A4"/>
    <w:rsid w:val="00C826BF"/>
    <w:rsid w:val="00C8281F"/>
    <w:rsid w:val="00C829A3"/>
    <w:rsid w:val="00C829D4"/>
    <w:rsid w:val="00C82A3D"/>
    <w:rsid w:val="00C82BD3"/>
    <w:rsid w:val="00C83175"/>
    <w:rsid w:val="00C8322E"/>
    <w:rsid w:val="00C83290"/>
    <w:rsid w:val="00C8355F"/>
    <w:rsid w:val="00C83844"/>
    <w:rsid w:val="00C838D6"/>
    <w:rsid w:val="00C839D8"/>
    <w:rsid w:val="00C83A19"/>
    <w:rsid w:val="00C83BDE"/>
    <w:rsid w:val="00C83C79"/>
    <w:rsid w:val="00C845F6"/>
    <w:rsid w:val="00C8471F"/>
    <w:rsid w:val="00C84936"/>
    <w:rsid w:val="00C84BEC"/>
    <w:rsid w:val="00C84C6A"/>
    <w:rsid w:val="00C850BB"/>
    <w:rsid w:val="00C852DF"/>
    <w:rsid w:val="00C854A7"/>
    <w:rsid w:val="00C85548"/>
    <w:rsid w:val="00C855C6"/>
    <w:rsid w:val="00C8562C"/>
    <w:rsid w:val="00C8562D"/>
    <w:rsid w:val="00C85CD1"/>
    <w:rsid w:val="00C85D2A"/>
    <w:rsid w:val="00C85D51"/>
    <w:rsid w:val="00C8618F"/>
    <w:rsid w:val="00C86302"/>
    <w:rsid w:val="00C863C9"/>
    <w:rsid w:val="00C86400"/>
    <w:rsid w:val="00C8660F"/>
    <w:rsid w:val="00C86783"/>
    <w:rsid w:val="00C8694A"/>
    <w:rsid w:val="00C86F1A"/>
    <w:rsid w:val="00C8701D"/>
    <w:rsid w:val="00C87119"/>
    <w:rsid w:val="00C87128"/>
    <w:rsid w:val="00C871CA"/>
    <w:rsid w:val="00C87355"/>
    <w:rsid w:val="00C874ED"/>
    <w:rsid w:val="00C87604"/>
    <w:rsid w:val="00C876CC"/>
    <w:rsid w:val="00C877A0"/>
    <w:rsid w:val="00C87A1D"/>
    <w:rsid w:val="00C87B1B"/>
    <w:rsid w:val="00C87CA0"/>
    <w:rsid w:val="00C90092"/>
    <w:rsid w:val="00C901BE"/>
    <w:rsid w:val="00C90248"/>
    <w:rsid w:val="00C9034A"/>
    <w:rsid w:val="00C903E5"/>
    <w:rsid w:val="00C9071B"/>
    <w:rsid w:val="00C9087B"/>
    <w:rsid w:val="00C90BDB"/>
    <w:rsid w:val="00C90DF5"/>
    <w:rsid w:val="00C90EE4"/>
    <w:rsid w:val="00C90FF8"/>
    <w:rsid w:val="00C91177"/>
    <w:rsid w:val="00C91450"/>
    <w:rsid w:val="00C914D1"/>
    <w:rsid w:val="00C918D1"/>
    <w:rsid w:val="00C91D1A"/>
    <w:rsid w:val="00C91DCA"/>
    <w:rsid w:val="00C91DEB"/>
    <w:rsid w:val="00C9224A"/>
    <w:rsid w:val="00C9227F"/>
    <w:rsid w:val="00C92366"/>
    <w:rsid w:val="00C9244C"/>
    <w:rsid w:val="00C92466"/>
    <w:rsid w:val="00C92ADB"/>
    <w:rsid w:val="00C92DCC"/>
    <w:rsid w:val="00C93137"/>
    <w:rsid w:val="00C93368"/>
    <w:rsid w:val="00C933DC"/>
    <w:rsid w:val="00C93613"/>
    <w:rsid w:val="00C93888"/>
    <w:rsid w:val="00C93BA3"/>
    <w:rsid w:val="00C93D2D"/>
    <w:rsid w:val="00C93DAD"/>
    <w:rsid w:val="00C93E9F"/>
    <w:rsid w:val="00C94071"/>
    <w:rsid w:val="00C9423F"/>
    <w:rsid w:val="00C94803"/>
    <w:rsid w:val="00C9486C"/>
    <w:rsid w:val="00C94B24"/>
    <w:rsid w:val="00C94B35"/>
    <w:rsid w:val="00C94B45"/>
    <w:rsid w:val="00C94BD1"/>
    <w:rsid w:val="00C94F5F"/>
    <w:rsid w:val="00C95438"/>
    <w:rsid w:val="00C95B25"/>
    <w:rsid w:val="00C95FF1"/>
    <w:rsid w:val="00C96005"/>
    <w:rsid w:val="00C96090"/>
    <w:rsid w:val="00C96123"/>
    <w:rsid w:val="00C972E8"/>
    <w:rsid w:val="00C97435"/>
    <w:rsid w:val="00C975AB"/>
    <w:rsid w:val="00C976A6"/>
    <w:rsid w:val="00C97787"/>
    <w:rsid w:val="00C97803"/>
    <w:rsid w:val="00C979C5"/>
    <w:rsid w:val="00C97A10"/>
    <w:rsid w:val="00C97D27"/>
    <w:rsid w:val="00C97F9D"/>
    <w:rsid w:val="00CA03F0"/>
    <w:rsid w:val="00CA0411"/>
    <w:rsid w:val="00CA0441"/>
    <w:rsid w:val="00CA045D"/>
    <w:rsid w:val="00CA04ED"/>
    <w:rsid w:val="00CA050D"/>
    <w:rsid w:val="00CA07E7"/>
    <w:rsid w:val="00CA0A40"/>
    <w:rsid w:val="00CA0AB3"/>
    <w:rsid w:val="00CA0D5C"/>
    <w:rsid w:val="00CA119F"/>
    <w:rsid w:val="00CA16F0"/>
    <w:rsid w:val="00CA17E9"/>
    <w:rsid w:val="00CA18E5"/>
    <w:rsid w:val="00CA1C2D"/>
    <w:rsid w:val="00CA1E69"/>
    <w:rsid w:val="00CA29A5"/>
    <w:rsid w:val="00CA30D7"/>
    <w:rsid w:val="00CA30E4"/>
    <w:rsid w:val="00CA3695"/>
    <w:rsid w:val="00CA36E4"/>
    <w:rsid w:val="00CA370F"/>
    <w:rsid w:val="00CA372B"/>
    <w:rsid w:val="00CA37B2"/>
    <w:rsid w:val="00CA3A76"/>
    <w:rsid w:val="00CA3D3B"/>
    <w:rsid w:val="00CA3D7A"/>
    <w:rsid w:val="00CA3DB0"/>
    <w:rsid w:val="00CA4462"/>
    <w:rsid w:val="00CA44E1"/>
    <w:rsid w:val="00CA4567"/>
    <w:rsid w:val="00CA45AC"/>
    <w:rsid w:val="00CA47FC"/>
    <w:rsid w:val="00CA4AFA"/>
    <w:rsid w:val="00CA4CF6"/>
    <w:rsid w:val="00CA4DEC"/>
    <w:rsid w:val="00CA4E9D"/>
    <w:rsid w:val="00CA4FFE"/>
    <w:rsid w:val="00CA5033"/>
    <w:rsid w:val="00CA54FC"/>
    <w:rsid w:val="00CA5702"/>
    <w:rsid w:val="00CA58BC"/>
    <w:rsid w:val="00CA5948"/>
    <w:rsid w:val="00CA5D34"/>
    <w:rsid w:val="00CA607E"/>
    <w:rsid w:val="00CA62CF"/>
    <w:rsid w:val="00CA6435"/>
    <w:rsid w:val="00CA66B0"/>
    <w:rsid w:val="00CA6C3A"/>
    <w:rsid w:val="00CA71DD"/>
    <w:rsid w:val="00CA74A2"/>
    <w:rsid w:val="00CA74D8"/>
    <w:rsid w:val="00CA771E"/>
    <w:rsid w:val="00CA7851"/>
    <w:rsid w:val="00CA7C5C"/>
    <w:rsid w:val="00CA7C8F"/>
    <w:rsid w:val="00CA7CD1"/>
    <w:rsid w:val="00CB02DE"/>
    <w:rsid w:val="00CB0323"/>
    <w:rsid w:val="00CB041F"/>
    <w:rsid w:val="00CB0952"/>
    <w:rsid w:val="00CB0961"/>
    <w:rsid w:val="00CB09D6"/>
    <w:rsid w:val="00CB0A85"/>
    <w:rsid w:val="00CB0AD5"/>
    <w:rsid w:val="00CB0B5C"/>
    <w:rsid w:val="00CB0B87"/>
    <w:rsid w:val="00CB1067"/>
    <w:rsid w:val="00CB1300"/>
    <w:rsid w:val="00CB131A"/>
    <w:rsid w:val="00CB1353"/>
    <w:rsid w:val="00CB136B"/>
    <w:rsid w:val="00CB1402"/>
    <w:rsid w:val="00CB1794"/>
    <w:rsid w:val="00CB1AF0"/>
    <w:rsid w:val="00CB1B19"/>
    <w:rsid w:val="00CB1FD3"/>
    <w:rsid w:val="00CB25B5"/>
    <w:rsid w:val="00CB2663"/>
    <w:rsid w:val="00CB2683"/>
    <w:rsid w:val="00CB2915"/>
    <w:rsid w:val="00CB2AB7"/>
    <w:rsid w:val="00CB2C4D"/>
    <w:rsid w:val="00CB2E5E"/>
    <w:rsid w:val="00CB307B"/>
    <w:rsid w:val="00CB30EC"/>
    <w:rsid w:val="00CB33C8"/>
    <w:rsid w:val="00CB36CF"/>
    <w:rsid w:val="00CB3C5A"/>
    <w:rsid w:val="00CB4049"/>
    <w:rsid w:val="00CB44C9"/>
    <w:rsid w:val="00CB45EA"/>
    <w:rsid w:val="00CB4A37"/>
    <w:rsid w:val="00CB4AAE"/>
    <w:rsid w:val="00CB4C3A"/>
    <w:rsid w:val="00CB4E30"/>
    <w:rsid w:val="00CB503A"/>
    <w:rsid w:val="00CB5261"/>
    <w:rsid w:val="00CB5761"/>
    <w:rsid w:val="00CB5807"/>
    <w:rsid w:val="00CB5A41"/>
    <w:rsid w:val="00CB5A50"/>
    <w:rsid w:val="00CB5B97"/>
    <w:rsid w:val="00CB5BBE"/>
    <w:rsid w:val="00CB5CF7"/>
    <w:rsid w:val="00CB610A"/>
    <w:rsid w:val="00CB61D5"/>
    <w:rsid w:val="00CB6483"/>
    <w:rsid w:val="00CB6656"/>
    <w:rsid w:val="00CB665A"/>
    <w:rsid w:val="00CB6690"/>
    <w:rsid w:val="00CB69AF"/>
    <w:rsid w:val="00CB69E0"/>
    <w:rsid w:val="00CB6B8C"/>
    <w:rsid w:val="00CB6BA5"/>
    <w:rsid w:val="00CB6FA6"/>
    <w:rsid w:val="00CB74FA"/>
    <w:rsid w:val="00CB7770"/>
    <w:rsid w:val="00CB7EA2"/>
    <w:rsid w:val="00CB7EF3"/>
    <w:rsid w:val="00CC04B8"/>
    <w:rsid w:val="00CC0B9F"/>
    <w:rsid w:val="00CC0DF2"/>
    <w:rsid w:val="00CC0EB9"/>
    <w:rsid w:val="00CC1169"/>
    <w:rsid w:val="00CC12A0"/>
    <w:rsid w:val="00CC138D"/>
    <w:rsid w:val="00CC1729"/>
    <w:rsid w:val="00CC180E"/>
    <w:rsid w:val="00CC1855"/>
    <w:rsid w:val="00CC1ACB"/>
    <w:rsid w:val="00CC1BBE"/>
    <w:rsid w:val="00CC1C2C"/>
    <w:rsid w:val="00CC20AF"/>
    <w:rsid w:val="00CC22F7"/>
    <w:rsid w:val="00CC2456"/>
    <w:rsid w:val="00CC2579"/>
    <w:rsid w:val="00CC2CA7"/>
    <w:rsid w:val="00CC2CB3"/>
    <w:rsid w:val="00CC2D34"/>
    <w:rsid w:val="00CC2D7D"/>
    <w:rsid w:val="00CC3308"/>
    <w:rsid w:val="00CC39C4"/>
    <w:rsid w:val="00CC3BB4"/>
    <w:rsid w:val="00CC40F6"/>
    <w:rsid w:val="00CC41CA"/>
    <w:rsid w:val="00CC424B"/>
    <w:rsid w:val="00CC42E7"/>
    <w:rsid w:val="00CC4353"/>
    <w:rsid w:val="00CC4448"/>
    <w:rsid w:val="00CC47C9"/>
    <w:rsid w:val="00CC49E6"/>
    <w:rsid w:val="00CC4CAF"/>
    <w:rsid w:val="00CC4D4E"/>
    <w:rsid w:val="00CC4EE4"/>
    <w:rsid w:val="00CC504D"/>
    <w:rsid w:val="00CC5058"/>
    <w:rsid w:val="00CC51AD"/>
    <w:rsid w:val="00CC51D5"/>
    <w:rsid w:val="00CC5309"/>
    <w:rsid w:val="00CC5342"/>
    <w:rsid w:val="00CC5444"/>
    <w:rsid w:val="00CC5519"/>
    <w:rsid w:val="00CC55B0"/>
    <w:rsid w:val="00CC5670"/>
    <w:rsid w:val="00CC568E"/>
    <w:rsid w:val="00CC5889"/>
    <w:rsid w:val="00CC5C14"/>
    <w:rsid w:val="00CC5DE1"/>
    <w:rsid w:val="00CC5F79"/>
    <w:rsid w:val="00CC6130"/>
    <w:rsid w:val="00CC62C4"/>
    <w:rsid w:val="00CC645E"/>
    <w:rsid w:val="00CC65D4"/>
    <w:rsid w:val="00CC668C"/>
    <w:rsid w:val="00CC697F"/>
    <w:rsid w:val="00CC69B7"/>
    <w:rsid w:val="00CC6AA3"/>
    <w:rsid w:val="00CC6AE9"/>
    <w:rsid w:val="00CC6E6F"/>
    <w:rsid w:val="00CC75D4"/>
    <w:rsid w:val="00CC7889"/>
    <w:rsid w:val="00CC78CC"/>
    <w:rsid w:val="00CC7939"/>
    <w:rsid w:val="00CC7A3C"/>
    <w:rsid w:val="00CC7B37"/>
    <w:rsid w:val="00CC7CB7"/>
    <w:rsid w:val="00CC7E3A"/>
    <w:rsid w:val="00CC7FCA"/>
    <w:rsid w:val="00CD0099"/>
    <w:rsid w:val="00CD0550"/>
    <w:rsid w:val="00CD0698"/>
    <w:rsid w:val="00CD06EE"/>
    <w:rsid w:val="00CD0D52"/>
    <w:rsid w:val="00CD0E79"/>
    <w:rsid w:val="00CD0E95"/>
    <w:rsid w:val="00CD11E5"/>
    <w:rsid w:val="00CD12EE"/>
    <w:rsid w:val="00CD137A"/>
    <w:rsid w:val="00CD1394"/>
    <w:rsid w:val="00CD1420"/>
    <w:rsid w:val="00CD14C9"/>
    <w:rsid w:val="00CD15FB"/>
    <w:rsid w:val="00CD16E5"/>
    <w:rsid w:val="00CD1926"/>
    <w:rsid w:val="00CD1AC2"/>
    <w:rsid w:val="00CD1B5C"/>
    <w:rsid w:val="00CD2036"/>
    <w:rsid w:val="00CD207B"/>
    <w:rsid w:val="00CD2090"/>
    <w:rsid w:val="00CD2408"/>
    <w:rsid w:val="00CD267F"/>
    <w:rsid w:val="00CD2D5A"/>
    <w:rsid w:val="00CD2D94"/>
    <w:rsid w:val="00CD2E79"/>
    <w:rsid w:val="00CD2F12"/>
    <w:rsid w:val="00CD2FE3"/>
    <w:rsid w:val="00CD3162"/>
    <w:rsid w:val="00CD32E0"/>
    <w:rsid w:val="00CD33F8"/>
    <w:rsid w:val="00CD3446"/>
    <w:rsid w:val="00CD351C"/>
    <w:rsid w:val="00CD37F4"/>
    <w:rsid w:val="00CD3C0D"/>
    <w:rsid w:val="00CD3CCA"/>
    <w:rsid w:val="00CD3E95"/>
    <w:rsid w:val="00CD417F"/>
    <w:rsid w:val="00CD4249"/>
    <w:rsid w:val="00CD4298"/>
    <w:rsid w:val="00CD4621"/>
    <w:rsid w:val="00CD46BB"/>
    <w:rsid w:val="00CD4BBB"/>
    <w:rsid w:val="00CD4CE7"/>
    <w:rsid w:val="00CD4DBC"/>
    <w:rsid w:val="00CD5056"/>
    <w:rsid w:val="00CD5314"/>
    <w:rsid w:val="00CD54D0"/>
    <w:rsid w:val="00CD5517"/>
    <w:rsid w:val="00CD572A"/>
    <w:rsid w:val="00CD5793"/>
    <w:rsid w:val="00CD59FC"/>
    <w:rsid w:val="00CD5AB8"/>
    <w:rsid w:val="00CD5F37"/>
    <w:rsid w:val="00CD609D"/>
    <w:rsid w:val="00CD6311"/>
    <w:rsid w:val="00CD69B2"/>
    <w:rsid w:val="00CD6D0F"/>
    <w:rsid w:val="00CD6D5E"/>
    <w:rsid w:val="00CD6E54"/>
    <w:rsid w:val="00CD6EBB"/>
    <w:rsid w:val="00CD6F69"/>
    <w:rsid w:val="00CD7514"/>
    <w:rsid w:val="00CD7589"/>
    <w:rsid w:val="00CD764F"/>
    <w:rsid w:val="00CD7B7B"/>
    <w:rsid w:val="00CD7C88"/>
    <w:rsid w:val="00CD7DC3"/>
    <w:rsid w:val="00CE002A"/>
    <w:rsid w:val="00CE03FC"/>
    <w:rsid w:val="00CE042F"/>
    <w:rsid w:val="00CE0686"/>
    <w:rsid w:val="00CE0723"/>
    <w:rsid w:val="00CE0C02"/>
    <w:rsid w:val="00CE0D37"/>
    <w:rsid w:val="00CE0EBD"/>
    <w:rsid w:val="00CE0FFB"/>
    <w:rsid w:val="00CE15A3"/>
    <w:rsid w:val="00CE195B"/>
    <w:rsid w:val="00CE1AD9"/>
    <w:rsid w:val="00CE1B63"/>
    <w:rsid w:val="00CE1CC6"/>
    <w:rsid w:val="00CE1EE1"/>
    <w:rsid w:val="00CE1F6C"/>
    <w:rsid w:val="00CE26D4"/>
    <w:rsid w:val="00CE2ACB"/>
    <w:rsid w:val="00CE2BD9"/>
    <w:rsid w:val="00CE2C10"/>
    <w:rsid w:val="00CE2C15"/>
    <w:rsid w:val="00CE2CDB"/>
    <w:rsid w:val="00CE30B7"/>
    <w:rsid w:val="00CE3232"/>
    <w:rsid w:val="00CE3760"/>
    <w:rsid w:val="00CE37E6"/>
    <w:rsid w:val="00CE3957"/>
    <w:rsid w:val="00CE4049"/>
    <w:rsid w:val="00CE40E5"/>
    <w:rsid w:val="00CE414E"/>
    <w:rsid w:val="00CE42B0"/>
    <w:rsid w:val="00CE452F"/>
    <w:rsid w:val="00CE49D2"/>
    <w:rsid w:val="00CE4A93"/>
    <w:rsid w:val="00CE4CAB"/>
    <w:rsid w:val="00CE4E0C"/>
    <w:rsid w:val="00CE4F54"/>
    <w:rsid w:val="00CE4FE4"/>
    <w:rsid w:val="00CE521E"/>
    <w:rsid w:val="00CE528A"/>
    <w:rsid w:val="00CE533C"/>
    <w:rsid w:val="00CE54F2"/>
    <w:rsid w:val="00CE5708"/>
    <w:rsid w:val="00CE579B"/>
    <w:rsid w:val="00CE57E9"/>
    <w:rsid w:val="00CE5D38"/>
    <w:rsid w:val="00CE5E65"/>
    <w:rsid w:val="00CE66E4"/>
    <w:rsid w:val="00CE6993"/>
    <w:rsid w:val="00CE69F0"/>
    <w:rsid w:val="00CE6FE5"/>
    <w:rsid w:val="00CE71F1"/>
    <w:rsid w:val="00CE72A6"/>
    <w:rsid w:val="00CE73EE"/>
    <w:rsid w:val="00CE7459"/>
    <w:rsid w:val="00CE74B5"/>
    <w:rsid w:val="00CE7527"/>
    <w:rsid w:val="00CE76FF"/>
    <w:rsid w:val="00CE7806"/>
    <w:rsid w:val="00CE7A54"/>
    <w:rsid w:val="00CE7C3D"/>
    <w:rsid w:val="00CE7C7E"/>
    <w:rsid w:val="00CE7F21"/>
    <w:rsid w:val="00CE7F8A"/>
    <w:rsid w:val="00CF00AA"/>
    <w:rsid w:val="00CF02FF"/>
    <w:rsid w:val="00CF0709"/>
    <w:rsid w:val="00CF080D"/>
    <w:rsid w:val="00CF0907"/>
    <w:rsid w:val="00CF09E5"/>
    <w:rsid w:val="00CF0B51"/>
    <w:rsid w:val="00CF0B92"/>
    <w:rsid w:val="00CF0C68"/>
    <w:rsid w:val="00CF0EB8"/>
    <w:rsid w:val="00CF0F03"/>
    <w:rsid w:val="00CF11A8"/>
    <w:rsid w:val="00CF13A8"/>
    <w:rsid w:val="00CF1AC8"/>
    <w:rsid w:val="00CF1C0B"/>
    <w:rsid w:val="00CF2245"/>
    <w:rsid w:val="00CF23F6"/>
    <w:rsid w:val="00CF258A"/>
    <w:rsid w:val="00CF2880"/>
    <w:rsid w:val="00CF2890"/>
    <w:rsid w:val="00CF2AC3"/>
    <w:rsid w:val="00CF2AFF"/>
    <w:rsid w:val="00CF2C82"/>
    <w:rsid w:val="00CF2CF9"/>
    <w:rsid w:val="00CF2EC6"/>
    <w:rsid w:val="00CF3257"/>
    <w:rsid w:val="00CF3360"/>
    <w:rsid w:val="00CF3529"/>
    <w:rsid w:val="00CF3657"/>
    <w:rsid w:val="00CF366C"/>
    <w:rsid w:val="00CF37CD"/>
    <w:rsid w:val="00CF388D"/>
    <w:rsid w:val="00CF38D9"/>
    <w:rsid w:val="00CF3E0C"/>
    <w:rsid w:val="00CF3FB5"/>
    <w:rsid w:val="00CF4219"/>
    <w:rsid w:val="00CF4254"/>
    <w:rsid w:val="00CF4436"/>
    <w:rsid w:val="00CF48CF"/>
    <w:rsid w:val="00CF49B5"/>
    <w:rsid w:val="00CF4AF4"/>
    <w:rsid w:val="00CF4D1B"/>
    <w:rsid w:val="00CF4F52"/>
    <w:rsid w:val="00CF5414"/>
    <w:rsid w:val="00CF553B"/>
    <w:rsid w:val="00CF55A8"/>
    <w:rsid w:val="00CF56C2"/>
    <w:rsid w:val="00CF578C"/>
    <w:rsid w:val="00CF5951"/>
    <w:rsid w:val="00CF5ACD"/>
    <w:rsid w:val="00CF5C9D"/>
    <w:rsid w:val="00CF5CB2"/>
    <w:rsid w:val="00CF5D4E"/>
    <w:rsid w:val="00CF5DC9"/>
    <w:rsid w:val="00CF5E18"/>
    <w:rsid w:val="00CF5F00"/>
    <w:rsid w:val="00CF5F71"/>
    <w:rsid w:val="00CF6195"/>
    <w:rsid w:val="00CF61AB"/>
    <w:rsid w:val="00CF6219"/>
    <w:rsid w:val="00CF6500"/>
    <w:rsid w:val="00CF6571"/>
    <w:rsid w:val="00CF664C"/>
    <w:rsid w:val="00CF667C"/>
    <w:rsid w:val="00CF6821"/>
    <w:rsid w:val="00CF693F"/>
    <w:rsid w:val="00CF6D83"/>
    <w:rsid w:val="00CF6DC3"/>
    <w:rsid w:val="00CF6F35"/>
    <w:rsid w:val="00CF70D1"/>
    <w:rsid w:val="00CF727A"/>
    <w:rsid w:val="00CF778F"/>
    <w:rsid w:val="00CF784A"/>
    <w:rsid w:val="00CF7C66"/>
    <w:rsid w:val="00CF7F6B"/>
    <w:rsid w:val="00CF7FB4"/>
    <w:rsid w:val="00D00314"/>
    <w:rsid w:val="00D0040C"/>
    <w:rsid w:val="00D004FE"/>
    <w:rsid w:val="00D005D7"/>
    <w:rsid w:val="00D00B8C"/>
    <w:rsid w:val="00D00C52"/>
    <w:rsid w:val="00D00E2B"/>
    <w:rsid w:val="00D0113F"/>
    <w:rsid w:val="00D01422"/>
    <w:rsid w:val="00D016D2"/>
    <w:rsid w:val="00D018E2"/>
    <w:rsid w:val="00D01BFC"/>
    <w:rsid w:val="00D01DD2"/>
    <w:rsid w:val="00D02097"/>
    <w:rsid w:val="00D022AE"/>
    <w:rsid w:val="00D02313"/>
    <w:rsid w:val="00D0233F"/>
    <w:rsid w:val="00D02821"/>
    <w:rsid w:val="00D02F99"/>
    <w:rsid w:val="00D03003"/>
    <w:rsid w:val="00D03128"/>
    <w:rsid w:val="00D03531"/>
    <w:rsid w:val="00D03561"/>
    <w:rsid w:val="00D035A6"/>
    <w:rsid w:val="00D03760"/>
    <w:rsid w:val="00D0386E"/>
    <w:rsid w:val="00D03E46"/>
    <w:rsid w:val="00D03E96"/>
    <w:rsid w:val="00D04022"/>
    <w:rsid w:val="00D04049"/>
    <w:rsid w:val="00D04364"/>
    <w:rsid w:val="00D043C4"/>
    <w:rsid w:val="00D0471D"/>
    <w:rsid w:val="00D04A55"/>
    <w:rsid w:val="00D050CB"/>
    <w:rsid w:val="00D05249"/>
    <w:rsid w:val="00D05523"/>
    <w:rsid w:val="00D059EE"/>
    <w:rsid w:val="00D05A58"/>
    <w:rsid w:val="00D05BA9"/>
    <w:rsid w:val="00D05E29"/>
    <w:rsid w:val="00D05FF8"/>
    <w:rsid w:val="00D06145"/>
    <w:rsid w:val="00D061C5"/>
    <w:rsid w:val="00D0634B"/>
    <w:rsid w:val="00D06380"/>
    <w:rsid w:val="00D0641F"/>
    <w:rsid w:val="00D067CC"/>
    <w:rsid w:val="00D06807"/>
    <w:rsid w:val="00D06855"/>
    <w:rsid w:val="00D06952"/>
    <w:rsid w:val="00D069E6"/>
    <w:rsid w:val="00D06C19"/>
    <w:rsid w:val="00D06C44"/>
    <w:rsid w:val="00D06EAB"/>
    <w:rsid w:val="00D07261"/>
    <w:rsid w:val="00D07610"/>
    <w:rsid w:val="00D0765D"/>
    <w:rsid w:val="00D0769B"/>
    <w:rsid w:val="00D077E5"/>
    <w:rsid w:val="00D07982"/>
    <w:rsid w:val="00D07CD5"/>
    <w:rsid w:val="00D07DAA"/>
    <w:rsid w:val="00D07E83"/>
    <w:rsid w:val="00D07E9E"/>
    <w:rsid w:val="00D10024"/>
    <w:rsid w:val="00D100BA"/>
    <w:rsid w:val="00D1035E"/>
    <w:rsid w:val="00D104FA"/>
    <w:rsid w:val="00D105FB"/>
    <w:rsid w:val="00D1076E"/>
    <w:rsid w:val="00D10B33"/>
    <w:rsid w:val="00D10C32"/>
    <w:rsid w:val="00D10F47"/>
    <w:rsid w:val="00D110E8"/>
    <w:rsid w:val="00D111E5"/>
    <w:rsid w:val="00D1120B"/>
    <w:rsid w:val="00D1125C"/>
    <w:rsid w:val="00D1148C"/>
    <w:rsid w:val="00D114FE"/>
    <w:rsid w:val="00D11704"/>
    <w:rsid w:val="00D1179B"/>
    <w:rsid w:val="00D117DF"/>
    <w:rsid w:val="00D1186F"/>
    <w:rsid w:val="00D1192B"/>
    <w:rsid w:val="00D11A8E"/>
    <w:rsid w:val="00D11B79"/>
    <w:rsid w:val="00D120E2"/>
    <w:rsid w:val="00D124C9"/>
    <w:rsid w:val="00D12738"/>
    <w:rsid w:val="00D127B9"/>
    <w:rsid w:val="00D1280D"/>
    <w:rsid w:val="00D12CE1"/>
    <w:rsid w:val="00D12DCA"/>
    <w:rsid w:val="00D12FDB"/>
    <w:rsid w:val="00D130D9"/>
    <w:rsid w:val="00D13238"/>
    <w:rsid w:val="00D13337"/>
    <w:rsid w:val="00D13483"/>
    <w:rsid w:val="00D135DC"/>
    <w:rsid w:val="00D1367B"/>
    <w:rsid w:val="00D13AB8"/>
    <w:rsid w:val="00D13BCE"/>
    <w:rsid w:val="00D13F63"/>
    <w:rsid w:val="00D14385"/>
    <w:rsid w:val="00D143A1"/>
    <w:rsid w:val="00D1457B"/>
    <w:rsid w:val="00D145A1"/>
    <w:rsid w:val="00D1461C"/>
    <w:rsid w:val="00D1474D"/>
    <w:rsid w:val="00D14C86"/>
    <w:rsid w:val="00D14D67"/>
    <w:rsid w:val="00D14E2F"/>
    <w:rsid w:val="00D1516C"/>
    <w:rsid w:val="00D158D8"/>
    <w:rsid w:val="00D159B6"/>
    <w:rsid w:val="00D15AC7"/>
    <w:rsid w:val="00D15AF9"/>
    <w:rsid w:val="00D15BCC"/>
    <w:rsid w:val="00D15C0B"/>
    <w:rsid w:val="00D15CD5"/>
    <w:rsid w:val="00D15CFF"/>
    <w:rsid w:val="00D15DC9"/>
    <w:rsid w:val="00D15F6B"/>
    <w:rsid w:val="00D1609E"/>
    <w:rsid w:val="00D16127"/>
    <w:rsid w:val="00D16205"/>
    <w:rsid w:val="00D163A6"/>
    <w:rsid w:val="00D164D4"/>
    <w:rsid w:val="00D1677B"/>
    <w:rsid w:val="00D16784"/>
    <w:rsid w:val="00D167B4"/>
    <w:rsid w:val="00D16989"/>
    <w:rsid w:val="00D16AA3"/>
    <w:rsid w:val="00D16AC7"/>
    <w:rsid w:val="00D16CAC"/>
    <w:rsid w:val="00D16ED8"/>
    <w:rsid w:val="00D16FC2"/>
    <w:rsid w:val="00D16FE1"/>
    <w:rsid w:val="00D1727F"/>
    <w:rsid w:val="00D173BB"/>
    <w:rsid w:val="00D176A8"/>
    <w:rsid w:val="00D178FE"/>
    <w:rsid w:val="00D17D68"/>
    <w:rsid w:val="00D17F34"/>
    <w:rsid w:val="00D2046C"/>
    <w:rsid w:val="00D2057E"/>
    <w:rsid w:val="00D20972"/>
    <w:rsid w:val="00D209B9"/>
    <w:rsid w:val="00D20A55"/>
    <w:rsid w:val="00D20B52"/>
    <w:rsid w:val="00D210C9"/>
    <w:rsid w:val="00D21907"/>
    <w:rsid w:val="00D219F2"/>
    <w:rsid w:val="00D21E4A"/>
    <w:rsid w:val="00D21F72"/>
    <w:rsid w:val="00D21FDB"/>
    <w:rsid w:val="00D223E2"/>
    <w:rsid w:val="00D22848"/>
    <w:rsid w:val="00D229BD"/>
    <w:rsid w:val="00D229D5"/>
    <w:rsid w:val="00D22A7E"/>
    <w:rsid w:val="00D22CCA"/>
    <w:rsid w:val="00D23008"/>
    <w:rsid w:val="00D23072"/>
    <w:rsid w:val="00D2318A"/>
    <w:rsid w:val="00D2336B"/>
    <w:rsid w:val="00D23520"/>
    <w:rsid w:val="00D23607"/>
    <w:rsid w:val="00D2362A"/>
    <w:rsid w:val="00D23A94"/>
    <w:rsid w:val="00D23EA1"/>
    <w:rsid w:val="00D24032"/>
    <w:rsid w:val="00D24343"/>
    <w:rsid w:val="00D24BC5"/>
    <w:rsid w:val="00D25212"/>
    <w:rsid w:val="00D2557F"/>
    <w:rsid w:val="00D255FF"/>
    <w:rsid w:val="00D2590E"/>
    <w:rsid w:val="00D25CC2"/>
    <w:rsid w:val="00D25FDD"/>
    <w:rsid w:val="00D25FE4"/>
    <w:rsid w:val="00D26210"/>
    <w:rsid w:val="00D26371"/>
    <w:rsid w:val="00D263B9"/>
    <w:rsid w:val="00D26926"/>
    <w:rsid w:val="00D26944"/>
    <w:rsid w:val="00D26BBE"/>
    <w:rsid w:val="00D26DB9"/>
    <w:rsid w:val="00D2709B"/>
    <w:rsid w:val="00D272A1"/>
    <w:rsid w:val="00D27629"/>
    <w:rsid w:val="00D2765F"/>
    <w:rsid w:val="00D27728"/>
    <w:rsid w:val="00D27822"/>
    <w:rsid w:val="00D27AAA"/>
    <w:rsid w:val="00D27BFF"/>
    <w:rsid w:val="00D27C13"/>
    <w:rsid w:val="00D30161"/>
    <w:rsid w:val="00D303D0"/>
    <w:rsid w:val="00D30460"/>
    <w:rsid w:val="00D30857"/>
    <w:rsid w:val="00D30C27"/>
    <w:rsid w:val="00D30DC8"/>
    <w:rsid w:val="00D311C4"/>
    <w:rsid w:val="00D319A7"/>
    <w:rsid w:val="00D31A8B"/>
    <w:rsid w:val="00D31D0E"/>
    <w:rsid w:val="00D32186"/>
    <w:rsid w:val="00D32201"/>
    <w:rsid w:val="00D328C5"/>
    <w:rsid w:val="00D32E34"/>
    <w:rsid w:val="00D32EB0"/>
    <w:rsid w:val="00D32FFE"/>
    <w:rsid w:val="00D33025"/>
    <w:rsid w:val="00D3373C"/>
    <w:rsid w:val="00D33BBB"/>
    <w:rsid w:val="00D33ECF"/>
    <w:rsid w:val="00D3404F"/>
    <w:rsid w:val="00D3422C"/>
    <w:rsid w:val="00D342C4"/>
    <w:rsid w:val="00D34561"/>
    <w:rsid w:val="00D34580"/>
    <w:rsid w:val="00D347B9"/>
    <w:rsid w:val="00D347CF"/>
    <w:rsid w:val="00D34A35"/>
    <w:rsid w:val="00D34BC0"/>
    <w:rsid w:val="00D34D24"/>
    <w:rsid w:val="00D350F4"/>
    <w:rsid w:val="00D35195"/>
    <w:rsid w:val="00D35428"/>
    <w:rsid w:val="00D354AB"/>
    <w:rsid w:val="00D3581C"/>
    <w:rsid w:val="00D3598E"/>
    <w:rsid w:val="00D359DD"/>
    <w:rsid w:val="00D35A4F"/>
    <w:rsid w:val="00D35B19"/>
    <w:rsid w:val="00D35B86"/>
    <w:rsid w:val="00D35E0D"/>
    <w:rsid w:val="00D360ED"/>
    <w:rsid w:val="00D363D2"/>
    <w:rsid w:val="00D36411"/>
    <w:rsid w:val="00D36957"/>
    <w:rsid w:val="00D36BF4"/>
    <w:rsid w:val="00D36C31"/>
    <w:rsid w:val="00D36D9A"/>
    <w:rsid w:val="00D36F22"/>
    <w:rsid w:val="00D372B3"/>
    <w:rsid w:val="00D373DF"/>
    <w:rsid w:val="00D37440"/>
    <w:rsid w:val="00D375E3"/>
    <w:rsid w:val="00D37698"/>
    <w:rsid w:val="00D378F6"/>
    <w:rsid w:val="00D37A65"/>
    <w:rsid w:val="00D37A97"/>
    <w:rsid w:val="00D37ABF"/>
    <w:rsid w:val="00D37C0F"/>
    <w:rsid w:val="00D37DBD"/>
    <w:rsid w:val="00D37DEE"/>
    <w:rsid w:val="00D40386"/>
    <w:rsid w:val="00D4038B"/>
    <w:rsid w:val="00D404F6"/>
    <w:rsid w:val="00D40536"/>
    <w:rsid w:val="00D4058A"/>
    <w:rsid w:val="00D40A90"/>
    <w:rsid w:val="00D40AA1"/>
    <w:rsid w:val="00D40AC1"/>
    <w:rsid w:val="00D40B2B"/>
    <w:rsid w:val="00D40C33"/>
    <w:rsid w:val="00D40D34"/>
    <w:rsid w:val="00D40D56"/>
    <w:rsid w:val="00D40ECC"/>
    <w:rsid w:val="00D412F2"/>
    <w:rsid w:val="00D41527"/>
    <w:rsid w:val="00D415D4"/>
    <w:rsid w:val="00D417DB"/>
    <w:rsid w:val="00D419CC"/>
    <w:rsid w:val="00D41E91"/>
    <w:rsid w:val="00D41F63"/>
    <w:rsid w:val="00D41F83"/>
    <w:rsid w:val="00D422C5"/>
    <w:rsid w:val="00D423C6"/>
    <w:rsid w:val="00D429EC"/>
    <w:rsid w:val="00D42C77"/>
    <w:rsid w:val="00D42D70"/>
    <w:rsid w:val="00D42F02"/>
    <w:rsid w:val="00D43178"/>
    <w:rsid w:val="00D4318F"/>
    <w:rsid w:val="00D436C7"/>
    <w:rsid w:val="00D4380D"/>
    <w:rsid w:val="00D438FA"/>
    <w:rsid w:val="00D4412B"/>
    <w:rsid w:val="00D441DF"/>
    <w:rsid w:val="00D442B3"/>
    <w:rsid w:val="00D4459A"/>
    <w:rsid w:val="00D44704"/>
    <w:rsid w:val="00D44754"/>
    <w:rsid w:val="00D447F0"/>
    <w:rsid w:val="00D44888"/>
    <w:rsid w:val="00D45078"/>
    <w:rsid w:val="00D450A4"/>
    <w:rsid w:val="00D45200"/>
    <w:rsid w:val="00D45782"/>
    <w:rsid w:val="00D45993"/>
    <w:rsid w:val="00D45A97"/>
    <w:rsid w:val="00D45AAC"/>
    <w:rsid w:val="00D45B4A"/>
    <w:rsid w:val="00D45BDB"/>
    <w:rsid w:val="00D45DBD"/>
    <w:rsid w:val="00D463A8"/>
    <w:rsid w:val="00D46454"/>
    <w:rsid w:val="00D46600"/>
    <w:rsid w:val="00D46686"/>
    <w:rsid w:val="00D4676C"/>
    <w:rsid w:val="00D46820"/>
    <w:rsid w:val="00D46948"/>
    <w:rsid w:val="00D46A81"/>
    <w:rsid w:val="00D46ABD"/>
    <w:rsid w:val="00D46DDD"/>
    <w:rsid w:val="00D46E48"/>
    <w:rsid w:val="00D46E85"/>
    <w:rsid w:val="00D46F5B"/>
    <w:rsid w:val="00D47302"/>
    <w:rsid w:val="00D47599"/>
    <w:rsid w:val="00D476C7"/>
    <w:rsid w:val="00D476CB"/>
    <w:rsid w:val="00D47747"/>
    <w:rsid w:val="00D478CA"/>
    <w:rsid w:val="00D5005E"/>
    <w:rsid w:val="00D50147"/>
    <w:rsid w:val="00D5032E"/>
    <w:rsid w:val="00D50366"/>
    <w:rsid w:val="00D503ED"/>
    <w:rsid w:val="00D503F3"/>
    <w:rsid w:val="00D50637"/>
    <w:rsid w:val="00D5086E"/>
    <w:rsid w:val="00D50A53"/>
    <w:rsid w:val="00D50CE8"/>
    <w:rsid w:val="00D50D5D"/>
    <w:rsid w:val="00D51025"/>
    <w:rsid w:val="00D510AA"/>
    <w:rsid w:val="00D510FF"/>
    <w:rsid w:val="00D5117D"/>
    <w:rsid w:val="00D5159A"/>
    <w:rsid w:val="00D51B92"/>
    <w:rsid w:val="00D51C4B"/>
    <w:rsid w:val="00D5209C"/>
    <w:rsid w:val="00D52287"/>
    <w:rsid w:val="00D524A3"/>
    <w:rsid w:val="00D527FE"/>
    <w:rsid w:val="00D52A23"/>
    <w:rsid w:val="00D52AA9"/>
    <w:rsid w:val="00D52E62"/>
    <w:rsid w:val="00D530E5"/>
    <w:rsid w:val="00D53208"/>
    <w:rsid w:val="00D53459"/>
    <w:rsid w:val="00D53475"/>
    <w:rsid w:val="00D534E8"/>
    <w:rsid w:val="00D53C5B"/>
    <w:rsid w:val="00D53F78"/>
    <w:rsid w:val="00D54056"/>
    <w:rsid w:val="00D5407F"/>
    <w:rsid w:val="00D540CF"/>
    <w:rsid w:val="00D54336"/>
    <w:rsid w:val="00D54618"/>
    <w:rsid w:val="00D546DD"/>
    <w:rsid w:val="00D5478B"/>
    <w:rsid w:val="00D549ED"/>
    <w:rsid w:val="00D54A7C"/>
    <w:rsid w:val="00D5513A"/>
    <w:rsid w:val="00D552C8"/>
    <w:rsid w:val="00D5574A"/>
    <w:rsid w:val="00D55C52"/>
    <w:rsid w:val="00D55E81"/>
    <w:rsid w:val="00D55EDC"/>
    <w:rsid w:val="00D55F58"/>
    <w:rsid w:val="00D55F9E"/>
    <w:rsid w:val="00D562B0"/>
    <w:rsid w:val="00D56414"/>
    <w:rsid w:val="00D56420"/>
    <w:rsid w:val="00D56474"/>
    <w:rsid w:val="00D56524"/>
    <w:rsid w:val="00D565C9"/>
    <w:rsid w:val="00D56632"/>
    <w:rsid w:val="00D56639"/>
    <w:rsid w:val="00D5698D"/>
    <w:rsid w:val="00D56B8F"/>
    <w:rsid w:val="00D56BD1"/>
    <w:rsid w:val="00D5700B"/>
    <w:rsid w:val="00D57799"/>
    <w:rsid w:val="00D57A47"/>
    <w:rsid w:val="00D600DA"/>
    <w:rsid w:val="00D6018C"/>
    <w:rsid w:val="00D604BE"/>
    <w:rsid w:val="00D6052E"/>
    <w:rsid w:val="00D6057B"/>
    <w:rsid w:val="00D608DC"/>
    <w:rsid w:val="00D60C5F"/>
    <w:rsid w:val="00D60C68"/>
    <w:rsid w:val="00D60C9D"/>
    <w:rsid w:val="00D60F52"/>
    <w:rsid w:val="00D6124F"/>
    <w:rsid w:val="00D61314"/>
    <w:rsid w:val="00D616EE"/>
    <w:rsid w:val="00D61856"/>
    <w:rsid w:val="00D618DD"/>
    <w:rsid w:val="00D61968"/>
    <w:rsid w:val="00D61B8F"/>
    <w:rsid w:val="00D61C32"/>
    <w:rsid w:val="00D61CDD"/>
    <w:rsid w:val="00D61CEA"/>
    <w:rsid w:val="00D623BB"/>
    <w:rsid w:val="00D62CD0"/>
    <w:rsid w:val="00D62FBB"/>
    <w:rsid w:val="00D6318D"/>
    <w:rsid w:val="00D63230"/>
    <w:rsid w:val="00D632B0"/>
    <w:rsid w:val="00D63405"/>
    <w:rsid w:val="00D63B60"/>
    <w:rsid w:val="00D63D97"/>
    <w:rsid w:val="00D63FEE"/>
    <w:rsid w:val="00D643CE"/>
    <w:rsid w:val="00D6464D"/>
    <w:rsid w:val="00D64712"/>
    <w:rsid w:val="00D648C8"/>
    <w:rsid w:val="00D649E0"/>
    <w:rsid w:val="00D64A7E"/>
    <w:rsid w:val="00D64ED5"/>
    <w:rsid w:val="00D659F1"/>
    <w:rsid w:val="00D65B2F"/>
    <w:rsid w:val="00D65BBE"/>
    <w:rsid w:val="00D65F00"/>
    <w:rsid w:val="00D668A9"/>
    <w:rsid w:val="00D66BBB"/>
    <w:rsid w:val="00D66CA4"/>
    <w:rsid w:val="00D66E7E"/>
    <w:rsid w:val="00D66F67"/>
    <w:rsid w:val="00D67357"/>
    <w:rsid w:val="00D67772"/>
    <w:rsid w:val="00D67867"/>
    <w:rsid w:val="00D67954"/>
    <w:rsid w:val="00D700F4"/>
    <w:rsid w:val="00D70186"/>
    <w:rsid w:val="00D70193"/>
    <w:rsid w:val="00D7026A"/>
    <w:rsid w:val="00D70C8B"/>
    <w:rsid w:val="00D70CA1"/>
    <w:rsid w:val="00D70DC9"/>
    <w:rsid w:val="00D7107F"/>
    <w:rsid w:val="00D71159"/>
    <w:rsid w:val="00D71171"/>
    <w:rsid w:val="00D712C3"/>
    <w:rsid w:val="00D712D0"/>
    <w:rsid w:val="00D7144E"/>
    <w:rsid w:val="00D716B7"/>
    <w:rsid w:val="00D71946"/>
    <w:rsid w:val="00D71C3A"/>
    <w:rsid w:val="00D721B9"/>
    <w:rsid w:val="00D72207"/>
    <w:rsid w:val="00D722D1"/>
    <w:rsid w:val="00D72741"/>
    <w:rsid w:val="00D72A9A"/>
    <w:rsid w:val="00D72AA3"/>
    <w:rsid w:val="00D72C5A"/>
    <w:rsid w:val="00D731F0"/>
    <w:rsid w:val="00D73416"/>
    <w:rsid w:val="00D7342F"/>
    <w:rsid w:val="00D735D5"/>
    <w:rsid w:val="00D736DF"/>
    <w:rsid w:val="00D73B12"/>
    <w:rsid w:val="00D73B45"/>
    <w:rsid w:val="00D7406E"/>
    <w:rsid w:val="00D741C7"/>
    <w:rsid w:val="00D743A1"/>
    <w:rsid w:val="00D74668"/>
    <w:rsid w:val="00D7469E"/>
    <w:rsid w:val="00D74C1D"/>
    <w:rsid w:val="00D74CA9"/>
    <w:rsid w:val="00D74D59"/>
    <w:rsid w:val="00D74ED1"/>
    <w:rsid w:val="00D74F4B"/>
    <w:rsid w:val="00D750E2"/>
    <w:rsid w:val="00D751B7"/>
    <w:rsid w:val="00D7531A"/>
    <w:rsid w:val="00D75367"/>
    <w:rsid w:val="00D753CD"/>
    <w:rsid w:val="00D75828"/>
    <w:rsid w:val="00D75881"/>
    <w:rsid w:val="00D75CF5"/>
    <w:rsid w:val="00D75E8A"/>
    <w:rsid w:val="00D75EB8"/>
    <w:rsid w:val="00D76001"/>
    <w:rsid w:val="00D76236"/>
    <w:rsid w:val="00D7635F"/>
    <w:rsid w:val="00D7657B"/>
    <w:rsid w:val="00D76AD2"/>
    <w:rsid w:val="00D76B16"/>
    <w:rsid w:val="00D76BAF"/>
    <w:rsid w:val="00D76DB6"/>
    <w:rsid w:val="00D76DE0"/>
    <w:rsid w:val="00D77017"/>
    <w:rsid w:val="00D77021"/>
    <w:rsid w:val="00D77059"/>
    <w:rsid w:val="00D770FD"/>
    <w:rsid w:val="00D773F5"/>
    <w:rsid w:val="00D77592"/>
    <w:rsid w:val="00D777CF"/>
    <w:rsid w:val="00D7788B"/>
    <w:rsid w:val="00D778E1"/>
    <w:rsid w:val="00D77987"/>
    <w:rsid w:val="00D77ADD"/>
    <w:rsid w:val="00D77CDF"/>
    <w:rsid w:val="00D77E94"/>
    <w:rsid w:val="00D800F5"/>
    <w:rsid w:val="00D803FB"/>
    <w:rsid w:val="00D80460"/>
    <w:rsid w:val="00D80685"/>
    <w:rsid w:val="00D806C2"/>
    <w:rsid w:val="00D808A8"/>
    <w:rsid w:val="00D8094D"/>
    <w:rsid w:val="00D80BBA"/>
    <w:rsid w:val="00D80CC1"/>
    <w:rsid w:val="00D80E20"/>
    <w:rsid w:val="00D80EC2"/>
    <w:rsid w:val="00D81034"/>
    <w:rsid w:val="00D81767"/>
    <w:rsid w:val="00D818A2"/>
    <w:rsid w:val="00D81AB2"/>
    <w:rsid w:val="00D82070"/>
    <w:rsid w:val="00D821F1"/>
    <w:rsid w:val="00D822CA"/>
    <w:rsid w:val="00D825ED"/>
    <w:rsid w:val="00D82763"/>
    <w:rsid w:val="00D8291F"/>
    <w:rsid w:val="00D82D72"/>
    <w:rsid w:val="00D82E08"/>
    <w:rsid w:val="00D8354E"/>
    <w:rsid w:val="00D83647"/>
    <w:rsid w:val="00D83671"/>
    <w:rsid w:val="00D838D4"/>
    <w:rsid w:val="00D83903"/>
    <w:rsid w:val="00D83ADC"/>
    <w:rsid w:val="00D83F42"/>
    <w:rsid w:val="00D8431C"/>
    <w:rsid w:val="00D843DD"/>
    <w:rsid w:val="00D84437"/>
    <w:rsid w:val="00D84627"/>
    <w:rsid w:val="00D846F7"/>
    <w:rsid w:val="00D84926"/>
    <w:rsid w:val="00D84D17"/>
    <w:rsid w:val="00D84E69"/>
    <w:rsid w:val="00D84FFC"/>
    <w:rsid w:val="00D853E5"/>
    <w:rsid w:val="00D855EF"/>
    <w:rsid w:val="00D85858"/>
    <w:rsid w:val="00D858B2"/>
    <w:rsid w:val="00D8599A"/>
    <w:rsid w:val="00D85A16"/>
    <w:rsid w:val="00D85A43"/>
    <w:rsid w:val="00D85C20"/>
    <w:rsid w:val="00D85D3F"/>
    <w:rsid w:val="00D85D93"/>
    <w:rsid w:val="00D85DB0"/>
    <w:rsid w:val="00D85FC5"/>
    <w:rsid w:val="00D8647F"/>
    <w:rsid w:val="00D8659E"/>
    <w:rsid w:val="00D8686A"/>
    <w:rsid w:val="00D871BC"/>
    <w:rsid w:val="00D87494"/>
    <w:rsid w:val="00D87A4F"/>
    <w:rsid w:val="00D903C6"/>
    <w:rsid w:val="00D90714"/>
    <w:rsid w:val="00D90794"/>
    <w:rsid w:val="00D90999"/>
    <w:rsid w:val="00D90C86"/>
    <w:rsid w:val="00D90D71"/>
    <w:rsid w:val="00D91052"/>
    <w:rsid w:val="00D91264"/>
    <w:rsid w:val="00D912AD"/>
    <w:rsid w:val="00D913B1"/>
    <w:rsid w:val="00D913F3"/>
    <w:rsid w:val="00D914E7"/>
    <w:rsid w:val="00D914F8"/>
    <w:rsid w:val="00D91896"/>
    <w:rsid w:val="00D91CD7"/>
    <w:rsid w:val="00D91D69"/>
    <w:rsid w:val="00D91D93"/>
    <w:rsid w:val="00D91E13"/>
    <w:rsid w:val="00D9228B"/>
    <w:rsid w:val="00D928C5"/>
    <w:rsid w:val="00D92CA2"/>
    <w:rsid w:val="00D92EC1"/>
    <w:rsid w:val="00D92F8E"/>
    <w:rsid w:val="00D9318B"/>
    <w:rsid w:val="00D9324B"/>
    <w:rsid w:val="00D9402A"/>
    <w:rsid w:val="00D945DB"/>
    <w:rsid w:val="00D94883"/>
    <w:rsid w:val="00D9488E"/>
    <w:rsid w:val="00D948E0"/>
    <w:rsid w:val="00D94A4C"/>
    <w:rsid w:val="00D94CE3"/>
    <w:rsid w:val="00D94EE2"/>
    <w:rsid w:val="00D951FD"/>
    <w:rsid w:val="00D9539A"/>
    <w:rsid w:val="00D9567E"/>
    <w:rsid w:val="00D9587E"/>
    <w:rsid w:val="00D95BD6"/>
    <w:rsid w:val="00D95C6B"/>
    <w:rsid w:val="00D96279"/>
    <w:rsid w:val="00D9630D"/>
    <w:rsid w:val="00D965C0"/>
    <w:rsid w:val="00D967A2"/>
    <w:rsid w:val="00D967FD"/>
    <w:rsid w:val="00D9690B"/>
    <w:rsid w:val="00D96AA8"/>
    <w:rsid w:val="00D96C46"/>
    <w:rsid w:val="00D97044"/>
    <w:rsid w:val="00D97AA6"/>
    <w:rsid w:val="00D97D0E"/>
    <w:rsid w:val="00D97DE4"/>
    <w:rsid w:val="00DA0053"/>
    <w:rsid w:val="00DA0306"/>
    <w:rsid w:val="00DA0358"/>
    <w:rsid w:val="00DA03A8"/>
    <w:rsid w:val="00DA0503"/>
    <w:rsid w:val="00DA0688"/>
    <w:rsid w:val="00DA081A"/>
    <w:rsid w:val="00DA0964"/>
    <w:rsid w:val="00DA0A37"/>
    <w:rsid w:val="00DA0A59"/>
    <w:rsid w:val="00DA0ABC"/>
    <w:rsid w:val="00DA0AF9"/>
    <w:rsid w:val="00DA115E"/>
    <w:rsid w:val="00DA13DF"/>
    <w:rsid w:val="00DA1400"/>
    <w:rsid w:val="00DA170F"/>
    <w:rsid w:val="00DA191E"/>
    <w:rsid w:val="00DA19A4"/>
    <w:rsid w:val="00DA19B9"/>
    <w:rsid w:val="00DA1BC7"/>
    <w:rsid w:val="00DA1C67"/>
    <w:rsid w:val="00DA1D61"/>
    <w:rsid w:val="00DA1DC1"/>
    <w:rsid w:val="00DA2232"/>
    <w:rsid w:val="00DA22EA"/>
    <w:rsid w:val="00DA23DA"/>
    <w:rsid w:val="00DA23DC"/>
    <w:rsid w:val="00DA280C"/>
    <w:rsid w:val="00DA28E4"/>
    <w:rsid w:val="00DA2A6E"/>
    <w:rsid w:val="00DA2BDF"/>
    <w:rsid w:val="00DA2F47"/>
    <w:rsid w:val="00DA318D"/>
    <w:rsid w:val="00DA32D9"/>
    <w:rsid w:val="00DA32E5"/>
    <w:rsid w:val="00DA344E"/>
    <w:rsid w:val="00DA37A8"/>
    <w:rsid w:val="00DA3C2E"/>
    <w:rsid w:val="00DA3C97"/>
    <w:rsid w:val="00DA3E57"/>
    <w:rsid w:val="00DA3E97"/>
    <w:rsid w:val="00DA422C"/>
    <w:rsid w:val="00DA42F8"/>
    <w:rsid w:val="00DA4457"/>
    <w:rsid w:val="00DA461E"/>
    <w:rsid w:val="00DA4653"/>
    <w:rsid w:val="00DA470C"/>
    <w:rsid w:val="00DA47CC"/>
    <w:rsid w:val="00DA4916"/>
    <w:rsid w:val="00DA4B9A"/>
    <w:rsid w:val="00DA519B"/>
    <w:rsid w:val="00DA5AA5"/>
    <w:rsid w:val="00DA5AB3"/>
    <w:rsid w:val="00DA5B74"/>
    <w:rsid w:val="00DA5D52"/>
    <w:rsid w:val="00DA5DFA"/>
    <w:rsid w:val="00DA5E6F"/>
    <w:rsid w:val="00DA62B6"/>
    <w:rsid w:val="00DA6352"/>
    <w:rsid w:val="00DA68E8"/>
    <w:rsid w:val="00DA6D00"/>
    <w:rsid w:val="00DA6D99"/>
    <w:rsid w:val="00DA6F7E"/>
    <w:rsid w:val="00DA71F6"/>
    <w:rsid w:val="00DA73B6"/>
    <w:rsid w:val="00DA75BA"/>
    <w:rsid w:val="00DA766A"/>
    <w:rsid w:val="00DA7675"/>
    <w:rsid w:val="00DA7974"/>
    <w:rsid w:val="00DA7D6D"/>
    <w:rsid w:val="00DA7D83"/>
    <w:rsid w:val="00DB0176"/>
    <w:rsid w:val="00DB0284"/>
    <w:rsid w:val="00DB0905"/>
    <w:rsid w:val="00DB0CA1"/>
    <w:rsid w:val="00DB0DEF"/>
    <w:rsid w:val="00DB0E46"/>
    <w:rsid w:val="00DB1149"/>
    <w:rsid w:val="00DB1433"/>
    <w:rsid w:val="00DB1913"/>
    <w:rsid w:val="00DB1977"/>
    <w:rsid w:val="00DB1E95"/>
    <w:rsid w:val="00DB2325"/>
    <w:rsid w:val="00DB24FD"/>
    <w:rsid w:val="00DB2577"/>
    <w:rsid w:val="00DB2714"/>
    <w:rsid w:val="00DB283C"/>
    <w:rsid w:val="00DB29FB"/>
    <w:rsid w:val="00DB2FCC"/>
    <w:rsid w:val="00DB333F"/>
    <w:rsid w:val="00DB3457"/>
    <w:rsid w:val="00DB35CA"/>
    <w:rsid w:val="00DB3AA3"/>
    <w:rsid w:val="00DB3C05"/>
    <w:rsid w:val="00DB3F2E"/>
    <w:rsid w:val="00DB4072"/>
    <w:rsid w:val="00DB4286"/>
    <w:rsid w:val="00DB4901"/>
    <w:rsid w:val="00DB4A61"/>
    <w:rsid w:val="00DB4CD2"/>
    <w:rsid w:val="00DB50E7"/>
    <w:rsid w:val="00DB51FC"/>
    <w:rsid w:val="00DB5300"/>
    <w:rsid w:val="00DB5333"/>
    <w:rsid w:val="00DB5511"/>
    <w:rsid w:val="00DB58DD"/>
    <w:rsid w:val="00DB6018"/>
    <w:rsid w:val="00DB642E"/>
    <w:rsid w:val="00DB64D5"/>
    <w:rsid w:val="00DB6601"/>
    <w:rsid w:val="00DB666A"/>
    <w:rsid w:val="00DB677A"/>
    <w:rsid w:val="00DB6974"/>
    <w:rsid w:val="00DB69A7"/>
    <w:rsid w:val="00DB6A3B"/>
    <w:rsid w:val="00DB6AA6"/>
    <w:rsid w:val="00DB6AF6"/>
    <w:rsid w:val="00DB6B70"/>
    <w:rsid w:val="00DB6C6D"/>
    <w:rsid w:val="00DB706B"/>
    <w:rsid w:val="00DB7217"/>
    <w:rsid w:val="00DB722D"/>
    <w:rsid w:val="00DB7315"/>
    <w:rsid w:val="00DB7567"/>
    <w:rsid w:val="00DB77F9"/>
    <w:rsid w:val="00DB7C0E"/>
    <w:rsid w:val="00DB7D85"/>
    <w:rsid w:val="00DC005E"/>
    <w:rsid w:val="00DC0118"/>
    <w:rsid w:val="00DC01FE"/>
    <w:rsid w:val="00DC0403"/>
    <w:rsid w:val="00DC04FB"/>
    <w:rsid w:val="00DC050E"/>
    <w:rsid w:val="00DC08AB"/>
    <w:rsid w:val="00DC08E7"/>
    <w:rsid w:val="00DC122B"/>
    <w:rsid w:val="00DC1367"/>
    <w:rsid w:val="00DC14AB"/>
    <w:rsid w:val="00DC14DB"/>
    <w:rsid w:val="00DC1647"/>
    <w:rsid w:val="00DC1B2B"/>
    <w:rsid w:val="00DC2046"/>
    <w:rsid w:val="00DC2302"/>
    <w:rsid w:val="00DC2307"/>
    <w:rsid w:val="00DC23CF"/>
    <w:rsid w:val="00DC248C"/>
    <w:rsid w:val="00DC2545"/>
    <w:rsid w:val="00DC25EE"/>
    <w:rsid w:val="00DC26AC"/>
    <w:rsid w:val="00DC26DE"/>
    <w:rsid w:val="00DC2717"/>
    <w:rsid w:val="00DC28C3"/>
    <w:rsid w:val="00DC2CC4"/>
    <w:rsid w:val="00DC2D2F"/>
    <w:rsid w:val="00DC2E0D"/>
    <w:rsid w:val="00DC2FD0"/>
    <w:rsid w:val="00DC2FF8"/>
    <w:rsid w:val="00DC30B3"/>
    <w:rsid w:val="00DC330B"/>
    <w:rsid w:val="00DC340E"/>
    <w:rsid w:val="00DC351A"/>
    <w:rsid w:val="00DC366D"/>
    <w:rsid w:val="00DC377A"/>
    <w:rsid w:val="00DC3844"/>
    <w:rsid w:val="00DC39D8"/>
    <w:rsid w:val="00DC3CE1"/>
    <w:rsid w:val="00DC3E6D"/>
    <w:rsid w:val="00DC4378"/>
    <w:rsid w:val="00DC475D"/>
    <w:rsid w:val="00DC4BA3"/>
    <w:rsid w:val="00DC50B5"/>
    <w:rsid w:val="00DC5216"/>
    <w:rsid w:val="00DC57A5"/>
    <w:rsid w:val="00DC5AF1"/>
    <w:rsid w:val="00DC5BD8"/>
    <w:rsid w:val="00DC604D"/>
    <w:rsid w:val="00DC624D"/>
    <w:rsid w:val="00DC6661"/>
    <w:rsid w:val="00DC674C"/>
    <w:rsid w:val="00DC6E54"/>
    <w:rsid w:val="00DC713F"/>
    <w:rsid w:val="00DC724E"/>
    <w:rsid w:val="00DC7379"/>
    <w:rsid w:val="00DC754F"/>
    <w:rsid w:val="00DC7673"/>
    <w:rsid w:val="00DC76DB"/>
    <w:rsid w:val="00DC7847"/>
    <w:rsid w:val="00DC79FF"/>
    <w:rsid w:val="00DC7A08"/>
    <w:rsid w:val="00DC7C3D"/>
    <w:rsid w:val="00DD00B1"/>
    <w:rsid w:val="00DD0142"/>
    <w:rsid w:val="00DD03F0"/>
    <w:rsid w:val="00DD045B"/>
    <w:rsid w:val="00DD0486"/>
    <w:rsid w:val="00DD0702"/>
    <w:rsid w:val="00DD07FB"/>
    <w:rsid w:val="00DD0919"/>
    <w:rsid w:val="00DD0B90"/>
    <w:rsid w:val="00DD0BE9"/>
    <w:rsid w:val="00DD0E98"/>
    <w:rsid w:val="00DD10D1"/>
    <w:rsid w:val="00DD112A"/>
    <w:rsid w:val="00DD1277"/>
    <w:rsid w:val="00DD1793"/>
    <w:rsid w:val="00DD18B8"/>
    <w:rsid w:val="00DD1C4C"/>
    <w:rsid w:val="00DD1D05"/>
    <w:rsid w:val="00DD20C0"/>
    <w:rsid w:val="00DD21C1"/>
    <w:rsid w:val="00DD2246"/>
    <w:rsid w:val="00DD26A7"/>
    <w:rsid w:val="00DD274A"/>
    <w:rsid w:val="00DD285F"/>
    <w:rsid w:val="00DD2E12"/>
    <w:rsid w:val="00DD31E3"/>
    <w:rsid w:val="00DD32CA"/>
    <w:rsid w:val="00DD3314"/>
    <w:rsid w:val="00DD3345"/>
    <w:rsid w:val="00DD3A2C"/>
    <w:rsid w:val="00DD3B59"/>
    <w:rsid w:val="00DD40DE"/>
    <w:rsid w:val="00DD40E3"/>
    <w:rsid w:val="00DD434B"/>
    <w:rsid w:val="00DD451B"/>
    <w:rsid w:val="00DD4721"/>
    <w:rsid w:val="00DD487A"/>
    <w:rsid w:val="00DD4A89"/>
    <w:rsid w:val="00DD5049"/>
    <w:rsid w:val="00DD50D5"/>
    <w:rsid w:val="00DD5380"/>
    <w:rsid w:val="00DD5517"/>
    <w:rsid w:val="00DD57F9"/>
    <w:rsid w:val="00DD5D38"/>
    <w:rsid w:val="00DD5DCF"/>
    <w:rsid w:val="00DD5DE3"/>
    <w:rsid w:val="00DD5E18"/>
    <w:rsid w:val="00DD60A7"/>
    <w:rsid w:val="00DD6220"/>
    <w:rsid w:val="00DD6227"/>
    <w:rsid w:val="00DD6488"/>
    <w:rsid w:val="00DD6831"/>
    <w:rsid w:val="00DD6F6F"/>
    <w:rsid w:val="00DD6F89"/>
    <w:rsid w:val="00DD7030"/>
    <w:rsid w:val="00DD7357"/>
    <w:rsid w:val="00DD7583"/>
    <w:rsid w:val="00DD77CB"/>
    <w:rsid w:val="00DD78C4"/>
    <w:rsid w:val="00DD7978"/>
    <w:rsid w:val="00DD7B32"/>
    <w:rsid w:val="00DD7B5C"/>
    <w:rsid w:val="00DD7BA6"/>
    <w:rsid w:val="00DD7E2F"/>
    <w:rsid w:val="00DE0213"/>
    <w:rsid w:val="00DE03F2"/>
    <w:rsid w:val="00DE04BA"/>
    <w:rsid w:val="00DE08E3"/>
    <w:rsid w:val="00DE0C53"/>
    <w:rsid w:val="00DE0F77"/>
    <w:rsid w:val="00DE1131"/>
    <w:rsid w:val="00DE1B03"/>
    <w:rsid w:val="00DE1D24"/>
    <w:rsid w:val="00DE1FC4"/>
    <w:rsid w:val="00DE206E"/>
    <w:rsid w:val="00DE2138"/>
    <w:rsid w:val="00DE214A"/>
    <w:rsid w:val="00DE224A"/>
    <w:rsid w:val="00DE24B9"/>
    <w:rsid w:val="00DE2572"/>
    <w:rsid w:val="00DE2598"/>
    <w:rsid w:val="00DE2B2C"/>
    <w:rsid w:val="00DE2D15"/>
    <w:rsid w:val="00DE30D0"/>
    <w:rsid w:val="00DE322F"/>
    <w:rsid w:val="00DE3491"/>
    <w:rsid w:val="00DE36C0"/>
    <w:rsid w:val="00DE376C"/>
    <w:rsid w:val="00DE3B8B"/>
    <w:rsid w:val="00DE3D19"/>
    <w:rsid w:val="00DE4154"/>
    <w:rsid w:val="00DE4BB0"/>
    <w:rsid w:val="00DE4BCB"/>
    <w:rsid w:val="00DE4CE3"/>
    <w:rsid w:val="00DE4EC5"/>
    <w:rsid w:val="00DE503A"/>
    <w:rsid w:val="00DE552D"/>
    <w:rsid w:val="00DE5BE6"/>
    <w:rsid w:val="00DE605B"/>
    <w:rsid w:val="00DE6102"/>
    <w:rsid w:val="00DE62DB"/>
    <w:rsid w:val="00DE6369"/>
    <w:rsid w:val="00DE648C"/>
    <w:rsid w:val="00DE6705"/>
    <w:rsid w:val="00DE6788"/>
    <w:rsid w:val="00DE6890"/>
    <w:rsid w:val="00DE6B49"/>
    <w:rsid w:val="00DE6FFB"/>
    <w:rsid w:val="00DE7285"/>
    <w:rsid w:val="00DE73B2"/>
    <w:rsid w:val="00DE7697"/>
    <w:rsid w:val="00DE7806"/>
    <w:rsid w:val="00DE7A62"/>
    <w:rsid w:val="00DE7B1C"/>
    <w:rsid w:val="00DE7F67"/>
    <w:rsid w:val="00DF02A2"/>
    <w:rsid w:val="00DF04F6"/>
    <w:rsid w:val="00DF0502"/>
    <w:rsid w:val="00DF05B5"/>
    <w:rsid w:val="00DF0623"/>
    <w:rsid w:val="00DF065B"/>
    <w:rsid w:val="00DF0935"/>
    <w:rsid w:val="00DF09FA"/>
    <w:rsid w:val="00DF101A"/>
    <w:rsid w:val="00DF1374"/>
    <w:rsid w:val="00DF1668"/>
    <w:rsid w:val="00DF16DF"/>
    <w:rsid w:val="00DF1799"/>
    <w:rsid w:val="00DF1C91"/>
    <w:rsid w:val="00DF1CF4"/>
    <w:rsid w:val="00DF1CFE"/>
    <w:rsid w:val="00DF1FB7"/>
    <w:rsid w:val="00DF2170"/>
    <w:rsid w:val="00DF2248"/>
    <w:rsid w:val="00DF2580"/>
    <w:rsid w:val="00DF27CC"/>
    <w:rsid w:val="00DF2AC1"/>
    <w:rsid w:val="00DF2BC4"/>
    <w:rsid w:val="00DF2CF0"/>
    <w:rsid w:val="00DF31CA"/>
    <w:rsid w:val="00DF37A3"/>
    <w:rsid w:val="00DF37CE"/>
    <w:rsid w:val="00DF3827"/>
    <w:rsid w:val="00DF383A"/>
    <w:rsid w:val="00DF38E7"/>
    <w:rsid w:val="00DF3D3F"/>
    <w:rsid w:val="00DF3D85"/>
    <w:rsid w:val="00DF3E64"/>
    <w:rsid w:val="00DF3EB4"/>
    <w:rsid w:val="00DF3FCB"/>
    <w:rsid w:val="00DF3FD8"/>
    <w:rsid w:val="00DF42EE"/>
    <w:rsid w:val="00DF4763"/>
    <w:rsid w:val="00DF4A0C"/>
    <w:rsid w:val="00DF4AC2"/>
    <w:rsid w:val="00DF4B34"/>
    <w:rsid w:val="00DF4C7B"/>
    <w:rsid w:val="00DF5011"/>
    <w:rsid w:val="00DF5037"/>
    <w:rsid w:val="00DF511E"/>
    <w:rsid w:val="00DF51AF"/>
    <w:rsid w:val="00DF5327"/>
    <w:rsid w:val="00DF5388"/>
    <w:rsid w:val="00DF5495"/>
    <w:rsid w:val="00DF565A"/>
    <w:rsid w:val="00DF5787"/>
    <w:rsid w:val="00DF57D3"/>
    <w:rsid w:val="00DF580A"/>
    <w:rsid w:val="00DF583C"/>
    <w:rsid w:val="00DF5BF5"/>
    <w:rsid w:val="00DF5CA2"/>
    <w:rsid w:val="00DF6357"/>
    <w:rsid w:val="00DF645E"/>
    <w:rsid w:val="00DF66EC"/>
    <w:rsid w:val="00DF672A"/>
    <w:rsid w:val="00DF6801"/>
    <w:rsid w:val="00DF684A"/>
    <w:rsid w:val="00DF68D5"/>
    <w:rsid w:val="00DF6941"/>
    <w:rsid w:val="00DF6B8C"/>
    <w:rsid w:val="00DF6F0D"/>
    <w:rsid w:val="00DF6F87"/>
    <w:rsid w:val="00DF6FA2"/>
    <w:rsid w:val="00DF703C"/>
    <w:rsid w:val="00DF7147"/>
    <w:rsid w:val="00DF7360"/>
    <w:rsid w:val="00DF768B"/>
    <w:rsid w:val="00DF773A"/>
    <w:rsid w:val="00DF7825"/>
    <w:rsid w:val="00DF7A8B"/>
    <w:rsid w:val="00DF7B36"/>
    <w:rsid w:val="00DF7B8E"/>
    <w:rsid w:val="00DF7E95"/>
    <w:rsid w:val="00E000B3"/>
    <w:rsid w:val="00E000BF"/>
    <w:rsid w:val="00E000EF"/>
    <w:rsid w:val="00E00284"/>
    <w:rsid w:val="00E00391"/>
    <w:rsid w:val="00E005D7"/>
    <w:rsid w:val="00E007CB"/>
    <w:rsid w:val="00E00A3D"/>
    <w:rsid w:val="00E01123"/>
    <w:rsid w:val="00E01137"/>
    <w:rsid w:val="00E0120F"/>
    <w:rsid w:val="00E012B7"/>
    <w:rsid w:val="00E01413"/>
    <w:rsid w:val="00E0146C"/>
    <w:rsid w:val="00E01475"/>
    <w:rsid w:val="00E014C5"/>
    <w:rsid w:val="00E016A2"/>
    <w:rsid w:val="00E018BB"/>
    <w:rsid w:val="00E01C26"/>
    <w:rsid w:val="00E01E94"/>
    <w:rsid w:val="00E01EF8"/>
    <w:rsid w:val="00E02294"/>
    <w:rsid w:val="00E02457"/>
    <w:rsid w:val="00E0245D"/>
    <w:rsid w:val="00E0252B"/>
    <w:rsid w:val="00E0268A"/>
    <w:rsid w:val="00E026C7"/>
    <w:rsid w:val="00E02718"/>
    <w:rsid w:val="00E02ADE"/>
    <w:rsid w:val="00E02CDE"/>
    <w:rsid w:val="00E02EB1"/>
    <w:rsid w:val="00E03039"/>
    <w:rsid w:val="00E03398"/>
    <w:rsid w:val="00E03C3E"/>
    <w:rsid w:val="00E03CA1"/>
    <w:rsid w:val="00E03CEE"/>
    <w:rsid w:val="00E03F16"/>
    <w:rsid w:val="00E0413B"/>
    <w:rsid w:val="00E043BD"/>
    <w:rsid w:val="00E044E9"/>
    <w:rsid w:val="00E0451D"/>
    <w:rsid w:val="00E04777"/>
    <w:rsid w:val="00E04778"/>
    <w:rsid w:val="00E0477C"/>
    <w:rsid w:val="00E04D23"/>
    <w:rsid w:val="00E04FC3"/>
    <w:rsid w:val="00E05072"/>
    <w:rsid w:val="00E053E1"/>
    <w:rsid w:val="00E057F4"/>
    <w:rsid w:val="00E0594F"/>
    <w:rsid w:val="00E05F59"/>
    <w:rsid w:val="00E05FD9"/>
    <w:rsid w:val="00E0649E"/>
    <w:rsid w:val="00E067E0"/>
    <w:rsid w:val="00E06888"/>
    <w:rsid w:val="00E06DAD"/>
    <w:rsid w:val="00E06E55"/>
    <w:rsid w:val="00E0706A"/>
    <w:rsid w:val="00E072C1"/>
    <w:rsid w:val="00E07796"/>
    <w:rsid w:val="00E0787B"/>
    <w:rsid w:val="00E0797E"/>
    <w:rsid w:val="00E07B6C"/>
    <w:rsid w:val="00E07C23"/>
    <w:rsid w:val="00E07C9D"/>
    <w:rsid w:val="00E07CBF"/>
    <w:rsid w:val="00E101BD"/>
    <w:rsid w:val="00E10272"/>
    <w:rsid w:val="00E103B8"/>
    <w:rsid w:val="00E10670"/>
    <w:rsid w:val="00E10676"/>
    <w:rsid w:val="00E1070E"/>
    <w:rsid w:val="00E10BD2"/>
    <w:rsid w:val="00E10EDC"/>
    <w:rsid w:val="00E10F3C"/>
    <w:rsid w:val="00E11494"/>
    <w:rsid w:val="00E115FB"/>
    <w:rsid w:val="00E11687"/>
    <w:rsid w:val="00E116E1"/>
    <w:rsid w:val="00E1179A"/>
    <w:rsid w:val="00E11A35"/>
    <w:rsid w:val="00E11D24"/>
    <w:rsid w:val="00E11DE3"/>
    <w:rsid w:val="00E1228C"/>
    <w:rsid w:val="00E12301"/>
    <w:rsid w:val="00E123AE"/>
    <w:rsid w:val="00E127A9"/>
    <w:rsid w:val="00E128B7"/>
    <w:rsid w:val="00E12944"/>
    <w:rsid w:val="00E12A26"/>
    <w:rsid w:val="00E12B66"/>
    <w:rsid w:val="00E12C51"/>
    <w:rsid w:val="00E12EF8"/>
    <w:rsid w:val="00E130A1"/>
    <w:rsid w:val="00E1328B"/>
    <w:rsid w:val="00E1331A"/>
    <w:rsid w:val="00E137BE"/>
    <w:rsid w:val="00E1398E"/>
    <w:rsid w:val="00E14056"/>
    <w:rsid w:val="00E143CB"/>
    <w:rsid w:val="00E1445E"/>
    <w:rsid w:val="00E1478F"/>
    <w:rsid w:val="00E1498A"/>
    <w:rsid w:val="00E14B8B"/>
    <w:rsid w:val="00E14EDD"/>
    <w:rsid w:val="00E14EE3"/>
    <w:rsid w:val="00E150B4"/>
    <w:rsid w:val="00E15266"/>
    <w:rsid w:val="00E155B6"/>
    <w:rsid w:val="00E158E5"/>
    <w:rsid w:val="00E15A8C"/>
    <w:rsid w:val="00E15CA6"/>
    <w:rsid w:val="00E15CE1"/>
    <w:rsid w:val="00E15E23"/>
    <w:rsid w:val="00E15E2F"/>
    <w:rsid w:val="00E1606C"/>
    <w:rsid w:val="00E1615D"/>
    <w:rsid w:val="00E16219"/>
    <w:rsid w:val="00E1630B"/>
    <w:rsid w:val="00E1676B"/>
    <w:rsid w:val="00E16D69"/>
    <w:rsid w:val="00E16E12"/>
    <w:rsid w:val="00E17452"/>
    <w:rsid w:val="00E17B75"/>
    <w:rsid w:val="00E17BC6"/>
    <w:rsid w:val="00E17D8E"/>
    <w:rsid w:val="00E20455"/>
    <w:rsid w:val="00E205F5"/>
    <w:rsid w:val="00E208B2"/>
    <w:rsid w:val="00E20F19"/>
    <w:rsid w:val="00E2105D"/>
    <w:rsid w:val="00E211CF"/>
    <w:rsid w:val="00E213CA"/>
    <w:rsid w:val="00E21715"/>
    <w:rsid w:val="00E217A3"/>
    <w:rsid w:val="00E21A11"/>
    <w:rsid w:val="00E21B23"/>
    <w:rsid w:val="00E21E97"/>
    <w:rsid w:val="00E21FDF"/>
    <w:rsid w:val="00E21FF6"/>
    <w:rsid w:val="00E21FFF"/>
    <w:rsid w:val="00E2204E"/>
    <w:rsid w:val="00E22436"/>
    <w:rsid w:val="00E228E0"/>
    <w:rsid w:val="00E228F9"/>
    <w:rsid w:val="00E22CDC"/>
    <w:rsid w:val="00E22F96"/>
    <w:rsid w:val="00E232CB"/>
    <w:rsid w:val="00E23380"/>
    <w:rsid w:val="00E23634"/>
    <w:rsid w:val="00E23699"/>
    <w:rsid w:val="00E236E6"/>
    <w:rsid w:val="00E23705"/>
    <w:rsid w:val="00E2379F"/>
    <w:rsid w:val="00E238D9"/>
    <w:rsid w:val="00E23BFA"/>
    <w:rsid w:val="00E23EB0"/>
    <w:rsid w:val="00E241E5"/>
    <w:rsid w:val="00E24574"/>
    <w:rsid w:val="00E245DA"/>
    <w:rsid w:val="00E24CEA"/>
    <w:rsid w:val="00E24DCA"/>
    <w:rsid w:val="00E24E38"/>
    <w:rsid w:val="00E2509D"/>
    <w:rsid w:val="00E251D8"/>
    <w:rsid w:val="00E25338"/>
    <w:rsid w:val="00E25494"/>
    <w:rsid w:val="00E255FC"/>
    <w:rsid w:val="00E257A6"/>
    <w:rsid w:val="00E25BF2"/>
    <w:rsid w:val="00E25C1C"/>
    <w:rsid w:val="00E25C57"/>
    <w:rsid w:val="00E25F5B"/>
    <w:rsid w:val="00E25F84"/>
    <w:rsid w:val="00E26822"/>
    <w:rsid w:val="00E269F8"/>
    <w:rsid w:val="00E26A35"/>
    <w:rsid w:val="00E26B4B"/>
    <w:rsid w:val="00E26F20"/>
    <w:rsid w:val="00E270DA"/>
    <w:rsid w:val="00E27262"/>
    <w:rsid w:val="00E27624"/>
    <w:rsid w:val="00E27B89"/>
    <w:rsid w:val="00E27E37"/>
    <w:rsid w:val="00E27FCD"/>
    <w:rsid w:val="00E307A2"/>
    <w:rsid w:val="00E308E2"/>
    <w:rsid w:val="00E30A87"/>
    <w:rsid w:val="00E30BE1"/>
    <w:rsid w:val="00E30E82"/>
    <w:rsid w:val="00E30E9F"/>
    <w:rsid w:val="00E30FD8"/>
    <w:rsid w:val="00E31146"/>
    <w:rsid w:val="00E311E9"/>
    <w:rsid w:val="00E31263"/>
    <w:rsid w:val="00E3133F"/>
    <w:rsid w:val="00E3136F"/>
    <w:rsid w:val="00E31434"/>
    <w:rsid w:val="00E318BA"/>
    <w:rsid w:val="00E31A14"/>
    <w:rsid w:val="00E31B10"/>
    <w:rsid w:val="00E31D42"/>
    <w:rsid w:val="00E31E2F"/>
    <w:rsid w:val="00E32379"/>
    <w:rsid w:val="00E32462"/>
    <w:rsid w:val="00E324ED"/>
    <w:rsid w:val="00E32688"/>
    <w:rsid w:val="00E32A08"/>
    <w:rsid w:val="00E32A2B"/>
    <w:rsid w:val="00E32B88"/>
    <w:rsid w:val="00E32F07"/>
    <w:rsid w:val="00E33122"/>
    <w:rsid w:val="00E331BC"/>
    <w:rsid w:val="00E33959"/>
    <w:rsid w:val="00E33976"/>
    <w:rsid w:val="00E33AE4"/>
    <w:rsid w:val="00E33D52"/>
    <w:rsid w:val="00E34012"/>
    <w:rsid w:val="00E3411B"/>
    <w:rsid w:val="00E34732"/>
    <w:rsid w:val="00E34743"/>
    <w:rsid w:val="00E34764"/>
    <w:rsid w:val="00E347D0"/>
    <w:rsid w:val="00E34B69"/>
    <w:rsid w:val="00E34C5C"/>
    <w:rsid w:val="00E34C68"/>
    <w:rsid w:val="00E34D62"/>
    <w:rsid w:val="00E34DA3"/>
    <w:rsid w:val="00E35431"/>
    <w:rsid w:val="00E355A6"/>
    <w:rsid w:val="00E358ED"/>
    <w:rsid w:val="00E35B27"/>
    <w:rsid w:val="00E35C4F"/>
    <w:rsid w:val="00E35EF8"/>
    <w:rsid w:val="00E36080"/>
    <w:rsid w:val="00E360BF"/>
    <w:rsid w:val="00E360E0"/>
    <w:rsid w:val="00E36358"/>
    <w:rsid w:val="00E36594"/>
    <w:rsid w:val="00E366DC"/>
    <w:rsid w:val="00E36794"/>
    <w:rsid w:val="00E367CF"/>
    <w:rsid w:val="00E36855"/>
    <w:rsid w:val="00E36ABB"/>
    <w:rsid w:val="00E36B0E"/>
    <w:rsid w:val="00E36B11"/>
    <w:rsid w:val="00E36BD4"/>
    <w:rsid w:val="00E36C88"/>
    <w:rsid w:val="00E36D58"/>
    <w:rsid w:val="00E36D68"/>
    <w:rsid w:val="00E37372"/>
    <w:rsid w:val="00E374EA"/>
    <w:rsid w:val="00E3751E"/>
    <w:rsid w:val="00E3752F"/>
    <w:rsid w:val="00E3753E"/>
    <w:rsid w:val="00E37845"/>
    <w:rsid w:val="00E37971"/>
    <w:rsid w:val="00E37982"/>
    <w:rsid w:val="00E37A8E"/>
    <w:rsid w:val="00E37B8A"/>
    <w:rsid w:val="00E37CBA"/>
    <w:rsid w:val="00E40072"/>
    <w:rsid w:val="00E401B9"/>
    <w:rsid w:val="00E4030D"/>
    <w:rsid w:val="00E40F38"/>
    <w:rsid w:val="00E40F90"/>
    <w:rsid w:val="00E410DC"/>
    <w:rsid w:val="00E4120A"/>
    <w:rsid w:val="00E4133E"/>
    <w:rsid w:val="00E41572"/>
    <w:rsid w:val="00E418FB"/>
    <w:rsid w:val="00E41A35"/>
    <w:rsid w:val="00E41AF2"/>
    <w:rsid w:val="00E41DA9"/>
    <w:rsid w:val="00E41DEA"/>
    <w:rsid w:val="00E41DEB"/>
    <w:rsid w:val="00E420E1"/>
    <w:rsid w:val="00E4260C"/>
    <w:rsid w:val="00E429FD"/>
    <w:rsid w:val="00E42DFA"/>
    <w:rsid w:val="00E43242"/>
    <w:rsid w:val="00E432F5"/>
    <w:rsid w:val="00E4348F"/>
    <w:rsid w:val="00E434FC"/>
    <w:rsid w:val="00E43713"/>
    <w:rsid w:val="00E43876"/>
    <w:rsid w:val="00E43A61"/>
    <w:rsid w:val="00E43B03"/>
    <w:rsid w:val="00E43B85"/>
    <w:rsid w:val="00E43BC8"/>
    <w:rsid w:val="00E44154"/>
    <w:rsid w:val="00E442F7"/>
    <w:rsid w:val="00E44357"/>
    <w:rsid w:val="00E4439C"/>
    <w:rsid w:val="00E4470D"/>
    <w:rsid w:val="00E447B3"/>
    <w:rsid w:val="00E44C3A"/>
    <w:rsid w:val="00E44CE6"/>
    <w:rsid w:val="00E44D65"/>
    <w:rsid w:val="00E44ED7"/>
    <w:rsid w:val="00E44F9D"/>
    <w:rsid w:val="00E45090"/>
    <w:rsid w:val="00E4523E"/>
    <w:rsid w:val="00E4571A"/>
    <w:rsid w:val="00E45962"/>
    <w:rsid w:val="00E45A70"/>
    <w:rsid w:val="00E45AE9"/>
    <w:rsid w:val="00E45B84"/>
    <w:rsid w:val="00E45E66"/>
    <w:rsid w:val="00E45E7B"/>
    <w:rsid w:val="00E4603F"/>
    <w:rsid w:val="00E462E6"/>
    <w:rsid w:val="00E46437"/>
    <w:rsid w:val="00E46BFA"/>
    <w:rsid w:val="00E46E10"/>
    <w:rsid w:val="00E47386"/>
    <w:rsid w:val="00E473A7"/>
    <w:rsid w:val="00E474C9"/>
    <w:rsid w:val="00E47695"/>
    <w:rsid w:val="00E476E5"/>
    <w:rsid w:val="00E477EA"/>
    <w:rsid w:val="00E47886"/>
    <w:rsid w:val="00E47AF1"/>
    <w:rsid w:val="00E47F9E"/>
    <w:rsid w:val="00E47FDC"/>
    <w:rsid w:val="00E5000E"/>
    <w:rsid w:val="00E5015C"/>
    <w:rsid w:val="00E50203"/>
    <w:rsid w:val="00E50854"/>
    <w:rsid w:val="00E50A7B"/>
    <w:rsid w:val="00E50D8F"/>
    <w:rsid w:val="00E50EB0"/>
    <w:rsid w:val="00E51300"/>
    <w:rsid w:val="00E518B8"/>
    <w:rsid w:val="00E51C83"/>
    <w:rsid w:val="00E51D8D"/>
    <w:rsid w:val="00E51F13"/>
    <w:rsid w:val="00E52107"/>
    <w:rsid w:val="00E52690"/>
    <w:rsid w:val="00E52838"/>
    <w:rsid w:val="00E528D4"/>
    <w:rsid w:val="00E529D9"/>
    <w:rsid w:val="00E52D6E"/>
    <w:rsid w:val="00E52E32"/>
    <w:rsid w:val="00E5315A"/>
    <w:rsid w:val="00E533C5"/>
    <w:rsid w:val="00E533FE"/>
    <w:rsid w:val="00E535D7"/>
    <w:rsid w:val="00E5363F"/>
    <w:rsid w:val="00E5367F"/>
    <w:rsid w:val="00E53D2F"/>
    <w:rsid w:val="00E53D7D"/>
    <w:rsid w:val="00E53D89"/>
    <w:rsid w:val="00E53DEB"/>
    <w:rsid w:val="00E540E5"/>
    <w:rsid w:val="00E541BD"/>
    <w:rsid w:val="00E541C0"/>
    <w:rsid w:val="00E54762"/>
    <w:rsid w:val="00E54C6F"/>
    <w:rsid w:val="00E54FE4"/>
    <w:rsid w:val="00E55000"/>
    <w:rsid w:val="00E5553F"/>
    <w:rsid w:val="00E55797"/>
    <w:rsid w:val="00E55F11"/>
    <w:rsid w:val="00E565C8"/>
    <w:rsid w:val="00E56818"/>
    <w:rsid w:val="00E56C1E"/>
    <w:rsid w:val="00E56EDF"/>
    <w:rsid w:val="00E56F2C"/>
    <w:rsid w:val="00E57336"/>
    <w:rsid w:val="00E573B5"/>
    <w:rsid w:val="00E57503"/>
    <w:rsid w:val="00E5784B"/>
    <w:rsid w:val="00E57CB0"/>
    <w:rsid w:val="00E57CF6"/>
    <w:rsid w:val="00E6007B"/>
    <w:rsid w:val="00E600DF"/>
    <w:rsid w:val="00E602B4"/>
    <w:rsid w:val="00E60549"/>
    <w:rsid w:val="00E6062D"/>
    <w:rsid w:val="00E60677"/>
    <w:rsid w:val="00E6067D"/>
    <w:rsid w:val="00E6088B"/>
    <w:rsid w:val="00E60BAF"/>
    <w:rsid w:val="00E60E06"/>
    <w:rsid w:val="00E610DB"/>
    <w:rsid w:val="00E6151D"/>
    <w:rsid w:val="00E616B5"/>
    <w:rsid w:val="00E61916"/>
    <w:rsid w:val="00E61A02"/>
    <w:rsid w:val="00E61A25"/>
    <w:rsid w:val="00E61E77"/>
    <w:rsid w:val="00E61F46"/>
    <w:rsid w:val="00E62027"/>
    <w:rsid w:val="00E6204A"/>
    <w:rsid w:val="00E6249B"/>
    <w:rsid w:val="00E62616"/>
    <w:rsid w:val="00E626C3"/>
    <w:rsid w:val="00E62808"/>
    <w:rsid w:val="00E62B63"/>
    <w:rsid w:val="00E62C3E"/>
    <w:rsid w:val="00E62CB9"/>
    <w:rsid w:val="00E62F3D"/>
    <w:rsid w:val="00E6386B"/>
    <w:rsid w:val="00E639C0"/>
    <w:rsid w:val="00E639EA"/>
    <w:rsid w:val="00E641A7"/>
    <w:rsid w:val="00E643BA"/>
    <w:rsid w:val="00E64510"/>
    <w:rsid w:val="00E64A9C"/>
    <w:rsid w:val="00E64DBC"/>
    <w:rsid w:val="00E64E4B"/>
    <w:rsid w:val="00E657AB"/>
    <w:rsid w:val="00E65979"/>
    <w:rsid w:val="00E65A01"/>
    <w:rsid w:val="00E65E6F"/>
    <w:rsid w:val="00E6601E"/>
    <w:rsid w:val="00E660E1"/>
    <w:rsid w:val="00E661B2"/>
    <w:rsid w:val="00E661C7"/>
    <w:rsid w:val="00E66306"/>
    <w:rsid w:val="00E665E2"/>
    <w:rsid w:val="00E66712"/>
    <w:rsid w:val="00E667A6"/>
    <w:rsid w:val="00E66891"/>
    <w:rsid w:val="00E669A2"/>
    <w:rsid w:val="00E66B15"/>
    <w:rsid w:val="00E66E1F"/>
    <w:rsid w:val="00E66F2F"/>
    <w:rsid w:val="00E67005"/>
    <w:rsid w:val="00E6730E"/>
    <w:rsid w:val="00E675BE"/>
    <w:rsid w:val="00E67C23"/>
    <w:rsid w:val="00E67C4B"/>
    <w:rsid w:val="00E67DE2"/>
    <w:rsid w:val="00E7000A"/>
    <w:rsid w:val="00E7017A"/>
    <w:rsid w:val="00E70471"/>
    <w:rsid w:val="00E706B3"/>
    <w:rsid w:val="00E70790"/>
    <w:rsid w:val="00E70882"/>
    <w:rsid w:val="00E70ACB"/>
    <w:rsid w:val="00E70B2F"/>
    <w:rsid w:val="00E70C67"/>
    <w:rsid w:val="00E70FFC"/>
    <w:rsid w:val="00E7126F"/>
    <w:rsid w:val="00E7156C"/>
    <w:rsid w:val="00E71589"/>
    <w:rsid w:val="00E71731"/>
    <w:rsid w:val="00E719DD"/>
    <w:rsid w:val="00E71A3B"/>
    <w:rsid w:val="00E71CD3"/>
    <w:rsid w:val="00E71D4E"/>
    <w:rsid w:val="00E71DA1"/>
    <w:rsid w:val="00E72194"/>
    <w:rsid w:val="00E7228C"/>
    <w:rsid w:val="00E72758"/>
    <w:rsid w:val="00E7287A"/>
    <w:rsid w:val="00E729A6"/>
    <w:rsid w:val="00E72DE7"/>
    <w:rsid w:val="00E731A1"/>
    <w:rsid w:val="00E732E8"/>
    <w:rsid w:val="00E735B5"/>
    <w:rsid w:val="00E7365F"/>
    <w:rsid w:val="00E7377F"/>
    <w:rsid w:val="00E73784"/>
    <w:rsid w:val="00E73A7D"/>
    <w:rsid w:val="00E73BF1"/>
    <w:rsid w:val="00E73CB4"/>
    <w:rsid w:val="00E73F98"/>
    <w:rsid w:val="00E74100"/>
    <w:rsid w:val="00E742FD"/>
    <w:rsid w:val="00E743A2"/>
    <w:rsid w:val="00E74467"/>
    <w:rsid w:val="00E745E0"/>
    <w:rsid w:val="00E74725"/>
    <w:rsid w:val="00E74CA9"/>
    <w:rsid w:val="00E74CC6"/>
    <w:rsid w:val="00E74DEE"/>
    <w:rsid w:val="00E74EFD"/>
    <w:rsid w:val="00E752BE"/>
    <w:rsid w:val="00E7559D"/>
    <w:rsid w:val="00E75654"/>
    <w:rsid w:val="00E757CF"/>
    <w:rsid w:val="00E75A46"/>
    <w:rsid w:val="00E75B0E"/>
    <w:rsid w:val="00E75B21"/>
    <w:rsid w:val="00E75DFB"/>
    <w:rsid w:val="00E765FE"/>
    <w:rsid w:val="00E76823"/>
    <w:rsid w:val="00E76972"/>
    <w:rsid w:val="00E76A4A"/>
    <w:rsid w:val="00E76DCB"/>
    <w:rsid w:val="00E77500"/>
    <w:rsid w:val="00E7791F"/>
    <w:rsid w:val="00E77DFA"/>
    <w:rsid w:val="00E80007"/>
    <w:rsid w:val="00E80236"/>
    <w:rsid w:val="00E8084F"/>
    <w:rsid w:val="00E80B1B"/>
    <w:rsid w:val="00E80CEF"/>
    <w:rsid w:val="00E80CF9"/>
    <w:rsid w:val="00E80D8D"/>
    <w:rsid w:val="00E80D9E"/>
    <w:rsid w:val="00E814EB"/>
    <w:rsid w:val="00E81646"/>
    <w:rsid w:val="00E81A0F"/>
    <w:rsid w:val="00E81A4B"/>
    <w:rsid w:val="00E81A6E"/>
    <w:rsid w:val="00E81FF7"/>
    <w:rsid w:val="00E829BC"/>
    <w:rsid w:val="00E82AF4"/>
    <w:rsid w:val="00E82BAB"/>
    <w:rsid w:val="00E82E31"/>
    <w:rsid w:val="00E82E7B"/>
    <w:rsid w:val="00E82F69"/>
    <w:rsid w:val="00E82FF7"/>
    <w:rsid w:val="00E83262"/>
    <w:rsid w:val="00E8339E"/>
    <w:rsid w:val="00E834B0"/>
    <w:rsid w:val="00E83535"/>
    <w:rsid w:val="00E8369D"/>
    <w:rsid w:val="00E837A4"/>
    <w:rsid w:val="00E840A3"/>
    <w:rsid w:val="00E8459B"/>
    <w:rsid w:val="00E84603"/>
    <w:rsid w:val="00E84993"/>
    <w:rsid w:val="00E84ACD"/>
    <w:rsid w:val="00E84DA5"/>
    <w:rsid w:val="00E84E59"/>
    <w:rsid w:val="00E84F52"/>
    <w:rsid w:val="00E8510B"/>
    <w:rsid w:val="00E8550C"/>
    <w:rsid w:val="00E85898"/>
    <w:rsid w:val="00E85919"/>
    <w:rsid w:val="00E85A16"/>
    <w:rsid w:val="00E85AF1"/>
    <w:rsid w:val="00E85FC8"/>
    <w:rsid w:val="00E8601C"/>
    <w:rsid w:val="00E86323"/>
    <w:rsid w:val="00E86360"/>
    <w:rsid w:val="00E86369"/>
    <w:rsid w:val="00E863E5"/>
    <w:rsid w:val="00E864A2"/>
    <w:rsid w:val="00E864B1"/>
    <w:rsid w:val="00E8678D"/>
    <w:rsid w:val="00E86C02"/>
    <w:rsid w:val="00E86EB4"/>
    <w:rsid w:val="00E86F06"/>
    <w:rsid w:val="00E87038"/>
    <w:rsid w:val="00E8708B"/>
    <w:rsid w:val="00E87156"/>
    <w:rsid w:val="00E87174"/>
    <w:rsid w:val="00E872CF"/>
    <w:rsid w:val="00E876B4"/>
    <w:rsid w:val="00E877F3"/>
    <w:rsid w:val="00E87827"/>
    <w:rsid w:val="00E87922"/>
    <w:rsid w:val="00E8797E"/>
    <w:rsid w:val="00E87B02"/>
    <w:rsid w:val="00E87BFE"/>
    <w:rsid w:val="00E87CBB"/>
    <w:rsid w:val="00E90077"/>
    <w:rsid w:val="00E903E2"/>
    <w:rsid w:val="00E9049B"/>
    <w:rsid w:val="00E90609"/>
    <w:rsid w:val="00E90940"/>
    <w:rsid w:val="00E90ADC"/>
    <w:rsid w:val="00E90B1E"/>
    <w:rsid w:val="00E9126C"/>
    <w:rsid w:val="00E912C1"/>
    <w:rsid w:val="00E91419"/>
    <w:rsid w:val="00E91739"/>
    <w:rsid w:val="00E917C8"/>
    <w:rsid w:val="00E9180F"/>
    <w:rsid w:val="00E91F9D"/>
    <w:rsid w:val="00E920C8"/>
    <w:rsid w:val="00E92234"/>
    <w:rsid w:val="00E9251F"/>
    <w:rsid w:val="00E92600"/>
    <w:rsid w:val="00E92771"/>
    <w:rsid w:val="00E927D3"/>
    <w:rsid w:val="00E92825"/>
    <w:rsid w:val="00E928B0"/>
    <w:rsid w:val="00E92983"/>
    <w:rsid w:val="00E92DFA"/>
    <w:rsid w:val="00E936C3"/>
    <w:rsid w:val="00E9376D"/>
    <w:rsid w:val="00E93964"/>
    <w:rsid w:val="00E93D0D"/>
    <w:rsid w:val="00E93E6F"/>
    <w:rsid w:val="00E93E9B"/>
    <w:rsid w:val="00E93F87"/>
    <w:rsid w:val="00E940FB"/>
    <w:rsid w:val="00E94514"/>
    <w:rsid w:val="00E94530"/>
    <w:rsid w:val="00E948CB"/>
    <w:rsid w:val="00E94AB9"/>
    <w:rsid w:val="00E94CB2"/>
    <w:rsid w:val="00E94D9C"/>
    <w:rsid w:val="00E95540"/>
    <w:rsid w:val="00E956F8"/>
    <w:rsid w:val="00E95705"/>
    <w:rsid w:val="00E958A7"/>
    <w:rsid w:val="00E958B5"/>
    <w:rsid w:val="00E95A63"/>
    <w:rsid w:val="00E95AEF"/>
    <w:rsid w:val="00E95BEA"/>
    <w:rsid w:val="00E95D04"/>
    <w:rsid w:val="00E95E30"/>
    <w:rsid w:val="00E95EED"/>
    <w:rsid w:val="00E962B8"/>
    <w:rsid w:val="00E96308"/>
    <w:rsid w:val="00E96389"/>
    <w:rsid w:val="00E96450"/>
    <w:rsid w:val="00E96468"/>
    <w:rsid w:val="00E966A9"/>
    <w:rsid w:val="00E96726"/>
    <w:rsid w:val="00E96751"/>
    <w:rsid w:val="00E96942"/>
    <w:rsid w:val="00E96A28"/>
    <w:rsid w:val="00E96C3E"/>
    <w:rsid w:val="00E96E46"/>
    <w:rsid w:val="00E9700E"/>
    <w:rsid w:val="00E97251"/>
    <w:rsid w:val="00E97526"/>
    <w:rsid w:val="00E97625"/>
    <w:rsid w:val="00E976AD"/>
    <w:rsid w:val="00E978E8"/>
    <w:rsid w:val="00E97A38"/>
    <w:rsid w:val="00E97EC1"/>
    <w:rsid w:val="00EA0199"/>
    <w:rsid w:val="00EA01A9"/>
    <w:rsid w:val="00EA0490"/>
    <w:rsid w:val="00EA0493"/>
    <w:rsid w:val="00EA067F"/>
    <w:rsid w:val="00EA06DC"/>
    <w:rsid w:val="00EA0877"/>
    <w:rsid w:val="00EA08C9"/>
    <w:rsid w:val="00EA08ED"/>
    <w:rsid w:val="00EA0A7E"/>
    <w:rsid w:val="00EA0B30"/>
    <w:rsid w:val="00EA0BA7"/>
    <w:rsid w:val="00EA0CE2"/>
    <w:rsid w:val="00EA0D00"/>
    <w:rsid w:val="00EA1190"/>
    <w:rsid w:val="00EA11A5"/>
    <w:rsid w:val="00EA12FE"/>
    <w:rsid w:val="00EA1310"/>
    <w:rsid w:val="00EA134B"/>
    <w:rsid w:val="00EA1375"/>
    <w:rsid w:val="00EA13AB"/>
    <w:rsid w:val="00EA1409"/>
    <w:rsid w:val="00EA165D"/>
    <w:rsid w:val="00EA187D"/>
    <w:rsid w:val="00EA19F7"/>
    <w:rsid w:val="00EA1B3F"/>
    <w:rsid w:val="00EA1CB8"/>
    <w:rsid w:val="00EA206E"/>
    <w:rsid w:val="00EA2700"/>
    <w:rsid w:val="00EA27FD"/>
    <w:rsid w:val="00EA2C73"/>
    <w:rsid w:val="00EA2DED"/>
    <w:rsid w:val="00EA2E7E"/>
    <w:rsid w:val="00EA2F8C"/>
    <w:rsid w:val="00EA37A3"/>
    <w:rsid w:val="00EA3A02"/>
    <w:rsid w:val="00EA3A4C"/>
    <w:rsid w:val="00EA3B60"/>
    <w:rsid w:val="00EA3E46"/>
    <w:rsid w:val="00EA41C9"/>
    <w:rsid w:val="00EA4252"/>
    <w:rsid w:val="00EA43DC"/>
    <w:rsid w:val="00EA43E2"/>
    <w:rsid w:val="00EA468F"/>
    <w:rsid w:val="00EA473B"/>
    <w:rsid w:val="00EA490B"/>
    <w:rsid w:val="00EA4BED"/>
    <w:rsid w:val="00EA52A4"/>
    <w:rsid w:val="00EA53F7"/>
    <w:rsid w:val="00EA5530"/>
    <w:rsid w:val="00EA57C2"/>
    <w:rsid w:val="00EA5873"/>
    <w:rsid w:val="00EA58A2"/>
    <w:rsid w:val="00EA5FD3"/>
    <w:rsid w:val="00EA613D"/>
    <w:rsid w:val="00EA6719"/>
    <w:rsid w:val="00EA6916"/>
    <w:rsid w:val="00EA69B2"/>
    <w:rsid w:val="00EA6B93"/>
    <w:rsid w:val="00EA6BB0"/>
    <w:rsid w:val="00EA719F"/>
    <w:rsid w:val="00EA72B0"/>
    <w:rsid w:val="00EA76B4"/>
    <w:rsid w:val="00EA7949"/>
    <w:rsid w:val="00EA79FB"/>
    <w:rsid w:val="00EA7AE5"/>
    <w:rsid w:val="00EA7CAF"/>
    <w:rsid w:val="00EA7F25"/>
    <w:rsid w:val="00EB0918"/>
    <w:rsid w:val="00EB09E5"/>
    <w:rsid w:val="00EB0A42"/>
    <w:rsid w:val="00EB0BEE"/>
    <w:rsid w:val="00EB0EB1"/>
    <w:rsid w:val="00EB136F"/>
    <w:rsid w:val="00EB1957"/>
    <w:rsid w:val="00EB1BC5"/>
    <w:rsid w:val="00EB1C57"/>
    <w:rsid w:val="00EB1E46"/>
    <w:rsid w:val="00EB221B"/>
    <w:rsid w:val="00EB2386"/>
    <w:rsid w:val="00EB2881"/>
    <w:rsid w:val="00EB2907"/>
    <w:rsid w:val="00EB2926"/>
    <w:rsid w:val="00EB2C1F"/>
    <w:rsid w:val="00EB2E11"/>
    <w:rsid w:val="00EB2E5D"/>
    <w:rsid w:val="00EB33C3"/>
    <w:rsid w:val="00EB3820"/>
    <w:rsid w:val="00EB3971"/>
    <w:rsid w:val="00EB3ACD"/>
    <w:rsid w:val="00EB3EE4"/>
    <w:rsid w:val="00EB415C"/>
    <w:rsid w:val="00EB423B"/>
    <w:rsid w:val="00EB499D"/>
    <w:rsid w:val="00EB4A87"/>
    <w:rsid w:val="00EB4D34"/>
    <w:rsid w:val="00EB503B"/>
    <w:rsid w:val="00EB5099"/>
    <w:rsid w:val="00EB52B0"/>
    <w:rsid w:val="00EB52F2"/>
    <w:rsid w:val="00EB53A1"/>
    <w:rsid w:val="00EB564A"/>
    <w:rsid w:val="00EB5666"/>
    <w:rsid w:val="00EB5AB7"/>
    <w:rsid w:val="00EB5B79"/>
    <w:rsid w:val="00EB5D17"/>
    <w:rsid w:val="00EB5EB2"/>
    <w:rsid w:val="00EB5F0C"/>
    <w:rsid w:val="00EB632C"/>
    <w:rsid w:val="00EB66D5"/>
    <w:rsid w:val="00EB685C"/>
    <w:rsid w:val="00EB69B7"/>
    <w:rsid w:val="00EB6C87"/>
    <w:rsid w:val="00EB6FA3"/>
    <w:rsid w:val="00EB6FB7"/>
    <w:rsid w:val="00EB7145"/>
    <w:rsid w:val="00EB74FC"/>
    <w:rsid w:val="00EB75EE"/>
    <w:rsid w:val="00EB778A"/>
    <w:rsid w:val="00EB784C"/>
    <w:rsid w:val="00EB7E50"/>
    <w:rsid w:val="00EC001A"/>
    <w:rsid w:val="00EC0061"/>
    <w:rsid w:val="00EC031A"/>
    <w:rsid w:val="00EC05C6"/>
    <w:rsid w:val="00EC079E"/>
    <w:rsid w:val="00EC0898"/>
    <w:rsid w:val="00EC08BA"/>
    <w:rsid w:val="00EC0DF2"/>
    <w:rsid w:val="00EC101A"/>
    <w:rsid w:val="00EC1214"/>
    <w:rsid w:val="00EC122F"/>
    <w:rsid w:val="00EC14A1"/>
    <w:rsid w:val="00EC1744"/>
    <w:rsid w:val="00EC1B76"/>
    <w:rsid w:val="00EC1BF3"/>
    <w:rsid w:val="00EC1DD2"/>
    <w:rsid w:val="00EC1E5C"/>
    <w:rsid w:val="00EC1EC7"/>
    <w:rsid w:val="00EC1F27"/>
    <w:rsid w:val="00EC20C1"/>
    <w:rsid w:val="00EC2418"/>
    <w:rsid w:val="00EC27BC"/>
    <w:rsid w:val="00EC2ED0"/>
    <w:rsid w:val="00EC3121"/>
    <w:rsid w:val="00EC3224"/>
    <w:rsid w:val="00EC3247"/>
    <w:rsid w:val="00EC3366"/>
    <w:rsid w:val="00EC3944"/>
    <w:rsid w:val="00EC3C8F"/>
    <w:rsid w:val="00EC450F"/>
    <w:rsid w:val="00EC45B6"/>
    <w:rsid w:val="00EC4759"/>
    <w:rsid w:val="00EC4AB7"/>
    <w:rsid w:val="00EC4AC3"/>
    <w:rsid w:val="00EC4AD7"/>
    <w:rsid w:val="00EC4C4D"/>
    <w:rsid w:val="00EC4D31"/>
    <w:rsid w:val="00EC4DF3"/>
    <w:rsid w:val="00EC51EF"/>
    <w:rsid w:val="00EC5222"/>
    <w:rsid w:val="00EC530E"/>
    <w:rsid w:val="00EC53B2"/>
    <w:rsid w:val="00EC5426"/>
    <w:rsid w:val="00EC547E"/>
    <w:rsid w:val="00EC54F4"/>
    <w:rsid w:val="00EC5594"/>
    <w:rsid w:val="00EC5759"/>
    <w:rsid w:val="00EC5A3B"/>
    <w:rsid w:val="00EC5CE3"/>
    <w:rsid w:val="00EC612B"/>
    <w:rsid w:val="00EC6277"/>
    <w:rsid w:val="00EC62A2"/>
    <w:rsid w:val="00EC62DF"/>
    <w:rsid w:val="00EC62F9"/>
    <w:rsid w:val="00EC6923"/>
    <w:rsid w:val="00EC692B"/>
    <w:rsid w:val="00EC6DC1"/>
    <w:rsid w:val="00EC72DC"/>
    <w:rsid w:val="00EC72F4"/>
    <w:rsid w:val="00EC7327"/>
    <w:rsid w:val="00EC77A3"/>
    <w:rsid w:val="00EC7CA4"/>
    <w:rsid w:val="00EC7D63"/>
    <w:rsid w:val="00EC7DC7"/>
    <w:rsid w:val="00ED0094"/>
    <w:rsid w:val="00ED010A"/>
    <w:rsid w:val="00ED02C3"/>
    <w:rsid w:val="00ED05DA"/>
    <w:rsid w:val="00ED065C"/>
    <w:rsid w:val="00ED0666"/>
    <w:rsid w:val="00ED06A6"/>
    <w:rsid w:val="00ED06B1"/>
    <w:rsid w:val="00ED0792"/>
    <w:rsid w:val="00ED0BC2"/>
    <w:rsid w:val="00ED0D2B"/>
    <w:rsid w:val="00ED0E7D"/>
    <w:rsid w:val="00ED1064"/>
    <w:rsid w:val="00ED10E2"/>
    <w:rsid w:val="00ED143D"/>
    <w:rsid w:val="00ED145A"/>
    <w:rsid w:val="00ED15D4"/>
    <w:rsid w:val="00ED1909"/>
    <w:rsid w:val="00ED1A38"/>
    <w:rsid w:val="00ED1CE7"/>
    <w:rsid w:val="00ED1E8C"/>
    <w:rsid w:val="00ED1F3D"/>
    <w:rsid w:val="00ED20AB"/>
    <w:rsid w:val="00ED23E3"/>
    <w:rsid w:val="00ED2650"/>
    <w:rsid w:val="00ED26CE"/>
    <w:rsid w:val="00ED2723"/>
    <w:rsid w:val="00ED28AE"/>
    <w:rsid w:val="00ED2AB0"/>
    <w:rsid w:val="00ED2BAD"/>
    <w:rsid w:val="00ED2C23"/>
    <w:rsid w:val="00ED3202"/>
    <w:rsid w:val="00ED351F"/>
    <w:rsid w:val="00ED38E6"/>
    <w:rsid w:val="00ED3CD5"/>
    <w:rsid w:val="00ED3F2D"/>
    <w:rsid w:val="00ED3F65"/>
    <w:rsid w:val="00ED4302"/>
    <w:rsid w:val="00ED43AD"/>
    <w:rsid w:val="00ED43D2"/>
    <w:rsid w:val="00ED4838"/>
    <w:rsid w:val="00ED4A4D"/>
    <w:rsid w:val="00ED4C20"/>
    <w:rsid w:val="00ED4EC3"/>
    <w:rsid w:val="00ED51FE"/>
    <w:rsid w:val="00ED5388"/>
    <w:rsid w:val="00ED5443"/>
    <w:rsid w:val="00ED5462"/>
    <w:rsid w:val="00ED55AA"/>
    <w:rsid w:val="00ED5607"/>
    <w:rsid w:val="00ED5B7F"/>
    <w:rsid w:val="00ED6166"/>
    <w:rsid w:val="00ED62DC"/>
    <w:rsid w:val="00ED62F7"/>
    <w:rsid w:val="00ED6358"/>
    <w:rsid w:val="00ED63CE"/>
    <w:rsid w:val="00ED6561"/>
    <w:rsid w:val="00ED6586"/>
    <w:rsid w:val="00ED674F"/>
    <w:rsid w:val="00ED6C66"/>
    <w:rsid w:val="00ED6E63"/>
    <w:rsid w:val="00ED6EAA"/>
    <w:rsid w:val="00ED6FFB"/>
    <w:rsid w:val="00ED71AB"/>
    <w:rsid w:val="00ED768B"/>
    <w:rsid w:val="00ED768E"/>
    <w:rsid w:val="00ED76C0"/>
    <w:rsid w:val="00ED7836"/>
    <w:rsid w:val="00ED7982"/>
    <w:rsid w:val="00ED7A90"/>
    <w:rsid w:val="00ED7AC7"/>
    <w:rsid w:val="00ED7CBE"/>
    <w:rsid w:val="00ED7EB1"/>
    <w:rsid w:val="00EE017C"/>
    <w:rsid w:val="00EE0FFD"/>
    <w:rsid w:val="00EE135E"/>
    <w:rsid w:val="00EE142E"/>
    <w:rsid w:val="00EE14AD"/>
    <w:rsid w:val="00EE14F3"/>
    <w:rsid w:val="00EE15AD"/>
    <w:rsid w:val="00EE1968"/>
    <w:rsid w:val="00EE1BB8"/>
    <w:rsid w:val="00EE1F6C"/>
    <w:rsid w:val="00EE21A6"/>
    <w:rsid w:val="00EE22B5"/>
    <w:rsid w:val="00EE2441"/>
    <w:rsid w:val="00EE2577"/>
    <w:rsid w:val="00EE25CC"/>
    <w:rsid w:val="00EE2614"/>
    <w:rsid w:val="00EE2A96"/>
    <w:rsid w:val="00EE2D25"/>
    <w:rsid w:val="00EE2D69"/>
    <w:rsid w:val="00EE2E12"/>
    <w:rsid w:val="00EE303A"/>
    <w:rsid w:val="00EE33DB"/>
    <w:rsid w:val="00EE375E"/>
    <w:rsid w:val="00EE3D8E"/>
    <w:rsid w:val="00EE3E97"/>
    <w:rsid w:val="00EE3EC6"/>
    <w:rsid w:val="00EE3F4B"/>
    <w:rsid w:val="00EE400E"/>
    <w:rsid w:val="00EE4086"/>
    <w:rsid w:val="00EE42FB"/>
    <w:rsid w:val="00EE439B"/>
    <w:rsid w:val="00EE43DA"/>
    <w:rsid w:val="00EE4587"/>
    <w:rsid w:val="00EE4C0C"/>
    <w:rsid w:val="00EE4C35"/>
    <w:rsid w:val="00EE4C98"/>
    <w:rsid w:val="00EE4E29"/>
    <w:rsid w:val="00EE4FE8"/>
    <w:rsid w:val="00EE507D"/>
    <w:rsid w:val="00EE51EA"/>
    <w:rsid w:val="00EE583B"/>
    <w:rsid w:val="00EE5913"/>
    <w:rsid w:val="00EE59E9"/>
    <w:rsid w:val="00EE5A41"/>
    <w:rsid w:val="00EE5A53"/>
    <w:rsid w:val="00EE5B48"/>
    <w:rsid w:val="00EE5ED1"/>
    <w:rsid w:val="00EE623B"/>
    <w:rsid w:val="00EE6445"/>
    <w:rsid w:val="00EE6484"/>
    <w:rsid w:val="00EE651F"/>
    <w:rsid w:val="00EE6731"/>
    <w:rsid w:val="00EE6B0E"/>
    <w:rsid w:val="00EE6CBA"/>
    <w:rsid w:val="00EE6DD7"/>
    <w:rsid w:val="00EE70A7"/>
    <w:rsid w:val="00EE7761"/>
    <w:rsid w:val="00EE79F4"/>
    <w:rsid w:val="00EE7D96"/>
    <w:rsid w:val="00EF002B"/>
    <w:rsid w:val="00EF00D8"/>
    <w:rsid w:val="00EF00ED"/>
    <w:rsid w:val="00EF0328"/>
    <w:rsid w:val="00EF0346"/>
    <w:rsid w:val="00EF0553"/>
    <w:rsid w:val="00EF0718"/>
    <w:rsid w:val="00EF0B84"/>
    <w:rsid w:val="00EF0DAE"/>
    <w:rsid w:val="00EF11D4"/>
    <w:rsid w:val="00EF1CF7"/>
    <w:rsid w:val="00EF1D84"/>
    <w:rsid w:val="00EF1EEA"/>
    <w:rsid w:val="00EF1F00"/>
    <w:rsid w:val="00EF1F1A"/>
    <w:rsid w:val="00EF2219"/>
    <w:rsid w:val="00EF242A"/>
    <w:rsid w:val="00EF2A85"/>
    <w:rsid w:val="00EF385D"/>
    <w:rsid w:val="00EF38D5"/>
    <w:rsid w:val="00EF3BC9"/>
    <w:rsid w:val="00EF41FB"/>
    <w:rsid w:val="00EF481D"/>
    <w:rsid w:val="00EF4D7E"/>
    <w:rsid w:val="00EF4F24"/>
    <w:rsid w:val="00EF4FE9"/>
    <w:rsid w:val="00EF5053"/>
    <w:rsid w:val="00EF5520"/>
    <w:rsid w:val="00EF5BAC"/>
    <w:rsid w:val="00EF5C7A"/>
    <w:rsid w:val="00EF5DEA"/>
    <w:rsid w:val="00EF6015"/>
    <w:rsid w:val="00EF6196"/>
    <w:rsid w:val="00EF6441"/>
    <w:rsid w:val="00EF68BE"/>
    <w:rsid w:val="00EF68DB"/>
    <w:rsid w:val="00EF6AB4"/>
    <w:rsid w:val="00EF6DBB"/>
    <w:rsid w:val="00EF6EA8"/>
    <w:rsid w:val="00EF7039"/>
    <w:rsid w:val="00EF7068"/>
    <w:rsid w:val="00EF71C6"/>
    <w:rsid w:val="00EF71E1"/>
    <w:rsid w:val="00EF7364"/>
    <w:rsid w:val="00EF739D"/>
    <w:rsid w:val="00EF73FC"/>
    <w:rsid w:val="00EF74DE"/>
    <w:rsid w:val="00EF75C5"/>
    <w:rsid w:val="00EF77C3"/>
    <w:rsid w:val="00EF77EF"/>
    <w:rsid w:val="00EF79FD"/>
    <w:rsid w:val="00EF7D5D"/>
    <w:rsid w:val="00EF7F6B"/>
    <w:rsid w:val="00F00A24"/>
    <w:rsid w:val="00F00A73"/>
    <w:rsid w:val="00F00F62"/>
    <w:rsid w:val="00F01152"/>
    <w:rsid w:val="00F01196"/>
    <w:rsid w:val="00F0158B"/>
    <w:rsid w:val="00F01979"/>
    <w:rsid w:val="00F01B3D"/>
    <w:rsid w:val="00F02324"/>
    <w:rsid w:val="00F02ACC"/>
    <w:rsid w:val="00F02E4F"/>
    <w:rsid w:val="00F02F1A"/>
    <w:rsid w:val="00F0308D"/>
    <w:rsid w:val="00F030C1"/>
    <w:rsid w:val="00F037DA"/>
    <w:rsid w:val="00F03838"/>
    <w:rsid w:val="00F03893"/>
    <w:rsid w:val="00F039A7"/>
    <w:rsid w:val="00F03AF7"/>
    <w:rsid w:val="00F03B1B"/>
    <w:rsid w:val="00F03C53"/>
    <w:rsid w:val="00F03D46"/>
    <w:rsid w:val="00F041DA"/>
    <w:rsid w:val="00F042B4"/>
    <w:rsid w:val="00F0477D"/>
    <w:rsid w:val="00F0498E"/>
    <w:rsid w:val="00F04C2F"/>
    <w:rsid w:val="00F04DC8"/>
    <w:rsid w:val="00F04E41"/>
    <w:rsid w:val="00F04EFA"/>
    <w:rsid w:val="00F05176"/>
    <w:rsid w:val="00F05398"/>
    <w:rsid w:val="00F05436"/>
    <w:rsid w:val="00F055DA"/>
    <w:rsid w:val="00F0566C"/>
    <w:rsid w:val="00F05A8C"/>
    <w:rsid w:val="00F05CF1"/>
    <w:rsid w:val="00F05D40"/>
    <w:rsid w:val="00F06096"/>
    <w:rsid w:val="00F060D0"/>
    <w:rsid w:val="00F062AF"/>
    <w:rsid w:val="00F062F2"/>
    <w:rsid w:val="00F0630D"/>
    <w:rsid w:val="00F069D4"/>
    <w:rsid w:val="00F06CAD"/>
    <w:rsid w:val="00F06CE6"/>
    <w:rsid w:val="00F06D0C"/>
    <w:rsid w:val="00F06DB4"/>
    <w:rsid w:val="00F06E12"/>
    <w:rsid w:val="00F0719A"/>
    <w:rsid w:val="00F0726B"/>
    <w:rsid w:val="00F073C4"/>
    <w:rsid w:val="00F07602"/>
    <w:rsid w:val="00F077EF"/>
    <w:rsid w:val="00F07A19"/>
    <w:rsid w:val="00F1013C"/>
    <w:rsid w:val="00F1033A"/>
    <w:rsid w:val="00F1035A"/>
    <w:rsid w:val="00F10467"/>
    <w:rsid w:val="00F114AE"/>
    <w:rsid w:val="00F11786"/>
    <w:rsid w:val="00F11952"/>
    <w:rsid w:val="00F11A26"/>
    <w:rsid w:val="00F11B11"/>
    <w:rsid w:val="00F11C5C"/>
    <w:rsid w:val="00F12346"/>
    <w:rsid w:val="00F1238C"/>
    <w:rsid w:val="00F1246F"/>
    <w:rsid w:val="00F12824"/>
    <w:rsid w:val="00F128B7"/>
    <w:rsid w:val="00F12B27"/>
    <w:rsid w:val="00F12DF2"/>
    <w:rsid w:val="00F130BB"/>
    <w:rsid w:val="00F131D1"/>
    <w:rsid w:val="00F13CEC"/>
    <w:rsid w:val="00F13E4B"/>
    <w:rsid w:val="00F13F5A"/>
    <w:rsid w:val="00F14080"/>
    <w:rsid w:val="00F140DA"/>
    <w:rsid w:val="00F14199"/>
    <w:rsid w:val="00F14537"/>
    <w:rsid w:val="00F15189"/>
    <w:rsid w:val="00F151CE"/>
    <w:rsid w:val="00F1551C"/>
    <w:rsid w:val="00F15541"/>
    <w:rsid w:val="00F15A48"/>
    <w:rsid w:val="00F15AA5"/>
    <w:rsid w:val="00F15E0B"/>
    <w:rsid w:val="00F15E0E"/>
    <w:rsid w:val="00F15EA4"/>
    <w:rsid w:val="00F16283"/>
    <w:rsid w:val="00F16CDD"/>
    <w:rsid w:val="00F16EFB"/>
    <w:rsid w:val="00F16F54"/>
    <w:rsid w:val="00F17306"/>
    <w:rsid w:val="00F174F7"/>
    <w:rsid w:val="00F1753B"/>
    <w:rsid w:val="00F1780C"/>
    <w:rsid w:val="00F17AC6"/>
    <w:rsid w:val="00F17B80"/>
    <w:rsid w:val="00F17DE3"/>
    <w:rsid w:val="00F17EC5"/>
    <w:rsid w:val="00F17FAD"/>
    <w:rsid w:val="00F20512"/>
    <w:rsid w:val="00F2097A"/>
    <w:rsid w:val="00F20E3E"/>
    <w:rsid w:val="00F20F5C"/>
    <w:rsid w:val="00F20F7E"/>
    <w:rsid w:val="00F210C0"/>
    <w:rsid w:val="00F211E7"/>
    <w:rsid w:val="00F213EF"/>
    <w:rsid w:val="00F215A8"/>
    <w:rsid w:val="00F21670"/>
    <w:rsid w:val="00F21783"/>
    <w:rsid w:val="00F21D0D"/>
    <w:rsid w:val="00F21D5D"/>
    <w:rsid w:val="00F2227B"/>
    <w:rsid w:val="00F223B6"/>
    <w:rsid w:val="00F224DE"/>
    <w:rsid w:val="00F2271E"/>
    <w:rsid w:val="00F2272E"/>
    <w:rsid w:val="00F230A3"/>
    <w:rsid w:val="00F233F6"/>
    <w:rsid w:val="00F2379E"/>
    <w:rsid w:val="00F23837"/>
    <w:rsid w:val="00F238A5"/>
    <w:rsid w:val="00F23940"/>
    <w:rsid w:val="00F239C0"/>
    <w:rsid w:val="00F23D6E"/>
    <w:rsid w:val="00F23F36"/>
    <w:rsid w:val="00F240B5"/>
    <w:rsid w:val="00F24141"/>
    <w:rsid w:val="00F24474"/>
    <w:rsid w:val="00F246DE"/>
    <w:rsid w:val="00F246EB"/>
    <w:rsid w:val="00F24739"/>
    <w:rsid w:val="00F24AF8"/>
    <w:rsid w:val="00F24B39"/>
    <w:rsid w:val="00F24CA8"/>
    <w:rsid w:val="00F24EC5"/>
    <w:rsid w:val="00F25003"/>
    <w:rsid w:val="00F251AB"/>
    <w:rsid w:val="00F251C5"/>
    <w:rsid w:val="00F251E1"/>
    <w:rsid w:val="00F2530F"/>
    <w:rsid w:val="00F255B3"/>
    <w:rsid w:val="00F258E6"/>
    <w:rsid w:val="00F259DD"/>
    <w:rsid w:val="00F25AD5"/>
    <w:rsid w:val="00F26289"/>
    <w:rsid w:val="00F262DE"/>
    <w:rsid w:val="00F263CA"/>
    <w:rsid w:val="00F26806"/>
    <w:rsid w:val="00F268E6"/>
    <w:rsid w:val="00F26B5D"/>
    <w:rsid w:val="00F26D17"/>
    <w:rsid w:val="00F26DD7"/>
    <w:rsid w:val="00F27089"/>
    <w:rsid w:val="00F2773B"/>
    <w:rsid w:val="00F27804"/>
    <w:rsid w:val="00F2792C"/>
    <w:rsid w:val="00F27995"/>
    <w:rsid w:val="00F27A63"/>
    <w:rsid w:val="00F27A75"/>
    <w:rsid w:val="00F27E8C"/>
    <w:rsid w:val="00F27E9A"/>
    <w:rsid w:val="00F27EEC"/>
    <w:rsid w:val="00F27F9C"/>
    <w:rsid w:val="00F30163"/>
    <w:rsid w:val="00F306DE"/>
    <w:rsid w:val="00F3093F"/>
    <w:rsid w:val="00F30DF9"/>
    <w:rsid w:val="00F30F67"/>
    <w:rsid w:val="00F315F5"/>
    <w:rsid w:val="00F3165A"/>
    <w:rsid w:val="00F3169F"/>
    <w:rsid w:val="00F31875"/>
    <w:rsid w:val="00F31A50"/>
    <w:rsid w:val="00F31E07"/>
    <w:rsid w:val="00F31F8C"/>
    <w:rsid w:val="00F3226C"/>
    <w:rsid w:val="00F322EA"/>
    <w:rsid w:val="00F3248B"/>
    <w:rsid w:val="00F32788"/>
    <w:rsid w:val="00F32A0B"/>
    <w:rsid w:val="00F32EC1"/>
    <w:rsid w:val="00F3333F"/>
    <w:rsid w:val="00F3337D"/>
    <w:rsid w:val="00F338D6"/>
    <w:rsid w:val="00F339CF"/>
    <w:rsid w:val="00F33CDA"/>
    <w:rsid w:val="00F33E19"/>
    <w:rsid w:val="00F33ED4"/>
    <w:rsid w:val="00F34011"/>
    <w:rsid w:val="00F34164"/>
    <w:rsid w:val="00F3427D"/>
    <w:rsid w:val="00F347A9"/>
    <w:rsid w:val="00F3485C"/>
    <w:rsid w:val="00F348BF"/>
    <w:rsid w:val="00F349A6"/>
    <w:rsid w:val="00F349B1"/>
    <w:rsid w:val="00F34AF7"/>
    <w:rsid w:val="00F34BD9"/>
    <w:rsid w:val="00F34E96"/>
    <w:rsid w:val="00F35452"/>
    <w:rsid w:val="00F3584A"/>
    <w:rsid w:val="00F35859"/>
    <w:rsid w:val="00F35BC2"/>
    <w:rsid w:val="00F365A9"/>
    <w:rsid w:val="00F3693B"/>
    <w:rsid w:val="00F36986"/>
    <w:rsid w:val="00F36C01"/>
    <w:rsid w:val="00F36C90"/>
    <w:rsid w:val="00F36F25"/>
    <w:rsid w:val="00F37506"/>
    <w:rsid w:val="00F375B1"/>
    <w:rsid w:val="00F37876"/>
    <w:rsid w:val="00F37B71"/>
    <w:rsid w:val="00F37C46"/>
    <w:rsid w:val="00F4000D"/>
    <w:rsid w:val="00F4012C"/>
    <w:rsid w:val="00F4023D"/>
    <w:rsid w:val="00F403F9"/>
    <w:rsid w:val="00F40877"/>
    <w:rsid w:val="00F409AF"/>
    <w:rsid w:val="00F40A54"/>
    <w:rsid w:val="00F40AAD"/>
    <w:rsid w:val="00F40C66"/>
    <w:rsid w:val="00F40CB4"/>
    <w:rsid w:val="00F40FB0"/>
    <w:rsid w:val="00F40FC4"/>
    <w:rsid w:val="00F411DD"/>
    <w:rsid w:val="00F415B9"/>
    <w:rsid w:val="00F4173D"/>
    <w:rsid w:val="00F418AB"/>
    <w:rsid w:val="00F41A99"/>
    <w:rsid w:val="00F41DAD"/>
    <w:rsid w:val="00F41DAE"/>
    <w:rsid w:val="00F41DDD"/>
    <w:rsid w:val="00F41E41"/>
    <w:rsid w:val="00F41EC3"/>
    <w:rsid w:val="00F42135"/>
    <w:rsid w:val="00F421BE"/>
    <w:rsid w:val="00F42398"/>
    <w:rsid w:val="00F42649"/>
    <w:rsid w:val="00F4274A"/>
    <w:rsid w:val="00F4280D"/>
    <w:rsid w:val="00F428DA"/>
    <w:rsid w:val="00F42C8B"/>
    <w:rsid w:val="00F42D85"/>
    <w:rsid w:val="00F42F33"/>
    <w:rsid w:val="00F430DF"/>
    <w:rsid w:val="00F4333B"/>
    <w:rsid w:val="00F436C9"/>
    <w:rsid w:val="00F43706"/>
    <w:rsid w:val="00F437CA"/>
    <w:rsid w:val="00F437F5"/>
    <w:rsid w:val="00F4396B"/>
    <w:rsid w:val="00F43A26"/>
    <w:rsid w:val="00F43AFE"/>
    <w:rsid w:val="00F43B72"/>
    <w:rsid w:val="00F43B86"/>
    <w:rsid w:val="00F43DED"/>
    <w:rsid w:val="00F43F5B"/>
    <w:rsid w:val="00F44115"/>
    <w:rsid w:val="00F44276"/>
    <w:rsid w:val="00F442E5"/>
    <w:rsid w:val="00F446CE"/>
    <w:rsid w:val="00F4473B"/>
    <w:rsid w:val="00F4479D"/>
    <w:rsid w:val="00F44808"/>
    <w:rsid w:val="00F44959"/>
    <w:rsid w:val="00F44E15"/>
    <w:rsid w:val="00F454E5"/>
    <w:rsid w:val="00F457F3"/>
    <w:rsid w:val="00F45A30"/>
    <w:rsid w:val="00F45A56"/>
    <w:rsid w:val="00F45AB8"/>
    <w:rsid w:val="00F4601B"/>
    <w:rsid w:val="00F463BC"/>
    <w:rsid w:val="00F4656C"/>
    <w:rsid w:val="00F4660B"/>
    <w:rsid w:val="00F466FE"/>
    <w:rsid w:val="00F46A2A"/>
    <w:rsid w:val="00F46AC1"/>
    <w:rsid w:val="00F46B37"/>
    <w:rsid w:val="00F46C82"/>
    <w:rsid w:val="00F46EF9"/>
    <w:rsid w:val="00F473E5"/>
    <w:rsid w:val="00F4759B"/>
    <w:rsid w:val="00F47961"/>
    <w:rsid w:val="00F47B64"/>
    <w:rsid w:val="00F47C75"/>
    <w:rsid w:val="00F47DD3"/>
    <w:rsid w:val="00F47E50"/>
    <w:rsid w:val="00F47E6F"/>
    <w:rsid w:val="00F47EC2"/>
    <w:rsid w:val="00F47FAC"/>
    <w:rsid w:val="00F50262"/>
    <w:rsid w:val="00F50296"/>
    <w:rsid w:val="00F503F2"/>
    <w:rsid w:val="00F5047D"/>
    <w:rsid w:val="00F50530"/>
    <w:rsid w:val="00F50731"/>
    <w:rsid w:val="00F507FE"/>
    <w:rsid w:val="00F5088D"/>
    <w:rsid w:val="00F50BA9"/>
    <w:rsid w:val="00F5110E"/>
    <w:rsid w:val="00F51169"/>
    <w:rsid w:val="00F5141A"/>
    <w:rsid w:val="00F51493"/>
    <w:rsid w:val="00F51563"/>
    <w:rsid w:val="00F51914"/>
    <w:rsid w:val="00F51C3F"/>
    <w:rsid w:val="00F51D6B"/>
    <w:rsid w:val="00F51EB4"/>
    <w:rsid w:val="00F51F72"/>
    <w:rsid w:val="00F52195"/>
    <w:rsid w:val="00F522AC"/>
    <w:rsid w:val="00F52676"/>
    <w:rsid w:val="00F5276A"/>
    <w:rsid w:val="00F527DF"/>
    <w:rsid w:val="00F528FA"/>
    <w:rsid w:val="00F529BE"/>
    <w:rsid w:val="00F52B09"/>
    <w:rsid w:val="00F52C3C"/>
    <w:rsid w:val="00F52E62"/>
    <w:rsid w:val="00F530AD"/>
    <w:rsid w:val="00F531EC"/>
    <w:rsid w:val="00F53570"/>
    <w:rsid w:val="00F53963"/>
    <w:rsid w:val="00F53AFE"/>
    <w:rsid w:val="00F53C39"/>
    <w:rsid w:val="00F54060"/>
    <w:rsid w:val="00F54067"/>
    <w:rsid w:val="00F5410F"/>
    <w:rsid w:val="00F542F3"/>
    <w:rsid w:val="00F54A49"/>
    <w:rsid w:val="00F54CB9"/>
    <w:rsid w:val="00F54D38"/>
    <w:rsid w:val="00F54E0A"/>
    <w:rsid w:val="00F54EB0"/>
    <w:rsid w:val="00F5505B"/>
    <w:rsid w:val="00F550AA"/>
    <w:rsid w:val="00F55438"/>
    <w:rsid w:val="00F55552"/>
    <w:rsid w:val="00F55E00"/>
    <w:rsid w:val="00F5601C"/>
    <w:rsid w:val="00F56119"/>
    <w:rsid w:val="00F561F0"/>
    <w:rsid w:val="00F5644A"/>
    <w:rsid w:val="00F564EA"/>
    <w:rsid w:val="00F56A2F"/>
    <w:rsid w:val="00F56AF8"/>
    <w:rsid w:val="00F574A8"/>
    <w:rsid w:val="00F57668"/>
    <w:rsid w:val="00F577F6"/>
    <w:rsid w:val="00F5796E"/>
    <w:rsid w:val="00F5797D"/>
    <w:rsid w:val="00F5798A"/>
    <w:rsid w:val="00F57CEB"/>
    <w:rsid w:val="00F600A1"/>
    <w:rsid w:val="00F60C8F"/>
    <w:rsid w:val="00F61134"/>
    <w:rsid w:val="00F61D96"/>
    <w:rsid w:val="00F6211D"/>
    <w:rsid w:val="00F62353"/>
    <w:rsid w:val="00F62722"/>
    <w:rsid w:val="00F62A85"/>
    <w:rsid w:val="00F62B72"/>
    <w:rsid w:val="00F62C3E"/>
    <w:rsid w:val="00F63188"/>
    <w:rsid w:val="00F635C5"/>
    <w:rsid w:val="00F63702"/>
    <w:rsid w:val="00F63932"/>
    <w:rsid w:val="00F63AEF"/>
    <w:rsid w:val="00F63B22"/>
    <w:rsid w:val="00F63DE7"/>
    <w:rsid w:val="00F63E1F"/>
    <w:rsid w:val="00F641B9"/>
    <w:rsid w:val="00F641BA"/>
    <w:rsid w:val="00F643A2"/>
    <w:rsid w:val="00F648D4"/>
    <w:rsid w:val="00F64CB1"/>
    <w:rsid w:val="00F64E3E"/>
    <w:rsid w:val="00F64F67"/>
    <w:rsid w:val="00F6501D"/>
    <w:rsid w:val="00F65030"/>
    <w:rsid w:val="00F655FB"/>
    <w:rsid w:val="00F65720"/>
    <w:rsid w:val="00F6582E"/>
    <w:rsid w:val="00F65AEF"/>
    <w:rsid w:val="00F65D5E"/>
    <w:rsid w:val="00F660CC"/>
    <w:rsid w:val="00F6611A"/>
    <w:rsid w:val="00F66154"/>
    <w:rsid w:val="00F661C9"/>
    <w:rsid w:val="00F662B4"/>
    <w:rsid w:val="00F664AA"/>
    <w:rsid w:val="00F664F4"/>
    <w:rsid w:val="00F6650E"/>
    <w:rsid w:val="00F6683A"/>
    <w:rsid w:val="00F66C82"/>
    <w:rsid w:val="00F66E88"/>
    <w:rsid w:val="00F6738B"/>
    <w:rsid w:val="00F67430"/>
    <w:rsid w:val="00F6751A"/>
    <w:rsid w:val="00F67B55"/>
    <w:rsid w:val="00F67B6D"/>
    <w:rsid w:val="00F67BC7"/>
    <w:rsid w:val="00F70200"/>
    <w:rsid w:val="00F702E1"/>
    <w:rsid w:val="00F70433"/>
    <w:rsid w:val="00F7050F"/>
    <w:rsid w:val="00F70575"/>
    <w:rsid w:val="00F706C2"/>
    <w:rsid w:val="00F7076C"/>
    <w:rsid w:val="00F708B0"/>
    <w:rsid w:val="00F70972"/>
    <w:rsid w:val="00F709C2"/>
    <w:rsid w:val="00F70B2B"/>
    <w:rsid w:val="00F70C5F"/>
    <w:rsid w:val="00F70DFC"/>
    <w:rsid w:val="00F710F1"/>
    <w:rsid w:val="00F714FB"/>
    <w:rsid w:val="00F7169D"/>
    <w:rsid w:val="00F7184E"/>
    <w:rsid w:val="00F7199A"/>
    <w:rsid w:val="00F71A90"/>
    <w:rsid w:val="00F71CE4"/>
    <w:rsid w:val="00F71D04"/>
    <w:rsid w:val="00F71FBA"/>
    <w:rsid w:val="00F720D0"/>
    <w:rsid w:val="00F724CF"/>
    <w:rsid w:val="00F72507"/>
    <w:rsid w:val="00F7256E"/>
    <w:rsid w:val="00F72648"/>
    <w:rsid w:val="00F727A7"/>
    <w:rsid w:val="00F72986"/>
    <w:rsid w:val="00F72B20"/>
    <w:rsid w:val="00F72CDF"/>
    <w:rsid w:val="00F72D44"/>
    <w:rsid w:val="00F72DA3"/>
    <w:rsid w:val="00F730D2"/>
    <w:rsid w:val="00F733C3"/>
    <w:rsid w:val="00F733FE"/>
    <w:rsid w:val="00F734FC"/>
    <w:rsid w:val="00F73528"/>
    <w:rsid w:val="00F737C6"/>
    <w:rsid w:val="00F7386C"/>
    <w:rsid w:val="00F7391B"/>
    <w:rsid w:val="00F7396A"/>
    <w:rsid w:val="00F73B97"/>
    <w:rsid w:val="00F73BC0"/>
    <w:rsid w:val="00F73E31"/>
    <w:rsid w:val="00F73EE3"/>
    <w:rsid w:val="00F73F04"/>
    <w:rsid w:val="00F744AA"/>
    <w:rsid w:val="00F75456"/>
    <w:rsid w:val="00F756B5"/>
    <w:rsid w:val="00F756C3"/>
    <w:rsid w:val="00F75A78"/>
    <w:rsid w:val="00F75C11"/>
    <w:rsid w:val="00F75D00"/>
    <w:rsid w:val="00F75F87"/>
    <w:rsid w:val="00F761EE"/>
    <w:rsid w:val="00F76366"/>
    <w:rsid w:val="00F7652A"/>
    <w:rsid w:val="00F76798"/>
    <w:rsid w:val="00F768E2"/>
    <w:rsid w:val="00F76919"/>
    <w:rsid w:val="00F76A1A"/>
    <w:rsid w:val="00F76D6C"/>
    <w:rsid w:val="00F76E9A"/>
    <w:rsid w:val="00F76FDC"/>
    <w:rsid w:val="00F7748A"/>
    <w:rsid w:val="00F775D7"/>
    <w:rsid w:val="00F77653"/>
    <w:rsid w:val="00F77749"/>
    <w:rsid w:val="00F77DA3"/>
    <w:rsid w:val="00F77E23"/>
    <w:rsid w:val="00F77EBA"/>
    <w:rsid w:val="00F800DD"/>
    <w:rsid w:val="00F80243"/>
    <w:rsid w:val="00F803EF"/>
    <w:rsid w:val="00F8060E"/>
    <w:rsid w:val="00F80880"/>
    <w:rsid w:val="00F8089F"/>
    <w:rsid w:val="00F80985"/>
    <w:rsid w:val="00F80A17"/>
    <w:rsid w:val="00F80B4A"/>
    <w:rsid w:val="00F80FB8"/>
    <w:rsid w:val="00F81193"/>
    <w:rsid w:val="00F81457"/>
    <w:rsid w:val="00F8162B"/>
    <w:rsid w:val="00F81660"/>
    <w:rsid w:val="00F819D2"/>
    <w:rsid w:val="00F81C2B"/>
    <w:rsid w:val="00F821B4"/>
    <w:rsid w:val="00F8263D"/>
    <w:rsid w:val="00F826C4"/>
    <w:rsid w:val="00F82730"/>
    <w:rsid w:val="00F827B4"/>
    <w:rsid w:val="00F82889"/>
    <w:rsid w:val="00F82AB2"/>
    <w:rsid w:val="00F82EE1"/>
    <w:rsid w:val="00F82FEA"/>
    <w:rsid w:val="00F833D5"/>
    <w:rsid w:val="00F8374A"/>
    <w:rsid w:val="00F83778"/>
    <w:rsid w:val="00F8393F"/>
    <w:rsid w:val="00F83CA2"/>
    <w:rsid w:val="00F83D62"/>
    <w:rsid w:val="00F8441F"/>
    <w:rsid w:val="00F84540"/>
    <w:rsid w:val="00F845FB"/>
    <w:rsid w:val="00F846AA"/>
    <w:rsid w:val="00F848FF"/>
    <w:rsid w:val="00F8494C"/>
    <w:rsid w:val="00F84B3E"/>
    <w:rsid w:val="00F84EE2"/>
    <w:rsid w:val="00F852B2"/>
    <w:rsid w:val="00F853A3"/>
    <w:rsid w:val="00F853F4"/>
    <w:rsid w:val="00F85521"/>
    <w:rsid w:val="00F85596"/>
    <w:rsid w:val="00F855A1"/>
    <w:rsid w:val="00F85B46"/>
    <w:rsid w:val="00F85BB0"/>
    <w:rsid w:val="00F85F0C"/>
    <w:rsid w:val="00F86284"/>
    <w:rsid w:val="00F8629A"/>
    <w:rsid w:val="00F86434"/>
    <w:rsid w:val="00F86482"/>
    <w:rsid w:val="00F86621"/>
    <w:rsid w:val="00F867EA"/>
    <w:rsid w:val="00F86CBF"/>
    <w:rsid w:val="00F86E09"/>
    <w:rsid w:val="00F86E18"/>
    <w:rsid w:val="00F86E49"/>
    <w:rsid w:val="00F8753C"/>
    <w:rsid w:val="00F8760F"/>
    <w:rsid w:val="00F87B4C"/>
    <w:rsid w:val="00F90498"/>
    <w:rsid w:val="00F90B4A"/>
    <w:rsid w:val="00F90C9D"/>
    <w:rsid w:val="00F90CAD"/>
    <w:rsid w:val="00F91296"/>
    <w:rsid w:val="00F91297"/>
    <w:rsid w:val="00F91367"/>
    <w:rsid w:val="00F9162C"/>
    <w:rsid w:val="00F91CEB"/>
    <w:rsid w:val="00F91CFD"/>
    <w:rsid w:val="00F91D1E"/>
    <w:rsid w:val="00F91D57"/>
    <w:rsid w:val="00F91E17"/>
    <w:rsid w:val="00F920A2"/>
    <w:rsid w:val="00F92156"/>
    <w:rsid w:val="00F925A3"/>
    <w:rsid w:val="00F929A1"/>
    <w:rsid w:val="00F92DC8"/>
    <w:rsid w:val="00F930F7"/>
    <w:rsid w:val="00F9311C"/>
    <w:rsid w:val="00F933D5"/>
    <w:rsid w:val="00F93781"/>
    <w:rsid w:val="00F938BC"/>
    <w:rsid w:val="00F93B29"/>
    <w:rsid w:val="00F944E9"/>
    <w:rsid w:val="00F94578"/>
    <w:rsid w:val="00F9481A"/>
    <w:rsid w:val="00F949AC"/>
    <w:rsid w:val="00F94B81"/>
    <w:rsid w:val="00F94C75"/>
    <w:rsid w:val="00F95137"/>
    <w:rsid w:val="00F951C9"/>
    <w:rsid w:val="00F954B9"/>
    <w:rsid w:val="00F955D3"/>
    <w:rsid w:val="00F957CA"/>
    <w:rsid w:val="00F95A16"/>
    <w:rsid w:val="00F95DA5"/>
    <w:rsid w:val="00F9622E"/>
    <w:rsid w:val="00F9646E"/>
    <w:rsid w:val="00F964A2"/>
    <w:rsid w:val="00F96574"/>
    <w:rsid w:val="00F966E1"/>
    <w:rsid w:val="00F96AD2"/>
    <w:rsid w:val="00F96BD2"/>
    <w:rsid w:val="00F96EA1"/>
    <w:rsid w:val="00F97469"/>
    <w:rsid w:val="00F974B5"/>
    <w:rsid w:val="00F97583"/>
    <w:rsid w:val="00F97589"/>
    <w:rsid w:val="00F97987"/>
    <w:rsid w:val="00F97E26"/>
    <w:rsid w:val="00FA05AC"/>
    <w:rsid w:val="00FA0612"/>
    <w:rsid w:val="00FA0711"/>
    <w:rsid w:val="00FA0ABF"/>
    <w:rsid w:val="00FA0C01"/>
    <w:rsid w:val="00FA11F4"/>
    <w:rsid w:val="00FA1581"/>
    <w:rsid w:val="00FA1896"/>
    <w:rsid w:val="00FA1A8E"/>
    <w:rsid w:val="00FA1B37"/>
    <w:rsid w:val="00FA1D9A"/>
    <w:rsid w:val="00FA2188"/>
    <w:rsid w:val="00FA2631"/>
    <w:rsid w:val="00FA2712"/>
    <w:rsid w:val="00FA2856"/>
    <w:rsid w:val="00FA319E"/>
    <w:rsid w:val="00FA3211"/>
    <w:rsid w:val="00FA35C0"/>
    <w:rsid w:val="00FA362A"/>
    <w:rsid w:val="00FA3B57"/>
    <w:rsid w:val="00FA3BAD"/>
    <w:rsid w:val="00FA3ECD"/>
    <w:rsid w:val="00FA3F7F"/>
    <w:rsid w:val="00FA408B"/>
    <w:rsid w:val="00FA41BD"/>
    <w:rsid w:val="00FA4234"/>
    <w:rsid w:val="00FA4297"/>
    <w:rsid w:val="00FA4522"/>
    <w:rsid w:val="00FA47F6"/>
    <w:rsid w:val="00FA4945"/>
    <w:rsid w:val="00FA4BDF"/>
    <w:rsid w:val="00FA5147"/>
    <w:rsid w:val="00FA54C7"/>
    <w:rsid w:val="00FA5677"/>
    <w:rsid w:val="00FA590B"/>
    <w:rsid w:val="00FA5B43"/>
    <w:rsid w:val="00FA5EF7"/>
    <w:rsid w:val="00FA6198"/>
    <w:rsid w:val="00FA6482"/>
    <w:rsid w:val="00FA65C8"/>
    <w:rsid w:val="00FA6BD3"/>
    <w:rsid w:val="00FA6F7C"/>
    <w:rsid w:val="00FA72AE"/>
    <w:rsid w:val="00FA73F7"/>
    <w:rsid w:val="00FA7643"/>
    <w:rsid w:val="00FA774B"/>
    <w:rsid w:val="00FA77A6"/>
    <w:rsid w:val="00FA790B"/>
    <w:rsid w:val="00FA7A6E"/>
    <w:rsid w:val="00FA7CBF"/>
    <w:rsid w:val="00FA7D05"/>
    <w:rsid w:val="00FA7D1E"/>
    <w:rsid w:val="00FA7E69"/>
    <w:rsid w:val="00FB0088"/>
    <w:rsid w:val="00FB0334"/>
    <w:rsid w:val="00FB050D"/>
    <w:rsid w:val="00FB0579"/>
    <w:rsid w:val="00FB0A02"/>
    <w:rsid w:val="00FB0ED1"/>
    <w:rsid w:val="00FB1022"/>
    <w:rsid w:val="00FB10B9"/>
    <w:rsid w:val="00FB120B"/>
    <w:rsid w:val="00FB138C"/>
    <w:rsid w:val="00FB15CF"/>
    <w:rsid w:val="00FB1607"/>
    <w:rsid w:val="00FB1824"/>
    <w:rsid w:val="00FB19D4"/>
    <w:rsid w:val="00FB1BF3"/>
    <w:rsid w:val="00FB218A"/>
    <w:rsid w:val="00FB2589"/>
    <w:rsid w:val="00FB25A6"/>
    <w:rsid w:val="00FB2A01"/>
    <w:rsid w:val="00FB2C13"/>
    <w:rsid w:val="00FB31FC"/>
    <w:rsid w:val="00FB320D"/>
    <w:rsid w:val="00FB338A"/>
    <w:rsid w:val="00FB356F"/>
    <w:rsid w:val="00FB358B"/>
    <w:rsid w:val="00FB36D6"/>
    <w:rsid w:val="00FB36E4"/>
    <w:rsid w:val="00FB395E"/>
    <w:rsid w:val="00FB3ACD"/>
    <w:rsid w:val="00FB3B6E"/>
    <w:rsid w:val="00FB410B"/>
    <w:rsid w:val="00FB412D"/>
    <w:rsid w:val="00FB43DC"/>
    <w:rsid w:val="00FB4406"/>
    <w:rsid w:val="00FB44D0"/>
    <w:rsid w:val="00FB455B"/>
    <w:rsid w:val="00FB47D6"/>
    <w:rsid w:val="00FB48F5"/>
    <w:rsid w:val="00FB4C35"/>
    <w:rsid w:val="00FB4CCA"/>
    <w:rsid w:val="00FB4E10"/>
    <w:rsid w:val="00FB4E13"/>
    <w:rsid w:val="00FB50C8"/>
    <w:rsid w:val="00FB5320"/>
    <w:rsid w:val="00FB532F"/>
    <w:rsid w:val="00FB54A1"/>
    <w:rsid w:val="00FB5587"/>
    <w:rsid w:val="00FB5600"/>
    <w:rsid w:val="00FB58B0"/>
    <w:rsid w:val="00FB5B71"/>
    <w:rsid w:val="00FB606D"/>
    <w:rsid w:val="00FB613D"/>
    <w:rsid w:val="00FB6185"/>
    <w:rsid w:val="00FB6502"/>
    <w:rsid w:val="00FB6C6E"/>
    <w:rsid w:val="00FB71CC"/>
    <w:rsid w:val="00FB757F"/>
    <w:rsid w:val="00FB780D"/>
    <w:rsid w:val="00FB7863"/>
    <w:rsid w:val="00FB78D4"/>
    <w:rsid w:val="00FB7913"/>
    <w:rsid w:val="00FB795C"/>
    <w:rsid w:val="00FB7CA5"/>
    <w:rsid w:val="00FB7DCC"/>
    <w:rsid w:val="00FC05C4"/>
    <w:rsid w:val="00FC066F"/>
    <w:rsid w:val="00FC0718"/>
    <w:rsid w:val="00FC0E5A"/>
    <w:rsid w:val="00FC1223"/>
    <w:rsid w:val="00FC152C"/>
    <w:rsid w:val="00FC18C3"/>
    <w:rsid w:val="00FC19DB"/>
    <w:rsid w:val="00FC1AC5"/>
    <w:rsid w:val="00FC1B5A"/>
    <w:rsid w:val="00FC214E"/>
    <w:rsid w:val="00FC2195"/>
    <w:rsid w:val="00FC21D9"/>
    <w:rsid w:val="00FC2201"/>
    <w:rsid w:val="00FC2783"/>
    <w:rsid w:val="00FC27AB"/>
    <w:rsid w:val="00FC2891"/>
    <w:rsid w:val="00FC28F1"/>
    <w:rsid w:val="00FC2A34"/>
    <w:rsid w:val="00FC2E78"/>
    <w:rsid w:val="00FC2EFA"/>
    <w:rsid w:val="00FC2F6E"/>
    <w:rsid w:val="00FC317F"/>
    <w:rsid w:val="00FC332F"/>
    <w:rsid w:val="00FC340F"/>
    <w:rsid w:val="00FC380C"/>
    <w:rsid w:val="00FC39D8"/>
    <w:rsid w:val="00FC3C60"/>
    <w:rsid w:val="00FC3E29"/>
    <w:rsid w:val="00FC3EFF"/>
    <w:rsid w:val="00FC3FB4"/>
    <w:rsid w:val="00FC3FF6"/>
    <w:rsid w:val="00FC40F3"/>
    <w:rsid w:val="00FC40FC"/>
    <w:rsid w:val="00FC417A"/>
    <w:rsid w:val="00FC46DA"/>
    <w:rsid w:val="00FC4844"/>
    <w:rsid w:val="00FC4A4E"/>
    <w:rsid w:val="00FC4ADB"/>
    <w:rsid w:val="00FC4BC9"/>
    <w:rsid w:val="00FC4DC1"/>
    <w:rsid w:val="00FC4DEB"/>
    <w:rsid w:val="00FC509C"/>
    <w:rsid w:val="00FC5502"/>
    <w:rsid w:val="00FC57AB"/>
    <w:rsid w:val="00FC5859"/>
    <w:rsid w:val="00FC5EA9"/>
    <w:rsid w:val="00FC6177"/>
    <w:rsid w:val="00FC6218"/>
    <w:rsid w:val="00FC6225"/>
    <w:rsid w:val="00FC663F"/>
    <w:rsid w:val="00FC6729"/>
    <w:rsid w:val="00FC6AD3"/>
    <w:rsid w:val="00FC6EF0"/>
    <w:rsid w:val="00FC7182"/>
    <w:rsid w:val="00FC72B8"/>
    <w:rsid w:val="00FC72FA"/>
    <w:rsid w:val="00FC7424"/>
    <w:rsid w:val="00FC7531"/>
    <w:rsid w:val="00FC7A96"/>
    <w:rsid w:val="00FC7BAF"/>
    <w:rsid w:val="00FC7D33"/>
    <w:rsid w:val="00FC7E32"/>
    <w:rsid w:val="00FD0222"/>
    <w:rsid w:val="00FD0431"/>
    <w:rsid w:val="00FD09F7"/>
    <w:rsid w:val="00FD0A28"/>
    <w:rsid w:val="00FD0B7C"/>
    <w:rsid w:val="00FD0D4E"/>
    <w:rsid w:val="00FD11BC"/>
    <w:rsid w:val="00FD14D5"/>
    <w:rsid w:val="00FD1660"/>
    <w:rsid w:val="00FD172D"/>
    <w:rsid w:val="00FD1743"/>
    <w:rsid w:val="00FD17B7"/>
    <w:rsid w:val="00FD19F6"/>
    <w:rsid w:val="00FD1A8F"/>
    <w:rsid w:val="00FD1C0B"/>
    <w:rsid w:val="00FD1D67"/>
    <w:rsid w:val="00FD1FD9"/>
    <w:rsid w:val="00FD2054"/>
    <w:rsid w:val="00FD20BE"/>
    <w:rsid w:val="00FD20BF"/>
    <w:rsid w:val="00FD2543"/>
    <w:rsid w:val="00FD25D1"/>
    <w:rsid w:val="00FD2821"/>
    <w:rsid w:val="00FD2903"/>
    <w:rsid w:val="00FD292E"/>
    <w:rsid w:val="00FD2D67"/>
    <w:rsid w:val="00FD2F17"/>
    <w:rsid w:val="00FD3405"/>
    <w:rsid w:val="00FD365F"/>
    <w:rsid w:val="00FD372D"/>
    <w:rsid w:val="00FD38D4"/>
    <w:rsid w:val="00FD3981"/>
    <w:rsid w:val="00FD3EEB"/>
    <w:rsid w:val="00FD43F9"/>
    <w:rsid w:val="00FD450E"/>
    <w:rsid w:val="00FD471A"/>
    <w:rsid w:val="00FD47D2"/>
    <w:rsid w:val="00FD4884"/>
    <w:rsid w:val="00FD490E"/>
    <w:rsid w:val="00FD4BB9"/>
    <w:rsid w:val="00FD530B"/>
    <w:rsid w:val="00FD553A"/>
    <w:rsid w:val="00FD57E2"/>
    <w:rsid w:val="00FD57E7"/>
    <w:rsid w:val="00FD5872"/>
    <w:rsid w:val="00FD5A6E"/>
    <w:rsid w:val="00FD5ACF"/>
    <w:rsid w:val="00FD6035"/>
    <w:rsid w:val="00FD60B4"/>
    <w:rsid w:val="00FD62F5"/>
    <w:rsid w:val="00FD63B9"/>
    <w:rsid w:val="00FD6682"/>
    <w:rsid w:val="00FD6A05"/>
    <w:rsid w:val="00FD701B"/>
    <w:rsid w:val="00FD70F0"/>
    <w:rsid w:val="00FD7226"/>
    <w:rsid w:val="00FD79DD"/>
    <w:rsid w:val="00FD7CEB"/>
    <w:rsid w:val="00FD7EDF"/>
    <w:rsid w:val="00FD7F99"/>
    <w:rsid w:val="00FE01BF"/>
    <w:rsid w:val="00FE04BD"/>
    <w:rsid w:val="00FE04DF"/>
    <w:rsid w:val="00FE079C"/>
    <w:rsid w:val="00FE0929"/>
    <w:rsid w:val="00FE0B8E"/>
    <w:rsid w:val="00FE0C09"/>
    <w:rsid w:val="00FE0D34"/>
    <w:rsid w:val="00FE0ECE"/>
    <w:rsid w:val="00FE0ED7"/>
    <w:rsid w:val="00FE12E4"/>
    <w:rsid w:val="00FE14DD"/>
    <w:rsid w:val="00FE14F4"/>
    <w:rsid w:val="00FE202E"/>
    <w:rsid w:val="00FE2074"/>
    <w:rsid w:val="00FE225D"/>
    <w:rsid w:val="00FE243A"/>
    <w:rsid w:val="00FE2610"/>
    <w:rsid w:val="00FE2DA3"/>
    <w:rsid w:val="00FE2EAE"/>
    <w:rsid w:val="00FE3027"/>
    <w:rsid w:val="00FE31F7"/>
    <w:rsid w:val="00FE389E"/>
    <w:rsid w:val="00FE3EE5"/>
    <w:rsid w:val="00FE3F15"/>
    <w:rsid w:val="00FE4258"/>
    <w:rsid w:val="00FE43CC"/>
    <w:rsid w:val="00FE43F2"/>
    <w:rsid w:val="00FE4417"/>
    <w:rsid w:val="00FE4918"/>
    <w:rsid w:val="00FE49EB"/>
    <w:rsid w:val="00FE49FC"/>
    <w:rsid w:val="00FE4A1F"/>
    <w:rsid w:val="00FE4A3F"/>
    <w:rsid w:val="00FE4DD0"/>
    <w:rsid w:val="00FE4DF0"/>
    <w:rsid w:val="00FE50D6"/>
    <w:rsid w:val="00FE5677"/>
    <w:rsid w:val="00FE5710"/>
    <w:rsid w:val="00FE59CD"/>
    <w:rsid w:val="00FE5C1A"/>
    <w:rsid w:val="00FE5EA5"/>
    <w:rsid w:val="00FE5ED7"/>
    <w:rsid w:val="00FE5FAC"/>
    <w:rsid w:val="00FE5FC2"/>
    <w:rsid w:val="00FE607B"/>
    <w:rsid w:val="00FE6224"/>
    <w:rsid w:val="00FE66BD"/>
    <w:rsid w:val="00FE69BB"/>
    <w:rsid w:val="00FE6A91"/>
    <w:rsid w:val="00FE6DDC"/>
    <w:rsid w:val="00FE7128"/>
    <w:rsid w:val="00FE7726"/>
    <w:rsid w:val="00FE780A"/>
    <w:rsid w:val="00FE7911"/>
    <w:rsid w:val="00FE7A3F"/>
    <w:rsid w:val="00FE7B33"/>
    <w:rsid w:val="00FE7F5E"/>
    <w:rsid w:val="00FE7FF6"/>
    <w:rsid w:val="00FF0077"/>
    <w:rsid w:val="00FF01CD"/>
    <w:rsid w:val="00FF02ED"/>
    <w:rsid w:val="00FF0A88"/>
    <w:rsid w:val="00FF0B6F"/>
    <w:rsid w:val="00FF0E48"/>
    <w:rsid w:val="00FF1005"/>
    <w:rsid w:val="00FF11D2"/>
    <w:rsid w:val="00FF12E0"/>
    <w:rsid w:val="00FF183F"/>
    <w:rsid w:val="00FF1AB2"/>
    <w:rsid w:val="00FF1B36"/>
    <w:rsid w:val="00FF201A"/>
    <w:rsid w:val="00FF2020"/>
    <w:rsid w:val="00FF246D"/>
    <w:rsid w:val="00FF299B"/>
    <w:rsid w:val="00FF29CF"/>
    <w:rsid w:val="00FF2B0D"/>
    <w:rsid w:val="00FF2BB6"/>
    <w:rsid w:val="00FF2E9A"/>
    <w:rsid w:val="00FF2EAE"/>
    <w:rsid w:val="00FF2F15"/>
    <w:rsid w:val="00FF3160"/>
    <w:rsid w:val="00FF3659"/>
    <w:rsid w:val="00FF36AD"/>
    <w:rsid w:val="00FF3743"/>
    <w:rsid w:val="00FF3896"/>
    <w:rsid w:val="00FF38E2"/>
    <w:rsid w:val="00FF3CA1"/>
    <w:rsid w:val="00FF3DF1"/>
    <w:rsid w:val="00FF3E3C"/>
    <w:rsid w:val="00FF4012"/>
    <w:rsid w:val="00FF407D"/>
    <w:rsid w:val="00FF44C5"/>
    <w:rsid w:val="00FF45F2"/>
    <w:rsid w:val="00FF4DEF"/>
    <w:rsid w:val="00FF4E81"/>
    <w:rsid w:val="00FF53EE"/>
    <w:rsid w:val="00FF55D1"/>
    <w:rsid w:val="00FF582D"/>
    <w:rsid w:val="00FF5A23"/>
    <w:rsid w:val="00FF5EFB"/>
    <w:rsid w:val="00FF617C"/>
    <w:rsid w:val="00FF65CB"/>
    <w:rsid w:val="00FF663E"/>
    <w:rsid w:val="00FF6709"/>
    <w:rsid w:val="00FF6898"/>
    <w:rsid w:val="00FF6899"/>
    <w:rsid w:val="00FF69E3"/>
    <w:rsid w:val="00FF69F2"/>
    <w:rsid w:val="00FF6B19"/>
    <w:rsid w:val="00FF6BAB"/>
    <w:rsid w:val="00FF6C4E"/>
    <w:rsid w:val="00FF6E8D"/>
    <w:rsid w:val="00FF6EA9"/>
    <w:rsid w:val="00FF7337"/>
    <w:rsid w:val="00FF76FD"/>
    <w:rsid w:val="00FF776B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39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13BA6DE5"/>
  <w15:docId w15:val="{E020E24C-775E-4554-8987-6B7C02A3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D"/>
    <w:rPr>
      <w:sz w:val="24"/>
    </w:rPr>
  </w:style>
  <w:style w:type="paragraph" w:styleId="Heading1">
    <w:name w:val="heading 1"/>
    <w:basedOn w:val="Normal"/>
    <w:next w:val="Text"/>
    <w:qFormat/>
    <w:rsid w:val="005509BE"/>
    <w:pPr>
      <w:keepNext/>
      <w:numPr>
        <w:numId w:val="1"/>
      </w:numPr>
      <w:tabs>
        <w:tab w:val="num" w:pos="288"/>
      </w:tabs>
      <w:spacing w:before="240" w:after="240"/>
      <w:ind w:leftChars="100" w:left="8452" w:rightChars="100" w:right="100"/>
      <w:jc w:val="center"/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Text"/>
    <w:qFormat/>
    <w:pPr>
      <w:numPr>
        <w:numId w:val="3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2"/>
      </w:numPr>
      <w:tabs>
        <w:tab w:val="left" w:pos="288"/>
      </w:tabs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link w:val="TextChar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1B1487"/>
    <w:pPr>
      <w:spacing w:before="120" w:after="120"/>
    </w:p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paragraph" w:styleId="CommentText">
    <w:name w:val="annotation text"/>
    <w:basedOn w:val="Normal"/>
    <w:link w:val="CommentTextChar"/>
    <w:uiPriority w:val="99"/>
    <w:unhideWhenUsed/>
    <w:rsid w:val="00AF1B6C"/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AF1B6C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rFonts w:ascii="Tahoma" w:hAnsi="Tahoma" w:cs="Tahoma"/>
      <w:b/>
      <w:bCs/>
      <w:sz w:val="16"/>
    </w:rPr>
  </w:style>
  <w:style w:type="character" w:customStyle="1" w:styleId="fontstyle01">
    <w:name w:val="fontstyle01"/>
    <w:rsid w:val="0010181A"/>
    <w:rPr>
      <w:rFonts w:ascii="Carlito" w:hAnsi="Carlito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B18FE"/>
    <w:pPr>
      <w:ind w:firstLineChars="200" w:firstLine="420"/>
    </w:pPr>
  </w:style>
  <w:style w:type="table" w:styleId="TableGrid">
    <w:name w:val="Table Grid"/>
    <w:basedOn w:val="TableNormal"/>
    <w:uiPriority w:val="39"/>
    <w:rsid w:val="0005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261337"/>
    <w:rPr>
      <w:vanish/>
      <w:color w:val="FF0000"/>
      <w:szCs w:val="36"/>
    </w:rPr>
  </w:style>
  <w:style w:type="paragraph" w:customStyle="1" w:styleId="MTDisplayEquation">
    <w:name w:val="MTDisplayEquation"/>
    <w:basedOn w:val="Text"/>
    <w:next w:val="Normal"/>
    <w:link w:val="MTDisplayEquationChar"/>
    <w:rsid w:val="00261337"/>
    <w:pPr>
      <w:tabs>
        <w:tab w:val="clear" w:pos="288"/>
        <w:tab w:val="center" w:pos="4680"/>
        <w:tab w:val="right" w:pos="9360"/>
      </w:tabs>
    </w:pPr>
    <w:rPr>
      <w:szCs w:val="24"/>
      <w:lang w:eastAsia="zh-CN"/>
    </w:rPr>
  </w:style>
  <w:style w:type="character" w:customStyle="1" w:styleId="TextChar">
    <w:name w:val="Text Char"/>
    <w:basedOn w:val="DefaultParagraphFont"/>
    <w:link w:val="Text"/>
    <w:rsid w:val="00261337"/>
  </w:style>
  <w:style w:type="character" w:customStyle="1" w:styleId="MTDisplayEquationChar">
    <w:name w:val="MTDisplayEquation Char"/>
    <w:basedOn w:val="TextChar"/>
    <w:link w:val="MTDisplayEquation"/>
    <w:rsid w:val="00261337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73A7D"/>
  </w:style>
  <w:style w:type="paragraph" w:styleId="Revision">
    <w:name w:val="Revision"/>
    <w:hidden/>
    <w:uiPriority w:val="99"/>
    <w:semiHidden/>
    <w:rsid w:val="00477C52"/>
  </w:style>
  <w:style w:type="paragraph" w:customStyle="1" w:styleId="EndNoteBibliographyTitle">
    <w:name w:val="EndNote Bibliography Title"/>
    <w:basedOn w:val="Normal"/>
    <w:link w:val="EndNoteBibliographyTitleChar"/>
    <w:rsid w:val="00113F6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TextChar"/>
    <w:link w:val="EndNoteBibliographyTitle"/>
    <w:rsid w:val="00113F68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113F68"/>
    <w:pPr>
      <w:spacing w:line="480" w:lineRule="auto"/>
    </w:pPr>
    <w:rPr>
      <w:noProof/>
    </w:rPr>
  </w:style>
  <w:style w:type="character" w:customStyle="1" w:styleId="EndNoteBibliographyChar">
    <w:name w:val="EndNote Bibliography Char"/>
    <w:basedOn w:val="TextChar"/>
    <w:link w:val="EndNoteBibliography"/>
    <w:rsid w:val="00113F68"/>
    <w:rPr>
      <w:noProof/>
      <w:sz w:val="24"/>
    </w:rPr>
  </w:style>
  <w:style w:type="paragraph" w:customStyle="1" w:styleId="Default">
    <w:name w:val="Default"/>
    <w:rsid w:val="004021E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340E"/>
    <w:pPr>
      <w:spacing w:before="100" w:beforeAutospacing="1" w:after="100" w:afterAutospacing="1"/>
      <w:jc w:val="left"/>
    </w:pPr>
    <w:rPr>
      <w:rFonts w:eastAsia="Times New Roman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208B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050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72741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0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377" Type="http://schemas.openxmlformats.org/officeDocument/2006/relationships/image" Target="media/image183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279" Type="http://schemas.openxmlformats.org/officeDocument/2006/relationships/image" Target="media/image135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3.wmf"/><Relationship Id="rId357" Type="http://schemas.openxmlformats.org/officeDocument/2006/relationships/image" Target="media/image174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326" Type="http://schemas.openxmlformats.org/officeDocument/2006/relationships/oleObject" Target="embeddings/oleObject16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2.bin"/><Relationship Id="rId281" Type="http://schemas.openxmlformats.org/officeDocument/2006/relationships/image" Target="media/image136.wmf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26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4.wmf"/><Relationship Id="rId359" Type="http://schemas.openxmlformats.org/officeDocument/2006/relationships/image" Target="media/image175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328" Type="http://schemas.openxmlformats.org/officeDocument/2006/relationships/oleObject" Target="embeddings/oleObject162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381" Type="http://schemas.openxmlformats.org/officeDocument/2006/relationships/footer" Target="footer1.xml"/><Relationship Id="rId241" Type="http://schemas.openxmlformats.org/officeDocument/2006/relationships/image" Target="media/image116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7.wmf"/><Relationship Id="rId339" Type="http://schemas.openxmlformats.org/officeDocument/2006/relationships/image" Target="media/image165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7.bin"/><Relationship Id="rId143" Type="http://schemas.openxmlformats.org/officeDocument/2006/relationships/image" Target="media/image68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footer" Target="footer2.xml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image" Target="media/image171.wmf"/><Relationship Id="rId372" Type="http://schemas.openxmlformats.org/officeDocument/2006/relationships/oleObject" Target="embeddings/oleObject185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4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79.bin"/><Relationship Id="rId383" Type="http://schemas.openxmlformats.org/officeDocument/2006/relationships/fontTable" Target="fontTable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69.bin"/><Relationship Id="rId363" Type="http://schemas.openxmlformats.org/officeDocument/2006/relationships/oleObject" Target="embeddings/oleObject180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2.wmf"/><Relationship Id="rId374" Type="http://schemas.openxmlformats.org/officeDocument/2006/relationships/oleObject" Target="embeddings/oleObject186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7.wmf"/><Relationship Id="rId364" Type="http://schemas.openxmlformats.org/officeDocument/2006/relationships/image" Target="media/image17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9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5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0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1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5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3.wmf"/><Relationship Id="rId376" Type="http://schemas.openxmlformats.org/officeDocument/2006/relationships/oleObject" Target="embeddings/oleObject187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image" Target="media/image130.wmf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347" Type="http://schemas.openxmlformats.org/officeDocument/2006/relationships/image" Target="media/image169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7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31.wmf"/><Relationship Id="rId24" Type="http://schemas.openxmlformats.org/officeDocument/2006/relationships/image" Target="media/image9.png"/><Relationship Id="rId66" Type="http://schemas.openxmlformats.org/officeDocument/2006/relationships/oleObject" Target="embeddings/oleObject29.bin"/><Relationship Id="rId131" Type="http://schemas.openxmlformats.org/officeDocument/2006/relationships/image" Target="media/image62.wmf"/><Relationship Id="rId327" Type="http://schemas.openxmlformats.org/officeDocument/2006/relationships/image" Target="media/image159.wmf"/><Relationship Id="rId369" Type="http://schemas.openxmlformats.org/officeDocument/2006/relationships/image" Target="media/image179.wmf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240" Type="http://schemas.openxmlformats.org/officeDocument/2006/relationships/oleObject" Target="embeddings/oleObject118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2.wmf"/><Relationship Id="rId307" Type="http://schemas.openxmlformats.org/officeDocument/2006/relationships/image" Target="media/image149.wmf"/><Relationship Id="rId349" Type="http://schemas.openxmlformats.org/officeDocument/2006/relationships/image" Target="media/image17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8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99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ulti-ele\3_MultiEleIce\AIAA%20Journals%20Word%20Template_0716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9FBE6-3515-44FE-8ED3-B78463EB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AIAA Journals Word Template_07162018.dotx</Template>
  <TotalTime>0</TotalTime>
  <Pages>21</Pages>
  <Words>6107</Words>
  <Characters>34813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Company>AIAA</Company>
  <LinksUpToDate>false</LinksUpToDate>
  <CharactersWithSpaces>40839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user</dc:creator>
  <cp:keywords>Journal template 2008</cp:keywords>
  <dc:description/>
  <cp:lastModifiedBy>Maochao Xiao</cp:lastModifiedBy>
  <cp:revision>1477</cp:revision>
  <cp:lastPrinted>2023-10-27T21:00:00Z</cp:lastPrinted>
  <dcterms:created xsi:type="dcterms:W3CDTF">2020-04-22T21:08:00Z</dcterms:created>
  <dcterms:modified xsi:type="dcterms:W3CDTF">2024-07-12T20:01:00Z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UseTimer">
    <vt:bool>true</vt:bool>
  </property>
  <property fmtid="{D5CDD505-2E9C-101B-9397-08002B2CF9AE}" pid="5" name="LastTick">
    <vt:r8>43945.4374421296</vt:r8>
  </property>
  <property fmtid="{D5CDD505-2E9C-101B-9397-08002B2CF9AE}" pid="6" name="EditTotal">
    <vt:i4>1872</vt:i4>
  </property>
  <property fmtid="{D5CDD505-2E9C-101B-9397-08002B2CF9AE}" pid="7" name="EditTimer">
    <vt:i4>795</vt:i4>
  </property>
  <property fmtid="{D5CDD505-2E9C-101B-9397-08002B2CF9AE}" pid="8" name="GrammarlyDocumentId">
    <vt:lpwstr>3cf49f4d55d5cbbb8835cdb9b38bf8475b2a3a366a67473eb74e7e7ea2e8489d</vt:lpwstr>
  </property>
  <property fmtid="{D5CDD505-2E9C-101B-9397-08002B2CF9AE}" pid="9" name="MTEquationNumber2">
    <vt:lpwstr>(#E1)</vt:lpwstr>
  </property>
  <property fmtid="{D5CDD505-2E9C-101B-9397-08002B2CF9AE}" pid="10" name="ZOTERO_PREF_1">
    <vt:lpwstr>&lt;data data-version="3" zotero-version="6.0.36"&gt;&lt;session id="Hgfd6SCn"/&gt;&lt;style id="http://www.zotero.org/styles/annual-review-of-fluid-mechanics" hasBibliography="1" bibliographyStyleHasBeenSet="1"/&gt;&lt;prefs&gt;&lt;pref name="fieldType" value="Field"/&gt;&lt;/prefs&gt;&lt;/da</vt:lpwstr>
  </property>
  <property fmtid="{D5CDD505-2E9C-101B-9397-08002B2CF9AE}" pid="11" name="ZOTERO_PREF_2">
    <vt:lpwstr>ta&gt;</vt:lpwstr>
  </property>
</Properties>
</file>